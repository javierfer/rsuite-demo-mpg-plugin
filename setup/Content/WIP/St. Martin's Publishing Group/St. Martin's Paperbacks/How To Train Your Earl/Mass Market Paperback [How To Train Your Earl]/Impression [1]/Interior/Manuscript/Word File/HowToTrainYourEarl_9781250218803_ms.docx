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1EAC" w:rsidRPr="008F394A" w:rsidRDefault="008F394A" w:rsidP="00D81EAC" w14:paraId="A3A0D74E">
      <w:pPr>
        <w:pStyle w:val="Section-BookBOOK"/>
      </w:pPr>
      <w:r w:rsidRPr="008F394A">
        <w:t>How to Train Your Earl</w:t>
      </w:r>
    </w:p>
    <w:p w:rsidR="00D81EAC" w:rsidRPr="00D81EAC" w:rsidRDefault="00D81EAC" w:rsidP="00D81EAC" w14:paraId="55CC5F1A">
      <w:pPr>
        <w:pStyle w:val="Section-TitlepageSTI"/>
      </w:pPr>
      <w:r w:rsidRPr="00D81EAC">
        <w:lastRenderedPageBreak/>
        <w:t>Titlepage</w:t>
      </w:r>
    </w:p>
    <w:p w:rsidR="002142A3" w:rsidRPr="000E05BD" w:rsidRDefault="000E05BD" w:rsidP="005D1354" w14:paraId="7B89C947">
      <w:pPr>
        <w:pStyle w:val="TitleTtl"/>
      </w:pPr>
      <w:r w:rsidRPr="000E05BD">
        <w:t>H</w:t>
      </w:r>
      <w:r w:rsidR="006232C9">
        <w:t xml:space="preserve">ow </w:t>
      </w:r>
      <w:r w:rsidR="00B975CC">
        <w:t>to Train Your Earl</w:t>
      </w:r>
    </w:p>
    <w:p w:rsidR="000E05BD" w:rsidRDefault="000E05BD" w:rsidP="005D1354" w14:paraId="B3A32C76">
      <w:pPr>
        <w:pStyle w:val="Author1Au1"/>
      </w:pPr>
      <w:r w:rsidRPr="000E05BD">
        <w:t>A</w:t>
      </w:r>
      <w:r w:rsidR="006232C9">
        <w:t>melia Grey</w:t>
      </w:r>
    </w:p>
    <w:p w:rsidR="004C3B5F" w:rsidRDefault="004C3B5F" w:rsidP="005D1354" w14:paraId="EC76CB76">
      <w:pPr>
        <w:pStyle w:val="Design-NoteDn"/>
      </w:pPr>
      <w:r>
        <w:t>[logo]</w:t>
      </w:r>
    </w:p>
    <w:p w:rsidR="004C3B5F" w:rsidRPr="00455BED" w:rsidRDefault="004C3B5F" w:rsidP="005D1354" w14:paraId="FC7E3EE4">
      <w:pPr>
        <w:pStyle w:val="ImprintImp"/>
      </w:pPr>
      <w:r w:rsidRPr="00455BED">
        <w:t>St. Martin’s Paperbacks</w:t>
      </w:r>
    </w:p>
    <w:p w:rsidR="00D81EAC" w:rsidRPr="00D81EAC" w:rsidRDefault="00D81EAC" w:rsidP="00D81EAC" w14:paraId="E8CBC555">
      <w:pPr>
        <w:pStyle w:val="Section-CopyrightSCR"/>
      </w:pPr>
      <w:r w:rsidRPr="00D81EAC">
        <w:lastRenderedPageBreak/>
        <w:t>Copyright</w:t>
      </w:r>
    </w:p>
    <w:p w:rsidR="001A4038" w:rsidRPr="001A4038" w:rsidRDefault="001A4038" w:rsidP="00A540C5" w14:paraId="E5BF3E6A">
      <w:pPr>
        <w:pStyle w:val="Body-TextTx"/>
      </w:pPr>
      <w:r w:rsidRPr="006E5918">
        <w:rPr>
          <w:rStyle w:val="boldb"/>
        </w:rPr>
        <w:t>NOTE:</w:t>
      </w:r>
      <w:r w:rsidRPr="001A4038">
        <w:t xml:space="preserve"> If you purchased this book without a cover you should be aware that this book is stolen property. It was reported as “unsold and destroyed” to the publisher, and neither the author nor the publisher has received any payment for this “stripped book.”</w:t>
      </w:r>
    </w:p>
    <w:p w:rsidR="00D81EAC" w:rsidRPr="00D81EAC" w:rsidRDefault="00D81EAC" w:rsidP="00D81EAC" w14:paraId="939857E9">
      <w:pPr>
        <w:pStyle w:val="SeparatorSep"/>
      </w:pPr>
      <w:r w:rsidRPr="00D81EAC">
        <w:t>[Separator]</w:t>
      </w:r>
    </w:p>
    <w:p w:rsidR="001A4038" w:rsidRPr="001A4038" w:rsidRDefault="001A4038" w:rsidP="00A540C5">
      <w:pPr>
        <w:pStyle w:val="Body-TextTx"/>
      </w:pPr>
      <w:r w:rsidRPr="001A4038">
        <w:t>This is a work of fiction. All of the characters, organizations, and events portrayed in this novel are either products of the author’s imagination or are used fictitiously.</w:t>
      </w:r>
    </w:p>
    <w:p w:rsidR="00D81EAC" w:rsidRPr="00D81EAC" w:rsidRDefault="00D81EAC" w:rsidP="00D81EAC">
      <w:pPr>
        <w:pStyle w:val="SeparatorSep"/>
      </w:pPr>
      <w:r w:rsidRPr="00D81EAC">
        <w:t>[Separator]</w:t>
      </w:r>
    </w:p>
    <w:p w:rsidR="001A4038" w:rsidRPr="001A4038" w:rsidRDefault="001A4038" w:rsidP="00A540C5">
      <w:pPr>
        <w:pStyle w:val="Body-TextTx"/>
      </w:pPr>
      <w:r w:rsidRPr="001A4038">
        <w:t>First</w:t>
      </w:r>
      <w:r>
        <w:t xml:space="preserve"> p</w:t>
      </w:r>
      <w:r w:rsidRPr="001A4038">
        <w:t>ublished in the United States by St. Martin’s Paperbacks, an imprint of St. Martin’s Publishing Group.</w:t>
      </w:r>
    </w:p>
    <w:p w:rsidR="00D81EAC" w:rsidRPr="00D81EAC" w:rsidRDefault="00D81EAC" w:rsidP="00D81EAC">
      <w:pPr>
        <w:pStyle w:val="SeparatorSep"/>
      </w:pPr>
      <w:r w:rsidRPr="00D81EAC">
        <w:t>[Separator]</w:t>
      </w:r>
    </w:p>
    <w:p w:rsidR="001A4038" w:rsidRPr="001A4038" w:rsidRDefault="001A4038" w:rsidP="00A540C5">
      <w:pPr>
        <w:pStyle w:val="Body-TextTx"/>
      </w:pPr>
      <w:r>
        <w:t>HOW TO TRAIN YOUR EARL</w:t>
      </w:r>
    </w:p>
    <w:p w:rsidR="00D81EAC" w:rsidRPr="00D81EAC" w:rsidRDefault="00D81EAC" w:rsidP="00D81EAC">
      <w:pPr>
        <w:pStyle w:val="SeparatorSep"/>
      </w:pPr>
      <w:r w:rsidRPr="00D81EAC">
        <w:t>[Separator]</w:t>
      </w:r>
    </w:p>
    <w:p w:rsidR="001A4038" w:rsidRPr="001A4038" w:rsidRDefault="001A4038" w:rsidP="00A540C5">
      <w:pPr>
        <w:pStyle w:val="Body-TextTx"/>
      </w:pPr>
      <w:r w:rsidRPr="001A4038">
        <w:t xml:space="preserve">Copyright © 2021 by </w:t>
      </w:r>
      <w:r>
        <w:t>Amelia Grey</w:t>
      </w:r>
      <w:r w:rsidRPr="001A4038">
        <w:t>.</w:t>
      </w:r>
    </w:p>
    <w:p w:rsidR="00D81EAC" w:rsidRPr="00D81EAC" w:rsidRDefault="00D81EAC" w:rsidP="00D81EAC">
      <w:pPr>
        <w:pStyle w:val="SeparatorSep"/>
      </w:pPr>
      <w:r w:rsidRPr="00D81EAC">
        <w:t>[Separator]</w:t>
      </w:r>
    </w:p>
    <w:p w:rsidR="00136269" w:rsidRDefault="001A4038" w:rsidP="00A540C5">
      <w:pPr>
        <w:pStyle w:val="Body-TextTx"/>
      </w:pPr>
      <w:r w:rsidRPr="001A4038">
        <w:t>All rights reserved.</w:t>
      </w:r>
    </w:p>
    <w:p w:rsidR="00D81EAC" w:rsidRPr="00D81EAC" w:rsidRDefault="00D81EAC" w:rsidP="00D81EAC">
      <w:pPr>
        <w:pStyle w:val="SeparatorSep"/>
      </w:pPr>
      <w:r w:rsidRPr="00D81EAC">
        <w:t>[Separator]</w:t>
      </w:r>
    </w:p>
    <w:p w:rsidR="001A4038" w:rsidRPr="001A4038" w:rsidRDefault="001A4038" w:rsidP="00A540C5">
      <w:pPr>
        <w:pStyle w:val="Body-TextTx"/>
      </w:pPr>
      <w:r w:rsidRPr="001A4038">
        <w:t>For information, address St. Martin’s Publishing Group, 120 Broadway, New York, NY 10271.</w:t>
      </w:r>
    </w:p>
    <w:p w:rsidR="00D81EAC" w:rsidRPr="00D81EAC" w:rsidRDefault="00D81EAC" w:rsidP="00D81EAC">
      <w:pPr>
        <w:pStyle w:val="SeparatorSep"/>
      </w:pPr>
      <w:r w:rsidRPr="00D81EAC">
        <w:lastRenderedPageBreak/>
        <w:t>[Separator]</w:t>
      </w:r>
    </w:p>
    <w:p w:rsidR="001A4038" w:rsidRPr="001A4038" w:rsidRDefault="001A4038" w:rsidP="00A540C5">
      <w:pPr>
        <w:pStyle w:val="Body-TextTx"/>
      </w:pPr>
      <w:r w:rsidRPr="001A4038">
        <w:t>www.stmartins.com</w:t>
      </w:r>
    </w:p>
    <w:p w:rsidR="00D81EAC" w:rsidRPr="00D81EAC" w:rsidRDefault="00D81EAC" w:rsidP="00D81EAC">
      <w:pPr>
        <w:pStyle w:val="SeparatorSep"/>
      </w:pPr>
      <w:r w:rsidRPr="00D81EAC">
        <w:t>[Separator]</w:t>
      </w:r>
    </w:p>
    <w:p w:rsidR="001A4038" w:rsidRPr="001A4038" w:rsidRDefault="001A4038" w:rsidP="00A540C5" w14:paraId="CDD397BD">
      <w:pPr>
        <w:pStyle w:val="Body-TextTx"/>
        <w:rPr>
          <w:color w:val="0000FF"/>
        </w:rPr>
      </w:pPr>
      <w:r w:rsidRPr="001A4038">
        <w:t xml:space="preserve">ISBN: </w:t>
      </w:r>
      <w:r w:rsidRPr="00B975CC">
        <w:rPr>
          <w:rStyle w:val="cs-isbnisbn"/>
        </w:rPr>
        <w:t>97</w:t>
      </w:r>
      <w:r w:rsidR="00136269" w:rsidRPr="00B975CC">
        <w:rPr>
          <w:rStyle w:val="cs-isbnisbn"/>
        </w:rPr>
        <w:t>8</w:t>
      </w:r>
      <w:r w:rsidR="00281124" w:rsidRPr="00B975CC">
        <w:rPr>
          <w:rStyle w:val="cs-isbnisbn"/>
        </w:rPr>
        <w:t>-</w:t>
      </w:r>
      <w:r w:rsidR="00136269" w:rsidRPr="00B975CC">
        <w:rPr>
          <w:rStyle w:val="cs-isbnisbn"/>
        </w:rPr>
        <w:t>1</w:t>
      </w:r>
      <w:r w:rsidR="00281124" w:rsidRPr="00B975CC">
        <w:rPr>
          <w:rStyle w:val="cs-isbnisbn"/>
        </w:rPr>
        <w:t>-</w:t>
      </w:r>
      <w:r w:rsidR="00136269" w:rsidRPr="00B975CC">
        <w:rPr>
          <w:rStyle w:val="cs-isbnisbn"/>
        </w:rPr>
        <w:t>2</w:t>
      </w:r>
      <w:r w:rsidRPr="00B975CC">
        <w:rPr>
          <w:rStyle w:val="cs-isbnisbn"/>
        </w:rPr>
        <w:t>5</w:t>
      </w:r>
      <w:r w:rsidR="00136269" w:rsidRPr="00B975CC">
        <w:rPr>
          <w:rStyle w:val="cs-isbnisbn"/>
        </w:rPr>
        <w:t>0</w:t>
      </w:r>
      <w:r w:rsidR="00281124" w:rsidRPr="00B975CC">
        <w:rPr>
          <w:rStyle w:val="cs-isbnisbn"/>
        </w:rPr>
        <w:t>-</w:t>
      </w:r>
      <w:r w:rsidR="00136269" w:rsidRPr="00B975CC">
        <w:rPr>
          <w:rStyle w:val="cs-isbnisbn"/>
        </w:rPr>
        <w:t>2</w:t>
      </w:r>
      <w:r w:rsidRPr="00B975CC">
        <w:rPr>
          <w:rStyle w:val="cs-isbnisbn"/>
        </w:rPr>
        <w:t>188</w:t>
      </w:r>
      <w:r w:rsidR="00136269" w:rsidRPr="00B975CC">
        <w:rPr>
          <w:rStyle w:val="cs-isbnisbn"/>
        </w:rPr>
        <w:t>0</w:t>
      </w:r>
      <w:r w:rsidR="00281124" w:rsidRPr="00B975CC">
        <w:rPr>
          <w:rStyle w:val="cs-isbnisbn"/>
        </w:rPr>
        <w:t>-</w:t>
      </w:r>
      <w:r w:rsidR="00136269" w:rsidRPr="00B975CC">
        <w:rPr>
          <w:rStyle w:val="cs-isbnisbn"/>
        </w:rPr>
        <w:t>3</w:t>
      </w:r>
    </w:p>
    <w:p w:rsidR="00D81EAC" w:rsidRPr="00D81EAC" w:rsidRDefault="00D81EAC" w:rsidP="00D81EAC">
      <w:pPr>
        <w:pStyle w:val="SeparatorSep"/>
      </w:pPr>
      <w:r w:rsidRPr="00D81EAC">
        <w:t>[Separator]</w:t>
      </w:r>
    </w:p>
    <w:p w:rsidR="001A4038" w:rsidRPr="001A4038" w:rsidRDefault="001A4038" w:rsidP="00A540C5" w14:paraId="3AFBADF3">
      <w:pPr>
        <w:pStyle w:val="Body-TextTx"/>
      </w:pPr>
      <w:r w:rsidRPr="001A4038">
        <w:t xml:space="preserve">Our books may be purchased in bulk for promotional, educational, or business use. Please contact your local bookseller or the Macmillan Corporate and Premium Sales Department at </w:t>
      </w:r>
      <w:r w:rsidR="00136269">
        <w:rPr>
          <w:rStyle w:val="underlineu"/>
        </w:rPr>
        <w:t>1</w:t>
      </w:r>
      <w:r w:rsidR="007775C1">
        <w:rPr>
          <w:rStyle w:val="underlineu"/>
        </w:rPr>
        <w:t>-</w:t>
      </w:r>
      <w:r w:rsidR="00136269">
        <w:rPr>
          <w:rStyle w:val="underlineu"/>
        </w:rPr>
        <w:t>8</w:t>
      </w:r>
      <w:r w:rsidRPr="006E5918">
        <w:rPr>
          <w:rStyle w:val="underlineu"/>
        </w:rPr>
        <w:t>0</w:t>
      </w:r>
      <w:r w:rsidR="00136269">
        <w:rPr>
          <w:rStyle w:val="underlineu"/>
        </w:rPr>
        <w:t>0</w:t>
      </w:r>
      <w:r w:rsidR="007775C1">
        <w:rPr>
          <w:rStyle w:val="underlineu"/>
        </w:rPr>
        <w:t>-</w:t>
      </w:r>
      <w:r w:rsidR="00136269">
        <w:rPr>
          <w:rStyle w:val="underlineu"/>
        </w:rPr>
        <w:t>2</w:t>
      </w:r>
      <w:r w:rsidRPr="006E5918">
        <w:rPr>
          <w:rStyle w:val="underlineu"/>
        </w:rPr>
        <w:t>2</w:t>
      </w:r>
      <w:r w:rsidR="00136269">
        <w:rPr>
          <w:rStyle w:val="underlineu"/>
        </w:rPr>
        <w:t>1</w:t>
      </w:r>
      <w:r w:rsidR="007775C1">
        <w:rPr>
          <w:rStyle w:val="underlineu"/>
        </w:rPr>
        <w:t>-</w:t>
      </w:r>
      <w:r w:rsidR="00136269">
        <w:rPr>
          <w:rStyle w:val="underlineu"/>
        </w:rPr>
        <w:t>7</w:t>
      </w:r>
      <w:r w:rsidRPr="006E5918">
        <w:rPr>
          <w:rStyle w:val="underlineu"/>
        </w:rPr>
        <w:t>945, ext. 5442</w:t>
      </w:r>
      <w:r w:rsidRPr="001A4038">
        <w:t xml:space="preserve">, or by email at </w:t>
      </w:r>
      <w:r w:rsidRPr="006E5918">
        <w:rPr>
          <w:rStyle w:val="underlineu"/>
        </w:rPr>
        <w:t>MacmillanSpecialMarkets@macmillan.com</w:t>
      </w:r>
      <w:r w:rsidRPr="001A4038">
        <w:t>.</w:t>
      </w:r>
    </w:p>
    <w:p w:rsidR="00D81EAC" w:rsidRPr="00D81EAC" w:rsidRDefault="00D81EAC" w:rsidP="00D81EAC">
      <w:pPr>
        <w:pStyle w:val="SeparatorSep"/>
      </w:pPr>
      <w:r w:rsidRPr="00D81EAC">
        <w:t>[Separator]</w:t>
      </w:r>
    </w:p>
    <w:p w:rsidR="001A4038" w:rsidRPr="001A4038" w:rsidRDefault="001A4038" w:rsidP="00A540C5">
      <w:pPr>
        <w:pStyle w:val="Body-TextTx"/>
      </w:pPr>
      <w:r w:rsidRPr="001A4038">
        <w:t>Printed in the United States of America</w:t>
      </w:r>
    </w:p>
    <w:p w:rsidR="00D81EAC" w:rsidRPr="00D81EAC" w:rsidRDefault="00D81EAC" w:rsidP="00D81EAC">
      <w:pPr>
        <w:pStyle w:val="SeparatorSep"/>
      </w:pPr>
      <w:r w:rsidRPr="00D81EAC">
        <w:t>[Separator]</w:t>
      </w:r>
    </w:p>
    <w:p w:rsidR="001A4038" w:rsidRPr="00455BED" w:rsidRDefault="001A4038" w:rsidP="00A540C5">
      <w:pPr>
        <w:pStyle w:val="Body-TextTx"/>
      </w:pPr>
      <w:r w:rsidRPr="001A4038">
        <w:t>St. Martin’s Paperbacks e</w:t>
      </w:r>
      <w:r w:rsidRPr="00455BED">
        <w:t>dition 2021</w:t>
      </w:r>
    </w:p>
    <w:p w:rsidR="00D81EAC" w:rsidRPr="00D81EAC" w:rsidRDefault="00D81EAC" w:rsidP="00D81EAC">
      <w:pPr>
        <w:pStyle w:val="SeparatorSep"/>
      </w:pPr>
      <w:r w:rsidRPr="00D81EAC">
        <w:t>[Separator]</w:t>
      </w:r>
    </w:p>
    <w:p w:rsidR="001A4038" w:rsidRPr="001A4038" w:rsidRDefault="001A4038" w:rsidP="00A540C5" w14:paraId="8DAAF8D2">
      <w:pPr>
        <w:pStyle w:val="Body-TextTx"/>
      </w:pPr>
      <w:r w:rsidRPr="001A4038">
        <w:t>10</w:t>
      </w:r>
      <w:r w:rsidRPr="00A90645">
        <w:rPr>
          <w:rStyle w:val="cs-cleanup-excludecex"/>
        </w:rPr>
        <w:t xml:space="preserve"> </w:t>
      </w:r>
      <w:r w:rsidRPr="001A4038">
        <w:t>9</w:t>
      </w:r>
      <w:r w:rsidRPr="00A90645">
        <w:rPr>
          <w:rStyle w:val="cs-cleanup-excludecex"/>
        </w:rPr>
        <w:t xml:space="preserve"> </w:t>
      </w:r>
      <w:r w:rsidRPr="001A4038">
        <w:t>8</w:t>
      </w:r>
      <w:r w:rsidRPr="00A90645">
        <w:rPr>
          <w:rStyle w:val="cs-cleanup-excludecex"/>
        </w:rPr>
        <w:t xml:space="preserve"> </w:t>
      </w:r>
      <w:r w:rsidRPr="001A4038">
        <w:t>7</w:t>
      </w:r>
      <w:r w:rsidRPr="00A90645">
        <w:rPr>
          <w:rStyle w:val="cs-cleanup-excludecex"/>
        </w:rPr>
        <w:t xml:space="preserve"> </w:t>
      </w:r>
      <w:r w:rsidRPr="001A4038">
        <w:t>6</w:t>
      </w:r>
      <w:r w:rsidRPr="00A90645">
        <w:rPr>
          <w:rStyle w:val="cs-cleanup-excludecex"/>
        </w:rPr>
        <w:t xml:space="preserve"> </w:t>
      </w:r>
      <w:r w:rsidRPr="001A4038">
        <w:t>5</w:t>
      </w:r>
      <w:r w:rsidRPr="00A90645">
        <w:rPr>
          <w:rStyle w:val="cs-cleanup-excludecex"/>
        </w:rPr>
        <w:t xml:space="preserve"> </w:t>
      </w:r>
      <w:r w:rsidRPr="001A4038">
        <w:t>4</w:t>
      </w:r>
      <w:r w:rsidRPr="00A90645">
        <w:rPr>
          <w:rStyle w:val="cs-cleanup-excludecex"/>
        </w:rPr>
        <w:t xml:space="preserve"> </w:t>
      </w:r>
      <w:r w:rsidRPr="001A4038">
        <w:t>3</w:t>
      </w:r>
      <w:r w:rsidRPr="00A90645">
        <w:rPr>
          <w:rStyle w:val="cs-cleanup-excludecex"/>
        </w:rPr>
        <w:t xml:space="preserve"> </w:t>
      </w:r>
      <w:r w:rsidRPr="001A4038">
        <w:t>2</w:t>
      </w:r>
      <w:r w:rsidRPr="00A90645">
        <w:rPr>
          <w:rStyle w:val="cs-cleanup-excludecex"/>
        </w:rPr>
        <w:t xml:space="preserve"> </w:t>
      </w:r>
      <w:r w:rsidRPr="001A4038">
        <w:t>1</w:t>
      </w:r>
    </w:p>
    <w:p w:rsidR="00D81EAC" w:rsidRPr="00D81EAC" w:rsidRDefault="00D81EAC" w:rsidP="00D81EAC" w14:paraId="7BD58E6B">
      <w:pPr>
        <w:pStyle w:val="Section-ChapterSCP"/>
      </w:pPr>
      <w:r w:rsidRPr="00D81EAC">
        <w:lastRenderedPageBreak/>
        <w:t>Chapter</w:t>
      </w:r>
      <w:r w:rsidR="004B0584">
        <w:t xml:space="preserve"> 1</w:t>
      </w:r>
    </w:p>
    <w:p w:rsidR="00166958" w:rsidRPr="00166958" w:rsidRDefault="00166958" w:rsidP="00D221E5" w14:paraId="D9CF19F2">
      <w:pPr>
        <w:pStyle w:val="TitleTtl"/>
      </w:pPr>
      <w:r w:rsidRPr="00166958">
        <w:t xml:space="preserve">Chapter </w:t>
      </w:r>
      <w:r w:rsidR="00B975CC" w:rsidRPr="00166958">
        <w:t>1</w:t>
      </w:r>
    </w:p>
    <w:p w:rsidR="00136269" w:rsidRDefault="00166958" w:rsidP="00A540C5" w14:paraId="1F080538">
      <w:pPr>
        <w:pStyle w:val="Body-TextTx"/>
      </w:pPr>
      <w:r w:rsidRPr="00166958">
        <w:t>Brina Feld should have known a lady wasn’t safe from rakes, rogues and scoundrels at a masked ball in Paris. Now it was a scoundrel who currently had her in his sights</w:t>
      </w:r>
      <w:r w:rsidR="00B87F7B">
        <w:t xml:space="preserve"> as she raced down one of the dimly lit corridors in the chateau with hopes of getting away from him</w:t>
      </w:r>
      <w:r w:rsidRPr="00166958">
        <w:t>.</w:t>
      </w:r>
    </w:p>
    <w:p w:rsidR="00166958" w:rsidRPr="00166958" w:rsidRDefault="00166958" w:rsidP="00A540C5">
      <w:pPr>
        <w:pStyle w:val="Body-TextTx"/>
      </w:pPr>
      <w:r w:rsidRPr="00166958">
        <w:t xml:space="preserve">A proper gentleman never forgot who he was, no matter if his face was hidden. Even in Paris. Which only confirmed that the one chasing her was no gentleman at all and she should have never </w:t>
      </w:r>
      <w:r w:rsidR="00B87F7B">
        <w:t xml:space="preserve">agreed </w:t>
      </w:r>
      <w:r w:rsidRPr="00166958">
        <w:t xml:space="preserve">to attend this grand </w:t>
      </w:r>
      <w:r w:rsidR="00B87F7B">
        <w:t>masquerade</w:t>
      </w:r>
      <w:r w:rsidRPr="00166958">
        <w:t>.</w:t>
      </w:r>
    </w:p>
    <w:p w:rsidR="00136269" w:rsidRDefault="00166958" w:rsidP="00A540C5">
      <w:pPr>
        <w:pStyle w:val="Body-TextTx"/>
      </w:pPr>
      <w:r w:rsidRPr="00166958">
        <w:t>Intent on finding a hiding place until it was time to meet her aunt</w:t>
      </w:r>
      <w:r w:rsidR="00093217">
        <w:t xml:space="preserve">, Brina started searching for a </w:t>
      </w:r>
      <w:r w:rsidR="00BF258A">
        <w:t>room</w:t>
      </w:r>
      <w:r w:rsidRPr="00166958">
        <w:t xml:space="preserve">. </w:t>
      </w:r>
      <w:r w:rsidR="00B87F7B">
        <w:t>From somewhere behind her, she heard t</w:t>
      </w:r>
      <w:r w:rsidRPr="00166958">
        <w:t xml:space="preserve">he </w:t>
      </w:r>
      <w:r w:rsidR="00093217">
        <w:t>d</w:t>
      </w:r>
      <w:r w:rsidRPr="00166958">
        <w:t>runken man call out to her</w:t>
      </w:r>
      <w:r w:rsidR="00B87F7B">
        <w:t xml:space="preserve"> once more</w:t>
      </w:r>
      <w:r w:rsidRPr="00166958">
        <w:t>, his wine-soaked voice echoing against the marble walls.</w:t>
      </w:r>
    </w:p>
    <w:p w:rsidR="00136269" w:rsidRDefault="00166958" w:rsidP="00A540C5">
      <w:pPr>
        <w:pStyle w:val="Body-TextTx"/>
      </w:pPr>
      <w:r w:rsidRPr="00166958">
        <w:t>Fearful of being cornered again by him, she quickly opened the first door she came to and slammed herself inside. Feeling beneath the knob, she found the key and engaged the lock. Smugly, she turned toward the opulent room, only to stop cold.</w:t>
      </w:r>
    </w:p>
    <w:p w:rsidR="00166958" w:rsidRPr="00166958" w:rsidRDefault="00166958" w:rsidP="00A540C5">
      <w:pPr>
        <w:pStyle w:val="Body-TextTx"/>
      </w:pPr>
      <w:r w:rsidRPr="00166958">
        <w:t xml:space="preserve">There in the center of the classical French </w:t>
      </w:r>
      <w:r w:rsidR="0042392E">
        <w:t xml:space="preserve">sitting </w:t>
      </w:r>
      <w:r w:rsidRPr="00166958">
        <w:t xml:space="preserve">room with its bee and acorn motifs embroidered on the draperies and cushions a man sat in a throne-like chair in front of the fireplace. </w:t>
      </w:r>
      <w:r w:rsidR="00BF258A">
        <w:t xml:space="preserve">He seemed to be as startled as she. Neither of them spoke. </w:t>
      </w:r>
      <w:r w:rsidRPr="00166958">
        <w:t xml:space="preserve">He was clothed in </w:t>
      </w:r>
      <w:r w:rsidR="0007461E">
        <w:t xml:space="preserve">a </w:t>
      </w:r>
      <w:r w:rsidRPr="00166958">
        <w:t>white shirt and black trousers. No coat, waistcoat or even shoes were in sight.</w:t>
      </w:r>
    </w:p>
    <w:p w:rsidR="00166958" w:rsidRPr="00166958" w:rsidRDefault="00166958" w:rsidP="00A540C5">
      <w:pPr>
        <w:pStyle w:val="Body-TextTx"/>
      </w:pPr>
      <w:r w:rsidRPr="00166958">
        <w:t>With an uptick in her already racing heart, she glanced about. It appeared that aside from the exquisite figures in the sweeping murals on the walls, they were alone. Concern jolted through her. Had she escaped one menace only to find another</w:t>
      </w:r>
      <w:r w:rsidR="0007461E">
        <w:t>?</w:t>
      </w:r>
    </w:p>
    <w:p w:rsidR="00166958" w:rsidRPr="00166958" w:rsidRDefault="00166958" w:rsidP="00A540C5">
      <w:pPr>
        <w:pStyle w:val="Body-TextTx"/>
      </w:pPr>
      <w:r w:rsidRPr="00166958">
        <w:t>But concern turned to surprise when he snapped, “Don’t just stand there, come untie me.”</w:t>
      </w:r>
    </w:p>
    <w:p w:rsidR="00166958" w:rsidRPr="006E5918" w:rsidRDefault="00166958" w:rsidP="00A540C5" w14:paraId="40506CD5">
      <w:pPr>
        <w:pStyle w:val="Body-TextTx"/>
      </w:pPr>
      <w:r w:rsidRPr="006E5918">
        <w:rPr>
          <w:rStyle w:val="itali"/>
        </w:rPr>
        <w:lastRenderedPageBreak/>
        <w:t>Untie him?</w:t>
      </w:r>
    </w:p>
    <w:p w:rsidR="00136269" w:rsidRDefault="00166958" w:rsidP="00A540C5">
      <w:pPr>
        <w:pStyle w:val="Body-TextTx"/>
      </w:pPr>
      <w:r w:rsidRPr="00166958">
        <w:t>Brina peered more intently. Even though he was sitting, she could tell he was tall and wide through the chest and shoulders, yet his waist gave no hint of over-indulgent suppers. Unlike some of the flamboyantly painted masks she’d seen throughout the evening, he wore a simple black</w:t>
      </w:r>
      <w:r w:rsidR="00625044">
        <w:t xml:space="preserve"> </w:t>
      </w:r>
      <w:r w:rsidRPr="00166958">
        <w:t>satin cover over his eyes and bridge of his nose. More importantly, he really was tied to the chair.</w:t>
      </w:r>
      <w:r w:rsidR="0042392E">
        <w:t xml:space="preserve"> His wrists were secured to the arms of the chair with a long scarf.</w:t>
      </w:r>
    </w:p>
    <w:p w:rsidR="00136269" w:rsidRDefault="00166958" w:rsidP="00A540C5">
      <w:pPr>
        <w:pStyle w:val="Body-TextTx"/>
      </w:pPr>
      <w:r w:rsidRPr="00166958">
        <w:t>Although she was somewhat unnerved by the power she sensed within him, she took a tentative step toward him.</w:t>
      </w:r>
    </w:p>
    <w:p w:rsidR="00166958" w:rsidRPr="00166958" w:rsidRDefault="00166958" w:rsidP="00A540C5">
      <w:pPr>
        <w:pStyle w:val="Body-TextTx"/>
      </w:pPr>
      <w:r w:rsidRPr="00166958">
        <w:t>Though they were in France, he spoke perfect English, as did she. “My heavens, you’re bound. Why?”</w:t>
      </w:r>
    </w:p>
    <w:p w:rsidR="00166958" w:rsidRPr="00166958" w:rsidRDefault="00166958" w:rsidP="00A540C5">
      <w:pPr>
        <w:pStyle w:val="Body-TextTx"/>
      </w:pPr>
      <w:r w:rsidRPr="00166958">
        <w:t>“This isn</w:t>
      </w:r>
      <w:r w:rsidR="00136269">
        <w:t>’</w:t>
      </w:r>
      <w:r w:rsidRPr="00166958">
        <w:t>t the time for questions,” he stated, his commanding voice clipped</w:t>
      </w:r>
      <w:r w:rsidR="0042392E">
        <w:t xml:space="preserve"> as</w:t>
      </w:r>
      <w:r w:rsidR="004B39FA">
        <w:t xml:space="preserve"> his hands turned into white-knuckled fists</w:t>
      </w:r>
      <w:r w:rsidR="0042392E">
        <w:t>.</w:t>
      </w:r>
      <w:r w:rsidR="00B975CC" w:rsidRPr="00B975CC">
        <w:t xml:space="preserve"> </w:t>
      </w:r>
      <w:r w:rsidRPr="00166958">
        <w:t>“Hurry.”</w:t>
      </w:r>
    </w:p>
    <w:p w:rsidR="00166958" w:rsidRPr="00166958" w:rsidRDefault="00166958" w:rsidP="00A540C5">
      <w:pPr>
        <w:pStyle w:val="Body-TextTx"/>
      </w:pPr>
      <w:r w:rsidRPr="00166958">
        <w:t>He struggled and strained against what held him, like a panther pulling against bindings.</w:t>
      </w:r>
    </w:p>
    <w:p w:rsidR="00136269" w:rsidRDefault="00166958" w:rsidP="00A540C5">
      <w:pPr>
        <w:pStyle w:val="Body-TextTx"/>
      </w:pPr>
      <w:r w:rsidRPr="00166958">
        <w:t>In the glow of lamp and firelight she saw his muscles bulge against the fine linen of his shirt. Her heart beat a little faster. Her trepidation waned as curiosity grew.</w:t>
      </w:r>
    </w:p>
    <w:p w:rsidR="00166958" w:rsidRPr="00166958" w:rsidRDefault="00166958" w:rsidP="00A540C5">
      <w:pPr>
        <w:pStyle w:val="Body-TextTx"/>
      </w:pPr>
      <w:r w:rsidRPr="00166958">
        <w:t xml:space="preserve">She had always been far too enquiring and told repeatedly when younger that curiosity was not an admirable trait in a lady. Usually, she could tamp </w:t>
      </w:r>
      <w:r w:rsidR="0007461E">
        <w:t xml:space="preserve">that </w:t>
      </w:r>
      <w:r w:rsidRPr="00166958">
        <w:t>down, but she’d never seen a man in such a state.</w:t>
      </w:r>
    </w:p>
    <w:p w:rsidR="00166958" w:rsidRPr="00166958" w:rsidRDefault="00166958" w:rsidP="00A540C5">
      <w:pPr>
        <w:pStyle w:val="Body-TextTx"/>
      </w:pPr>
      <w:r w:rsidRPr="00166958">
        <w:t>“Are you a thief and wanting to get away?” she asked, regardless.</w:t>
      </w:r>
    </w:p>
    <w:p w:rsidR="00166958" w:rsidRPr="00166958" w:rsidRDefault="00166958" w:rsidP="00A540C5">
      <w:pPr>
        <w:pStyle w:val="Body-TextTx"/>
      </w:pPr>
      <w:r w:rsidRPr="00166958">
        <w:t>“A thief?” He sounded more than a little outraged</w:t>
      </w:r>
      <w:r w:rsidR="004B39FA">
        <w:t xml:space="preserve"> and stomped his feet in frustration</w:t>
      </w:r>
      <w:r w:rsidRPr="00166958">
        <w:t>.</w:t>
      </w:r>
    </w:p>
    <w:p w:rsidR="00166958" w:rsidRPr="00166958" w:rsidRDefault="00166958" w:rsidP="00A540C5">
      <w:pPr>
        <w:pStyle w:val="Body-TextTx"/>
      </w:pPr>
      <w:r w:rsidRPr="00166958">
        <w:t>“There</w:t>
      </w:r>
      <w:r w:rsidR="00136269">
        <w:t>’</w:t>
      </w:r>
      <w:r w:rsidRPr="00166958">
        <w:t>s the matter of</w:t>
      </w:r>
      <w:r w:rsidR="00B975CC" w:rsidRPr="00B975CC">
        <w:t xml:space="preserve"> </w:t>
      </w:r>
      <w:r w:rsidRPr="00166958">
        <w:t>your hands being bound</w:t>
      </w:r>
      <w:r w:rsidR="0007461E">
        <w:t>,</w:t>
      </w:r>
      <w:r w:rsidRPr="00166958">
        <w:t xml:space="preserve"> and you are wearing a mask.”</w:t>
      </w:r>
    </w:p>
    <w:p w:rsidR="00166958" w:rsidRPr="00166958" w:rsidRDefault="00166958" w:rsidP="00A540C5">
      <w:pPr>
        <w:pStyle w:val="Body-TextTx"/>
      </w:pPr>
      <w:r w:rsidRPr="00166958">
        <w:t>“You’re wearing one, too,” he answered tightly. “Everyone at the party has on one.”</w:t>
      </w:r>
    </w:p>
    <w:p w:rsidR="00136269" w:rsidRDefault="00166958" w:rsidP="00A540C5">
      <w:pPr>
        <w:pStyle w:val="Body-TextTx"/>
      </w:pPr>
      <w:r w:rsidRPr="00166958">
        <w:t xml:space="preserve">Her fingers came to the silken demi-mask her aunt had given her. That was true. The only </w:t>
      </w:r>
      <w:r w:rsidRPr="00166958">
        <w:lastRenderedPageBreak/>
        <w:t>reason she’d agree to wear the outrageously bright</w:t>
      </w:r>
      <w:r w:rsidR="00625044">
        <w:t xml:space="preserve"> </w:t>
      </w:r>
      <w:r w:rsidRPr="00166958">
        <w:t xml:space="preserve">pink gown and come to the masquerade ball was because identities were hidden. Which was why she </w:t>
      </w:r>
      <w:r w:rsidR="00F96C94">
        <w:t>wouldn’t</w:t>
      </w:r>
      <w:r w:rsidR="00F96C94" w:rsidRPr="00166958">
        <w:t xml:space="preserve"> </w:t>
      </w:r>
      <w:r w:rsidRPr="00166958">
        <w:t>ask his name and certainly didn’t want him to know hers.</w:t>
      </w:r>
    </w:p>
    <w:p w:rsidR="00166958" w:rsidRPr="00166958" w:rsidRDefault="00166958" w:rsidP="00A540C5">
      <w:pPr>
        <w:pStyle w:val="Body-TextTx"/>
      </w:pPr>
      <w:r w:rsidRPr="00166958">
        <w:t>“True, but not everyone is trussed up like a goose bound for the Christmas dinner table.” She then considered him for a moment. “If not a thief or common footpad, then certainly someone caught you trying to do something you shouldn</w:t>
      </w:r>
      <w:r w:rsidR="00136269">
        <w:t>’</w:t>
      </w:r>
      <w:r w:rsidRPr="00166958">
        <w:t>t have been doing and now have gone for the magistrate.”</w:t>
      </w:r>
    </w:p>
    <w:p w:rsidR="00166958" w:rsidRPr="00166958" w:rsidRDefault="00166958" w:rsidP="00A540C5">
      <w:pPr>
        <w:pStyle w:val="Body-TextTx"/>
      </w:pPr>
      <w:r w:rsidRPr="00166958">
        <w:t>He glared at her. “I assure you I am no thief or criminal of any kind. Now come untie me. I don’t have time for this,” he said, urgency lacing every word.</w:t>
      </w:r>
    </w:p>
    <w:p w:rsidR="00166958" w:rsidRPr="00166958" w:rsidRDefault="00166958" w:rsidP="00A540C5">
      <w:pPr>
        <w:pStyle w:val="Body-TextTx"/>
      </w:pPr>
      <w:r w:rsidRPr="00166958">
        <w:t>Of course, the sensible thing for her to do was leave the room. She was clever enough to know it would stir an unrecoverable scandal if she were caught with a half-dressed man, even in forward-thinking Paris. But then, from behind her, the doorknob and key beneath it rattled, jarring her.</w:t>
      </w:r>
    </w:p>
    <w:p w:rsidR="00136269" w:rsidRDefault="00B96B1B" w:rsidP="00A540C5">
      <w:pPr>
        <w:pStyle w:val="Body-TextTx"/>
      </w:pPr>
      <w:r>
        <w:t xml:space="preserve">Tension coiled tightly inside her. </w:t>
      </w:r>
      <w:r w:rsidR="00C62D0D">
        <w:t>T</w:t>
      </w:r>
      <w:r w:rsidR="00166958" w:rsidRPr="00166958">
        <w:t>he oaf still looking for her</w:t>
      </w:r>
      <w:r w:rsidR="00C62D0D">
        <w:t>.</w:t>
      </w:r>
    </w:p>
    <w:p w:rsidR="00166958" w:rsidRDefault="00166958" w:rsidP="00A540C5">
      <w:pPr>
        <w:pStyle w:val="Body-TextTx"/>
      </w:pPr>
      <w:r w:rsidRPr="00166958">
        <w:t xml:space="preserve">She glanced about and saw no other escape. Clearly, fleeing </w:t>
      </w:r>
      <w:r w:rsidR="00B96B1B">
        <w:t xml:space="preserve">back to a man who was accosting her </w:t>
      </w:r>
      <w:r w:rsidRPr="00166958">
        <w:t>wasn’t an option. Instead, she moved closer to the stranger, deciding she was better off with this man who easily commanded a room, even tied up, than the brandy-faced scoundrel on the other side of the door.</w:t>
      </w:r>
    </w:p>
    <w:p w:rsidR="00136269" w:rsidRDefault="00FB061F" w:rsidP="00A540C5">
      <w:pPr>
        <w:pStyle w:val="Body-TextTx"/>
      </w:pPr>
      <w:r>
        <w:t xml:space="preserve">Moments later she heard him </w:t>
      </w:r>
      <w:r w:rsidR="00C62D0D">
        <w:t xml:space="preserve">softly </w:t>
      </w:r>
      <w:r>
        <w:t>call her name again</w:t>
      </w:r>
      <w:r w:rsidR="00C62D0D">
        <w:t xml:space="preserve">, further down the </w:t>
      </w:r>
      <w:r>
        <w:t xml:space="preserve">corridor and away from </w:t>
      </w:r>
      <w:r w:rsidR="00C62D0D">
        <w:t>the door</w:t>
      </w:r>
      <w:r>
        <w:t>. Satisfied that threat was behind her, s</w:t>
      </w:r>
      <w:r w:rsidR="00166958" w:rsidRPr="00166958">
        <w:t>he stepped around a settee and noticed a black coat, red waistcoat and white neckcloth strewn across the floor. There they were!</w:t>
      </w:r>
    </w:p>
    <w:p w:rsidR="00166958" w:rsidRPr="00166958" w:rsidRDefault="00166958" w:rsidP="00A540C5">
      <w:pPr>
        <w:pStyle w:val="Body-TextTx"/>
      </w:pPr>
      <w:r w:rsidRPr="00166958">
        <w:t xml:space="preserve">Her gaze swept to </w:t>
      </w:r>
      <w:r w:rsidR="00FB061F">
        <w:t>the man’s</w:t>
      </w:r>
      <w:r w:rsidRPr="00166958">
        <w:t xml:space="preserve"> face. His wide inflexible mouth was set in a grimace. There was a hardness to his jawline and chin. Even with the mask she could see his eyes were a dark, </w:t>
      </w:r>
      <w:r w:rsidRPr="00166958">
        <w:lastRenderedPageBreak/>
        <w:t>deep shade of blue. Thick hair, almost as black and shiny as his disguise, fell across his forehead, down past his ears and brushed the back of his neck.</w:t>
      </w:r>
    </w:p>
    <w:p w:rsidR="00136269" w:rsidRDefault="008C7304" w:rsidP="00A540C5">
      <w:pPr>
        <w:pStyle w:val="Body-TextTx"/>
      </w:pPr>
      <w:r>
        <w:t xml:space="preserve">She was unbelievably aware of him, how strongly masculine he looked and </w:t>
      </w:r>
      <w:r w:rsidR="00166958" w:rsidRPr="00166958">
        <w:t>attractive</w:t>
      </w:r>
      <w:r>
        <w:t xml:space="preserve"> he was. If</w:t>
      </w:r>
      <w:r w:rsidR="00166958" w:rsidRPr="00166958">
        <w:t xml:space="preserve"> one were inclined to fall for the massively arrogant type who could </w:t>
      </w:r>
      <w:r>
        <w:t xml:space="preserve">probably </w:t>
      </w:r>
      <w:r w:rsidR="00166958" w:rsidRPr="00166958">
        <w:t>make a lady blush to the highest degree. Which, of course, she wasn’t.</w:t>
      </w:r>
    </w:p>
    <w:p w:rsidR="00166958" w:rsidRDefault="00166958" w:rsidP="00A540C5">
      <w:pPr>
        <w:pStyle w:val="Body-TextTx"/>
      </w:pPr>
      <w:r w:rsidRPr="00166958">
        <w:t>Though she had to admit this man stood out and piqued her interest with his unusual situation.</w:t>
      </w:r>
    </w:p>
    <w:p w:rsidR="00136269" w:rsidRDefault="00FB061F" w:rsidP="00A540C5">
      <w:pPr>
        <w:pStyle w:val="Body-TextTx"/>
      </w:pPr>
      <w:r w:rsidRPr="00166958">
        <w:t>“Hurry,” her stranger barked again.</w:t>
      </w:r>
    </w:p>
    <w:p w:rsidR="00FB061F" w:rsidRPr="006E5918" w:rsidRDefault="00FB061F" w:rsidP="00A540C5">
      <w:pPr>
        <w:pStyle w:val="Body-TextTx"/>
      </w:pPr>
      <w:r w:rsidRPr="006E5918">
        <w:rPr>
          <w:rStyle w:val="itali"/>
        </w:rPr>
        <w:t>Her stranger?</w:t>
      </w:r>
    </w:p>
    <w:p w:rsidR="00FB061F" w:rsidRPr="00166958" w:rsidRDefault="00FB061F" w:rsidP="00A540C5">
      <w:pPr>
        <w:pStyle w:val="Body-TextTx"/>
      </w:pPr>
      <w:r w:rsidRPr="00166958">
        <w:t>What was she thinking? Brina shook the thought away as ridiculous.</w:t>
      </w:r>
    </w:p>
    <w:p w:rsidR="00166958" w:rsidRPr="00166958" w:rsidRDefault="00166958" w:rsidP="00A540C5">
      <w:pPr>
        <w:pStyle w:val="Body-TextTx"/>
      </w:pPr>
      <w:r w:rsidRPr="00166958">
        <w:t>“Maybe you</w:t>
      </w:r>
      <w:r w:rsidR="00136269">
        <w:t>’</w:t>
      </w:r>
      <w:r w:rsidRPr="00166958">
        <w:t>re not a thief, but a swindler or someone equally dishonorable. You certainly didn’t tie yourself to that chair, sir.”</w:t>
      </w:r>
    </w:p>
    <w:p w:rsidR="00136269" w:rsidRDefault="00166958" w:rsidP="00A540C5">
      <w:pPr>
        <w:pStyle w:val="Body-TextTx"/>
      </w:pPr>
      <w:r w:rsidRPr="00166958">
        <w:t>He</w:t>
      </w:r>
      <w:r w:rsidR="00B975CC" w:rsidRPr="00B975CC">
        <w:t xml:space="preserve"> </w:t>
      </w:r>
      <w:r w:rsidRPr="00166958">
        <w:t>made a growling noise that left her no doubt he was nail-spitting mad that he was in such a desperate position.</w:t>
      </w:r>
    </w:p>
    <w:p w:rsidR="00166958" w:rsidRPr="00166958" w:rsidRDefault="00166958" w:rsidP="00A540C5">
      <w:pPr>
        <w:pStyle w:val="Body-TextTx"/>
      </w:pPr>
      <w:r w:rsidRPr="00166958">
        <w:t>“You obviously did something</w:t>
      </w:r>
      <w:r w:rsidR="0007461E">
        <w:t>,</w:t>
      </w:r>
      <w:r w:rsidRPr="00166958">
        <w:t xml:space="preserve"> and you must be dangerous. You look strong and</w:t>
      </w:r>
      <w:r w:rsidR="00B975CC">
        <w:t> . . .</w:t>
      </w:r>
      <w:r w:rsidRPr="00166958">
        <w:t>” She felt a fluttering in her chest at the thought of just how strong he did look with his shirt parted at his throat and his trousers molding to his hips and legs in a most fitting manner. “Anyway, as if it would take several men to get the best of you.”</w:t>
      </w:r>
    </w:p>
    <w:p w:rsidR="00136269" w:rsidRDefault="00166958" w:rsidP="00A540C5">
      <w:pPr>
        <w:pStyle w:val="Body-TextTx"/>
      </w:pPr>
      <w:r w:rsidRPr="00166958">
        <w:t>“Yes, but unfortunately only one devious woman,” he muttered past clenched teeth.</w:t>
      </w:r>
    </w:p>
    <w:p w:rsidR="00166958" w:rsidRPr="00166958" w:rsidRDefault="00166958" w:rsidP="00A540C5">
      <w:pPr>
        <w:pStyle w:val="Body-TextTx"/>
      </w:pPr>
      <w:r w:rsidRPr="00166958">
        <w:t xml:space="preserve">“A woman?” </w:t>
      </w:r>
      <w:r w:rsidR="00967265">
        <w:t>Brina’s cheeks warmed and her heart started pounding again. She could barely get her breath. Still, s</w:t>
      </w:r>
      <w:r w:rsidRPr="00166958">
        <w:t>he stepped closer and nudged the exceedingly well-tailored waistcoat with the toe of her dainty slipper. “Well, she must have had good reason.”</w:t>
      </w:r>
    </w:p>
    <w:p w:rsidR="00166958" w:rsidRPr="00166958" w:rsidRDefault="00166958" w:rsidP="00A540C5">
      <w:pPr>
        <w:pStyle w:val="Body-TextTx"/>
      </w:pPr>
      <w:r w:rsidRPr="00166958">
        <w:t xml:space="preserve">“That is a matter of opinion,” he grumbled and renewed his struggle against the </w:t>
      </w:r>
      <w:r w:rsidRPr="00166958">
        <w:lastRenderedPageBreak/>
        <w:t>fastenings</w:t>
      </w:r>
      <w:r w:rsidR="004C310D">
        <w:t xml:space="preserve"> that held his wrists</w:t>
      </w:r>
      <w:r w:rsidRPr="00166958">
        <w:t>. “I told you I don’t have time for this.”</w:t>
      </w:r>
    </w:p>
    <w:p w:rsidR="00166958" w:rsidRPr="00166958" w:rsidRDefault="00166958" w:rsidP="00A540C5">
      <w:pPr>
        <w:pStyle w:val="Body-TextTx"/>
      </w:pPr>
      <w:r w:rsidRPr="00166958">
        <w:t>She considered him, tapping her finger to her lips, as if he’d said nothing at all. “Are you going after the woman who tied you?”</w:t>
      </w:r>
    </w:p>
    <w:p w:rsidR="00166958" w:rsidRPr="00166958" w:rsidRDefault="00166958" w:rsidP="00A540C5">
      <w:pPr>
        <w:pStyle w:val="Body-TextTx"/>
      </w:pPr>
      <w:r w:rsidRPr="00166958">
        <w:t>He sucked in an exasperated gulp of breath. “Certainly not. If you must know before you will give me assistance, I am going after my foolish cousin. He is about to ruin his life and I must stop him. Now, can we get on with this?”</w:t>
      </w:r>
    </w:p>
    <w:p w:rsidR="00136269" w:rsidRDefault="00166958" w:rsidP="00A540C5">
      <w:pPr>
        <w:pStyle w:val="Body-TextTx"/>
      </w:pPr>
      <w:r w:rsidRPr="00166958">
        <w:t>Brina studied him more carefully, searching what she could see of his countenance in hopes of determining the truthfulness of his words. She had to admit she was fascinated by his predicament.</w:t>
      </w:r>
      <w:r w:rsidR="00360CBE">
        <w:t xml:space="preserve"> After drawing in a deep breath, she released it slowly. He wanted very badly to be freed and it was within her power to do that for him.</w:t>
      </w:r>
    </w:p>
    <w:p w:rsidR="00166958" w:rsidRPr="00166958" w:rsidRDefault="00166958" w:rsidP="00A540C5">
      <w:pPr>
        <w:pStyle w:val="Body-TextTx"/>
      </w:pPr>
      <w:r w:rsidRPr="00166958">
        <w:t>Oddly, she didn’t feel threatened and it wasn’t because he was tied. Despite his gruffness, she felt drawn to him</w:t>
      </w:r>
      <w:r w:rsidR="00360CBE">
        <w:t xml:space="preserve"> in a way she didn’t understand</w:t>
      </w:r>
      <w:r w:rsidRPr="00166958">
        <w:t>. And frankly, that he’d captured her full attention at all was unusual. She’d been a widow almost five years and</w:t>
      </w:r>
      <w:r w:rsidR="0007461E">
        <w:t>,</w:t>
      </w:r>
      <w:r w:rsidRPr="00166958">
        <w:t xml:space="preserve"> in that time</w:t>
      </w:r>
      <w:r w:rsidR="0007461E">
        <w:t>,</w:t>
      </w:r>
      <w:r w:rsidRPr="00166958">
        <w:t xml:space="preserve"> hadn’t given any gentleman a second glance. In truth, she’d simply never expected to be attracted to a man again. And by no means, one that was bound to a chair, brash as the day was long, and barking orders at her like a general directing his soldiers.</w:t>
      </w:r>
    </w:p>
    <w:p w:rsidR="00166958" w:rsidRDefault="00166958" w:rsidP="00A540C5">
      <w:pPr>
        <w:pStyle w:val="Body-TextTx"/>
      </w:pPr>
      <w:r w:rsidRPr="00166958">
        <w:t>But there was something that pulled her in to his situation</w:t>
      </w:r>
      <w:r w:rsidR="006A5521">
        <w:t xml:space="preserve"> and made her want to be a part of it. If only for a short time</w:t>
      </w:r>
      <w:r w:rsidR="0016509E">
        <w:t>, a</w:t>
      </w:r>
      <w:r w:rsidR="006A5521">
        <w:t xml:space="preserve">nd </w:t>
      </w:r>
      <w:r w:rsidRPr="00166958">
        <w:t xml:space="preserve">even though he looked much like the drawings she’d seen of plundering pirates. </w:t>
      </w:r>
      <w:r w:rsidR="006A5521">
        <w:t xml:space="preserve">She couldn’t conceive of the possibility that she’d ever have the opportunity to be so close to a rake again. </w:t>
      </w:r>
      <w:r w:rsidR="0016509E">
        <w:t>Certainly not to aid one.</w:t>
      </w:r>
    </w:p>
    <w:p w:rsidR="00136269" w:rsidRDefault="006A5521" w:rsidP="00A540C5">
      <w:pPr>
        <w:pStyle w:val="Body-TextTx"/>
      </w:pPr>
      <w:r>
        <w:t>How could she just walk away</w:t>
      </w:r>
      <w:r w:rsidR="009774C3">
        <w:t xml:space="preserve"> without giving this further thought</w:t>
      </w:r>
      <w:r>
        <w:t>?</w:t>
      </w:r>
      <w:r w:rsidR="00192275">
        <w:t xml:space="preserve"> Too, if she freed him, she could lock herself inside until it was time to meet her aunt.</w:t>
      </w:r>
    </w:p>
    <w:p w:rsidR="00166958" w:rsidRPr="00166958" w:rsidRDefault="00166958" w:rsidP="00A540C5">
      <w:pPr>
        <w:pStyle w:val="Body-TextTx"/>
      </w:pPr>
      <w:r w:rsidRPr="00166958">
        <w:t xml:space="preserve">“Before I decide whether to help you, tell me what dreadful thing your cousin is going to </w:t>
      </w:r>
      <w:r w:rsidRPr="00166958">
        <w:lastRenderedPageBreak/>
        <w:t>do?”</w:t>
      </w:r>
    </w:p>
    <w:p w:rsidR="00166958" w:rsidRPr="00166958" w:rsidRDefault="00166958" w:rsidP="00A540C5">
      <w:pPr>
        <w:pStyle w:val="Body-TextTx"/>
      </w:pPr>
      <w:r w:rsidRPr="00166958">
        <w:t xml:space="preserve">“He’s running off to get married,” </w:t>
      </w:r>
      <w:r w:rsidR="0007461E">
        <w:t>he</w:t>
      </w:r>
      <w:r w:rsidRPr="00166958">
        <w:t xml:space="preserve"> said with a hasty scoff and a stomp of his bare foot. “Would you please untie me now so I can save him?”</w:t>
      </w:r>
    </w:p>
    <w:p w:rsidR="00166958" w:rsidRPr="00166958" w:rsidRDefault="00E420E8" w:rsidP="00A540C5">
      <w:pPr>
        <w:pStyle w:val="Body-TextTx"/>
      </w:pPr>
      <w:r>
        <w:t xml:space="preserve">Curiosity struck again. </w:t>
      </w:r>
      <w:r w:rsidR="00166958" w:rsidRPr="00166958">
        <w:t>“What do you have against marriage, sir?”</w:t>
      </w:r>
    </w:p>
    <w:p w:rsidR="00136269" w:rsidRDefault="00166958" w:rsidP="00A540C5">
      <w:pPr>
        <w:pStyle w:val="Body-TextTx"/>
      </w:pPr>
      <w:r w:rsidRPr="00166958">
        <w:t>He blew out a deep sigh of impatience before flatly stating, “In general, nothing. When it comes to my impressionable and impulsive cousin, everything. His father should have never allowed him to come to Paris unattended. Or worse, expect me to look after him once he arrived.”</w:t>
      </w:r>
    </w:p>
    <w:p w:rsidR="00166958" w:rsidRPr="00166958" w:rsidRDefault="00166958" w:rsidP="00A540C5">
      <w:pPr>
        <w:pStyle w:val="Body-TextTx"/>
      </w:pPr>
      <w:r w:rsidRPr="00166958">
        <w:t>It was Brina’s turn to scoff at the man and she quickly did so. “I happen to believe in love, sir.”</w:t>
      </w:r>
    </w:p>
    <w:p w:rsidR="00166958" w:rsidRPr="00166958" w:rsidRDefault="00166958" w:rsidP="00A540C5">
      <w:pPr>
        <w:pStyle w:val="Body-TextTx"/>
      </w:pPr>
      <w:r w:rsidRPr="00166958">
        <w:t>A breath hissed through his teeth. “Love has nothing to do with this. It’s his name, prestige, and money the woman is after. Specifically, his family’s money and name.”</w:t>
      </w:r>
    </w:p>
    <w:p w:rsidR="00136269" w:rsidRDefault="00166958" w:rsidP="00A540C5">
      <w:pPr>
        <w:pStyle w:val="Body-TextTx"/>
      </w:pPr>
      <w:r w:rsidRPr="00166958">
        <w:t>Brina noticed the discarded clothing again and something occurred to her. A gasp caught in her throat. He must, indeed, be a rake and of the highest order. And he expected her to help him.</w:t>
      </w:r>
    </w:p>
    <w:p w:rsidR="00166958" w:rsidRPr="00166958" w:rsidRDefault="00166958" w:rsidP="00A540C5">
      <w:pPr>
        <w:pStyle w:val="Body-TextTx"/>
      </w:pPr>
      <w:r w:rsidRPr="00166958">
        <w:t>“You said you were tied up by a woman. Were you seducing your cousin’s fiancé</w:t>
      </w:r>
      <w:r w:rsidR="0007461E">
        <w:t>?</w:t>
      </w:r>
      <w:r w:rsidRPr="00166958">
        <w:t>” she exclaimed in an unladylike volume.</w:t>
      </w:r>
    </w:p>
    <w:p w:rsidR="00166958" w:rsidRPr="00166958" w:rsidRDefault="00166958" w:rsidP="00A540C5">
      <w:pPr>
        <w:pStyle w:val="Body-TextTx"/>
      </w:pPr>
      <w:r w:rsidRPr="00166958">
        <w:t>“What?” he asked on a</w:t>
      </w:r>
      <w:r w:rsidR="0016509E">
        <w:t>nother</w:t>
      </w:r>
      <w:r w:rsidRPr="00166958">
        <w:t xml:space="preserve"> </w:t>
      </w:r>
      <w:r w:rsidR="00403828">
        <w:t>sizzling</w:t>
      </w:r>
      <w:r w:rsidRPr="00166958">
        <w:t xml:space="preserve"> breath</w:t>
      </w:r>
      <w:r w:rsidR="0016509E">
        <w:t xml:space="preserve"> exasperation</w:t>
      </w:r>
      <w:r w:rsidRPr="00166958">
        <w:t xml:space="preserve">. “I wasn’t seducing anyone. Hell’s teeth. The woman in question was seducing me. And no, it was not his fiancé. Her older, wiser sister. The minx was stalling me so I wouldn’t find out about the elopement until it was too late to stop the young buck. There may still be time to do that if you will do the right thing and untie me so I can go after them. I </w:t>
      </w:r>
      <w:r w:rsidR="00E420E8">
        <w:t xml:space="preserve">have been a guest in the chateau many times and </w:t>
      </w:r>
      <w:r w:rsidRPr="00166958">
        <w:t xml:space="preserve">know </w:t>
      </w:r>
      <w:r w:rsidR="00E420E8">
        <w:t xml:space="preserve">of </w:t>
      </w:r>
      <w:r w:rsidRPr="00166958">
        <w:t xml:space="preserve">a hidden passage that </w:t>
      </w:r>
      <w:r w:rsidR="00E420E8">
        <w:t xml:space="preserve">will lead me out to </w:t>
      </w:r>
      <w:r w:rsidRPr="00166958">
        <w:t>the grounds</w:t>
      </w:r>
      <w:r w:rsidR="00E420E8">
        <w:t xml:space="preserve"> quickly</w:t>
      </w:r>
      <w:r w:rsidRPr="00166958">
        <w:t>.”</w:t>
      </w:r>
    </w:p>
    <w:p w:rsidR="00136269" w:rsidRDefault="00166958" w:rsidP="00A540C5">
      <w:pPr>
        <w:pStyle w:val="Body-TextTx"/>
      </w:pPr>
      <w:r w:rsidRPr="00166958">
        <w:lastRenderedPageBreak/>
        <w:t>Hidden passages that led outside?</w:t>
      </w:r>
    </w:p>
    <w:p w:rsidR="000A50A5" w:rsidRDefault="00E420E8" w:rsidP="00A540C5">
      <w:pPr>
        <w:pStyle w:val="Body-TextTx"/>
      </w:pPr>
      <w:r>
        <w:t xml:space="preserve">That aroused her interest even more. </w:t>
      </w:r>
      <w:r w:rsidR="00166958" w:rsidRPr="00166958">
        <w:t xml:space="preserve">Brina wavered. </w:t>
      </w:r>
      <w:r w:rsidR="000A50A5">
        <w:t xml:space="preserve">By his own admission </w:t>
      </w:r>
      <w:r>
        <w:t xml:space="preserve">of </w:t>
      </w:r>
      <w:r w:rsidR="000A50A5">
        <w:t>how he became tied</w:t>
      </w:r>
      <w:r>
        <w:t xml:space="preserve"> she knew he wasn’t</w:t>
      </w:r>
      <w:r w:rsidR="000A50A5">
        <w:t xml:space="preserve"> a respectable man. There wasn’t a reason in the world she should feel any sense of responsibility to </w:t>
      </w:r>
      <w:r>
        <w:t xml:space="preserve">help </w:t>
      </w:r>
      <w:r w:rsidR="000A50A5">
        <w:t>him, but</w:t>
      </w:r>
      <w:r w:rsidR="00B96B1B">
        <w:t xml:space="preserve"> </w:t>
      </w:r>
      <w:r w:rsidR="00166958" w:rsidRPr="00166958">
        <w:t>she believed the story about his cousin.</w:t>
      </w:r>
      <w:r w:rsidR="00B96B1B" w:rsidRPr="00B96B1B">
        <w:t xml:space="preserve"> </w:t>
      </w:r>
      <w:r w:rsidR="000A50A5">
        <w:t xml:space="preserve">And that is what made the difference. </w:t>
      </w:r>
      <w:r w:rsidR="00166958" w:rsidRPr="00166958">
        <w:t>More than most, she could understand someone wanting to protect their loved ones and keep them from making a mistake that would alter their life forever.</w:t>
      </w:r>
      <w:r w:rsidR="000A50A5">
        <w:t xml:space="preserve"> Brina had almost made one that </w:t>
      </w:r>
      <w:r>
        <w:t xml:space="preserve">certainly </w:t>
      </w:r>
      <w:r w:rsidR="000A50A5">
        <w:t>would have changed her</w:t>
      </w:r>
      <w:r>
        <w:t>s</w:t>
      </w:r>
      <w:r w:rsidR="000A50A5">
        <w:t>.</w:t>
      </w:r>
    </w:p>
    <w:p w:rsidR="00166958" w:rsidRPr="00166958" w:rsidRDefault="00FB4DEC" w:rsidP="00A540C5">
      <w:pPr>
        <w:pStyle w:val="Body-TextTx"/>
      </w:pPr>
      <w:r>
        <w:t xml:space="preserve">Her gaze drifted down to the open neck of his shirt again. The cadence of her breathing changed again. </w:t>
      </w:r>
      <w:r w:rsidR="00166958" w:rsidRPr="00166958">
        <w:t xml:space="preserve">What she didn’t want to think further about </w:t>
      </w:r>
      <w:r w:rsidR="0031554E">
        <w:t xml:space="preserve">was </w:t>
      </w:r>
      <w:r w:rsidR="00166958" w:rsidRPr="00166958">
        <w:t xml:space="preserve">the manner in which he became tied or how he looked in his state of half-dress. </w:t>
      </w:r>
      <w:r w:rsidR="009774C3">
        <w:t xml:space="preserve">He was stirring desires in her that she couldn’t possibly entertain. </w:t>
      </w:r>
      <w:r w:rsidR="00166958" w:rsidRPr="00166958">
        <w:t>Such a thing wasn’t for ladies to dwell on.</w:t>
      </w:r>
    </w:p>
    <w:p w:rsidR="00166958" w:rsidRPr="00166958" w:rsidRDefault="00166958" w:rsidP="00A540C5">
      <w:pPr>
        <w:pStyle w:val="Body-TextTx"/>
      </w:pPr>
      <w:r w:rsidRPr="00166958">
        <w:t>Not even a widow.</w:t>
      </w:r>
    </w:p>
    <w:p w:rsidR="00136269" w:rsidRDefault="00166958" w:rsidP="00A540C5">
      <w:pPr>
        <w:pStyle w:val="Body-TextTx"/>
      </w:pPr>
      <w:r w:rsidRPr="00166958">
        <w:t>However, she felt a little amusement knowing it was a woman who’d gotten the best of him—no matter the reasons or means.</w:t>
      </w:r>
    </w:p>
    <w:p w:rsidR="00166958" w:rsidRPr="00166958" w:rsidRDefault="00166958" w:rsidP="00A540C5">
      <w:pPr>
        <w:pStyle w:val="Body-TextTx"/>
      </w:pPr>
      <w:r w:rsidRPr="00166958">
        <w:t xml:space="preserve">Nerve-racking silence stretched between them while she contemplated what </w:t>
      </w:r>
      <w:r w:rsidR="0031554E">
        <w:t>to</w:t>
      </w:r>
      <w:r w:rsidRPr="00166958">
        <w:t xml:space="preserve"> do.</w:t>
      </w:r>
    </w:p>
    <w:p w:rsidR="00136269" w:rsidRDefault="00166958" w:rsidP="00A540C5">
      <w:pPr>
        <w:pStyle w:val="Body-TextTx"/>
      </w:pPr>
      <w:r w:rsidRPr="00166958">
        <w:t>“Enough of this!” he demanded fiercely. “What must I promise you in order to be released from this chair?”</w:t>
      </w:r>
    </w:p>
    <w:p w:rsidR="00166958" w:rsidRPr="00166958" w:rsidRDefault="00697D2F" w:rsidP="00A540C5">
      <w:pPr>
        <w:pStyle w:val="Body-TextTx"/>
      </w:pPr>
      <w:r>
        <w:t>A</w:t>
      </w:r>
      <w:r w:rsidR="00166958" w:rsidRPr="00166958">
        <w:t xml:space="preserve"> shiver stole over her, daring and courage surging together inside her. </w:t>
      </w:r>
      <w:r w:rsidR="009774C3">
        <w:t xml:space="preserve">For a moment she had the unimaginable thought of kneeling before him and kissing the base of his throat? </w:t>
      </w:r>
      <w:r w:rsidR="00166958" w:rsidRPr="00166958">
        <w:t>Brina had never done a reckless thing in her life and for a moment she had the feeling he knew that. Knew of her sudden and unexpected desire to have his strong-looking arms wrapped around her, his hard body pressed against hers.</w:t>
      </w:r>
    </w:p>
    <w:p w:rsidR="00136269" w:rsidRDefault="00166958" w:rsidP="00A540C5">
      <w:pPr>
        <w:pStyle w:val="Body-TextTx"/>
      </w:pPr>
      <w:r w:rsidRPr="00166958">
        <w:t>A</w:t>
      </w:r>
      <w:r w:rsidR="009774C3">
        <w:t>nother</w:t>
      </w:r>
      <w:r w:rsidRPr="00166958">
        <w:t xml:space="preserve"> wild, forbidden idea suddenly entered her mind. It thrilled her down to her toes. </w:t>
      </w:r>
      <w:r w:rsidRPr="00166958">
        <w:lastRenderedPageBreak/>
        <w:t>Something that should have occurred to her. She thought to tell him she would untie him if he would agree to take her</w:t>
      </w:r>
      <w:r w:rsidR="009774C3">
        <w:t xml:space="preserve"> with him</w:t>
      </w:r>
      <w:r w:rsidRPr="00166958">
        <w:t xml:space="preserve"> </w:t>
      </w:r>
      <w:r w:rsidR="009774C3">
        <w:t xml:space="preserve">on his journey </w:t>
      </w:r>
      <w:r w:rsidRPr="00166958">
        <w:t>through the hidden passages to find his cousin.</w:t>
      </w:r>
    </w:p>
    <w:p w:rsidR="00166958" w:rsidRPr="00166958" w:rsidRDefault="00166958" w:rsidP="00A540C5">
      <w:pPr>
        <w:pStyle w:val="Body-TextTx"/>
      </w:pPr>
      <w:r w:rsidRPr="00166958">
        <w:t>But as quickly as the exciting thought surfaced, she shook it away. She couldn’t entertain anything so drastic and unlike her. It would be madness. But the fleeting contemplation had sent an exhilarating rush of anticipation shooting through her that wouldn’t soon pass.</w:t>
      </w:r>
    </w:p>
    <w:p w:rsidR="00136269" w:rsidRDefault="00166958" w:rsidP="00A540C5">
      <w:pPr>
        <w:pStyle w:val="Body-TextTx"/>
      </w:pPr>
      <w:r w:rsidRPr="00166958">
        <w:t>“All right,” she answered on a breathy sigh, knowing she was going out on a very shaky limb but willing to do it. “No promises are necessary. I’m going to have faith you are telling the truth and that I am doing the right thing in freeing you.”</w:t>
      </w:r>
    </w:p>
    <w:p w:rsidR="00136269" w:rsidRDefault="00166958" w:rsidP="00A540C5">
      <w:pPr>
        <w:pStyle w:val="Body-TextTx"/>
      </w:pPr>
      <w:r w:rsidRPr="00166958">
        <w:t>She hurried behind him and knelt at the back of the chair, feeling the tension in his muscles and sensing his excitement to finally be liberated as she worked the tight knots in the long, narrow scarf.</w:t>
      </w:r>
    </w:p>
    <w:p w:rsidR="00136269" w:rsidRDefault="00166958" w:rsidP="00A540C5">
      <w:pPr>
        <w:pStyle w:val="Body-TextTx"/>
      </w:pPr>
      <w:r w:rsidRPr="00166958">
        <w:t>Trusting him might be the biggest mistake of his cousin’s life and quite possibly hers, too, should anyone in London ever find out she was in th</w:t>
      </w:r>
      <w:r w:rsidR="0007461E">
        <w:t>e</w:t>
      </w:r>
      <w:r w:rsidRPr="00166958">
        <w:t xml:space="preserve"> room with this man. Or, heaven forbid that she had willingly freed a man who had broken the law.</w:t>
      </w:r>
    </w:p>
    <w:p w:rsidR="00136269" w:rsidRDefault="00166958" w:rsidP="00A540C5">
      <w:pPr>
        <w:pStyle w:val="Body-TextTx"/>
      </w:pPr>
      <w:r w:rsidRPr="00166958">
        <w:t>He brushed off the last of the bindings and rose, standing six-feet tall or more. He was as formidable as she had suspected with ruggedly masculine good looks. His wide shoulders narrowed to a hard</w:t>
      </w:r>
      <w:r w:rsidR="0007461E">
        <w:t>-</w:t>
      </w:r>
      <w:r w:rsidRPr="00166958">
        <w:t>muscled waist. Just the kind of man she normally ignored. Now, she watched him move quickly and jerk back into his garments and shoes. But just when she thought he would hurry away without a backward glance, he stopped, turned and stared at her.</w:t>
      </w:r>
    </w:p>
    <w:p w:rsidR="00166958" w:rsidRPr="00166958" w:rsidRDefault="00166958" w:rsidP="00A540C5">
      <w:pPr>
        <w:pStyle w:val="Body-TextTx"/>
      </w:pPr>
      <w:r w:rsidRPr="00166958">
        <w:t>Brina felt a shivering awareness pass between them. It was a sensation she hadn’t felt in years and it left her feeling as if something startling, luscious, and magical had happened. Desire wasn’t an appropriate emotion for this situation or for her.</w:t>
      </w:r>
    </w:p>
    <w:p w:rsidR="00166958" w:rsidRPr="00166958" w:rsidRDefault="00166958" w:rsidP="00A540C5">
      <w:pPr>
        <w:pStyle w:val="Body-TextTx"/>
      </w:pPr>
      <w:r w:rsidRPr="00166958">
        <w:t>Ever.</w:t>
      </w:r>
    </w:p>
    <w:p w:rsidR="00253472" w:rsidRDefault="00166958" w:rsidP="00A540C5">
      <w:pPr>
        <w:pStyle w:val="Body-TextTx"/>
      </w:pPr>
      <w:r w:rsidRPr="00166958">
        <w:lastRenderedPageBreak/>
        <w:t>Without warning, he took the steps that separated them and caught her up into his powerful embrace. She felt the firmness of his hard chest and warmth of his taut, solid body. His hands pressed into the middle of her back bringing her closer to him. She knew he was going to kiss her.</w:t>
      </w:r>
    </w:p>
    <w:p w:rsidR="00136269" w:rsidRDefault="00166958" w:rsidP="00A540C5">
      <w:pPr>
        <w:pStyle w:val="Body-TextTx"/>
      </w:pPr>
      <w:r w:rsidRPr="00166958">
        <w:t>Sudden fear and anticipation made her heart seem as if it were trembling rather than beating. She couldn’t move but watched the sensuous curve of his lips</w:t>
      </w:r>
      <w:r w:rsidR="00253472">
        <w:t xml:space="preserve"> as they descended toward hers</w:t>
      </w:r>
      <w:r w:rsidRPr="00166958">
        <w:t xml:space="preserve">. His hold was </w:t>
      </w:r>
      <w:r w:rsidR="00C62D0D">
        <w:t>tight</w:t>
      </w:r>
      <w:r w:rsidR="00253472">
        <w:t>,</w:t>
      </w:r>
      <w:r w:rsidR="00C62D0D">
        <w:t xml:space="preserve"> </w:t>
      </w:r>
      <w:r w:rsidRPr="00166958">
        <w:t xml:space="preserve">possessive </w:t>
      </w:r>
      <w:r w:rsidR="00253472">
        <w:t xml:space="preserve">and thrilling </w:t>
      </w:r>
      <w:r w:rsidRPr="00166958">
        <w:t>as he bent his head to hers.</w:t>
      </w:r>
    </w:p>
    <w:p w:rsidR="00136269" w:rsidRDefault="00166958" w:rsidP="00A540C5">
      <w:pPr>
        <w:pStyle w:val="Body-TextTx"/>
      </w:pPr>
      <w:r w:rsidRPr="00166958">
        <w:t xml:space="preserve">He gave her a hard, quick kiss </w:t>
      </w:r>
      <w:r w:rsidR="0014517C">
        <w:t>that felt as if he were settling his claim on her. T</w:t>
      </w:r>
      <w:r w:rsidRPr="00166958">
        <w:t xml:space="preserve">hat shook her to her core. </w:t>
      </w:r>
      <w:r w:rsidR="00D241B0">
        <w:t>She heard a catch in his breath and knew the potency of the brief contact had surprised him, too.</w:t>
      </w:r>
    </w:p>
    <w:p w:rsidR="00136269" w:rsidRDefault="00166958" w:rsidP="00A540C5">
      <w:pPr>
        <w:pStyle w:val="Body-TextTx"/>
      </w:pPr>
      <w:r w:rsidRPr="00166958">
        <w:t>“Thank you,” he whispered huskily, looking deeply into her eyes as if to remember something he saw in their depths.</w:t>
      </w:r>
    </w:p>
    <w:p w:rsidR="00136269" w:rsidRDefault="0014517C" w:rsidP="00A540C5">
      <w:pPr>
        <w:pStyle w:val="Body-TextTx"/>
      </w:pPr>
      <w:r>
        <w:t xml:space="preserve">For a second or two his arms tightened even more and she was certain he was going to kiss her again. Instead, he </w:t>
      </w:r>
      <w:r w:rsidR="00166958" w:rsidRPr="00166958">
        <w:t>let go and rushed from the room.</w:t>
      </w:r>
    </w:p>
    <w:p w:rsidR="00C22D45" w:rsidRDefault="00166958" w:rsidP="00A540C5">
      <w:pPr>
        <w:pStyle w:val="Body-TextTx"/>
      </w:pPr>
      <w:r w:rsidRPr="00166958">
        <w:t>A flush heated her cheeks</w:t>
      </w:r>
      <w:r w:rsidR="00C22D45">
        <w:t>, a fluttering filled her chest and her stomach quivered like a delicate leaf in strong wind</w:t>
      </w:r>
      <w:r w:rsidRPr="00166958">
        <w:t xml:space="preserve">. </w:t>
      </w:r>
      <w:r w:rsidR="0016509E">
        <w:t>His scandalous behavior was shocking and exhilarating at the same time.</w:t>
      </w:r>
    </w:p>
    <w:p w:rsidR="00136269" w:rsidRDefault="00C22D45" w:rsidP="00A540C5">
      <w:pPr>
        <w:pStyle w:val="Body-TextTx"/>
      </w:pPr>
      <w:r>
        <w:t>Brina had</w:t>
      </w:r>
      <w:r w:rsidR="00166958" w:rsidRPr="00166958">
        <w:t xml:space="preserve"> just been kissed by a masked rake. And she’d never felt anything so wonderful in her life.</w:t>
      </w:r>
    </w:p>
    <w:p w:rsidR="00D81EAC" w:rsidRPr="00D81EAC" w:rsidRDefault="00D81EAC" w:rsidP="00D81EAC" w14:paraId="E85CE582">
      <w:pPr>
        <w:pStyle w:val="Section-ChapterSCP"/>
      </w:pPr>
      <w:r w:rsidRPr="00D81EAC">
        <w:lastRenderedPageBreak/>
        <w:t>Chapter</w:t>
      </w:r>
      <w:r w:rsidR="004B0584">
        <w:t xml:space="preserve"> 2</w:t>
      </w:r>
    </w:p>
    <w:p w:rsidR="00166958" w:rsidRPr="00166958" w:rsidRDefault="00166958" w:rsidP="00D221E5">
      <w:pPr>
        <w:pStyle w:val="TitleTtl"/>
      </w:pPr>
      <w:r w:rsidRPr="00166958">
        <w:t xml:space="preserve">Chapter </w:t>
      </w:r>
      <w:r w:rsidR="00B975CC" w:rsidRPr="00166958">
        <w:t>2</w:t>
      </w:r>
    </w:p>
    <w:p w:rsidR="00166958" w:rsidRPr="00166958" w:rsidRDefault="00166958" w:rsidP="00A540C5">
      <w:pPr>
        <w:pStyle w:val="Body-TextTx"/>
      </w:pPr>
      <w:r w:rsidRPr="00166958">
        <w:t>The road to perdition was easy compared to the road to redemption. Zane Howard Veldon Dormer Browning, eighth Earl of Blacknight, should know. He’d traveled on both in his near thirty years of life. His name alone had been enough to make him want to find his own way and not be subject to long-held traditions and stiff manners he cared naught about following. Why work so hard to become the standard bearer for gentlemen when just being a man came so naturally?</w:t>
      </w:r>
    </w:p>
    <w:p w:rsidR="00166958" w:rsidRPr="00166958" w:rsidRDefault="00166958" w:rsidP="00A540C5">
      <w:pPr>
        <w:pStyle w:val="Body-TextTx"/>
      </w:pPr>
      <w:r w:rsidRPr="00166958">
        <w:t>And was infinitely more enjoyable.</w:t>
      </w:r>
    </w:p>
    <w:p w:rsidR="00136269" w:rsidRDefault="001B05B2" w:rsidP="00A540C5">
      <w:pPr>
        <w:pStyle w:val="Body-TextTx"/>
      </w:pPr>
      <w:r w:rsidRPr="00166958">
        <w:t xml:space="preserve">The first thing Zane had done when he arrived </w:t>
      </w:r>
      <w:r w:rsidR="00C22D45">
        <w:t xml:space="preserve">in London </w:t>
      </w:r>
      <w:r w:rsidRPr="00166958">
        <w:t>late yesterday was to pay his respects to the Dowager Countess and offer sympathies. Her sorrow and grief were still evident and enormous. Out of regard for her suffering, he hadn’t stayed long.</w:t>
      </w:r>
    </w:p>
    <w:p w:rsidR="00136269" w:rsidRDefault="001B05B2" w:rsidP="00A540C5">
      <w:pPr>
        <w:pStyle w:val="Body-TextTx"/>
      </w:pPr>
      <w:r w:rsidRPr="00166958">
        <w:t xml:space="preserve">The second thing he’d done was find a distraction. That had come in the form of spending all night at </w:t>
      </w:r>
      <w:r w:rsidRPr="006E5918">
        <w:rPr>
          <w:rStyle w:val="itali"/>
        </w:rPr>
        <w:t>The Brass Bull Gaming House</w:t>
      </w:r>
      <w:r w:rsidRPr="00166958">
        <w:t>. The sun had come up hours ago, yet he and three other men still assembled around a table in the private card room. Raucous laughter and lively scores played on the pianoforte from the night had settled down. He could now hear sounds of horses, carriage wheels, and occasional chatter from people passing by filtering in from the open windows below. The streets outside were busy with Londoners going about their usual daily lives—as was Zane.</w:t>
      </w:r>
    </w:p>
    <w:p w:rsidR="00166958" w:rsidRPr="00166958" w:rsidRDefault="00166958" w:rsidP="00A540C5">
      <w:pPr>
        <w:pStyle w:val="Body-TextTx"/>
      </w:pPr>
      <w:r w:rsidRPr="00166958">
        <w:t xml:space="preserve">But </w:t>
      </w:r>
      <w:r w:rsidR="00C22D45">
        <w:t xml:space="preserve">he couldn’t forget that </w:t>
      </w:r>
      <w:r w:rsidRPr="00166958">
        <w:t xml:space="preserve">things had changed for </w:t>
      </w:r>
      <w:r w:rsidR="00C22D45">
        <w:t>him now</w:t>
      </w:r>
      <w:r w:rsidRPr="00166958">
        <w:t>. For the better or worse was yet to be known.</w:t>
      </w:r>
    </w:p>
    <w:p w:rsidR="00136269" w:rsidRDefault="00166958" w:rsidP="00A540C5">
      <w:pPr>
        <w:pStyle w:val="Body-TextTx"/>
      </w:pPr>
      <w:r w:rsidRPr="00166958">
        <w:t xml:space="preserve">Two months ago, one of Zane’s uncles, who was the Earl of Blacknight at the time, his </w:t>
      </w:r>
      <w:r w:rsidRPr="00166958">
        <w:lastRenderedPageBreak/>
        <w:t>only son and a cousin who had been in line for the title, were killed when the bridge over Blacknight Canyon gave way and their coach tumbled to the bottom of the dry ravine. In the blink of an eye, the succession of two heirs to the earldom were gone and Zane had become Earl of Blacknight.</w:t>
      </w:r>
    </w:p>
    <w:p w:rsidR="00136269" w:rsidRDefault="00166958" w:rsidP="00A540C5">
      <w:pPr>
        <w:pStyle w:val="Body-TextTx"/>
      </w:pPr>
      <w:r w:rsidRPr="00166958">
        <w:t>After the horrific news finally reached him in Vienna, he and his errant cousin, Robert, had left immediately for London. Their journey had been long, beset by an enormous amount of late winter snow and followed by torrential rains that flooded roads, streams</w:t>
      </w:r>
      <w:r w:rsidR="00526B35">
        <w:t>,</w:t>
      </w:r>
      <w:r w:rsidRPr="00166958">
        <w:t xml:space="preserve"> and villages.</w:t>
      </w:r>
    </w:p>
    <w:p w:rsidR="00166958" w:rsidRPr="00166958" w:rsidRDefault="00166958" w:rsidP="00A540C5">
      <w:pPr>
        <w:pStyle w:val="Body-TextTx"/>
      </w:pPr>
      <w:r w:rsidRPr="00166958">
        <w:t xml:space="preserve">Movement </w:t>
      </w:r>
      <w:r w:rsidR="005C045C">
        <w:t xml:space="preserve">from one of the players </w:t>
      </w:r>
      <w:r w:rsidRPr="00166958">
        <w:t>brought his attention back to the cards in his hands. He blinked his dry eyes several times to clear his vision. It had been a while since he’d spent all night playing cards and enjoying a bottle of fine brandy and female companionship. For his overindulgence, he now had a pounding throb at his temples.</w:t>
      </w:r>
    </w:p>
    <w:p w:rsidR="00166958" w:rsidRPr="00166958" w:rsidRDefault="00166958" w:rsidP="00A540C5">
      <w:pPr>
        <w:pStyle w:val="Body-TextTx"/>
      </w:pPr>
      <w:r w:rsidRPr="00166958">
        <w:t>He’d already decided he was on his last shot of the morning when he sensed someone standing not too far behind him, watching his back. None of the players at the table had given whomever it was a bother of a glance, letting Zane know the person wasn’t a stranger to the small private club. He had a fairly good idea who it was—dear old Uncle Syl. Someone must have told the old bachelor Zane had made it to London.</w:t>
      </w:r>
    </w:p>
    <w:p w:rsidR="00166958" w:rsidRPr="00166958" w:rsidRDefault="00166958" w:rsidP="00A540C5">
      <w:pPr>
        <w:pStyle w:val="Body-TextTx"/>
      </w:pPr>
      <w:r w:rsidRPr="00166958">
        <w:t>Sylvester Browning, his father’s next to the youngest brother, had taken it upon himself to not only be Zane’s conscience but an unsolicited advisor after his mother passed. Uncle Syl had taken up Zane’s mother’s mantra and urged him to mend his roguish ways and settle down to the quiet, respectable life of a gentleman and start a family. As if there weren’t enough well-thought-of Brownings populating England already.</w:t>
      </w:r>
    </w:p>
    <w:p w:rsidR="00EB7446" w:rsidRDefault="00166958" w:rsidP="00A540C5">
      <w:pPr>
        <w:pStyle w:val="Body-TextTx"/>
      </w:pPr>
      <w:r w:rsidRPr="00166958">
        <w:t xml:space="preserve">It wasn’t that Sylvester was an unlikable fellow. He wasn’t, and there had never been any harsh words between them. Zane got along reasonably well with him except when his uncle’s </w:t>
      </w:r>
      <w:r w:rsidRPr="00166958">
        <w:lastRenderedPageBreak/>
        <w:t>hovering was irritating</w:t>
      </w:r>
      <w:r w:rsidR="00136269">
        <w:t>—</w:t>
      </w:r>
      <w:r w:rsidRPr="00166958">
        <w:t>like a bee that wouldn’t be swished away. The two of them had often matched words but they were always civil. His straight</w:t>
      </w:r>
      <w:r w:rsidR="0031554E">
        <w:t>-</w:t>
      </w:r>
      <w:r w:rsidRPr="00166958">
        <w:t>as</w:t>
      </w:r>
      <w:r w:rsidR="0031554E">
        <w:t>-</w:t>
      </w:r>
      <w:r w:rsidRPr="00166958">
        <w:t>an</w:t>
      </w:r>
      <w:r w:rsidR="0031554E">
        <w:t>-</w:t>
      </w:r>
      <w:r w:rsidRPr="00166958">
        <w:t>arrow uncle wouldn’t know any other way to be.</w:t>
      </w:r>
    </w:p>
    <w:p w:rsidR="00EB7446" w:rsidRDefault="00166958" w:rsidP="00A540C5">
      <w:pPr>
        <w:pStyle w:val="Body-TextTx"/>
      </w:pPr>
      <w:r w:rsidRPr="00166958">
        <w:t>When the last card hit the table, Zane scooped up his considerable winnings from the night, pushed back his chair and rose while bidding his fellow gamesters a good day. He dropped the coins into his small leather pouch and cinched the opening tightly. Only then did he turn to confirm his suspicions. Not only did Sylvester wait there for him, his father’s youngest brother, Hector was there, too. Zane muttered a curse to himself. Both were staring stone-faced at him, their collars and neckcloths pulled tight as their expressions.</w:t>
      </w:r>
    </w:p>
    <w:p w:rsidR="00EB7446" w:rsidRDefault="00166958" w:rsidP="00A540C5">
      <w:pPr>
        <w:pStyle w:val="Body-TextTx"/>
      </w:pPr>
      <w:r w:rsidRPr="00166958">
        <w:t>Uncle Hector was something of an oddity in his father’s family. Unlike the rest of the tall, powerfully fit-looking Browning men who sported thick black hair and clean-shaven faces, Hector was of average height, portly, with thinning gray hair and a bushy beard. He also used a cane to help him walk and to nervously tap the floor when he was flummoxed. Sylvester, on the other hand, had all the Brownings’ handsome physical traits but wore the same stern expression whether he was happy, ill-tempered, or hungry as a goat.</w:t>
      </w:r>
    </w:p>
    <w:p w:rsidR="00EB7446" w:rsidRDefault="00166958" w:rsidP="00A540C5">
      <w:pPr>
        <w:pStyle w:val="Body-TextTx"/>
      </w:pPr>
      <w:r w:rsidRPr="00166958">
        <w:t xml:space="preserve">It had been a long time since more than one of Zane’s family had </w:t>
      </w:r>
      <w:r w:rsidR="005C045C">
        <w:t>deemed it necessary t</w:t>
      </w:r>
      <w:r w:rsidRPr="00166958">
        <w:t>o seek him out at the same time. He was fairly certain the last occasion was when he was set to duel a stranger who’d had the poor judgment to call him a card cheat. That early frosty morning Uncle Syl had tried desperately to intervene and convince the young blade of Zane’s expert aim and beg him to offer a public apology for the slander. There was no reasoning to be had between the two swill-headed rounders, but out of deference for his uncle’s well-intentioned pleas, Zane had only grazed the man’s shoulder with a clean shot.</w:t>
      </w:r>
    </w:p>
    <w:p w:rsidR="00EB7446" w:rsidRDefault="00166958" w:rsidP="00A540C5">
      <w:pPr>
        <w:pStyle w:val="Body-TextTx"/>
      </w:pPr>
      <w:r w:rsidRPr="00166958">
        <w:t xml:space="preserve">“Uncles,” Zane said with a nod, swallowing his dissatisfaction as he swung his coat off </w:t>
      </w:r>
      <w:r w:rsidRPr="00166958">
        <w:lastRenderedPageBreak/>
        <w:t xml:space="preserve">the back of </w:t>
      </w:r>
      <w:r w:rsidR="00721B7F">
        <w:t xml:space="preserve">the </w:t>
      </w:r>
      <w:r w:rsidRPr="00166958">
        <w:t>chair and dropped his coin purse into one of the side pockets.</w:t>
      </w:r>
    </w:p>
    <w:p w:rsidR="00EB7446" w:rsidRDefault="00166958" w:rsidP="00A540C5">
      <w:pPr>
        <w:pStyle w:val="Body-TextTx"/>
      </w:pPr>
      <w:r w:rsidRPr="00166958">
        <w:t>They bowed and said, “My lord.”</w:t>
      </w:r>
    </w:p>
    <w:p w:rsidR="00EB7446" w:rsidRDefault="00166958" w:rsidP="00A540C5">
      <w:pPr>
        <w:pStyle w:val="Body-TextTx"/>
      </w:pPr>
      <w:r w:rsidRPr="00166958">
        <w:t>Zane gave a near silent chuckle of derision and shrugged uncomfortably into his coat. Being addressed as a title was going to take a bit of getting used to. Especially when it was coming from family.</w:t>
      </w:r>
    </w:p>
    <w:p w:rsidR="00EB7446" w:rsidRDefault="00166958" w:rsidP="00A540C5">
      <w:pPr>
        <w:pStyle w:val="Body-TextTx"/>
      </w:pPr>
      <w:r w:rsidRPr="00166958">
        <w:t xml:space="preserve">Shaking off the drum of buzzing in his head, he cleared his thoughts and made eye contact with first Hector and then Sylvester. “I’ve already spoken to the dowager. My condolences to </w:t>
      </w:r>
      <w:r w:rsidR="005C045C">
        <w:t xml:space="preserve">each of </w:t>
      </w:r>
      <w:r w:rsidRPr="00166958">
        <w:t>you and the entire family.”</w:t>
      </w:r>
    </w:p>
    <w:p w:rsidR="00EB7446" w:rsidRDefault="00166958" w:rsidP="00A540C5">
      <w:pPr>
        <w:pStyle w:val="Body-TextTx"/>
      </w:pPr>
      <w:r w:rsidRPr="00166958">
        <w:t xml:space="preserve">“Enough time has passed </w:t>
      </w:r>
      <w:r w:rsidR="005C045C">
        <w:t xml:space="preserve">now and </w:t>
      </w:r>
      <w:r w:rsidRPr="00166958">
        <w:t>most everyone is getting back to normal,” Uncle Syl remarked. “We’ve been worried about you and Robert.”</w:t>
      </w:r>
    </w:p>
    <w:p w:rsidR="00EB7446" w:rsidRDefault="00166958" w:rsidP="00A540C5">
      <w:pPr>
        <w:pStyle w:val="Body-TextTx"/>
      </w:pPr>
      <w:r w:rsidRPr="00166958">
        <w:t>It was no wonder. Until Zane had an heir, Robert was next in line for the title.</w:t>
      </w:r>
    </w:p>
    <w:p w:rsidR="00EB7446" w:rsidRDefault="00166958" w:rsidP="00A540C5">
      <w:pPr>
        <w:pStyle w:val="Body-TextTx"/>
      </w:pPr>
      <w:r w:rsidRPr="00166958">
        <w:t>“We made the journey as fast as we could after hearing the news.”</w:t>
      </w:r>
    </w:p>
    <w:p w:rsidR="00EB7446" w:rsidRDefault="00166958" w:rsidP="00A540C5">
      <w:pPr>
        <w:pStyle w:val="Body-TextTx"/>
      </w:pPr>
      <w:r w:rsidRPr="00166958">
        <w:t xml:space="preserve">“Robert told me when he </w:t>
      </w:r>
      <w:r w:rsidR="005C045C">
        <w:t>made it</w:t>
      </w:r>
      <w:r w:rsidRPr="00166958">
        <w:t xml:space="preserve"> home last night,” Hector added. “I appreciate that you returned with my son. Last I’d heard he’d joined you in Paris to enjoy the winter balls.”</w:t>
      </w:r>
    </w:p>
    <w:p w:rsidR="00EB7446" w:rsidRDefault="00166958" w:rsidP="00A540C5">
      <w:pPr>
        <w:pStyle w:val="Body-TextTx"/>
      </w:pPr>
      <w:r w:rsidRPr="00166958">
        <w:t xml:space="preserve">Hector’s son was doing a bit more than that. Robert </w:t>
      </w:r>
      <w:r w:rsidR="00AA4A51">
        <w:t>almost married</w:t>
      </w:r>
      <w:r w:rsidRPr="00166958">
        <w:t xml:space="preserve"> a most unsuitable woman. If Zane hadn’t stopped him—with the aid of an intriguing young lady </w:t>
      </w:r>
      <w:r w:rsidR="00721B7F">
        <w:t>he</w:t>
      </w:r>
      <w:r w:rsidRPr="00166958">
        <w:t xml:space="preserve"> hadn’t yet forgotten.</w:t>
      </w:r>
      <w:r w:rsidR="00204420">
        <w:t xml:space="preserve"> And oddly, he hadn’t wanted to. It was pleasing to remember the warmth of her in his arms and taste of her on his lips. He hadn’t been able to forget the strength she’d showed in questioning and studying him before making up her mind to help him. She </w:t>
      </w:r>
      <w:r w:rsidR="0055214A">
        <w:t>was</w:t>
      </w:r>
      <w:r w:rsidR="00204420">
        <w:t xml:space="preserve"> sagac</w:t>
      </w:r>
      <w:r w:rsidR="0055214A">
        <w:t xml:space="preserve">ious </w:t>
      </w:r>
      <w:r w:rsidR="00C26ABA">
        <w:t xml:space="preserve">and </w:t>
      </w:r>
      <w:r w:rsidR="0055214A">
        <w:t>be</w:t>
      </w:r>
      <w:r w:rsidR="00C26ABA">
        <w:t>autiful</w:t>
      </w:r>
      <w:r w:rsidR="00204420">
        <w:t xml:space="preserve">. </w:t>
      </w:r>
      <w:r w:rsidR="00C26ABA">
        <w:t>Usually when she crossed his mind, he</w:t>
      </w:r>
      <w:r w:rsidR="00B975CC" w:rsidRPr="00B975CC">
        <w:t xml:space="preserve"> </w:t>
      </w:r>
      <w:r w:rsidR="00526B35">
        <w:t>w</w:t>
      </w:r>
      <w:r w:rsidR="00C26ABA">
        <w:t>ondered if she were still in Paris or if she’d returned to England.</w:t>
      </w:r>
    </w:p>
    <w:p w:rsidR="00EB7446" w:rsidRDefault="00166958" w:rsidP="00A540C5">
      <w:pPr>
        <w:pStyle w:val="Body-TextTx"/>
      </w:pPr>
      <w:r w:rsidRPr="00166958">
        <w:t xml:space="preserve">“He’d never been to Vienna,” Zane answered, seeing no reason to elaborate on what had happened with the French woman. “That’s where your letters caught up with us. We left </w:t>
      </w:r>
      <w:r w:rsidRPr="00166958">
        <w:lastRenderedPageBreak/>
        <w:t>straightaway.”</w:t>
      </w:r>
    </w:p>
    <w:p w:rsidR="00EB7446" w:rsidRDefault="00166958" w:rsidP="00A540C5">
      <w:pPr>
        <w:pStyle w:val="Body-TextTx"/>
      </w:pPr>
      <w:r w:rsidRPr="00166958">
        <w:t>“Now that you’re here, there’s no time to waste. We thought it best if we joined you for your first meeting with your solicitor as Earl Blacknight,” Uncle Sylvester informed him, and then quickly added, “that is, if you don’t mind?”</w:t>
      </w:r>
    </w:p>
    <w:p w:rsidR="00EB7446" w:rsidRDefault="00166958" w:rsidP="00A540C5">
      <w:pPr>
        <w:pStyle w:val="Body-TextTx"/>
      </w:pPr>
      <w:r w:rsidRPr="00166958">
        <w:t>Zane would have rather waited until later in the day or even perhaps a few days before settling into his new role, but the unsmiling expressions on his uncles’ faces kept him from saying that.</w:t>
      </w:r>
    </w:p>
    <w:p w:rsidR="00EB7446" w:rsidRDefault="00166958" w:rsidP="00A540C5">
      <w:pPr>
        <w:pStyle w:val="Body-TextTx"/>
      </w:pPr>
      <w:r w:rsidRPr="00166958">
        <w:t>“Not at all. I have much to get caught up on. I might as well get started.” He motioned for them to precede him out the door and down the stairs.</w:t>
      </w:r>
    </w:p>
    <w:p w:rsidR="00EB7446" w:rsidRDefault="00166958" w:rsidP="00A540C5">
      <w:pPr>
        <w:pStyle w:val="Body-TextTx"/>
      </w:pPr>
      <w:r w:rsidRPr="00166958">
        <w:t>“After your meeting with him,” Uncle Syl said, and started down the steps first. “You’ll need to do something to calm the family.”</w:t>
      </w:r>
    </w:p>
    <w:p w:rsidR="00EB7446" w:rsidRDefault="00166958" w:rsidP="00A540C5">
      <w:pPr>
        <w:pStyle w:val="Body-TextTx"/>
      </w:pPr>
      <w:r w:rsidRPr="00166958">
        <w:t>“Everyone has been in a state of shock,” Hector added before following his brother out the door, but at a much slower pace.</w:t>
      </w:r>
      <w:r w:rsidR="00444671">
        <w:t xml:space="preserve"> </w:t>
      </w:r>
      <w:r w:rsidR="00444671" w:rsidRPr="00166958">
        <w:t>Because of his hip injury years ago, Hector was always slow descending the stairs.</w:t>
      </w:r>
      <w:r w:rsidRPr="00166958">
        <w:t xml:space="preserve"> “There’s been no small amount of hand wringing.”</w:t>
      </w:r>
    </w:p>
    <w:p w:rsidR="00166958" w:rsidRPr="00166958" w:rsidRDefault="00166958" w:rsidP="00A540C5">
      <w:pPr>
        <w:pStyle w:val="Body-TextTx"/>
      </w:pPr>
      <w:r w:rsidRPr="00166958">
        <w:t xml:space="preserve">That was understandable. Losing three family members was a terrible blow that </w:t>
      </w:r>
      <w:r w:rsidR="00B755A9">
        <w:t>Zane</w:t>
      </w:r>
      <w:r w:rsidRPr="00166958">
        <w:t xml:space="preserve"> wasn’t even sure time could heal. But good lord, </w:t>
      </w:r>
      <w:r w:rsidR="00B755A9">
        <w:t>he</w:t>
      </w:r>
      <w:r w:rsidRPr="00166958">
        <w:t xml:space="preserve"> had no idea what to say to them to ease their minds and he doubted they wanted to hear from the family rogue anyway.</w:t>
      </w:r>
    </w:p>
    <w:p w:rsidR="001B05B2" w:rsidRPr="00166958" w:rsidRDefault="001B05B2" w:rsidP="00A540C5">
      <w:pPr>
        <w:pStyle w:val="Body-TextTx"/>
      </w:pPr>
      <w:r w:rsidRPr="00166958">
        <w:t xml:space="preserve">Few, if any, in Zane’s family </w:t>
      </w:r>
      <w:r w:rsidR="00B755A9">
        <w:t xml:space="preserve">would be happy that he was now the earl. Since </w:t>
      </w:r>
      <w:r w:rsidRPr="00166958">
        <w:t xml:space="preserve">his mother passed a few years </w:t>
      </w:r>
      <w:r w:rsidR="00B755A9">
        <w:t>ago</w:t>
      </w:r>
      <w:r w:rsidRPr="00166958">
        <w:t>, he was more apt to have a long stay in Paris or Vienna than to gallivant around the English countryside in summer or attend the London Season. However, he always made it home for Christmastide.</w:t>
      </w:r>
    </w:p>
    <w:p w:rsidR="00136269" w:rsidRDefault="001B05B2" w:rsidP="00A540C5">
      <w:pPr>
        <w:pStyle w:val="Body-TextTx"/>
      </w:pPr>
      <w:r w:rsidRPr="00166958">
        <w:t>Much to the chagrin of his family.</w:t>
      </w:r>
    </w:p>
    <w:p w:rsidR="00136269" w:rsidRDefault="001B05B2" w:rsidP="00A540C5">
      <w:pPr>
        <w:pStyle w:val="Body-TextTx"/>
      </w:pPr>
      <w:r w:rsidRPr="00166958">
        <w:t>Now, for the first time in several years, he was in London during the full bloom of spring.</w:t>
      </w:r>
    </w:p>
    <w:p w:rsidR="001B05B2" w:rsidRPr="00166958" w:rsidRDefault="001B05B2" w:rsidP="00A540C5">
      <w:pPr>
        <w:pStyle w:val="Body-TextTx"/>
      </w:pPr>
      <w:r w:rsidRPr="00166958">
        <w:lastRenderedPageBreak/>
        <w:t>Zane had no memory of his father, and his fondest remembrance of his mother was how much she revered Christmas day. She made sure everyone in her household shared her devotion as well. Church in the morning, family and neighbors around the table for a feast in the afternoon, and games of chess or cards by the fire in the evening. Some argued his paltry involvement once a year with their large and extended family should count for nothing, but Zane paid their grumblings no mind. Christmas Day with family was a code of gentlemanly honor and conduct he wouldn’t forego.</w:t>
      </w:r>
    </w:p>
    <w:p w:rsidR="00EB7446" w:rsidRDefault="001B05B2" w:rsidP="00A540C5">
      <w:pPr>
        <w:pStyle w:val="Body-TextTx"/>
      </w:pPr>
      <w:r w:rsidRPr="00166958">
        <w:t>Besides, returning home for the holiday gave his well-married sister, numerous aunts, uncles and more cousins, from both sides of the family than the King had horses, a reason to whisper and roll their eyes when he came walking into the manor as if he’d only left the day before. It also gave members of the ton an opportunity to trot their eligible daughters out for him to make their acquaintance. Which he always did. No man should ever pass on a chance to meet a young lady. It mattered not to the elite of Society that he was the black sheep of the family. He was from the house and linage of Blacknight and all the privilege and prosperity that went with it.</w:t>
      </w:r>
    </w:p>
    <w:p w:rsidR="00EB7446" w:rsidRDefault="00166958" w:rsidP="00A540C5">
      <w:pPr>
        <w:pStyle w:val="Body-TextTx"/>
      </w:pPr>
      <w:r w:rsidRPr="00166958">
        <w:t>Sylvester stopped at the first landing</w:t>
      </w:r>
      <w:r w:rsidR="00444671">
        <w:t xml:space="preserve"> </w:t>
      </w:r>
      <w:r w:rsidRPr="00166958">
        <w:t>and waited for his younger brother.</w:t>
      </w:r>
    </w:p>
    <w:p w:rsidR="00136269" w:rsidRDefault="00166958" w:rsidP="00A540C5">
      <w:pPr>
        <w:pStyle w:val="Body-TextTx"/>
      </w:pPr>
      <w:r w:rsidRPr="00166958">
        <w:t>“We’d like to suggest a dinner at your house tomorrow evening,” Uncle Syl called up to Zane. “We talked to your butler this morning and he assured us the staff is quite capable and there will be no problem getting everything prepared.”</w:t>
      </w:r>
    </w:p>
    <w:p w:rsidR="00EB7446" w:rsidRDefault="00166958" w:rsidP="00A540C5">
      <w:pPr>
        <w:pStyle w:val="Body-TextTx"/>
      </w:pPr>
      <w:r w:rsidRPr="00166958">
        <w:t>Zane grimaced. “I don’t have a butler.”</w:t>
      </w:r>
    </w:p>
    <w:p w:rsidR="00EB7446" w:rsidRDefault="00166958" w:rsidP="00A540C5">
      <w:pPr>
        <w:pStyle w:val="Body-TextTx"/>
      </w:pPr>
      <w:r w:rsidRPr="00166958">
        <w:t>“Of course you do</w:t>
      </w:r>
      <w:r w:rsidR="00526B35">
        <w:t>,” Hector said irritably</w:t>
      </w:r>
      <w:r w:rsidRPr="00166958">
        <w:t xml:space="preserve">. </w:t>
      </w:r>
      <w:r w:rsidR="00526B35">
        <w:t>“</w:t>
      </w:r>
      <w:r w:rsidRPr="00166958">
        <w:t>You have a complete household staff waiting for you at your new home, the Earl of Blacknight’s house</w:t>
      </w:r>
      <w:r w:rsidR="00B755A9">
        <w:t xml:space="preserve"> is now yours</w:t>
      </w:r>
      <w:r w:rsidRPr="00166958">
        <w:t>. You need to move in immediately. It’s the proper thing to do. The dowager is moving out today.”</w:t>
      </w:r>
    </w:p>
    <w:p w:rsidR="00EB7446" w:rsidRDefault="00166958" w:rsidP="00A540C5">
      <w:pPr>
        <w:pStyle w:val="Body-TextTx"/>
      </w:pPr>
      <w:r w:rsidRPr="00166958">
        <w:lastRenderedPageBreak/>
        <w:t>“Wait a hellfire minute,” Zane said</w:t>
      </w:r>
      <w:r w:rsidR="00B755A9">
        <w:t>, his jaw hardening with conviction</w:t>
      </w:r>
      <w:r w:rsidRPr="00166958">
        <w:t xml:space="preserve">. </w:t>
      </w:r>
      <w:r w:rsidR="00C85B03">
        <w:t xml:space="preserve">He knew being the earl was going to involve situations he wasn’t prepared to deal with. </w:t>
      </w:r>
      <w:r w:rsidRPr="00166958">
        <w:t>“I don’t want her to move out of the house. Especially not at this time. She just lost her husband, son</w:t>
      </w:r>
      <w:r w:rsidR="00526B35">
        <w:t>,</w:t>
      </w:r>
      <w:r w:rsidRPr="00166958">
        <w:t xml:space="preserve"> and nephew. It’s too soon to disrupt her life.”</w:t>
      </w:r>
    </w:p>
    <w:p w:rsidR="00EB7446" w:rsidRDefault="00166958" w:rsidP="00A540C5">
      <w:pPr>
        <w:pStyle w:val="Body-TextTx"/>
      </w:pPr>
      <w:r w:rsidRPr="00166958">
        <w:t>“Nonsense. She knows propriety, expects this and understands,” Uncle Syl said calmly. “She’s been planning for it. It’s your house now. She’s ready to leave and has only been waiting for you to return. I’ve made arrangements to have your personal items moved from your town house today.”</w:t>
      </w:r>
    </w:p>
    <w:p w:rsidR="00EB7446" w:rsidRDefault="00166958" w:rsidP="00A540C5">
      <w:pPr>
        <w:pStyle w:val="Body-TextTx"/>
      </w:pPr>
      <w:r w:rsidRPr="00166958">
        <w:t xml:space="preserve">“What?” Zane asked, biting back another oath </w:t>
      </w:r>
      <w:r w:rsidR="00721B7F">
        <w:t>as he</w:t>
      </w:r>
      <w:r w:rsidRPr="00166958">
        <w:t xml:space="preserve"> started down the narrow stairs mumbling to himself, “I’m quite capable of handling my own belongings</w:t>
      </w:r>
      <w:r w:rsidR="00526B35">
        <w:t xml:space="preserve"> and all of my affairs</w:t>
      </w:r>
      <w:r w:rsidRPr="00166958">
        <w:t>.”</w:t>
      </w:r>
    </w:p>
    <w:p w:rsidR="00EB7446" w:rsidRDefault="00166958" w:rsidP="00A540C5">
      <w:pPr>
        <w:pStyle w:val="Body-TextTx"/>
      </w:pPr>
      <w:r w:rsidRPr="00166958">
        <w:t xml:space="preserve">Uncle Hector </w:t>
      </w:r>
      <w:r w:rsidR="00B755A9">
        <w:t xml:space="preserve">stopped and </w:t>
      </w:r>
      <w:r w:rsidRPr="00166958">
        <w:t xml:space="preserve">tapped his cane on the stair. “You’re an earl now. You don’t need to be distracted by insignificant tasks when </w:t>
      </w:r>
      <w:r w:rsidR="00B755A9">
        <w:t xml:space="preserve">you have more important things to do and </w:t>
      </w:r>
      <w:r w:rsidRPr="00166958">
        <w:t xml:space="preserve">there are plenty of people to </w:t>
      </w:r>
      <w:r w:rsidR="00B755A9">
        <w:t xml:space="preserve">handle such things </w:t>
      </w:r>
      <w:r w:rsidRPr="00166958">
        <w:t>for you.”</w:t>
      </w:r>
    </w:p>
    <w:p w:rsidR="00EB7446" w:rsidRDefault="00166958" w:rsidP="00A540C5">
      <w:pPr>
        <w:pStyle w:val="Body-TextTx"/>
      </w:pPr>
      <w:r w:rsidRPr="00166958">
        <w:t xml:space="preserve">“And it’s good you’ve made it here </w:t>
      </w:r>
      <w:r w:rsidR="0094489F">
        <w:t>as the</w:t>
      </w:r>
      <w:r w:rsidRPr="00166958">
        <w:t xml:space="preserve"> Season</w:t>
      </w:r>
      <w:r w:rsidR="0094489F">
        <w:t xml:space="preserve"> is beginning</w:t>
      </w:r>
      <w:r w:rsidRPr="00166958">
        <w:t xml:space="preserve">, as well,” Sylvester added, completely ignoring </w:t>
      </w:r>
      <w:r w:rsidR="0094489F">
        <w:t xml:space="preserve">any reference to </w:t>
      </w:r>
      <w:r w:rsidRPr="00166958">
        <w:t>Zane’s comment. “You can use my tailor. He</w:t>
      </w:r>
      <w:r w:rsidR="00526B35">
        <w:t xml:space="preserve"> has excellent style and wi</w:t>
      </w:r>
      <w:r w:rsidRPr="00166958">
        <w:t xml:space="preserve">ll have you fixed up with all you need </w:t>
      </w:r>
      <w:r w:rsidR="0094489F">
        <w:t xml:space="preserve">for the parties and balls </w:t>
      </w:r>
      <w:r w:rsidRPr="00166958">
        <w:t>in no time.</w:t>
      </w:r>
      <w:r w:rsidR="0094489F">
        <w:t>”</w:t>
      </w:r>
    </w:p>
    <w:p w:rsidR="00EB7446" w:rsidRDefault="00526B35" w:rsidP="00A540C5">
      <w:pPr>
        <w:pStyle w:val="Body-TextTx"/>
      </w:pPr>
      <w:r>
        <w:t xml:space="preserve">Zane had no desire to trussed up like a preening dandy. </w:t>
      </w:r>
      <w:r w:rsidR="0094489F">
        <w:t>“I’m quite set with all the clothing I need.”</w:t>
      </w:r>
    </w:p>
    <w:p w:rsidR="00EB7446" w:rsidRDefault="0094489F" w:rsidP="00A540C5">
      <w:pPr>
        <w:pStyle w:val="Body-TextTx"/>
      </w:pPr>
      <w:r>
        <w:t>“</w:t>
      </w:r>
      <w:r w:rsidR="00C85B03">
        <w:t xml:space="preserve">Good. </w:t>
      </w:r>
      <w:r w:rsidR="00166958" w:rsidRPr="00166958">
        <w:t xml:space="preserve">We’ve been thinking on all this while we waited for you to return. The best thing you can do to settle </w:t>
      </w:r>
      <w:r>
        <w:t xml:space="preserve">everyone’s </w:t>
      </w:r>
      <w:r w:rsidR="00166958" w:rsidRPr="00166958">
        <w:t xml:space="preserve">frayed nerves is to show that you’re ready to settle down and take your </w:t>
      </w:r>
      <w:r>
        <w:t xml:space="preserve">new </w:t>
      </w:r>
      <w:r w:rsidR="00166958" w:rsidRPr="00166958">
        <w:t>responsibilities seriously. We hope you will avail yourself to every moment of the Season and choose a bride. There are three young belles making their debut who should be of special interest to you. One of us will make sure you’re introduced to them at the first ball</w:t>
      </w:r>
      <w:r>
        <w:t xml:space="preserve"> you </w:t>
      </w:r>
      <w:r>
        <w:lastRenderedPageBreak/>
        <w:t>attend</w:t>
      </w:r>
      <w:r w:rsidR="00166958" w:rsidRPr="00166958">
        <w:t>.”</w:t>
      </w:r>
    </w:p>
    <w:p w:rsidR="00EB7446" w:rsidRDefault="00166958" w:rsidP="00A540C5">
      <w:pPr>
        <w:pStyle w:val="Body-TextTx"/>
      </w:pPr>
      <w:r w:rsidRPr="00166958">
        <w:t>Zane grunted. What did he need a bride for? He had no problems when it came to women willing to share his bed. For that reason, he stayed away from respectable young ladies of the ton. He learned early in adulthood that they were raised to assume a kiss meant a wedding would follow. It had always suited him to find his pleasure elsewhere. Doing that kept everyone safe.</w:t>
      </w:r>
    </w:p>
    <w:p w:rsidR="00EB7446" w:rsidRDefault="00166958" w:rsidP="00A540C5">
      <w:pPr>
        <w:pStyle w:val="Body-TextTx"/>
      </w:pPr>
      <w:r w:rsidRPr="00166958">
        <w:t>He knew nothing about being a</w:t>
      </w:r>
      <w:r w:rsidR="0094489F">
        <w:t xml:space="preserve"> proper</w:t>
      </w:r>
      <w:r w:rsidRPr="00166958">
        <w:t xml:space="preserve"> earl and even less about being a husband. It was best he deal with one before considering the other.</w:t>
      </w:r>
    </w:p>
    <w:p w:rsidR="00EB7446" w:rsidRDefault="00166958" w:rsidP="00A540C5">
      <w:pPr>
        <w:pStyle w:val="Body-TextTx"/>
      </w:pPr>
      <w:r w:rsidRPr="00166958">
        <w:t>“Scouring the parties in search of a bride is not on the list of things I need to attend,” he stated flatly.</w:t>
      </w:r>
    </w:p>
    <w:p w:rsidR="00EB7446" w:rsidRDefault="00166958" w:rsidP="00A540C5">
      <w:pPr>
        <w:pStyle w:val="Body-TextTx"/>
      </w:pPr>
      <w:r w:rsidRPr="00166958">
        <w:t>“You’ll learn to manage both,” Uncle Syl said and trotted on down to the bottom of the stairs. “Men always do. Choose wisely and she will be a blessing not a curse.”</w:t>
      </w:r>
    </w:p>
    <w:p w:rsidR="00EB7446" w:rsidRDefault="00166958" w:rsidP="00A540C5">
      <w:pPr>
        <w:pStyle w:val="Body-TextTx"/>
      </w:pPr>
      <w:r w:rsidRPr="00166958">
        <w:t>That sounded odd coming from a man who’d never married.</w:t>
      </w:r>
    </w:p>
    <w:p w:rsidR="00EB7446" w:rsidRDefault="00166958" w:rsidP="00A540C5">
      <w:pPr>
        <w:pStyle w:val="Body-TextTx"/>
      </w:pPr>
      <w:r w:rsidRPr="00166958">
        <w:t>“It’s your duty now,” Uncle Hector explained. “It will prove to everyone you intend to not only be a responsible earl but a good caretaker of the family by producing a legitimate heir.”</w:t>
      </w:r>
    </w:p>
    <w:p w:rsidR="00EB7446" w:rsidRDefault="00166958" w:rsidP="00A540C5">
      <w:pPr>
        <w:pStyle w:val="Body-TextTx"/>
      </w:pPr>
      <w:r w:rsidRPr="00166958">
        <w:t>“I’m quite sure I have no heirs of any kind.”</w:t>
      </w:r>
    </w:p>
    <w:p w:rsidR="00EB7446" w:rsidRDefault="00166958" w:rsidP="00A540C5">
      <w:pPr>
        <w:pStyle w:val="Body-TextTx"/>
      </w:pPr>
      <w:r w:rsidRPr="00166958">
        <w:t>“All the better,” Hector agreed. “After the shock we’ve all had, you must protect and preserve the title. The best way to do that is to marry a proper young miss who can give you as many sons as your grandfather had.”</w:t>
      </w:r>
    </w:p>
    <w:p w:rsidR="00EB7446" w:rsidRDefault="00166958" w:rsidP="00A540C5">
      <w:pPr>
        <w:pStyle w:val="Body-TextTx"/>
      </w:pPr>
      <w:r w:rsidRPr="00166958">
        <w:t>The buzzing in Zane’s head and roar in his ears returned with a vengeance. He rubbed the bridge of his nose with his thumb and forefinger, determined not to let his well-meaning uncles frustrate him. He couldn’t comprehend the responsibility of one son much less five. What normal man could?</w:t>
      </w:r>
    </w:p>
    <w:p w:rsidR="00EB7446" w:rsidRDefault="00166958" w:rsidP="00A540C5">
      <w:pPr>
        <w:pStyle w:val="Body-TextTx"/>
      </w:pPr>
      <w:r w:rsidRPr="00166958">
        <w:t xml:space="preserve">“Blast it, Uncle, I think I should get used to the idea of being an earl before I take on such </w:t>
      </w:r>
      <w:r w:rsidRPr="00166958">
        <w:lastRenderedPageBreak/>
        <w:t>an ominous role of being a husband or a father of five.”</w:t>
      </w:r>
    </w:p>
    <w:p w:rsidR="00EB7446" w:rsidRDefault="00166958" w:rsidP="00A540C5">
      <w:pPr>
        <w:pStyle w:val="Body-TextTx"/>
      </w:pPr>
      <w:r w:rsidRPr="00166958">
        <w:t>“There is no time for you to dawdle about this,” Sylvester added in a decisive tone, obviously wanting to have his say in the matter as well. “The Season is upon us. Why not take advantage of it and go ahead and choose a bride?”</w:t>
      </w:r>
    </w:p>
    <w:p w:rsidR="00EB7446" w:rsidRDefault="00166958" w:rsidP="00A540C5">
      <w:pPr>
        <w:pStyle w:val="Body-TextTx"/>
      </w:pPr>
      <w:r w:rsidRPr="00166958">
        <w:t>“I think my time will be best spent at Blacknight. I can skip the Season and go straight there and learn what I need to know about the earldom since I’m not familiar with it.”</w:t>
      </w:r>
    </w:p>
    <w:p w:rsidR="00EB7446" w:rsidRDefault="00166958" w:rsidP="00A540C5">
      <w:pPr>
        <w:pStyle w:val="Body-TextTx"/>
      </w:pPr>
      <w:r w:rsidRPr="00166958">
        <w:t xml:space="preserve">Hector stopped again. His eyes narrowed, his shoulders rolled forward a little and his chin bobbed before he started speaking. “You spent the first ten years of your life </w:t>
      </w:r>
      <w:r w:rsidR="00DB688A">
        <w:t xml:space="preserve">living </w:t>
      </w:r>
      <w:r w:rsidRPr="00166958">
        <w:t>at the estate. How can you say you aren’t familiar with it? Besides, you don’t have to be. That’s what you have solicitors, accountants, managers, and a host of other people for. You’re an earl now and you have more than yourself to think about. You’ll best serve the family being right here in London for the greater portion of the year. This is where most of the business is conducted that concerns the title and its holdings.”</w:t>
      </w:r>
    </w:p>
    <w:p w:rsidR="00EB7446" w:rsidRDefault="00166958" w:rsidP="00A540C5">
      <w:pPr>
        <w:pStyle w:val="Body-TextTx"/>
      </w:pPr>
      <w:r w:rsidRPr="00166958">
        <w:t>“What Hector is also trying to tell you is that the Blacknight property and holdings are considerable. You now control the purse. Th</w:t>
      </w:r>
      <w:r w:rsidR="00DB688A">
        <w:t xml:space="preserve">e magnitude of the estate </w:t>
      </w:r>
      <w:r w:rsidRPr="00166958">
        <w:t xml:space="preserve">isn’t something you can learn overnight. Your cousins are afraid to spend a penny—we all are, not knowing when the next allowance will come or </w:t>
      </w:r>
      <w:r w:rsidRPr="006E5918">
        <w:rPr>
          <w:rStyle w:val="itali"/>
        </w:rPr>
        <w:t xml:space="preserve">if </w:t>
      </w:r>
      <w:r w:rsidRPr="00166958">
        <w:t xml:space="preserve">it will. Your Aunt Beatrice is so distraught she’s having fainting spells. Your Aunt Lorraine has developed a rash of red whelps all over her face, and you didn’t even bother to let your sister know you arrived back in </w:t>
      </w:r>
      <w:r w:rsidR="002B3195">
        <w:t>T</w:t>
      </w:r>
      <w:r w:rsidRPr="00166958">
        <w:t>own yesterday.”</w:t>
      </w:r>
    </w:p>
    <w:p w:rsidR="00EB7446" w:rsidRDefault="00166958" w:rsidP="00A540C5">
      <w:pPr>
        <w:pStyle w:val="Body-TextTx"/>
      </w:pPr>
      <w:r w:rsidRPr="00166958">
        <w:t xml:space="preserve">Zane grimaced. </w:t>
      </w:r>
      <w:r w:rsidR="00DB688A">
        <w:t>He wasn’t in the habit of letting family know his</w:t>
      </w:r>
      <w:r w:rsidR="00C26ABA">
        <w:t xml:space="preserve"> whereabouts</w:t>
      </w:r>
      <w:r w:rsidR="00DB688A">
        <w:t xml:space="preserve">. </w:t>
      </w:r>
      <w:r w:rsidRPr="00166958">
        <w:t>“How do you know that?”</w:t>
      </w:r>
    </w:p>
    <w:p w:rsidR="00166958" w:rsidRPr="00166958" w:rsidRDefault="00166958" w:rsidP="00A540C5">
      <w:pPr>
        <w:pStyle w:val="Body-TextTx"/>
      </w:pPr>
      <w:r w:rsidRPr="00166958">
        <w:t>“I went to see her this morning looking for you. She was glad to hear you’d made it back safely, by the way, but Patricia now assumes you’re upset with her.”</w:t>
      </w:r>
    </w:p>
    <w:p w:rsidR="00136269" w:rsidRDefault="00166958" w:rsidP="00A540C5">
      <w:pPr>
        <w:pStyle w:val="Body-TextTx"/>
      </w:pPr>
      <w:r w:rsidRPr="00166958">
        <w:lastRenderedPageBreak/>
        <w:t>“I’m not upset with anyone.” It was always the same in his family. No peace, no privacy, and no quarter ever given to him</w:t>
      </w:r>
      <w:r w:rsidR="00DB688A">
        <w:t xml:space="preserve"> no matter the situation</w:t>
      </w:r>
      <w:r w:rsidRPr="00166958">
        <w:t>.</w:t>
      </w:r>
    </w:p>
    <w:p w:rsidR="00EB7446" w:rsidRDefault="00166958" w:rsidP="00A540C5">
      <w:pPr>
        <w:pStyle w:val="Body-TextTx"/>
      </w:pPr>
      <w:r w:rsidRPr="00166958">
        <w:t>“Everyone’s worried you’ll be making changes,” Sylvester said flatly.</w:t>
      </w:r>
    </w:p>
    <w:p w:rsidR="00EB7446" w:rsidRDefault="00166958" w:rsidP="00A540C5">
      <w:pPr>
        <w:pStyle w:val="Body-TextTx"/>
      </w:pPr>
      <w:r w:rsidRPr="00166958">
        <w:t>“Changes?” Zane questioned, still trying to make sense of the fact he wasn’t going to his peaceful home for a few hours of much needed sleep.</w:t>
      </w:r>
    </w:p>
    <w:p w:rsidR="00EB7446" w:rsidRDefault="00166958" w:rsidP="00A540C5">
      <w:pPr>
        <w:pStyle w:val="Body-TextTx"/>
      </w:pPr>
      <w:r w:rsidRPr="00166958">
        <w:t>“You have all the family in a dither about what kind of earl you’ll be. How generous you will be to everyone. Naturally, the whole family—nieces, nephews, cousins</w:t>
      </w:r>
      <w:r w:rsidR="00136269">
        <w:t>—</w:t>
      </w:r>
      <w:r w:rsidRPr="00166958">
        <w:t>are anxiously waiting to see what you’re going to do about their allowances, their houses, carriages and what all. And there’s your mother’s family to consider as well. They’ll be wanting to hear from you as to what you plan</w:t>
      </w:r>
      <w:r w:rsidR="00DB688A">
        <w:t xml:space="preserve"> for their futures</w:t>
      </w:r>
      <w:r w:rsidRPr="00166958">
        <w:t>. Our older brother was generous to your mother’s family, too.”</w:t>
      </w:r>
    </w:p>
    <w:p w:rsidR="00EB7446" w:rsidRDefault="00166958" w:rsidP="00A540C5">
      <w:pPr>
        <w:pStyle w:val="Body-TextTx"/>
      </w:pPr>
      <w:r w:rsidRPr="00166958">
        <w:t>Somewhere in his past Zane had heard this. And, the previous earl, his father’s oldest brother, had always been more than generous to him. Which was surprising since Zane had tarnished the family name on more than one occasion with his wild ways.</w:t>
      </w:r>
    </w:p>
    <w:p w:rsidR="00EB7446" w:rsidRDefault="00166958" w:rsidP="00A540C5">
      <w:pPr>
        <w:pStyle w:val="Body-TextTx"/>
      </w:pPr>
      <w:r w:rsidRPr="00166958">
        <w:t>“I see no reason to make changes to any of that,” he said, finally deciding to sail past Hector and join Sylvester at the bottom.</w:t>
      </w:r>
    </w:p>
    <w:p w:rsidR="00EB7446" w:rsidRDefault="00166958" w:rsidP="00A540C5">
      <w:pPr>
        <w:pStyle w:val="Body-TextTx"/>
      </w:pPr>
      <w:r w:rsidRPr="00166958">
        <w:t xml:space="preserve">“That should please everyone greatly for now, but it’s up to you to tell them. You can’t neglect your duty. </w:t>
      </w:r>
      <w:r w:rsidR="00DB688A">
        <w:t>But more</w:t>
      </w:r>
      <w:r w:rsidRPr="00166958">
        <w:t xml:space="preserve"> importantly</w:t>
      </w:r>
      <w:r w:rsidR="00721B7F">
        <w:t>,</w:t>
      </w:r>
      <w:r w:rsidRPr="00166958">
        <w:t xml:space="preserve"> </w:t>
      </w:r>
      <w:r w:rsidR="00DB688A">
        <w:t xml:space="preserve">you need </w:t>
      </w:r>
      <w:r w:rsidRPr="00166958">
        <w:t>to show them you</w:t>
      </w:r>
      <w:r w:rsidR="00DB688A">
        <w:t>’ve</w:t>
      </w:r>
      <w:r w:rsidRPr="00166958">
        <w:t xml:space="preserve"> changed now that you have the title.”</w:t>
      </w:r>
    </w:p>
    <w:p w:rsidR="00EB7446" w:rsidRDefault="00166958" w:rsidP="00A540C5">
      <w:pPr>
        <w:pStyle w:val="Body-TextTx"/>
      </w:pPr>
      <w:r w:rsidRPr="00166958">
        <w:t>“Damnation, Uncle Hector,” Zane said irritably, his head pounding as if a hammer was slamming against both sides of it. “You are acting as if I have to do everything in one day.”</w:t>
      </w:r>
    </w:p>
    <w:p w:rsidR="00EB7446" w:rsidRDefault="00166958" w:rsidP="00A540C5">
      <w:pPr>
        <w:pStyle w:val="Body-TextTx"/>
      </w:pPr>
      <w:r w:rsidRPr="00166958">
        <w:t>“It would be a good start to the recovery of your reputation if you did. Spending the whole of your first night back in London at a gaming hell will not reassure the family you have their best interests at heart or the peerage you will work with them when you need to.”</w:t>
      </w:r>
    </w:p>
    <w:p w:rsidR="00EB7446" w:rsidRDefault="00166958" w:rsidP="00A540C5">
      <w:pPr>
        <w:pStyle w:val="Body-TextTx"/>
      </w:pPr>
      <w:r w:rsidRPr="00166958">
        <w:lastRenderedPageBreak/>
        <w:t>Zane had little doubt about that, but still argued, “That’s what bachelors do.”</w:t>
      </w:r>
    </w:p>
    <w:p w:rsidR="00EB7446" w:rsidRDefault="00166958" w:rsidP="00A540C5">
      <w:pPr>
        <w:pStyle w:val="Body-TextTx"/>
      </w:pPr>
      <w:r w:rsidRPr="00166958">
        <w:t>“Not for you. Not anymore. Hence the need for a wife to help rein in your raffish ways, settle you down, and facilitate you being respectable and reliable to all who now look to you for protection, sustenance, and guidance.”</w:t>
      </w:r>
    </w:p>
    <w:p w:rsidR="00EB7446" w:rsidRDefault="00166958" w:rsidP="00A540C5">
      <w:pPr>
        <w:pStyle w:val="Body-TextTx"/>
      </w:pPr>
      <w:r w:rsidRPr="00166958">
        <w:t>“I didn’t neglect the dowager. After seeing her, was I to pay a visit to everyone in the family?”</w:t>
      </w:r>
    </w:p>
    <w:p w:rsidR="00EB7446" w:rsidRDefault="00166958" w:rsidP="00A540C5">
      <w:pPr>
        <w:pStyle w:val="Body-TextTx"/>
      </w:pPr>
      <w:r w:rsidRPr="00166958">
        <w:t>“That would have been a splendid thing for you to have done.”</w:t>
      </w:r>
    </w:p>
    <w:p w:rsidR="00EB7446" w:rsidRDefault="00CE4CD1" w:rsidP="00A540C5">
      <w:pPr>
        <w:pStyle w:val="Body-TextTx"/>
      </w:pPr>
      <w:r>
        <w:t xml:space="preserve">The corners of Uncle </w:t>
      </w:r>
      <w:r w:rsidR="00166958" w:rsidRPr="00166958">
        <w:t>S</w:t>
      </w:r>
      <w:r>
        <w:t>yl’s mouth tightened</w:t>
      </w:r>
      <w:r w:rsidR="002B3A84">
        <w:t>,</w:t>
      </w:r>
      <w:r>
        <w:t xml:space="preserve"> and Hector’s chin bobbed as he worked his mouth. S</w:t>
      </w:r>
      <w:r w:rsidR="00166958" w:rsidRPr="00166958">
        <w:t>taring at his uncles’ current agitation, Zane could only imagine the shock swirling through his tight-as-a-bow-string family that he was now the earl and in charge of everyone’s allowance, their homes, and their way of life.</w:t>
      </w:r>
    </w:p>
    <w:p w:rsidR="00EB7446" w:rsidRDefault="00166958" w:rsidP="00A540C5">
      <w:pPr>
        <w:pStyle w:val="Body-TextTx"/>
      </w:pPr>
      <w:r w:rsidRPr="00166958">
        <w:t xml:space="preserve">“The devil </w:t>
      </w:r>
      <w:proofErr w:type="gramStart"/>
      <w:r w:rsidRPr="00166958">
        <w:t>take</w:t>
      </w:r>
      <w:proofErr w:type="gramEnd"/>
      <w:r w:rsidRPr="00166958">
        <w:t xml:space="preserve"> it,” he whispered, his head continuing to throb. He hadn’t asked for this responsibility. “Make sure everyone knows I’ll be hosting dinner tomorrow evening and I’ll listen to everyone’s concerns.”</w:t>
      </w:r>
    </w:p>
    <w:p w:rsidR="00EB7446" w:rsidRDefault="00166958" w:rsidP="00A540C5">
      <w:pPr>
        <w:pStyle w:val="Body-TextTx"/>
      </w:pPr>
      <w:r w:rsidRPr="00166958">
        <w:t>“Of course,” Uncle Syl said calmly</w:t>
      </w:r>
      <w:r w:rsidR="00CE4CD1">
        <w:t>, making it clear that was exactly w</w:t>
      </w:r>
      <w:r w:rsidR="002B3A84">
        <w:t>h</w:t>
      </w:r>
      <w:r w:rsidR="00CE4CD1">
        <w:t>at he wanted Zane to say</w:t>
      </w:r>
      <w:r w:rsidRPr="00166958">
        <w:t>. “I’ll take care of that for you.”</w:t>
      </w:r>
    </w:p>
    <w:p w:rsidR="00EB7446" w:rsidRDefault="00166958" w:rsidP="00A540C5">
      <w:pPr>
        <w:pStyle w:val="Body-TextTx"/>
      </w:pPr>
      <w:r w:rsidRPr="00166958">
        <w:t>“You’ll also need to start making amends for all the times you insulted half the members of parliament,” Hector added, tapping his cane once again.</w:t>
      </w:r>
    </w:p>
    <w:p w:rsidR="00EB7446" w:rsidRDefault="00166958" w:rsidP="00A540C5">
      <w:pPr>
        <w:pStyle w:val="Body-TextTx"/>
      </w:pPr>
      <w:r w:rsidRPr="00166958">
        <w:t>Zane had to draw the line somewhere. “If I offended them it was because they deserved it and half of them weren’t members at the time.”</w:t>
      </w:r>
    </w:p>
    <w:p w:rsidR="00EB7446" w:rsidRDefault="00166958" w:rsidP="00A540C5">
      <w:pPr>
        <w:pStyle w:val="Body-TextTx"/>
      </w:pPr>
      <w:r w:rsidRPr="00166958">
        <w:t>“No, but their fathers were, and you knew they would be one day. It’s never too late to start making friends instead of enemies. It will serve you well.”</w:t>
      </w:r>
    </w:p>
    <w:p w:rsidR="00EB7446" w:rsidRDefault="00166958" w:rsidP="00A540C5">
      <w:pPr>
        <w:pStyle w:val="Body-TextTx"/>
      </w:pPr>
      <w:r w:rsidRPr="00166958">
        <w:t>“I have friends.”</w:t>
      </w:r>
    </w:p>
    <w:p w:rsidR="00EB7446" w:rsidRDefault="00166958" w:rsidP="00A540C5">
      <w:pPr>
        <w:pStyle w:val="Body-TextTx"/>
      </w:pPr>
      <w:r w:rsidRPr="00166958">
        <w:lastRenderedPageBreak/>
        <w:t>“And they are all rakehells like you.” Sylvester sniffed and pulled on the tail of his coat and lace at his cuffs. “The less you see of them the better. They have no reason to change. You do.”</w:t>
      </w:r>
    </w:p>
    <w:p w:rsidR="00EB7446" w:rsidRDefault="00166958" w:rsidP="00A540C5">
      <w:pPr>
        <w:pStyle w:val="Body-TextTx"/>
      </w:pPr>
      <w:r w:rsidRPr="00166958">
        <w:t>Uncle Hector made it to the bottom and Zane grabbed his cloak off the peg near the front door. His uncles were reminding him why he spent so much time away from London. The more family you had the more worries you had. Without deliberation, he towered over Hector who held open the door for him.</w:t>
      </w:r>
    </w:p>
    <w:p w:rsidR="00EB7446" w:rsidRDefault="00166958" w:rsidP="00A540C5">
      <w:pPr>
        <w:pStyle w:val="Body-TextTx"/>
      </w:pPr>
      <w:r w:rsidRPr="00166958">
        <w:t>“I will accept my duties as the earl, Uncle, but don’t expect me</w:t>
      </w:r>
      <w:r w:rsidR="002B3A84">
        <w:t xml:space="preserve"> to</w:t>
      </w:r>
      <w:r w:rsidRPr="00166958">
        <w:t xml:space="preserve"> </w:t>
      </w:r>
      <w:r w:rsidR="00CE4CD1">
        <w:t xml:space="preserve">fall in line about everything you suggest or </w:t>
      </w:r>
      <w:r w:rsidRPr="00166958">
        <w:t xml:space="preserve">to be as pompous as </w:t>
      </w:r>
      <w:r w:rsidR="00CE4CD1">
        <w:t>most earls a</w:t>
      </w:r>
      <w:r w:rsidRPr="00166958">
        <w:t>re. I don’t have the stomach for it.”</w:t>
      </w:r>
    </w:p>
    <w:p w:rsidR="00EB7446" w:rsidRDefault="00166958" w:rsidP="00A540C5">
      <w:pPr>
        <w:pStyle w:val="Body-TextTx"/>
      </w:pPr>
      <w:r w:rsidRPr="00166958">
        <w:t>“Of course you do</w:t>
      </w:r>
      <w:r w:rsidR="00CE4CD1">
        <w:t xml:space="preserve">,” Hector said without so much as </w:t>
      </w:r>
      <w:r w:rsidR="00C85B03">
        <w:t>a blink of his eyes.</w:t>
      </w:r>
      <w:r w:rsidRPr="00166958">
        <w:t xml:space="preserve"> </w:t>
      </w:r>
      <w:r w:rsidR="002B3A84">
        <w:t>“</w:t>
      </w:r>
      <w:r w:rsidRPr="00166958">
        <w:t>You just don’t know it yet.”</w:t>
      </w:r>
    </w:p>
    <w:p w:rsidR="00EB7446" w:rsidRDefault="00166958" w:rsidP="00A540C5">
      <w:pPr>
        <w:pStyle w:val="Body-TextTx"/>
      </w:pPr>
      <w:r w:rsidRPr="00166958">
        <w:t>“Speaking of your stomach,” Sylvester added</w:t>
      </w:r>
      <w:r w:rsidR="00C85B03">
        <w:t xml:space="preserve"> quickly</w:t>
      </w:r>
      <w:r w:rsidRPr="00166958">
        <w:t xml:space="preserve">, “White’s is on the way to your solicitor’s office. You could probably do with a </w:t>
      </w:r>
      <w:r w:rsidR="00C26ABA">
        <w:t xml:space="preserve">generous </w:t>
      </w:r>
      <w:r w:rsidRPr="00166958">
        <w:t>plate of food and tankard of hot ale after being up all night.”</w:t>
      </w:r>
    </w:p>
    <w:p w:rsidR="00EB7446" w:rsidRDefault="00166958" w:rsidP="00A540C5">
      <w:pPr>
        <w:pStyle w:val="Body-TextTx"/>
      </w:pPr>
      <w:r w:rsidRPr="00166958">
        <w:t>“I’m all right,” Zane muttered as he fastened his cloak at the neck and passed under the doorway.</w:t>
      </w:r>
    </w:p>
    <w:p w:rsidR="00136269" w:rsidRDefault="00166958" w:rsidP="00A540C5">
      <w:pPr>
        <w:pStyle w:val="Body-TextTx"/>
      </w:pPr>
      <w:r w:rsidRPr="00166958">
        <w:t>The brisk morning air felt good hitting his face. He breathed it deeply into his lungs, hoping it would help further clear his head of the brandy and lack of sleep. The problem with what his uncles were saying was that Zane didn’t want his life to change. Being the black sheep was easy. It was what he was used to. He was good at it. Changing into the earl was going to be hard and the damned truth of it was he didn’t know if he could do it.</w:t>
      </w:r>
    </w:p>
    <w:p w:rsidR="00EB7446" w:rsidRDefault="00166958" w:rsidP="00A540C5">
      <w:pPr>
        <w:pStyle w:val="Body-TextTx"/>
      </w:pPr>
      <w:r w:rsidRPr="00166958">
        <w:t xml:space="preserve">Stopping to settle his hat on his head, he glanced across to the opposite side of the street and was caught off balance by the glimpse a tall slender young lady walking down the pavement. </w:t>
      </w:r>
      <w:r w:rsidRPr="00166958">
        <w:lastRenderedPageBreak/>
        <w:t xml:space="preserve">His gut tightened. He </w:t>
      </w:r>
      <w:r w:rsidR="00721B7F">
        <w:t xml:space="preserve">quickly </w:t>
      </w:r>
      <w:r w:rsidRPr="00166958">
        <w:t>blinked several times.</w:t>
      </w:r>
    </w:p>
    <w:p w:rsidR="00EB7446" w:rsidRDefault="00166958" w:rsidP="00A540C5">
      <w:pPr>
        <w:pStyle w:val="Body-TextTx"/>
      </w:pPr>
      <w:r w:rsidRPr="00166958">
        <w:t xml:space="preserve">It was her. The lady from the masked ball. He was certain of it. </w:t>
      </w:r>
      <w:r w:rsidR="00396E34" w:rsidRPr="00166958">
        <w:t>The tilt of her head, gracious lift of her chin, and sway of her shoulders as she walked were unmistakable even though she was now dressed in sensible clothing.</w:t>
      </w:r>
      <w:r w:rsidR="00396E34">
        <w:t xml:space="preserve"> </w:t>
      </w:r>
      <w:r w:rsidRPr="00166958">
        <w:t>He might have been ocean deep into his cups, bound, and with his mind only on stopping Robert’s foolish stunt, but he hadn’t failed to take detailed notice of the one who freed him that night in Paris.</w:t>
      </w:r>
    </w:p>
    <w:p w:rsidR="00EB7446" w:rsidRDefault="00C85B03" w:rsidP="00A540C5">
      <w:pPr>
        <w:pStyle w:val="Body-TextTx"/>
      </w:pPr>
      <w:r>
        <w:t>And he hadn’t failed to remember her often.</w:t>
      </w:r>
    </w:p>
    <w:p w:rsidR="00EB7446" w:rsidRDefault="00166958" w:rsidP="00A540C5">
      <w:pPr>
        <w:pStyle w:val="Body-TextTx"/>
      </w:pPr>
      <w:r w:rsidRPr="00166958">
        <w:t>Zane’s gaze followed the lady as she passed his line of vision, not paying him nor anyone else she swept by the slightest bit of attention. Her short cape was fashionable enough but a drab shade of mulled wine. A black bonnet covered most of her hair</w:t>
      </w:r>
      <w:r w:rsidR="002B3A84">
        <w:t>,</w:t>
      </w:r>
      <w:r w:rsidRPr="00166958">
        <w:t xml:space="preserve"> but he saw the telltale sign of a s</w:t>
      </w:r>
      <w:r w:rsidR="00721B7F">
        <w:t>il</w:t>
      </w:r>
      <w:r w:rsidRPr="00166958">
        <w:t>very blonde chignon at her nape.</w:t>
      </w:r>
    </w:p>
    <w:p w:rsidR="00EB7446" w:rsidRDefault="00166958" w:rsidP="00A540C5">
      <w:pPr>
        <w:pStyle w:val="Body-TextTx"/>
      </w:pPr>
      <w:r w:rsidRPr="00166958">
        <w:t xml:space="preserve">At the </w:t>
      </w:r>
      <w:r w:rsidR="002B3A84">
        <w:t>ball</w:t>
      </w:r>
      <w:r w:rsidRPr="00166958">
        <w:t>, some of his rescuer’s face had been covered by her demi-mask, but there were things about her he’d never forget. The faint rustle of her soft skirts when she’d knelt beside him to untie the scarf. The sweet spring flower scent that wafted from her skin. Eyes so blue he could have looked into their depths for the rest of the evening. Everything about her was still vivid to him right down to her soft ivory complexion.</w:t>
      </w:r>
    </w:p>
    <w:p w:rsidR="00EB7446" w:rsidRDefault="00166958" w:rsidP="00A540C5">
      <w:pPr>
        <w:pStyle w:val="Body-TextTx"/>
      </w:pPr>
      <w:r w:rsidRPr="00166958">
        <w:t>He was a man after all, no matter his pressing situation that night. He was more likely to forget his name than her brief appearance in his life.</w:t>
      </w:r>
    </w:p>
    <w:p w:rsidR="00EB7446" w:rsidRDefault="00166958" w:rsidP="00A540C5">
      <w:pPr>
        <w:pStyle w:val="Body-TextTx"/>
      </w:pPr>
      <w:r w:rsidRPr="00166958">
        <w:t>Watching her now, he could feel the lingering pressure and taste of her soft lips beneath his. Had he imagined it or had she actually given into the kiss for a second or two?</w:t>
      </w:r>
    </w:p>
    <w:p w:rsidR="00EB7446" w:rsidRDefault="00166958" w:rsidP="00A540C5">
      <w:pPr>
        <w:pStyle w:val="Body-TextTx"/>
      </w:pPr>
      <w:r w:rsidRPr="00166958">
        <w:t>Because of her, Zane had caught up with Robert and hightailed it to Vienna with the impulsive blade. Zane wouldn’t have minded staying in Paris and finding out who she was from the hostess</w:t>
      </w:r>
      <w:r w:rsidR="00721B7F">
        <w:t>,</w:t>
      </w:r>
      <w:r w:rsidRPr="00166958">
        <w:t xml:space="preserve"> but he had to get Robert out of Paris for a while. He couldn’t trust the randy buck not </w:t>
      </w:r>
      <w:r w:rsidRPr="00166958">
        <w:lastRenderedPageBreak/>
        <w:t>to try again to marry the French woman.</w:t>
      </w:r>
    </w:p>
    <w:p w:rsidR="00EB7446" w:rsidRDefault="00166958" w:rsidP="00A540C5">
      <w:pPr>
        <w:pStyle w:val="Body-TextTx"/>
      </w:pPr>
      <w:r w:rsidRPr="00166958">
        <w:t>“Do you know who she is?” Zane nodded in the lady’s direction as his uncles flanked him.</w:t>
      </w:r>
    </w:p>
    <w:p w:rsidR="00EB7446" w:rsidRDefault="00166958" w:rsidP="00A540C5">
      <w:pPr>
        <w:pStyle w:val="Body-TextTx"/>
      </w:pPr>
      <w:r w:rsidRPr="00166958">
        <w:t>“Don’t go setting your top hat for her,” Uncle Syl immediately warned. “It will do you no good. She’s one lady you won’t be adding to your queue and no one would appreciate you trying.”</w:t>
      </w:r>
    </w:p>
    <w:p w:rsidR="00EB7446" w:rsidRDefault="00166958" w:rsidP="00A540C5">
      <w:pPr>
        <w:pStyle w:val="Body-TextTx"/>
      </w:pPr>
      <w:r w:rsidRPr="00166958">
        <w:t>Tension expanded in the back of Zane’s neck. “Who is she married to?”</w:t>
      </w:r>
    </w:p>
    <w:p w:rsidR="00EB7446" w:rsidRDefault="00166958" w:rsidP="00A540C5">
      <w:pPr>
        <w:pStyle w:val="Body-TextTx"/>
      </w:pPr>
      <w:r w:rsidRPr="00166958">
        <w:t xml:space="preserve">“No one,” Hector answered. “She’s a widow. Mrs. Brina Feld. Her husband was killed when the </w:t>
      </w:r>
      <w:r w:rsidRPr="006E5918">
        <w:rPr>
          <w:rStyle w:val="itali"/>
        </w:rPr>
        <w:t>Salty Dove</w:t>
      </w:r>
      <w:r w:rsidRPr="00166958">
        <w:t xml:space="preserve"> sank. A shame for someone to be widowed that young.”</w:t>
      </w:r>
    </w:p>
    <w:p w:rsidR="00EB7446" w:rsidRDefault="00166958" w:rsidP="00A540C5">
      <w:pPr>
        <w:pStyle w:val="Body-TextTx"/>
      </w:pPr>
      <w:r w:rsidRPr="00166958">
        <w:t>Bits of newsprint and gossip flashed through Zane’s mind. “I’ve never met her, but I remember the tragedy. Many drowned. It happened four or five years ago.”</w:t>
      </w:r>
    </w:p>
    <w:p w:rsidR="00EB7446" w:rsidRDefault="00166958" w:rsidP="00A540C5">
      <w:pPr>
        <w:pStyle w:val="Body-TextTx"/>
      </w:pPr>
      <w:r w:rsidRPr="00166958">
        <w:t>“At least.”</w:t>
      </w:r>
    </w:p>
    <w:p w:rsidR="00EB7446" w:rsidRDefault="00166958" w:rsidP="00A540C5">
      <w:pPr>
        <w:pStyle w:val="Body-TextTx"/>
      </w:pPr>
      <w:r w:rsidRPr="00166958">
        <w:t>“Is she someone’s mistress?”</w:t>
      </w:r>
    </w:p>
    <w:p w:rsidR="00EB7446" w:rsidRDefault="00166958" w:rsidP="00A540C5">
      <w:pPr>
        <w:pStyle w:val="Body-TextTx"/>
      </w:pPr>
      <w:r w:rsidRPr="00166958">
        <w:t>“Only her own as far as anyone knows,” Uncle Hector added. “See those girls walking behind her?”</w:t>
      </w:r>
    </w:p>
    <w:p w:rsidR="00EB7446" w:rsidRDefault="00166958" w:rsidP="00A540C5">
      <w:pPr>
        <w:pStyle w:val="Body-TextTx"/>
      </w:pPr>
      <w:r w:rsidRPr="00166958">
        <w:t>Zane nodded but hadn’t noticed the dutiful children trailing behind her like sheep following their shepherd until Hector mentioned them. There were four of them. All were dressed alike and walking as purposefully as Mrs. Feld.</w:t>
      </w:r>
    </w:p>
    <w:p w:rsidR="00EB7446" w:rsidRDefault="00166958" w:rsidP="00A540C5">
      <w:pPr>
        <w:pStyle w:val="Body-TextTx"/>
      </w:pPr>
      <w:r w:rsidRPr="00166958">
        <w:t xml:space="preserve">“She and two other ladies started a boarding school for those girls and others like them. It’s a charitable endeavor and only for the daughters and sisters of workers who had worked on the </w:t>
      </w:r>
      <w:r w:rsidRPr="006E5918">
        <w:rPr>
          <w:rStyle w:val="itali"/>
        </w:rPr>
        <w:t>Salty Dove</w:t>
      </w:r>
      <w:r w:rsidRPr="00166958">
        <w:t>.”</w:t>
      </w:r>
    </w:p>
    <w:p w:rsidR="00EB7446" w:rsidRDefault="00166958" w:rsidP="00A540C5">
      <w:pPr>
        <w:pStyle w:val="Body-TextTx"/>
      </w:pPr>
      <w:r w:rsidRPr="00166958">
        <w:t xml:space="preserve">So, she was available and obviously had a very charitable heart. Not only for men who found themselves in a literal bind and in need </w:t>
      </w:r>
      <w:r w:rsidR="00A86C4C">
        <w:t xml:space="preserve">of </w:t>
      </w:r>
      <w:r w:rsidRPr="00166958">
        <w:t>help but children, too.</w:t>
      </w:r>
    </w:p>
    <w:p w:rsidR="00EB7446" w:rsidRDefault="00166958" w:rsidP="00A540C5">
      <w:pPr>
        <w:pStyle w:val="Body-TextTx"/>
      </w:pPr>
      <w:r w:rsidRPr="00166958">
        <w:lastRenderedPageBreak/>
        <w:t>He remembered she’d been curious but cautious when she’d come upon him in the chateau. She’d been strong in holding him to account for his predicament before she fearlessly untied him. Once she’d settled in her mind that he was trustworthy and not a footpad wanting to make off with the family s</w:t>
      </w:r>
      <w:r w:rsidR="00A86C4C">
        <w:t>il</w:t>
      </w:r>
      <w:r w:rsidRPr="00166958">
        <w:t>ver, she’d acted in good faith and released him. That act of courage and kindness wasn’t the sort of thing a man would forget.</w:t>
      </w:r>
    </w:p>
    <w:p w:rsidR="00EB7446" w:rsidRDefault="00166958" w:rsidP="00A540C5">
      <w:pPr>
        <w:pStyle w:val="Body-TextTx"/>
      </w:pPr>
      <w:r w:rsidRPr="00166958">
        <w:t>“I’m remembering some of that story,” Zane offered, as more memories of the catastrophe and the aftermath came rushing into his mind.</w:t>
      </w:r>
    </w:p>
    <w:p w:rsidR="00EB7446" w:rsidRDefault="00166958" w:rsidP="00A540C5">
      <w:pPr>
        <w:pStyle w:val="Body-TextTx"/>
      </w:pPr>
      <w:r w:rsidRPr="00166958">
        <w:t>“The other two ladies have since married. But don’t let that give you any ideas about Mrs. Feld. She might be only twenty-four, but she’s worn her widow’s weeds every day since she heard the news about her husband. No one believes she</w:t>
      </w:r>
      <w:r w:rsidR="00BB603D">
        <w:t>’s</w:t>
      </w:r>
      <w:r w:rsidRPr="00166958">
        <w:t xml:space="preserve"> going</w:t>
      </w:r>
      <w:r w:rsidR="00BB603D">
        <w:t xml:space="preserve"> to</w:t>
      </w:r>
      <w:r w:rsidRPr="00166958">
        <w:t xml:space="preserve"> shed them and marry.”</w:t>
      </w:r>
    </w:p>
    <w:p w:rsidR="00EB7446" w:rsidRDefault="00166958" w:rsidP="00A540C5">
      <w:pPr>
        <w:pStyle w:val="Body-TextTx"/>
      </w:pPr>
      <w:r w:rsidRPr="00166958">
        <w:t>But.</w:t>
      </w:r>
    </w:p>
    <w:p w:rsidR="00EB7446" w:rsidRDefault="00166958" w:rsidP="00A540C5">
      <w:pPr>
        <w:pStyle w:val="Body-TextTx"/>
      </w:pPr>
      <w:r w:rsidRPr="00166958">
        <w:t>Mrs. Feld had been at that masked ball wearing a provocative pink gown. Not widows’ weeds. She wasn’t dressed as a widow at the masquerade. She’d worn a gown made from a tempting shade of bright pink satin. It shimmered and glistened in the firelight whenever she moved. The low neckline emphasized a fair amount of her small but delectable bosom. A large pink sapphire had rested seductively in the hollow of her throat. Smaller stones dangled from her earlobes. Her lips were full, beautifully shaped, and rosy as a late summer bloom. In her gloriously blonde hair</w:t>
      </w:r>
      <w:r w:rsidR="00BB603D">
        <w:t xml:space="preserve">, </w:t>
      </w:r>
      <w:r w:rsidRPr="00166958">
        <w:t>she’d worn a coronet of leaves alternately painted gold and pink.</w:t>
      </w:r>
    </w:p>
    <w:p w:rsidR="00EB7446" w:rsidRDefault="00166958" w:rsidP="00A540C5">
      <w:pPr>
        <w:pStyle w:val="Body-TextTx"/>
      </w:pPr>
      <w:r w:rsidRPr="00166958">
        <w:t xml:space="preserve">Today, she looked every bit the widow his uncles described. Prim and proper as a lady could get. </w:t>
      </w:r>
      <w:r w:rsidR="00666E80">
        <w:t>W</w:t>
      </w:r>
      <w:r w:rsidRPr="00166958">
        <w:t>hat was the personification of a perfect widow doing in Paris at a masquerade in the dead of winter dressed to catch the attention of every man who saw her?</w:t>
      </w:r>
    </w:p>
    <w:p w:rsidR="00EB7446" w:rsidRDefault="00166958" w:rsidP="00A540C5">
      <w:pPr>
        <w:pStyle w:val="Body-TextTx"/>
      </w:pPr>
      <w:r w:rsidRPr="00166958">
        <w:t>Zane didn’t know. But he wanted to.</w:t>
      </w:r>
    </w:p>
    <w:p w:rsidR="00EB7446" w:rsidRDefault="00166958" w:rsidP="00A540C5">
      <w:pPr>
        <w:pStyle w:val="Body-TextTx"/>
      </w:pPr>
      <w:r w:rsidRPr="00166958">
        <w:t xml:space="preserve">Hector harrumphed and disturbed Zane’s musing as Mrs. Feld rounded a corner and </w:t>
      </w:r>
      <w:r w:rsidRPr="00166958">
        <w:lastRenderedPageBreak/>
        <w:t>walked out of sight.</w:t>
      </w:r>
    </w:p>
    <w:p w:rsidR="00EB7446" w:rsidRDefault="00166958" w:rsidP="00A540C5">
      <w:pPr>
        <w:pStyle w:val="Body-TextTx"/>
      </w:pPr>
      <w:r w:rsidRPr="00166958">
        <w:t>“She’s shown no interest in any man’s attentions. Probably because it’s hard for any man to compete with a hero.”</w:t>
      </w:r>
    </w:p>
    <w:p w:rsidR="00EB7446" w:rsidRDefault="00166958" w:rsidP="00A540C5">
      <w:pPr>
        <w:pStyle w:val="Body-TextTx"/>
      </w:pPr>
      <w:r w:rsidRPr="00166958">
        <w:t>Damned hard Zane thought, but it didn’t keep another surge of interest from slamming all the way through him. “Was it her husband who saved the lives that day?”</w:t>
      </w:r>
    </w:p>
    <w:p w:rsidR="00EB7446" w:rsidRDefault="00166958" w:rsidP="00A540C5">
      <w:pPr>
        <w:pStyle w:val="Body-TextTx"/>
      </w:pPr>
      <w:r w:rsidRPr="00166958">
        <w:t>“Indeed,” Sylvester answered</w:t>
      </w:r>
      <w:r w:rsidR="00666E80">
        <w:t xml:space="preserve"> with conviction</w:t>
      </w:r>
      <w:r w:rsidRPr="00166958">
        <w:t xml:space="preserve">. “Not more than a handful of people survived the wreck of the </w:t>
      </w:r>
      <w:r w:rsidRPr="006E5918">
        <w:rPr>
          <w:rStyle w:val="itali"/>
        </w:rPr>
        <w:t>Salty Dove,</w:t>
      </w:r>
      <w:r w:rsidRPr="00166958">
        <w:t xml:space="preserve"> but they all told of the bravery of Mr. Stewart Feld helping passengers find pieces of wreckage they could cling to while in the end he couldn’t save himself. Word is she’s never allowed a man past her front door since. It’s doubtful that will change considering the amount of time that’s passed.”</w:t>
      </w:r>
    </w:p>
    <w:p w:rsidR="00EB7446" w:rsidRDefault="00666E80" w:rsidP="00A540C5">
      <w:pPr>
        <w:pStyle w:val="Body-TextTx"/>
      </w:pPr>
      <w:r>
        <w:t xml:space="preserve">Zane nodded slowly, as if in agreement, but thought if that claim were true, it </w:t>
      </w:r>
      <w:r w:rsidR="00166958" w:rsidRPr="00166958">
        <w:t xml:space="preserve">sounded like a challenge to </w:t>
      </w:r>
      <w:r>
        <w:t>him</w:t>
      </w:r>
      <w:r w:rsidR="00166958" w:rsidRPr="00166958">
        <w:t>.</w:t>
      </w:r>
    </w:p>
    <w:p w:rsidR="00EB7446" w:rsidRDefault="00166958" w:rsidP="00A540C5">
      <w:pPr>
        <w:pStyle w:val="Body-TextTx"/>
      </w:pPr>
      <w:r w:rsidRPr="00166958">
        <w:t>“If one has made it,” Uncle Hector said, “he’s kept it a secret, and that’s not easy to do in this Town.”</w:t>
      </w:r>
    </w:p>
    <w:p w:rsidR="00EB7446" w:rsidRDefault="00166958" w:rsidP="00A540C5">
      <w:pPr>
        <w:pStyle w:val="Body-TextTx"/>
      </w:pPr>
      <w:r w:rsidRPr="00166958">
        <w:t>It was true London Society laid claim to few confidences. “No doubt many have tried,” Zane offered.</w:t>
      </w:r>
    </w:p>
    <w:p w:rsidR="00EB7446" w:rsidRDefault="00166958" w:rsidP="00A540C5">
      <w:pPr>
        <w:pStyle w:val="Body-TextTx"/>
      </w:pPr>
      <w:r w:rsidRPr="00166958">
        <w:t xml:space="preserve">“And failed,” Sylvester declared as if that should end any hope Zane might harbor of pursuing the widow Feld. “That’s why she’s garnered so much genuine affection in most circles. I suggest you set your sights a little lower if you want to be happy with the outcome of your search for a bride. Mrs. Feld is adored by many in all walks of life. Not only is she beautiful and prim to a fault, she’s the epitome of all a widowed lady should be. Devoted to the memory of her husband and kind to those in need whether they be Society or not. She’s not likely to look twice at a man who is more apt to have a card game end in a back-alley duel at sunup than to have a </w:t>
      </w:r>
      <w:r w:rsidRPr="00166958">
        <w:lastRenderedPageBreak/>
        <w:t>Sunday afternoon ride in Hyde Park with a lovely lady.”</w:t>
      </w:r>
    </w:p>
    <w:p w:rsidR="00EB7446" w:rsidRDefault="00166958" w:rsidP="00A540C5">
      <w:pPr>
        <w:pStyle w:val="Body-TextTx"/>
      </w:pPr>
      <w:r w:rsidRPr="00166958">
        <w:t>His uncle certainly wasn’t trying to spare his feelings. That was fine with Zane. Both were probably right about their assertion of him and Mrs. Feld, but he would just as soon find that out for himself.</w:t>
      </w:r>
    </w:p>
    <w:p w:rsidR="00EB7446" w:rsidRDefault="00166958" w:rsidP="00A540C5">
      <w:pPr>
        <w:pStyle w:val="Body-TextTx"/>
      </w:pPr>
      <w:r w:rsidRPr="00166958">
        <w:t>But what was the best way to go about that</w:t>
      </w:r>
      <w:r w:rsidR="00666E80">
        <w:t>?</w:t>
      </w:r>
    </w:p>
    <w:p w:rsidR="00EB7446" w:rsidRDefault="00166958" w:rsidP="00A540C5">
      <w:pPr>
        <w:pStyle w:val="Body-TextTx"/>
      </w:pPr>
      <w:r w:rsidRPr="00166958">
        <w:t>Zane looked down the street again and saw the roofline of White’s. He was a member of the famous gentleman’s club but seldom went there. The place was so deeply steeped in traditions Zane would rather avoid so he usually stayed away from the place. And there was the fact that he’d been thrown out more than a few times. They didn’t appreciate or tolerate raucous hellraising from young men out to have a good time with their drink, games, and general fooling around.</w:t>
      </w:r>
    </w:p>
    <w:p w:rsidR="00EB7446" w:rsidRDefault="00166958" w:rsidP="00A540C5">
      <w:pPr>
        <w:pStyle w:val="Body-TextTx"/>
      </w:pPr>
      <w:r w:rsidRPr="00166958">
        <w:t>The prestigious club was known as much for its wager book as for the exclusivity and civility of its members. Men of otherwise good character would wager on the oddest of things. From whether a man’s wife would bear him a son or daughter, to what time of day a certain man would die. There was no bet too humorous or too grisly to lay down.</w:t>
      </w:r>
    </w:p>
    <w:p w:rsidR="00EB7446" w:rsidRDefault="00166958" w:rsidP="00A540C5">
      <w:pPr>
        <w:pStyle w:val="Body-TextTx"/>
      </w:pPr>
      <w:r w:rsidRPr="00166958">
        <w:t xml:space="preserve">And that book is what gave Zane an </w:t>
      </w:r>
      <w:r w:rsidR="00666E80">
        <w:t xml:space="preserve">extraordinary </w:t>
      </w:r>
      <w:r w:rsidRPr="00166958">
        <w:t>idea.</w:t>
      </w:r>
    </w:p>
    <w:p w:rsidR="00EB7446" w:rsidRDefault="00166958" w:rsidP="00A540C5">
      <w:pPr>
        <w:pStyle w:val="Body-TextTx"/>
      </w:pPr>
      <w:r w:rsidRPr="00166958">
        <w:t>At first thought, it seemed an impossible, outlandish, and mostly irresponsible idea.</w:t>
      </w:r>
    </w:p>
    <w:p w:rsidR="00EB7446" w:rsidRDefault="00166958" w:rsidP="00A540C5">
      <w:pPr>
        <w:pStyle w:val="Body-TextTx"/>
      </w:pPr>
      <w:r w:rsidRPr="00166958">
        <w:t>But it immediately sparked his interest, and he couldn’t deny he wanted to accept the challenge of it. There was a thing or two he needed to consider. First and foremost is that he would be competing with the memory of Mrs. Feld’s husband. That alone gave him reason to have second thoughts. There were some things that should be too sacred to disturb.</w:t>
      </w:r>
    </w:p>
    <w:p w:rsidR="00EB7446" w:rsidRDefault="00166958" w:rsidP="00A540C5">
      <w:pPr>
        <w:pStyle w:val="Body-TextTx"/>
      </w:pPr>
      <w:r w:rsidRPr="00166958">
        <w:t>By all accounts</w:t>
      </w:r>
      <w:r w:rsidR="00BB603D">
        <w:t>,</w:t>
      </w:r>
      <w:r w:rsidRPr="00166958">
        <w:t xml:space="preserve"> the man was a true hero.</w:t>
      </w:r>
    </w:p>
    <w:p w:rsidR="00EB7446" w:rsidRDefault="00166958" w:rsidP="00A540C5">
      <w:pPr>
        <w:pStyle w:val="Body-TextTx"/>
      </w:pPr>
      <w:r w:rsidRPr="00166958">
        <w:t xml:space="preserve">The only thing Zane had ever done worthwhile was save the life of every man he’d ever </w:t>
      </w:r>
      <w:r w:rsidRPr="00166958">
        <w:lastRenderedPageBreak/>
        <w:t>dueled. He could have easily shot to kill, but he never had. He’d never actually challenged anyone to a duel. And there were those who thought even that wasn’t noteworthy and a fact that was often lost in the telling because Zane accepted every challenge thrown at him. And he couldn’t agree with them more. There was little heroism in duels, even if he did aim to miss.</w:t>
      </w:r>
    </w:p>
    <w:p w:rsidR="00EB7446" w:rsidRDefault="00166958" w:rsidP="00A540C5">
      <w:pPr>
        <w:pStyle w:val="Body-TextTx"/>
      </w:pPr>
      <w:r w:rsidRPr="00166958">
        <w:t>He’d been uncommonly drawn to her when she’d swept into the room at the French chateau and looked at him the first time. He knew immediately she was an English beauty, elegant and refined and not one of the many ladies there looking for the unrestrained sexual behavior that usually went on at such a ball.</w:t>
      </w:r>
    </w:p>
    <w:p w:rsidR="00EB7446" w:rsidRDefault="00166958" w:rsidP="00A540C5">
      <w:pPr>
        <w:pStyle w:val="Body-TextTx"/>
      </w:pPr>
      <w:r w:rsidRPr="00166958">
        <w:t>His uncles certainly thought highly of her, too. Who wouldn’t? A beautiful young lady who’d maintained unblemished widowhood for five years was deserving of respect and extremely enticing at the same time. He was up to a new challenge. What better way to get his uncles and neurotic family off his back than to solicit help from the one lady who had no plans to marry?</w:t>
      </w:r>
    </w:p>
    <w:p w:rsidR="00EB7446" w:rsidRDefault="00166958" w:rsidP="00A540C5">
      <w:pPr>
        <w:pStyle w:val="Body-TextTx"/>
      </w:pPr>
      <w:r w:rsidRPr="00166958">
        <w:t>But, if he wanted to get past Mrs. Feld’s front door, he would first have to get her attention. He looked toward the roofline of White’s again and thought of that book.</w:t>
      </w:r>
    </w:p>
    <w:p w:rsidR="00136269" w:rsidRDefault="00C34CFB" w:rsidP="00A540C5">
      <w:pPr>
        <w:pStyle w:val="Body-TextTx"/>
      </w:pPr>
      <w:r>
        <w:t>Zane didn’t know anything about being a proper earl, and the hell of it was he really didn’t want to learn</w:t>
      </w:r>
      <w:r w:rsidR="002B3A84">
        <w:t>.</w:t>
      </w:r>
      <w:r>
        <w:t xml:space="preserve"> </w:t>
      </w:r>
      <w:r w:rsidR="002B3A84">
        <w:t>B</w:t>
      </w:r>
      <w:r>
        <w:t>ut if</w:t>
      </w:r>
      <w:r w:rsidR="00166958" w:rsidRPr="00166958">
        <w:t xml:space="preserve"> there was one thing </w:t>
      </w:r>
      <w:r>
        <w:t xml:space="preserve">he </w:t>
      </w:r>
      <w:r w:rsidR="00166958" w:rsidRPr="00166958">
        <w:t>knew, it was how to get a lady’s attention.</w:t>
      </w:r>
    </w:p>
    <w:p w:rsidR="00D81EAC" w:rsidRPr="00D81EAC" w:rsidRDefault="00D81EAC" w:rsidP="00D81EAC" w14:paraId="A96B0D08">
      <w:pPr>
        <w:pStyle w:val="Section-ChapterSCP"/>
      </w:pPr>
      <w:r w:rsidRPr="00D81EAC">
        <w:lastRenderedPageBreak/>
        <w:t>Chapter</w:t>
      </w:r>
      <w:r w:rsidR="004B0584">
        <w:t xml:space="preserve"> 3</w:t>
      </w:r>
    </w:p>
    <w:p w:rsidR="00166958" w:rsidRPr="00166958" w:rsidRDefault="00166958" w:rsidP="00D221E5">
      <w:pPr>
        <w:pStyle w:val="TitleTtl"/>
      </w:pPr>
      <w:r w:rsidRPr="00166958">
        <w:t xml:space="preserve">Chapter </w:t>
      </w:r>
      <w:r w:rsidR="00B975CC" w:rsidRPr="00166958">
        <w:t>3</w:t>
      </w:r>
    </w:p>
    <w:p w:rsidR="00136269" w:rsidRDefault="00166958" w:rsidP="00A540C5">
      <w:pPr>
        <w:pStyle w:val="Body-TextTx"/>
      </w:pPr>
      <w:r w:rsidRPr="00166958">
        <w:t>Brina Feld entered the front door of her house and caught the mouth-watering scent of fresh-baked bread, cooked fruit, and cinnamon filling the air. A pleasant change from the common smells of oil polish, beeswax, and burn</w:t>
      </w:r>
      <w:r w:rsidR="00E727CA">
        <w:t>t</w:t>
      </w:r>
      <w:r w:rsidRPr="00166958">
        <w:t xml:space="preserve"> wood that so often lingered in the rooms. She could hardly wait to cut into one of Mrs. Lawton’s fruit tarts, spread it with butter and eat as many of them as she wanted.</w:t>
      </w:r>
    </w:p>
    <w:p w:rsidR="00136269" w:rsidRDefault="00166958" w:rsidP="00A540C5">
      <w:pPr>
        <w:pStyle w:val="Body-TextTx"/>
      </w:pPr>
      <w:r w:rsidRPr="00166958">
        <w:t>Nothing invigorated Brina more than a brisk walk to Town when the sun was shining brightly</w:t>
      </w:r>
      <w:r w:rsidR="00603B02">
        <w:t xml:space="preserve">, </w:t>
      </w:r>
      <w:r w:rsidRPr="00166958">
        <w:t>and the air was as chilling as dipping her bare toes into a deep winter stream. And having some of the girls from the school join her made it an especially pleasing day. Much to the girls’ delight, they had spent the morning in Town looking through the collections of merchandise at several shops. None of the girls had ever had a reason to venture inside a business establishment and it was a good learning experience for them.</w:t>
      </w:r>
    </w:p>
    <w:p w:rsidR="00136269" w:rsidRDefault="00166958" w:rsidP="00A540C5">
      <w:pPr>
        <w:pStyle w:val="Body-TextTx"/>
      </w:pPr>
      <w:r w:rsidRPr="00166958">
        <w:t>Their first stop had been at the largest linen draper in London. It sold a wide variety of different fabrics. Fanny hadn’t wanted to leave it. Next on the list was the haberdasher</w:t>
      </w:r>
      <w:r w:rsidR="00603B02">
        <w:t>y</w:t>
      </w:r>
      <w:r w:rsidRPr="00166958">
        <w:t xml:space="preserve"> which was Mathilda’s favorite shop. The number of buttons, ribbons and lace the store carried was astounding to them all. The last place they went into was the milliner. None of the four girls w</w:t>
      </w:r>
      <w:r w:rsidR="00E727CA">
        <w:t>ere</w:t>
      </w:r>
      <w:r w:rsidRPr="00166958">
        <w:t xml:space="preserve"> impressed with the shop. They all wanted to sew beautiful gowns and dresses trimmed with bows, flowers and beads. Not make hats.</w:t>
      </w:r>
    </w:p>
    <w:p w:rsidR="009A7C17" w:rsidRDefault="00166958" w:rsidP="00A540C5">
      <w:pPr>
        <w:pStyle w:val="Body-TextTx"/>
      </w:pPr>
      <w:r w:rsidRPr="00166958">
        <w:t xml:space="preserve">It made Brina happy to see awe and wonder in their faces as they looked around the shops. She wasn’t sure everyone would be </w:t>
      </w:r>
      <w:r w:rsidR="002B3A84">
        <w:t>pleased</w:t>
      </w:r>
      <w:r w:rsidR="002B3A84" w:rsidRPr="00166958" w:rsidDel="002B3A84">
        <w:t xml:space="preserve"> </w:t>
      </w:r>
      <w:r w:rsidRPr="00166958">
        <w:t xml:space="preserve">with her decision to parade the girls downtown and then taking them into some of the stores, but she didn’t care. It was an </w:t>
      </w:r>
      <w:r w:rsidRPr="00166958">
        <w:lastRenderedPageBreak/>
        <w:t>enlightening and well-deserved outing for the older girls who now had two years of schooling behind them.</w:t>
      </w:r>
    </w:p>
    <w:p w:rsidR="009A7C17" w:rsidRPr="00166958" w:rsidRDefault="009A7C17" w:rsidP="00A540C5">
      <w:pPr>
        <w:pStyle w:val="Body-TextTx"/>
      </w:pPr>
      <w:r>
        <w:t>Now Brina</w:t>
      </w:r>
      <w:r w:rsidRPr="00166958">
        <w:t xml:space="preserve"> was eager for Adeline and Julia to arrive so she could tell them about some of her plans for the future. </w:t>
      </w:r>
      <w:r>
        <w:t>S</w:t>
      </w:r>
      <w:r w:rsidRPr="00166958">
        <w:t xml:space="preserve">he wanted to give the girls’ painting lessons. Perhaps it was a bit frivolous for girls learning the seamstress trade to engage in a </w:t>
      </w:r>
      <w:r>
        <w:t xml:space="preserve">Society </w:t>
      </w:r>
      <w:r w:rsidRPr="00166958">
        <w:t>lady’s pastime.</w:t>
      </w:r>
    </w:p>
    <w:p w:rsidR="009A7C17" w:rsidRPr="00166958" w:rsidRDefault="009A7C17" w:rsidP="00A540C5">
      <w:pPr>
        <w:pStyle w:val="Body-TextTx"/>
      </w:pPr>
      <w:r w:rsidRPr="00166958">
        <w:t>But</w:t>
      </w:r>
      <w:r>
        <w:t>,</w:t>
      </w:r>
      <w:r w:rsidRPr="00166958">
        <w:t xml:space="preserve"> so be it.</w:t>
      </w:r>
    </w:p>
    <w:p w:rsidR="00136269" w:rsidRDefault="009A7C17" w:rsidP="00A540C5">
      <w:pPr>
        <w:pStyle w:val="Body-TextTx"/>
      </w:pPr>
      <w:r>
        <w:t>Brina</w:t>
      </w:r>
      <w:r w:rsidRPr="00166958">
        <w:t xml:space="preserve"> wanted to do all she could to see the girls had some refinement and enjoyment along with their arduous studies and the task of learning the seamstress trade. They were all doing so well with a needle now. She’d argue that painting could prove useful in teaching them where to place bows, ribbons, and add an embroidery of flowers on a dress.</w:t>
      </w:r>
    </w:p>
    <w:p w:rsidR="00136269" w:rsidRDefault="006F4CDE" w:rsidP="00A540C5">
      <w:pPr>
        <w:pStyle w:val="Body-TextTx"/>
      </w:pPr>
      <w:r>
        <w:t xml:space="preserve">Too, she had to invite Harper to dinner soon. She’d promised her </w:t>
      </w:r>
      <w:r w:rsidR="00623B46">
        <w:t>father</w:t>
      </w:r>
      <w:r>
        <w:t xml:space="preserve"> she’d stay in touch with her cousin. And she wanted to. </w:t>
      </w:r>
      <w:r w:rsidR="00623B46">
        <w:t xml:space="preserve">She’d had a lingering concern about him. </w:t>
      </w:r>
      <w:r>
        <w:t xml:space="preserve">The last time she’d seen Harper he had a cut lip and the faint shade of bruising around his mouth. It hadn’t seemed proper to ask him about it. Perhaps her </w:t>
      </w:r>
      <w:r w:rsidR="00623B46">
        <w:t>father</w:t>
      </w:r>
      <w:r>
        <w:t xml:space="preserve"> had seen that, too</w:t>
      </w:r>
      <w:r w:rsidR="0047198E">
        <w:t xml:space="preserve"> and wanted Brina to make sure he was now doing fine</w:t>
      </w:r>
      <w:r>
        <w:t>.</w:t>
      </w:r>
    </w:p>
    <w:p w:rsidR="006F4CDE" w:rsidRPr="00166958" w:rsidRDefault="006F4CDE" w:rsidP="00A540C5">
      <w:pPr>
        <w:pStyle w:val="Body-TextTx"/>
      </w:pPr>
      <w:r>
        <w:t xml:space="preserve">Harper was </w:t>
      </w:r>
      <w:r w:rsidR="00623B46">
        <w:t xml:space="preserve">a </w:t>
      </w:r>
      <w:r>
        <w:t>happy</w:t>
      </w:r>
      <w:r w:rsidR="0047198E">
        <w:t xml:space="preserve"> and</w:t>
      </w:r>
      <w:r>
        <w:t xml:space="preserve"> mild-mannered</w:t>
      </w:r>
      <w:r w:rsidR="00623B46">
        <w:t xml:space="preserve"> person</w:t>
      </w:r>
      <w:r>
        <w:t xml:space="preserve">, but she supposed it was </w:t>
      </w:r>
      <w:r w:rsidR="0047198E">
        <w:t xml:space="preserve">inevitable </w:t>
      </w:r>
      <w:r>
        <w:t>for a young man to get into scuffles from time to time and take one on the chin. Even well brought</w:t>
      </w:r>
      <w:r w:rsidR="00E727CA">
        <w:t>-</w:t>
      </w:r>
      <w:r>
        <w:t>up</w:t>
      </w:r>
      <w:r w:rsidR="00022566">
        <w:t xml:space="preserve"> men like her cousin</w:t>
      </w:r>
      <w:r w:rsidR="0047198E">
        <w:t xml:space="preserve"> were sure to have disagreements that ended badly from time to time</w:t>
      </w:r>
      <w:r w:rsidR="00022566">
        <w:t>.</w:t>
      </w:r>
      <w:r w:rsidR="0047198E">
        <w:t xml:space="preserve"> It was just part of the male nature. And it was Brina’s nature to want to care for people and help them if she could.</w:t>
      </w:r>
    </w:p>
    <w:p w:rsidR="00166958" w:rsidRPr="00166958" w:rsidRDefault="00166958" w:rsidP="00A540C5">
      <w:pPr>
        <w:pStyle w:val="Body-TextTx"/>
      </w:pPr>
      <w:r w:rsidRPr="00166958">
        <w:t xml:space="preserve">Shedding her woolen cape, she draped it across a chair in the entry and started untying the bow under her chin. It felt wonderful to be in a home of her own. She loved her parents, but they were overwhelming at times. They doted on her, smothered her with affection and sheltered </w:t>
      </w:r>
      <w:r w:rsidRPr="00166958">
        <w:lastRenderedPageBreak/>
        <w:t xml:space="preserve">her with protection. For a time she had needed that, but she was glad to have finally left their home to make her own way in life. The two </w:t>
      </w:r>
      <w:r w:rsidR="004B211A">
        <w:t>months</w:t>
      </w:r>
      <w:r w:rsidRPr="00166958">
        <w:t xml:space="preserve"> she’d been living in the house in front of the school had been the most contented she could remember in years.</w:t>
      </w:r>
    </w:p>
    <w:p w:rsidR="00136269" w:rsidRDefault="00166958" w:rsidP="00A540C5">
      <w:pPr>
        <w:pStyle w:val="Body-TextTx"/>
      </w:pPr>
      <w:r w:rsidRPr="00166958">
        <w:t xml:space="preserve">Now that her parents </w:t>
      </w:r>
      <w:r w:rsidR="006C1D83">
        <w:t xml:space="preserve">were </w:t>
      </w:r>
      <w:r w:rsidRPr="00166958">
        <w:t>off on their journey to Northcumberland to visit her mother’s sister, Brina felt as if she were truly on her own</w:t>
      </w:r>
      <w:r w:rsidR="004B211A">
        <w:t xml:space="preserve"> and it was a freeing feeling</w:t>
      </w:r>
      <w:r w:rsidRPr="00166958">
        <w:t xml:space="preserve">. </w:t>
      </w:r>
      <w:r w:rsidR="006C1D83">
        <w:t>The glorious spring weather had brought her many wonderful ideas.</w:t>
      </w:r>
      <w:r w:rsidR="004B211A">
        <w:t xml:space="preserve"> </w:t>
      </w:r>
      <w:r w:rsidR="006C1D83">
        <w:t>T</w:t>
      </w:r>
      <w:r w:rsidR="004B211A">
        <w:t>he</w:t>
      </w:r>
      <w:r w:rsidRPr="00166958">
        <w:t xml:space="preserve"> list of things she wanted to accomplish for the girls’ school and the charitable work she did</w:t>
      </w:r>
      <w:r w:rsidR="00603B02">
        <w:t xml:space="preserve"> for The</w:t>
      </w:r>
      <w:r w:rsidRPr="00166958">
        <w:t xml:space="preserve"> Sisters of Pilwillow Crossings were many and it was growing longer every day. </w:t>
      </w:r>
      <w:r w:rsidR="004B211A">
        <w:t xml:space="preserve">She was going to rejoin the reading society, return to her painting and </w:t>
      </w:r>
      <w:r w:rsidR="006C1D83">
        <w:t xml:space="preserve">embrace the </w:t>
      </w:r>
      <w:r w:rsidR="004B211A">
        <w:t>oy living life again after years of</w:t>
      </w:r>
      <w:r w:rsidR="00136269">
        <w:t>—</w:t>
      </w:r>
    </w:p>
    <w:p w:rsidR="00166958" w:rsidRPr="00166958" w:rsidRDefault="00166958" w:rsidP="00A540C5">
      <w:pPr>
        <w:pStyle w:val="Body-TextTx"/>
      </w:pPr>
      <w:r w:rsidRPr="00166958">
        <w:t>“Let me help you with those things, Mrs. Feld,” her housekeeper said, hurrying up the corridor toward the entrance.</w:t>
      </w:r>
    </w:p>
    <w:p w:rsidR="00166958" w:rsidRPr="00166958" w:rsidRDefault="00166958" w:rsidP="00A540C5">
      <w:pPr>
        <w:pStyle w:val="Body-TextTx"/>
      </w:pPr>
      <w:r w:rsidRPr="00166958">
        <w:t>“Thank you, Mrs. Lawton, but no need. I can manage this. It smells as if your special tarts are ready to come out of the oven.”</w:t>
      </w:r>
    </w:p>
    <w:p w:rsidR="00166958" w:rsidRPr="00166958" w:rsidRDefault="00166958" w:rsidP="00A540C5">
      <w:pPr>
        <w:pStyle w:val="Body-TextTx"/>
      </w:pPr>
      <w:r w:rsidRPr="00166958">
        <w:t>“And I have water heating for tea, but there’s something I have to tell you first.” She moved closer to Brina and whispered, “There’s a gentleman in the drawing room waiting to see you.”</w:t>
      </w:r>
    </w:p>
    <w:p w:rsidR="00166958" w:rsidRPr="00166958" w:rsidRDefault="00166958" w:rsidP="00A540C5">
      <w:pPr>
        <w:pStyle w:val="Body-TextTx"/>
      </w:pPr>
      <w:r w:rsidRPr="00166958">
        <w:t>A gentleman waiting for her</w:t>
      </w:r>
      <w:r w:rsidR="00603B02">
        <w:t>?</w:t>
      </w:r>
      <w:r w:rsidRPr="00166958">
        <w:t xml:space="preserve"> Brina laid her bonnet on top of her cape and started pulling on the fingers of her gloves. Because Mrs. Lawton whispered, Brina felt she must, too. “You know I don’t receive gentlem</w:t>
      </w:r>
      <w:r w:rsidR="00B6191A">
        <w:t>e</w:t>
      </w:r>
      <w:r w:rsidRPr="00166958">
        <w:t>n callers.”</w:t>
      </w:r>
    </w:p>
    <w:p w:rsidR="00166958" w:rsidRPr="00166958" w:rsidRDefault="00166958" w:rsidP="00A540C5">
      <w:pPr>
        <w:pStyle w:val="Body-TextTx"/>
      </w:pPr>
      <w:r w:rsidRPr="00166958">
        <w:t>“I do,” the housekeeper said, softly but emphatically. “I told him you weren’t here, thinking that would be the end of it and he’d go away, but instead, he said he’d wait for you. He then took it upon himself to walk right past me and into the house. I didn’t know what to do but show him to the drawing room.”</w:t>
      </w:r>
    </w:p>
    <w:p w:rsidR="00166958" w:rsidRPr="00166958" w:rsidRDefault="00166958" w:rsidP="00A540C5">
      <w:pPr>
        <w:pStyle w:val="Body-TextTx"/>
      </w:pPr>
      <w:r w:rsidRPr="00166958">
        <w:lastRenderedPageBreak/>
        <w:t>“That doesn’t sound like something a gentleman would do.”</w:t>
      </w:r>
    </w:p>
    <w:p w:rsidR="00166958" w:rsidRPr="00166958" w:rsidRDefault="00166958" w:rsidP="00A540C5">
      <w:pPr>
        <w:pStyle w:val="Body-TextTx"/>
      </w:pPr>
      <w:r w:rsidRPr="00166958">
        <w:t xml:space="preserve">“Oh, he’s not </w:t>
      </w:r>
      <w:r w:rsidRPr="006E5918">
        <w:rPr>
          <w:rStyle w:val="itali"/>
        </w:rPr>
        <w:t xml:space="preserve">just </w:t>
      </w:r>
      <w:r w:rsidRPr="00166958">
        <w:t>a gentleman, Mrs. Feld,” she continued in her whispered, but excited voice, her wide-eyed gaze sweeping over to the masculine cloak and hat that lay on a chair on the opposite side of the vestibule. “He said he was an earl and needed to speak to you</w:t>
      </w:r>
      <w:r w:rsidR="00603B02">
        <w:t>,</w:t>
      </w:r>
      <w:r w:rsidRPr="00166958">
        <w:t xml:space="preserve"> so he’d wait.”</w:t>
      </w:r>
    </w:p>
    <w:p w:rsidR="00136269" w:rsidRDefault="00166958" w:rsidP="00A540C5">
      <w:pPr>
        <w:pStyle w:val="Body-TextTx"/>
      </w:pPr>
      <w:r w:rsidRPr="00166958">
        <w:t xml:space="preserve">An earl to see her? How odd. And which one? There must be close to half a dozen presently in London. Parliament was in session and the Season’s first ball </w:t>
      </w:r>
      <w:r w:rsidR="00022566">
        <w:t>was already behind them</w:t>
      </w:r>
      <w:r w:rsidRPr="00166958">
        <w:t>. But why would any of them want to see her? Unless</w:t>
      </w:r>
      <w:r w:rsidR="00B975CC">
        <w:t> . . .</w:t>
      </w:r>
      <w:r w:rsidR="00136269" w:rsidRPr="00E6477F">
        <w:t xml:space="preserve"> </w:t>
      </w:r>
      <w:r w:rsidRPr="00166958">
        <w:t>she studied a moment on the thought his visit might have something to do with the school in the building behind the house. She and her two friends had thought there might be protests from some people in the ton or the neighborhood when they started the small private boarding school, but that had been over two years ago.</w:t>
      </w:r>
    </w:p>
    <w:p w:rsidR="00166958" w:rsidRPr="00166958" w:rsidRDefault="00166958" w:rsidP="00A540C5">
      <w:pPr>
        <w:pStyle w:val="Body-TextTx"/>
      </w:pPr>
      <w:r w:rsidRPr="00166958">
        <w:t>“Did he say what he wanted?” Brina asked.</w:t>
      </w:r>
    </w:p>
    <w:p w:rsidR="00136269" w:rsidRDefault="00166958" w:rsidP="00A540C5">
      <w:pPr>
        <w:pStyle w:val="Body-TextTx"/>
      </w:pPr>
      <w:r w:rsidRPr="00166958">
        <w:t>Mrs. Lawton shook her head and picked up Brina’s cape and bonnet. “But of course I asked him,” she admitted without guile. “Not to be rude but wondering if I might assist him for you. He said it was of a private matter he’d take up with you. Who am I to question an earl further?”</w:t>
      </w:r>
    </w:p>
    <w:p w:rsidR="00136269" w:rsidRDefault="00166958" w:rsidP="00A540C5">
      <w:pPr>
        <w:pStyle w:val="Body-TextTx"/>
      </w:pPr>
      <w:r w:rsidRPr="00166958">
        <w:t>Titled or not, Brina wondered how she should confront a man who would all but barge into a lady’s house. She didn’t have more than a second or two before she heard the strong sure sound of masculine boots hitting the hardwood floor.</w:t>
      </w:r>
    </w:p>
    <w:p w:rsidR="00166958" w:rsidRPr="00166958" w:rsidRDefault="00166958" w:rsidP="00A540C5">
      <w:pPr>
        <w:pStyle w:val="Body-TextTx"/>
      </w:pPr>
      <w:r w:rsidRPr="00166958">
        <w:t>“It’s all right, Mrs. Lawton.” She handed the housekeeper her gloves. “I’ll take care of this. You go finish preparing for Julia and Adeline.”</w:t>
      </w:r>
    </w:p>
    <w:p w:rsidR="00166958" w:rsidRPr="00166958" w:rsidRDefault="00166958" w:rsidP="00A540C5">
      <w:pPr>
        <w:pStyle w:val="Body-TextTx"/>
      </w:pPr>
      <w:r w:rsidRPr="00166958">
        <w:t xml:space="preserve">The housekeeper quietly left and, from behind her, Brina heard a man say, “I thought I </w:t>
      </w:r>
      <w:r w:rsidRPr="00166958">
        <w:lastRenderedPageBreak/>
        <w:t>heard someone talking.”</w:t>
      </w:r>
    </w:p>
    <w:p w:rsidR="00166958" w:rsidRPr="00166958" w:rsidRDefault="00166958" w:rsidP="00A540C5">
      <w:pPr>
        <w:pStyle w:val="Body-TextTx"/>
      </w:pPr>
      <w:r w:rsidRPr="00166958">
        <w:t>That same spark of awareness that she’d only felt one other time slithered through Brina. She went perfectly still.</w:t>
      </w:r>
    </w:p>
    <w:p w:rsidR="00136269" w:rsidRDefault="00166958" w:rsidP="00A540C5">
      <w:pPr>
        <w:pStyle w:val="Body-TextTx"/>
      </w:pPr>
      <w:r w:rsidRPr="006E5918">
        <w:rPr>
          <w:rStyle w:val="itali"/>
        </w:rPr>
        <w:t>Her</w:t>
      </w:r>
      <w:r w:rsidRPr="00166958">
        <w:t xml:space="preserve"> masked stranger.</w:t>
      </w:r>
    </w:p>
    <w:p w:rsidR="00166958" w:rsidRPr="00166958" w:rsidRDefault="00166958" w:rsidP="00A540C5">
      <w:pPr>
        <w:pStyle w:val="Body-TextTx"/>
      </w:pPr>
      <w:r w:rsidRPr="00166958">
        <w:t xml:space="preserve">Here in </w:t>
      </w:r>
      <w:r w:rsidRPr="006E5918">
        <w:rPr>
          <w:rStyle w:val="itali"/>
        </w:rPr>
        <w:t>her</w:t>
      </w:r>
      <w:r w:rsidRPr="00166958">
        <w:t xml:space="preserve"> house?</w:t>
      </w:r>
    </w:p>
    <w:p w:rsidR="00166958" w:rsidRPr="00166958" w:rsidRDefault="00166958" w:rsidP="00A540C5">
      <w:pPr>
        <w:pStyle w:val="Body-TextTx"/>
      </w:pPr>
      <w:r w:rsidRPr="00166958">
        <w:t>Was it possible?</w:t>
      </w:r>
      <w:r w:rsidR="00946E3C">
        <w:t xml:space="preserve"> A touch of awe and fear raced through her.</w:t>
      </w:r>
    </w:p>
    <w:p w:rsidR="00136269" w:rsidRDefault="00166958" w:rsidP="00A540C5">
      <w:pPr>
        <w:pStyle w:val="Body-TextTx"/>
      </w:pPr>
      <w:r w:rsidRPr="00166958">
        <w:t xml:space="preserve">She had never seen the man’s face, not all of it anyway, but she recognized his voice. She’d never forget his tone barking orders at her to free him and then saying </w:t>
      </w:r>
      <w:r w:rsidRPr="006E5918">
        <w:rPr>
          <w:rStyle w:val="itali"/>
        </w:rPr>
        <w:t>thank you</w:t>
      </w:r>
      <w:r w:rsidRPr="00166958">
        <w:t xml:space="preserve"> in the most sensual manner she could ever imagine. With a kiss that still took her breath when she thought about it.</w:t>
      </w:r>
    </w:p>
    <w:p w:rsidR="00136269" w:rsidRDefault="00166958" w:rsidP="00A540C5">
      <w:pPr>
        <w:pStyle w:val="Body-TextTx"/>
      </w:pPr>
      <w:r w:rsidRPr="00166958">
        <w:t xml:space="preserve">The footsteps stopped close behind her. </w:t>
      </w:r>
      <w:r w:rsidR="00300CDA">
        <w:t xml:space="preserve">A dizzying </w:t>
      </w:r>
      <w:r w:rsidR="00E727CA">
        <w:t xml:space="preserve">wave of </w:t>
      </w:r>
      <w:r w:rsidR="00300CDA">
        <w:t>near panic swell</w:t>
      </w:r>
      <w:r w:rsidR="00E727CA">
        <w:t>ed</w:t>
      </w:r>
      <w:r w:rsidR="00300CDA">
        <w:t xml:space="preserve"> her chest. </w:t>
      </w:r>
      <w:r w:rsidR="00022566">
        <w:t xml:space="preserve">Her stomach quivered. Just as it had been in Paris, there was no escape for her. </w:t>
      </w:r>
      <w:r w:rsidRPr="00166958">
        <w:t>What was she to do? It was one thing to daydream about him, as she had, but quite another to come face</w:t>
      </w:r>
      <w:r w:rsidR="00691FCE">
        <w:t>-</w:t>
      </w:r>
      <w:r w:rsidRPr="00166958">
        <w:t>to</w:t>
      </w:r>
      <w:r w:rsidR="00691FCE">
        <w:t>-</w:t>
      </w:r>
      <w:r w:rsidRPr="00166958">
        <w:t>face with him again.</w:t>
      </w:r>
      <w:r w:rsidR="00212E5C">
        <w:t xml:space="preserve"> Something she never thought would happen.</w:t>
      </w:r>
    </w:p>
    <w:p w:rsidR="00166958" w:rsidRPr="00166958" w:rsidRDefault="00166958" w:rsidP="00A540C5">
      <w:pPr>
        <w:pStyle w:val="Body-TextTx"/>
      </w:pPr>
      <w:r w:rsidRPr="00166958">
        <w:t>On the glimmer of hope she might be wrong, she turned. Their eyes met and held. It was him.</w:t>
      </w:r>
    </w:p>
    <w:p w:rsidR="00166958" w:rsidRPr="00166958" w:rsidRDefault="00166958" w:rsidP="00A540C5">
      <w:pPr>
        <w:pStyle w:val="Body-TextTx"/>
      </w:pPr>
      <w:r w:rsidRPr="006E5918">
        <w:rPr>
          <w:rStyle w:val="itali"/>
        </w:rPr>
        <w:t xml:space="preserve">Merciful heavens. </w:t>
      </w:r>
      <w:r w:rsidRPr="00166958">
        <w:t>He was more handsome and powerful</w:t>
      </w:r>
      <w:r w:rsidR="00691FCE">
        <w:t>-l</w:t>
      </w:r>
      <w:r w:rsidRPr="00166958">
        <w:t xml:space="preserve">ooking than she’d remembered. </w:t>
      </w:r>
      <w:r w:rsidR="00300CDA">
        <w:t>T</w:t>
      </w:r>
      <w:r w:rsidRPr="00166958">
        <w:t xml:space="preserve">hick, black hair was combed away from his </w:t>
      </w:r>
      <w:r w:rsidR="00300CDA">
        <w:t xml:space="preserve">broad, </w:t>
      </w:r>
      <w:r w:rsidRPr="00166958">
        <w:t xml:space="preserve">masculine </w:t>
      </w:r>
      <w:r w:rsidR="00300CDA">
        <w:t>brow</w:t>
      </w:r>
      <w:r w:rsidRPr="00166958">
        <w:t xml:space="preserve"> and fell to the top of his collar at the nape. </w:t>
      </w:r>
      <w:r w:rsidR="00300CDA">
        <w:t xml:space="preserve">His cheekbones were high and well-defined. His narrow, high-bridged </w:t>
      </w:r>
      <w:r w:rsidR="00946E3C">
        <w:t xml:space="preserve">nose added to the rugged look of his </w:t>
      </w:r>
      <w:r w:rsidR="00300CDA">
        <w:t>lightly square</w:t>
      </w:r>
      <w:r w:rsidR="00946E3C">
        <w:t xml:space="preserve"> chin and jaw</w:t>
      </w:r>
      <w:r w:rsidR="00300CDA">
        <w:t xml:space="preserve">. </w:t>
      </w:r>
      <w:r w:rsidRPr="00166958">
        <w:t>The fit of his fawn-colored coat across his shoulders was exceptional and emphasized his broad, muscular chest. She was intensely aware of the strength and command that emanated from his body</w:t>
      </w:r>
      <w:r w:rsidR="00946E3C">
        <w:t>. Her pulse raced and her muscles coiled tightly at seeing him again.</w:t>
      </w:r>
    </w:p>
    <w:p w:rsidR="00136269" w:rsidRDefault="00166958" w:rsidP="00A540C5">
      <w:pPr>
        <w:pStyle w:val="Body-TextTx"/>
      </w:pPr>
      <w:r w:rsidRPr="00166958">
        <w:lastRenderedPageBreak/>
        <w:t>In that moment, somehow she knew they’d been destined to meet again.</w:t>
      </w:r>
    </w:p>
    <w:p w:rsidR="00166958" w:rsidRPr="00166958" w:rsidRDefault="00166958" w:rsidP="00A540C5">
      <w:pPr>
        <w:pStyle w:val="Body-TextTx"/>
      </w:pPr>
      <w:r w:rsidRPr="00166958">
        <w:t>He nodded once. “Mrs. Feld, I am Blacknight.”</w:t>
      </w:r>
    </w:p>
    <w:p w:rsidR="00166958" w:rsidRPr="00166958" w:rsidRDefault="00166958" w:rsidP="00A540C5">
      <w:pPr>
        <w:pStyle w:val="Body-TextTx"/>
      </w:pPr>
      <w:r w:rsidRPr="00166958">
        <w:t>Her breath caught and swirled in her chest as she stood spellbound by who he was. The way his gaze swept down her face and slowly back to her eyes sent her senses reeling. It was almost too much to take in. Unbelievably so. She had rescued the man who was known far and wide as the black sheep of the Blacknight family.</w:t>
      </w:r>
    </w:p>
    <w:p w:rsidR="00136269" w:rsidRDefault="00166958" w:rsidP="00A540C5">
      <w:pPr>
        <w:pStyle w:val="Body-TextTx"/>
      </w:pPr>
      <w:r w:rsidRPr="00166958">
        <w:t xml:space="preserve">She’d heard rumors of his wild escapades for years. His father had died when he was a babe and his mother and school masters had never been able to tame him into a respectable gentleman. </w:t>
      </w:r>
      <w:r w:rsidR="00212E5C">
        <w:t>J</w:t>
      </w:r>
      <w:r w:rsidRPr="00166958">
        <w:t>ust weeks ago, he had become an earl and head of the family that had all but disowned him for his ruinous behavior.</w:t>
      </w:r>
    </w:p>
    <w:p w:rsidR="00166958" w:rsidRPr="00166958" w:rsidRDefault="00166958" w:rsidP="00A540C5">
      <w:pPr>
        <w:pStyle w:val="Body-TextTx"/>
      </w:pPr>
      <w:r w:rsidRPr="00166958">
        <w:t xml:space="preserve">Brina managed a belated curtsey as many thoughts became an incoherent jumble in her mind. Had he known who she was that night in Paris or found out later? </w:t>
      </w:r>
      <w:r w:rsidR="00E727CA">
        <w:t>That</w:t>
      </w:r>
      <w:r w:rsidRPr="00166958">
        <w:t xml:space="preserve"> was over three months ago. What was he doing at her house now?</w:t>
      </w:r>
    </w:p>
    <w:p w:rsidR="00136269" w:rsidRDefault="00166958" w:rsidP="00A540C5">
      <w:pPr>
        <w:pStyle w:val="Body-TextTx"/>
      </w:pPr>
      <w:r w:rsidRPr="00166958">
        <w:t>“I have heard of you,” she said cautiously, not wanting to let on that she recognized him until she knew for sure whether he remembered her. There could be many reasons for his visit</w:t>
      </w:r>
      <w:r w:rsidR="00212E5C">
        <w:t xml:space="preserve"> and she didn’t want to presume anything</w:t>
      </w:r>
      <w:r w:rsidRPr="00166958">
        <w:t>.</w:t>
      </w:r>
    </w:p>
    <w:p w:rsidR="00166958" w:rsidRPr="00166958" w:rsidRDefault="00166958" w:rsidP="00A540C5">
      <w:pPr>
        <w:pStyle w:val="Body-TextTx"/>
      </w:pPr>
      <w:r w:rsidRPr="00166958">
        <w:t>“I don’t believe we’ve been formally introduced.”</w:t>
      </w:r>
    </w:p>
    <w:p w:rsidR="00166958" w:rsidRPr="00166958" w:rsidRDefault="00166958" w:rsidP="00A540C5">
      <w:pPr>
        <w:pStyle w:val="Body-TextTx"/>
      </w:pPr>
      <w:r w:rsidRPr="00166958">
        <w:t>“No,” she whispered softly. “We haven’t.”</w:t>
      </w:r>
    </w:p>
    <w:p w:rsidR="00166958" w:rsidRPr="00166958" w:rsidRDefault="00166958" w:rsidP="00A540C5">
      <w:pPr>
        <w:pStyle w:val="Body-TextTx"/>
      </w:pPr>
      <w:r w:rsidRPr="00166958">
        <w:t>He tilted his head in questioning before a hint of a smile played at the corners of his mouth. “But, you do remember me?”</w:t>
      </w:r>
    </w:p>
    <w:p w:rsidR="00166958" w:rsidRPr="006E5918" w:rsidRDefault="00166958" w:rsidP="00A540C5">
      <w:pPr>
        <w:pStyle w:val="Body-TextTx"/>
      </w:pPr>
      <w:r w:rsidRPr="006E5918">
        <w:rPr>
          <w:rStyle w:val="itali"/>
        </w:rPr>
        <w:t>Oh, yes.</w:t>
      </w:r>
    </w:p>
    <w:p w:rsidR="00166958" w:rsidRPr="00166958" w:rsidRDefault="00166958" w:rsidP="00A540C5">
      <w:pPr>
        <w:pStyle w:val="Body-TextTx"/>
      </w:pPr>
      <w:r w:rsidRPr="00166958">
        <w:t xml:space="preserve">She wasn’t likely to forget a man who was dressed only in his shirt and trousers and tied to a chair. Or his shocking embrace </w:t>
      </w:r>
      <w:r w:rsidR="00212E5C">
        <w:t xml:space="preserve">and unforgettable kiss </w:t>
      </w:r>
      <w:r w:rsidRPr="00166958">
        <w:t xml:space="preserve">once she’d freed him. And truth be </w:t>
      </w:r>
      <w:r w:rsidRPr="00166958">
        <w:lastRenderedPageBreak/>
        <w:t>told, she’d caught herself wondering from time to time if she ever crossed his mind the way he had hers since he fled the room.</w:t>
      </w:r>
    </w:p>
    <w:p w:rsidR="00166958" w:rsidRPr="00166958" w:rsidRDefault="00166958" w:rsidP="00A540C5">
      <w:pPr>
        <w:pStyle w:val="Body-TextTx"/>
      </w:pPr>
      <w:r w:rsidRPr="00166958">
        <w:t>It was best to start with the most reasonable question. “How do you know my name?”</w:t>
      </w:r>
    </w:p>
    <w:p w:rsidR="00166958" w:rsidRPr="00166958" w:rsidRDefault="00166958" w:rsidP="00A540C5">
      <w:pPr>
        <w:pStyle w:val="Body-TextTx"/>
      </w:pPr>
      <w:r w:rsidRPr="00166958">
        <w:t>“By chance. I recognized you walking down the street with the girls this morning. I asked my uncle about you. I could never forget you, Mrs. Feld. Or what you did for me.”</w:t>
      </w:r>
    </w:p>
    <w:p w:rsidR="00166958" w:rsidRPr="00166958" w:rsidRDefault="00166958" w:rsidP="00A540C5">
      <w:pPr>
        <w:pStyle w:val="Body-TextTx"/>
      </w:pPr>
      <w:r w:rsidRPr="00166958">
        <w:t>The kiss he gave her came searing across her senses again as it had so many times. And then another horror struck her. What must he be thinking about her now? She was known throughout the ton as the widow who’d never given up her widow’s weeds. Yet, he’d seen her clothed in a voluminous pink satin gown. How had she lowered her defenses and allowed Aunt Josette to talk her into wearing the lavish costume? Clearly the mask had not hidden her identity as her aunt had insisted.</w:t>
      </w:r>
    </w:p>
    <w:p w:rsidR="00136269" w:rsidRDefault="00166958" w:rsidP="00A540C5">
      <w:pPr>
        <w:pStyle w:val="Body-TextTx"/>
      </w:pPr>
      <w:r w:rsidRPr="00166958">
        <w:t>“Should we talk about that evening in Paris?” he asked when she remained quiet.</w:t>
      </w:r>
    </w:p>
    <w:p w:rsidR="00136269" w:rsidRDefault="00166958" w:rsidP="00A540C5">
      <w:pPr>
        <w:pStyle w:val="Body-TextTx"/>
      </w:pPr>
      <w:r w:rsidRPr="00166958">
        <w:t>“Why would we?” she answered quickly gathering some measure of control. Lifting her chin and shoulders, she hoped she didn’t look as stricken as she suddenly felt.</w:t>
      </w:r>
    </w:p>
    <w:p w:rsidR="00166958" w:rsidRPr="00166958" w:rsidRDefault="00166958" w:rsidP="00A540C5">
      <w:pPr>
        <w:pStyle w:val="Body-TextTx"/>
      </w:pPr>
      <w:r w:rsidRPr="00166958">
        <w:t xml:space="preserve">“Perhaps </w:t>
      </w:r>
      <w:r w:rsidR="00212E5C">
        <w:t xml:space="preserve">because </w:t>
      </w:r>
      <w:r w:rsidRPr="00166958">
        <w:t>we both know why I was there, but I have no idea why you were at the ball.”</w:t>
      </w:r>
    </w:p>
    <w:p w:rsidR="00136269" w:rsidRDefault="00212E5C" w:rsidP="00A540C5">
      <w:pPr>
        <w:pStyle w:val="Body-TextTx"/>
      </w:pPr>
      <w:r>
        <w:t xml:space="preserve">Brina didn’t want him to know her reasons. Motives that appeared logical at the time, now seemed foolish. But, what was he thinking? That she led </w:t>
      </w:r>
      <w:r w:rsidR="00166958" w:rsidRPr="00166958">
        <w:t>two different lives?</w:t>
      </w:r>
    </w:p>
    <w:p w:rsidR="00166958" w:rsidRPr="00166958" w:rsidRDefault="00166958" w:rsidP="00A540C5">
      <w:pPr>
        <w:pStyle w:val="Body-TextTx"/>
      </w:pPr>
      <w:r w:rsidRPr="00166958">
        <w:t>“I don’t think an answer to that is necessary.” She silently inhaled deeply to steady herself and took a step back from him. “We were at a masquerade. I believe the purpose of such evenings is things that happen there are not talked about</w:t>
      </w:r>
      <w:r w:rsidR="00212E5C">
        <w:t xml:space="preserve"> later</w:t>
      </w:r>
      <w:r w:rsidRPr="00166958">
        <w:t>.”</w:t>
      </w:r>
    </w:p>
    <w:p w:rsidR="00136269" w:rsidRDefault="00166958" w:rsidP="00A540C5">
      <w:pPr>
        <w:pStyle w:val="Body-TextTx"/>
      </w:pPr>
      <w:r w:rsidRPr="00166958">
        <w:t>His eyes narrowed but held steady on hers. For a moment, she thought he might question her further but, thankfully, he merely nodded acceptance of her statement.</w:t>
      </w:r>
    </w:p>
    <w:p w:rsidR="00166958" w:rsidRPr="00166958" w:rsidRDefault="00166958" w:rsidP="00A540C5">
      <w:pPr>
        <w:pStyle w:val="Body-TextTx"/>
      </w:pPr>
      <w:r w:rsidRPr="00166958">
        <w:lastRenderedPageBreak/>
        <w:t>“</w:t>
      </w:r>
      <w:r w:rsidR="00212E5C">
        <w:t>I</w:t>
      </w:r>
      <w:r w:rsidRPr="00166958">
        <w:t>f you’re here because you fear I might tell someone about what I did for—what happened at the ball, you can rest assured I haven’t spoken a word about that night to anyone.”</w:t>
      </w:r>
    </w:p>
    <w:p w:rsidR="00136269" w:rsidRDefault="00166958" w:rsidP="00A540C5">
      <w:pPr>
        <w:pStyle w:val="Body-TextTx"/>
      </w:pPr>
      <w:r w:rsidRPr="00166958">
        <w:t>He chuckled softly, and she found even that quite inviting. Every little thing about him made her take notice.</w:t>
      </w:r>
      <w:r w:rsidR="006136D0">
        <w:t xml:space="preserve"> How could that be? She didn’t want to be attracted to him or any man. She had helped him when he needed it and that was all. That was enough.</w:t>
      </w:r>
    </w:p>
    <w:p w:rsidR="00166958" w:rsidRPr="00166958" w:rsidRDefault="00166958" w:rsidP="00A540C5">
      <w:pPr>
        <w:pStyle w:val="Body-TextTx"/>
      </w:pPr>
      <w:r w:rsidRPr="00166958">
        <w:t xml:space="preserve">“I’m not worried about that, Mrs. Feld. </w:t>
      </w:r>
      <w:r w:rsidR="006136D0">
        <w:t>Y</w:t>
      </w:r>
      <w:r w:rsidRPr="00166958">
        <w:t>ou could tell the whole of London how you found me</w:t>
      </w:r>
      <w:r w:rsidR="00603B02">
        <w:t>,</w:t>
      </w:r>
      <w:r w:rsidRPr="00166958">
        <w:t xml:space="preserve"> and no one would be shocked or think it out of the ordinary that you stumbled upon me in such a compromised state.”</w:t>
      </w:r>
    </w:p>
    <w:p w:rsidR="00136269" w:rsidRDefault="00166958" w:rsidP="00A540C5">
      <w:pPr>
        <w:pStyle w:val="Body-TextTx"/>
      </w:pPr>
      <w:r w:rsidRPr="00166958">
        <w:t xml:space="preserve">What he said was probably true. She </w:t>
      </w:r>
      <w:r w:rsidR="006136D0">
        <w:t xml:space="preserve">had heard talk and </w:t>
      </w:r>
      <w:r w:rsidRPr="00166958">
        <w:t>knew how some in his family viewed him. However, they would be surprised to learn she was there and dressed as she was.</w:t>
      </w:r>
    </w:p>
    <w:p w:rsidR="00166958" w:rsidRPr="00166958" w:rsidRDefault="00166958" w:rsidP="00A540C5">
      <w:pPr>
        <w:pStyle w:val="Body-TextTx"/>
      </w:pPr>
      <w:r w:rsidRPr="00166958">
        <w:t>As if reading her mind, he added, “On my honor and the Blacknight family, I will never disclose to anyone when, how, or where we met the first time.”</w:t>
      </w:r>
    </w:p>
    <w:p w:rsidR="00136269" w:rsidRDefault="00166958" w:rsidP="00A540C5">
      <w:pPr>
        <w:pStyle w:val="Body-TextTx"/>
      </w:pPr>
      <w:r w:rsidRPr="00166958">
        <w:t>She believed him and gave a silent thank you.</w:t>
      </w:r>
    </w:p>
    <w:p w:rsidR="00166958" w:rsidRPr="00166958" w:rsidRDefault="00166958" w:rsidP="00A540C5">
      <w:pPr>
        <w:pStyle w:val="Body-TextTx"/>
      </w:pPr>
      <w:r w:rsidRPr="00166958">
        <w:t>“I hope you were able to accomplish your mission on your nephew’s behalf.”</w:t>
      </w:r>
    </w:p>
    <w:p w:rsidR="00166958" w:rsidRPr="00166958" w:rsidRDefault="00166958" w:rsidP="00A540C5">
      <w:pPr>
        <w:pStyle w:val="Body-TextTx"/>
      </w:pPr>
      <w:r w:rsidRPr="00166958">
        <w:t>“Robert’s my cousin. And, I arrived just in time. I hauled him over to Vienna and, within the week, he’d found someone new to bestow his affections on.”</w:t>
      </w:r>
    </w:p>
    <w:p w:rsidR="00136269" w:rsidRDefault="00166958" w:rsidP="00A540C5">
      <w:pPr>
        <w:pStyle w:val="Body-TextTx"/>
      </w:pPr>
      <w:r w:rsidRPr="00166958">
        <w:t>“Yes, of course. I recognize the name Robert Browning. I’ve met him at parties. He’s usually with my cousin, Harper Tabor</w:t>
      </w:r>
      <w:r w:rsidR="00275198">
        <w:t xml:space="preserve">, who I’ve always thought of </w:t>
      </w:r>
      <w:r w:rsidRPr="00166958">
        <w:t xml:space="preserve">as more a brother than cousin. Neither of </w:t>
      </w:r>
      <w:r w:rsidR="00275198">
        <w:t xml:space="preserve">us </w:t>
      </w:r>
      <w:r w:rsidRPr="00166958">
        <w:t>had siblings</w:t>
      </w:r>
      <w:r w:rsidR="00275198">
        <w:t xml:space="preserve">. </w:t>
      </w:r>
      <w:r w:rsidRPr="00166958">
        <w:t>I suppose it’s good your cousin’s heart wasn’t broken for too long.”</w:t>
      </w:r>
    </w:p>
    <w:p w:rsidR="00166958" w:rsidRPr="00166958" w:rsidRDefault="00166958" w:rsidP="00A540C5">
      <w:pPr>
        <w:pStyle w:val="Body-TextTx"/>
      </w:pPr>
      <w:r w:rsidRPr="00166958">
        <w:t>“I was sure that would be the case.”</w:t>
      </w:r>
    </w:p>
    <w:p w:rsidR="00166958" w:rsidRPr="00166958" w:rsidRDefault="00166958" w:rsidP="00A540C5">
      <w:pPr>
        <w:pStyle w:val="Body-TextTx"/>
      </w:pPr>
      <w:r w:rsidRPr="00166958">
        <w:t>Brina cleared her throat softly before saying, “Well, thank you for stopping by to let me know h</w:t>
      </w:r>
      <w:r w:rsidR="001431A3">
        <w:t>e</w:t>
      </w:r>
      <w:r w:rsidRPr="00166958">
        <w:t xml:space="preserve"> is doing well and that you know who I am. It </w:t>
      </w:r>
      <w:r w:rsidR="001431A3">
        <w:t>w</w:t>
      </w:r>
      <w:r w:rsidRPr="00166958">
        <w:t xml:space="preserve">ill make it easier between us now should </w:t>
      </w:r>
      <w:r w:rsidRPr="00166958">
        <w:lastRenderedPageBreak/>
        <w:t>we meet again.”</w:t>
      </w:r>
    </w:p>
    <w:p w:rsidR="00166958" w:rsidRPr="00166958" w:rsidRDefault="00166958" w:rsidP="00A540C5">
      <w:pPr>
        <w:pStyle w:val="Body-TextTx"/>
      </w:pPr>
      <w:r w:rsidRPr="00166958">
        <w:t>The earl made no motion to move but remained in his relaxed stance, though his expression was of a more serious nature. “I do have another reason for coming over that has nothing to do with our previous meeting. Something more important.”</w:t>
      </w:r>
    </w:p>
    <w:p w:rsidR="00136269" w:rsidRDefault="00166958" w:rsidP="00A540C5">
      <w:pPr>
        <w:pStyle w:val="Body-TextTx"/>
      </w:pPr>
      <w:r w:rsidRPr="00166958">
        <w:t>His words intrigued her</w:t>
      </w:r>
      <w:r w:rsidR="001431A3">
        <w:t>,</w:t>
      </w:r>
      <w:r w:rsidRPr="00166958">
        <w:t xml:space="preserve"> </w:t>
      </w:r>
      <w:r w:rsidR="00275198">
        <w:t xml:space="preserve">causing her chest to flutter again. For a fleeting moment she wondered if he might have another daring rescue to attend. </w:t>
      </w:r>
      <w:r w:rsidRPr="00166958">
        <w:t>Whether or not he intended it, everything about him was seductive. A fact that made it difficult to shy away from him as was her usual course with all gentlemen.</w:t>
      </w:r>
    </w:p>
    <w:p w:rsidR="00166958" w:rsidRPr="00166958" w:rsidRDefault="00275198" w:rsidP="00A540C5">
      <w:pPr>
        <w:pStyle w:val="Body-TextTx"/>
      </w:pPr>
      <w:r>
        <w:t xml:space="preserve">Her gaze settled fully on his. </w:t>
      </w:r>
      <w:r w:rsidR="00166958" w:rsidRPr="00166958">
        <w:t>“What could that be?”</w:t>
      </w:r>
    </w:p>
    <w:p w:rsidR="00166958" w:rsidRPr="00166958" w:rsidRDefault="00166958" w:rsidP="00A540C5">
      <w:pPr>
        <w:pStyle w:val="Body-TextTx"/>
      </w:pPr>
      <w:r w:rsidRPr="00166958">
        <w:t>“It’s something I felt obligated to tell you so it wouldn’t come as a shock when you hear it from others.”</w:t>
      </w:r>
    </w:p>
    <w:p w:rsidR="00166958" w:rsidRPr="00166958" w:rsidRDefault="00166958" w:rsidP="00A540C5">
      <w:pPr>
        <w:pStyle w:val="Body-TextTx"/>
      </w:pPr>
      <w:r w:rsidRPr="00166958">
        <w:t>Tensing, her mind flew back to the extraordinary evening in Paris. “Do others already know</w:t>
      </w:r>
      <w:r w:rsidR="00275198">
        <w:t xml:space="preserve"> about Paris</w:t>
      </w:r>
      <w:r w:rsidRPr="00166958">
        <w:t>? Will there be gossip about us?”</w:t>
      </w:r>
    </w:p>
    <w:p w:rsidR="00166958" w:rsidRPr="00166958" w:rsidRDefault="00166958" w:rsidP="00A540C5">
      <w:pPr>
        <w:pStyle w:val="Body-TextTx"/>
      </w:pPr>
      <w:r w:rsidRPr="00166958">
        <w:t>The seriousness left his eyes. An engaging smile prefaced his statement, “You worry too much, Mrs. Feld. I’m sure no one in London knows about that evening unless, of course, you told someone.”</w:t>
      </w:r>
    </w:p>
    <w:p w:rsidR="00166958" w:rsidRPr="00166958" w:rsidRDefault="00166958" w:rsidP="00A540C5">
      <w:pPr>
        <w:pStyle w:val="Body-TextTx"/>
      </w:pPr>
      <w:r w:rsidRPr="00166958">
        <w:t>“Me? No. Certainly not,” she said, a bit indignant that he should even think she might tell on herself.</w:t>
      </w:r>
    </w:p>
    <w:p w:rsidR="00166958" w:rsidRPr="00166958" w:rsidRDefault="00166958" w:rsidP="00A540C5">
      <w:pPr>
        <w:pStyle w:val="Body-TextTx"/>
      </w:pPr>
      <w:r w:rsidRPr="00166958">
        <w:t>Brina hadn’t even mentioned the incident to her best friends, Adeline and Julia. Though, she had been tempted more than once to ravish them with details about her unexpected adventure and the kiss that had stolen her thoughts</w:t>
      </w:r>
      <w:r w:rsidR="00275198">
        <w:t xml:space="preserve"> ever since</w:t>
      </w:r>
      <w:r w:rsidRPr="00166958">
        <w:t>. Now that she knew who he was, she would be even more tempted to tell them of her discovery in that chateau.</w:t>
      </w:r>
    </w:p>
    <w:p w:rsidR="00136269" w:rsidRDefault="00166958" w:rsidP="00A540C5">
      <w:pPr>
        <w:pStyle w:val="Body-TextTx"/>
      </w:pPr>
      <w:r w:rsidRPr="00166958">
        <w:t>But there was no need to let him know that.</w:t>
      </w:r>
    </w:p>
    <w:p w:rsidR="00166958" w:rsidRPr="00166958" w:rsidRDefault="00166958" w:rsidP="00A540C5">
      <w:pPr>
        <w:pStyle w:val="Body-TextTx"/>
      </w:pPr>
      <w:r w:rsidRPr="00166958">
        <w:lastRenderedPageBreak/>
        <w:t>“Then our secret is safe.”</w:t>
      </w:r>
    </w:p>
    <w:p w:rsidR="00136269" w:rsidRDefault="00166958" w:rsidP="00A540C5">
      <w:pPr>
        <w:pStyle w:val="Body-TextTx"/>
      </w:pPr>
      <w:r w:rsidRPr="00166958">
        <w:t>For now, she thought.</w:t>
      </w:r>
    </w:p>
    <w:p w:rsidR="00136269" w:rsidRDefault="00166958" w:rsidP="00A540C5">
      <w:pPr>
        <w:pStyle w:val="Body-TextTx"/>
      </w:pPr>
      <w:r w:rsidRPr="00166958">
        <w:t>“I placed a wager in the betting book at White’s this afternoon, and after doing so, I realized it was only fair that I be the one to come over and tell you about it.”</w:t>
      </w:r>
    </w:p>
    <w:p w:rsidR="00166958" w:rsidRPr="00166958" w:rsidRDefault="00166958" w:rsidP="00A540C5">
      <w:pPr>
        <w:pStyle w:val="Body-TextTx"/>
      </w:pPr>
      <w:r w:rsidRPr="00166958">
        <w:t>Brina looked at him with almost as much inquisitiveness as she had the first time seeing him and smiled. “Why would your wagers be of interest to me, my lord?”</w:t>
      </w:r>
    </w:p>
    <w:p w:rsidR="00166958" w:rsidRPr="00166958" w:rsidRDefault="00166958" w:rsidP="00A540C5">
      <w:pPr>
        <w:pStyle w:val="Body-TextTx"/>
      </w:pPr>
      <w:r w:rsidRPr="00166958">
        <w:t>“Because this one concerns you.”</w:t>
      </w:r>
    </w:p>
    <w:p w:rsidR="00166958" w:rsidRPr="00166958" w:rsidRDefault="00166958" w:rsidP="00A540C5">
      <w:pPr>
        <w:pStyle w:val="Body-TextTx"/>
      </w:pPr>
      <w:r w:rsidRPr="00166958">
        <w:t>There was something challenging in his eyes. A curl of suspicion and nip of intrigue teased her chest as she watched his eyes rake down her face again.</w:t>
      </w:r>
    </w:p>
    <w:p w:rsidR="00166958" w:rsidRPr="00166958" w:rsidRDefault="00166958" w:rsidP="00A540C5">
      <w:pPr>
        <w:pStyle w:val="Body-TextTx"/>
      </w:pPr>
      <w:r w:rsidRPr="00166958">
        <w:t>“I don’t understand. Whatever are you talking about?”</w:t>
      </w:r>
    </w:p>
    <w:p w:rsidR="00166958" w:rsidRPr="00166958" w:rsidRDefault="00166958" w:rsidP="00A540C5">
      <w:pPr>
        <w:pStyle w:val="Body-TextTx"/>
      </w:pPr>
      <w:r w:rsidRPr="00166958">
        <w:t xml:space="preserve">“It appears that I am in great need of something specific to show my family I can be responsible and not see the earldom of Blacknight come to ruin. My family is in a near state of panic because I have become the earl. </w:t>
      </w:r>
      <w:r w:rsidR="00275198">
        <w:t xml:space="preserve">The misfortune that happened wasn’t something </w:t>
      </w:r>
      <w:r w:rsidRPr="00166958">
        <w:t>any of us could have foreseen. Me least of all. Be that as it may, it comes with certain expectations.”</w:t>
      </w:r>
    </w:p>
    <w:p w:rsidR="00166958" w:rsidRPr="00166958" w:rsidRDefault="00166958" w:rsidP="00A540C5">
      <w:pPr>
        <w:pStyle w:val="Body-TextTx"/>
      </w:pPr>
      <w:r w:rsidRPr="00166958">
        <w:t xml:space="preserve">No doubt. They must be shaking in their collective boots. </w:t>
      </w:r>
      <w:r w:rsidR="00275198">
        <w:t xml:space="preserve">His reputation of a gambler was well known. </w:t>
      </w:r>
      <w:r w:rsidRPr="00166958">
        <w:t>He certainly knew how to pique her curiosity. “Again, my lord. I’m finding that none of what you have to say has anything to do with me.”</w:t>
      </w:r>
    </w:p>
    <w:p w:rsidR="00166958" w:rsidRPr="00166958" w:rsidRDefault="00166958" w:rsidP="00A540C5">
      <w:pPr>
        <w:pStyle w:val="Body-TextTx"/>
      </w:pPr>
      <w:r w:rsidRPr="00166958">
        <w:t xml:space="preserve">“My uncles are convinced that a suitable bride would go a long way toward </w:t>
      </w:r>
      <w:r w:rsidR="00275198">
        <w:t xml:space="preserve">helping </w:t>
      </w:r>
      <w:r w:rsidRPr="00166958">
        <w:t>chang</w:t>
      </w:r>
      <w:r w:rsidR="00275198">
        <w:t>e</w:t>
      </w:r>
      <w:r w:rsidRPr="00166958">
        <w:t xml:space="preserve"> me into the respectable head of the family </w:t>
      </w:r>
      <w:r w:rsidR="00275198">
        <w:t xml:space="preserve">I need to be </w:t>
      </w:r>
      <w:r w:rsidRPr="00166958">
        <w:t>and settling down all the strained nerves of the Blacknight lineage. I knew if anyone could do that for me it would be you.”</w:t>
      </w:r>
    </w:p>
    <w:p w:rsidR="00136269" w:rsidRDefault="00166958" w:rsidP="00A540C5">
      <w:pPr>
        <w:pStyle w:val="Body-TextTx"/>
      </w:pPr>
      <w:r w:rsidRPr="00166958">
        <w:t>“Me?” Her voice remained calm though she wasn’t certain she was. “You can’t be serious.”</w:t>
      </w:r>
    </w:p>
    <w:p w:rsidR="00166958" w:rsidRPr="00166958" w:rsidRDefault="00166958" w:rsidP="00A540C5">
      <w:pPr>
        <w:pStyle w:val="Body-TextTx"/>
      </w:pPr>
      <w:r w:rsidRPr="00166958">
        <w:t xml:space="preserve">“Wholly serious. I wagered that you would accept my proposal of marriage and we’d </w:t>
      </w:r>
      <w:r w:rsidRPr="00166958">
        <w:lastRenderedPageBreak/>
        <w:t>announce our engagement by midnight at the last ball of the Season.”</w:t>
      </w:r>
    </w:p>
    <w:p w:rsidR="00166958" w:rsidRPr="00166958" w:rsidRDefault="002D42E5" w:rsidP="00A540C5">
      <w:pPr>
        <w:pStyle w:val="Body-TextTx"/>
      </w:pPr>
      <w:r>
        <w:t xml:space="preserve">A light-headedness flashed through her briefly. </w:t>
      </w:r>
      <w:r w:rsidR="00166958" w:rsidRPr="00166958">
        <w:t>Brina had no idea if she could believe he had actually done such a thing. “What nonsense you speak of.” She smiled, and then laughed a little, even though there was</w:t>
      </w:r>
      <w:r>
        <w:t>n’t a trace of h</w:t>
      </w:r>
      <w:r w:rsidR="00166958" w:rsidRPr="00166958">
        <w:t>umor in his face. He was sober</w:t>
      </w:r>
      <w:r>
        <w:t>,</w:t>
      </w:r>
      <w:r w:rsidR="00166958" w:rsidRPr="00166958">
        <w:t xml:space="preserve"> his eyes were steady and clear. Still, she </w:t>
      </w:r>
      <w:r>
        <w:t>added</w:t>
      </w:r>
      <w:r w:rsidR="00166958" w:rsidRPr="00166958">
        <w:t>, “That’s preposterous, my lord.”</w:t>
      </w:r>
    </w:p>
    <w:p w:rsidR="00136269" w:rsidRDefault="00166958" w:rsidP="00A540C5">
      <w:pPr>
        <w:pStyle w:val="Body-TextTx"/>
      </w:pPr>
      <w:r w:rsidRPr="00166958">
        <w:t>“Presumptuous, I’ll admit to. Why would you think it preposterous I’d want to marry you?” he asked with soft intensity</w:t>
      </w:r>
      <w:r w:rsidR="002D42E5">
        <w:t xml:space="preserve"> to his tone and his expression</w:t>
      </w:r>
      <w:r w:rsidRPr="00166958">
        <w:t>.</w:t>
      </w:r>
    </w:p>
    <w:p w:rsidR="00166958" w:rsidRPr="00166958" w:rsidRDefault="00166958" w:rsidP="00A540C5">
      <w:pPr>
        <w:pStyle w:val="Body-TextTx"/>
      </w:pPr>
      <w:r w:rsidRPr="00166958">
        <w:t xml:space="preserve">With wary amusement and a determination to remain unruffled by his admissions, she </w:t>
      </w:r>
      <w:r w:rsidR="002D42E5">
        <w:t>offered</w:t>
      </w:r>
      <w:r w:rsidRPr="00166958">
        <w:t>, “Let’s start with the fact that you don’t know me.”</w:t>
      </w:r>
    </w:p>
    <w:p w:rsidR="00166958" w:rsidRPr="00166958" w:rsidRDefault="00166958" w:rsidP="00A540C5">
      <w:pPr>
        <w:pStyle w:val="Body-TextTx"/>
      </w:pPr>
      <w:r w:rsidRPr="00166958">
        <w:t>“I know all I need to about you. You helped a stranger when he was in desperate circumstances and expected nothing in return. That speaks well of you, Mrs. Feld</w:t>
      </w:r>
      <w:r w:rsidR="002D42E5">
        <w:t>. S</w:t>
      </w:r>
      <w:r w:rsidRPr="00166958">
        <w:t>o do my uncles. You are loyal, principled, and you’re even more beautiful without your mask.”</w:t>
      </w:r>
    </w:p>
    <w:p w:rsidR="00166958" w:rsidRPr="00166958" w:rsidRDefault="00166958" w:rsidP="00A540C5">
      <w:pPr>
        <w:pStyle w:val="Body-TextTx"/>
      </w:pPr>
      <w:r w:rsidRPr="00166958">
        <w:t>She felt uneasy about his praise and tactfully refrained from making a comment about it. “But what of you? Making a wager at a gentleman’s club is not the proper way to propose to a lady and let her know you want to marry her.”</w:t>
      </w:r>
    </w:p>
    <w:p w:rsidR="00166958" w:rsidRPr="00166958" w:rsidRDefault="00166958" w:rsidP="00A540C5">
      <w:pPr>
        <w:pStyle w:val="Body-TextTx"/>
      </w:pPr>
      <w:r w:rsidRPr="00166958">
        <w:t>“Which goes to my point</w:t>
      </w:r>
      <w:r w:rsidR="00521C09">
        <w:t>,” he offered, realizing her not even her painstaking sensibilities bothered him.</w:t>
      </w:r>
      <w:r w:rsidRPr="00166958">
        <w:t xml:space="preserve"> </w:t>
      </w:r>
      <w:r w:rsidR="00521C09">
        <w:t>“</w:t>
      </w:r>
      <w:r w:rsidRPr="00166958">
        <w:t xml:space="preserve">I need you by my side to help me </w:t>
      </w:r>
      <w:r w:rsidR="00760428">
        <w:t xml:space="preserve">become respectable. I need to know how to </w:t>
      </w:r>
      <w:r w:rsidRPr="00166958">
        <w:t xml:space="preserve">say and do all the proper things expected of an earl. </w:t>
      </w:r>
      <w:r w:rsidR="002D42E5">
        <w:t>Y</w:t>
      </w:r>
      <w:r w:rsidRPr="00166958">
        <w:t xml:space="preserve">ou could do me the honor of accepting my proposal of marriage right now. </w:t>
      </w:r>
      <w:r w:rsidR="00760428">
        <w:t>If you will, t</w:t>
      </w:r>
      <w:r w:rsidRPr="00166958">
        <w:t>he bet would then have no relevance</w:t>
      </w:r>
      <w:r w:rsidR="00760428">
        <w:t>,</w:t>
      </w:r>
      <w:r w:rsidR="002D42E5">
        <w:t xml:space="preserve"> and I’d be well on my way to reassuring my family</w:t>
      </w:r>
      <w:r w:rsidR="00760428">
        <w:t xml:space="preserve"> that I’m capable of doing something to please them and that all was not lost when I became the earl.</w:t>
      </w:r>
      <w:r w:rsidRPr="00166958">
        <w:t>”</w:t>
      </w:r>
    </w:p>
    <w:p w:rsidR="00166958" w:rsidRPr="00166958" w:rsidRDefault="00166958" w:rsidP="00A540C5">
      <w:pPr>
        <w:pStyle w:val="Body-TextTx"/>
      </w:pPr>
      <w:r w:rsidRPr="00166958">
        <w:t>This wasn’t a foolhardy trick he was playing on her. He was serious</w:t>
      </w:r>
      <w:r w:rsidR="002D42E5">
        <w:t>. B</w:t>
      </w:r>
      <w:r w:rsidRPr="00166958">
        <w:t>ecause of that, she had to be serious, too. “I have no intentions of marrying anyone,” she said willfully. “Now</w:t>
      </w:r>
      <w:r w:rsidR="001431A3">
        <w:t>,</w:t>
      </w:r>
      <w:r w:rsidRPr="00166958">
        <w:t xml:space="preserve"> nor </w:t>
      </w:r>
      <w:r w:rsidRPr="00166958">
        <w:lastRenderedPageBreak/>
        <w:t>ever. When your uncle told you my name, he should have also told you that. It’s not a secret.”</w:t>
      </w:r>
    </w:p>
    <w:p w:rsidR="00166958" w:rsidRPr="00166958" w:rsidRDefault="00166958" w:rsidP="00A540C5">
      <w:pPr>
        <w:pStyle w:val="Body-TextTx"/>
      </w:pPr>
      <w:r w:rsidRPr="00166958">
        <w:t>He nodded slowly. “Though it’s been a few years, I remembered your story. I know how you became a widow, about the school behind this house, and the friends who helped you start it.”</w:t>
      </w:r>
    </w:p>
    <w:p w:rsidR="00166958" w:rsidRPr="00166958" w:rsidRDefault="00166958" w:rsidP="00A540C5">
      <w:pPr>
        <w:pStyle w:val="Body-TextTx"/>
      </w:pPr>
      <w:r w:rsidRPr="00166958">
        <w:t>“Yes. Perhaps what you don’t know is that I am quite content in my unwed state. I don’t know why you would do something so wild and reckless as to make a wager such as this. It’s most extraordinary. Why not be sensible and simply pick from any number of young ladies who will be entering the marriage mart this week and would be more than willing to marry you</w:t>
      </w:r>
      <w:r w:rsidR="001431A3">
        <w:t>?</w:t>
      </w:r>
      <w:r w:rsidRPr="00166958">
        <w:t>”</w:t>
      </w:r>
    </w:p>
    <w:p w:rsidR="002D42E5" w:rsidRDefault="00166958" w:rsidP="00A540C5">
      <w:pPr>
        <w:pStyle w:val="Body-TextTx"/>
      </w:pPr>
      <w:r w:rsidRPr="00166958">
        <w:t xml:space="preserve">“I’m not a sensible person, Mrs. Feld, but I never make a bet I don’t </w:t>
      </w:r>
      <w:r w:rsidR="001104E8">
        <w:t xml:space="preserve">plan to </w:t>
      </w:r>
      <w:r w:rsidRPr="00166958">
        <w:t>win.” He paused before continuing and took a step closer to her.</w:t>
      </w:r>
    </w:p>
    <w:p w:rsidR="00136269" w:rsidRDefault="00E727CA" w:rsidP="00A540C5">
      <w:pPr>
        <w:pStyle w:val="Body-TextTx"/>
      </w:pPr>
      <w:r>
        <w:t>Not sensible? How many people would admit to such a thing? But it must be true. Look what he’d done</w:t>
      </w:r>
      <w:r w:rsidR="000529F8">
        <w:t xml:space="preserve">. </w:t>
      </w:r>
      <w:r w:rsidR="002D42E5">
        <w:t xml:space="preserve">Brina stared all the more intently at him, refusing to give in </w:t>
      </w:r>
      <w:r w:rsidR="000264D1">
        <w:t xml:space="preserve">and enjoy </w:t>
      </w:r>
      <w:r w:rsidR="002D42E5">
        <w:t xml:space="preserve">the </w:t>
      </w:r>
      <w:r w:rsidR="000264D1">
        <w:t>gentle way her abdomen rolled and tightened in response to his nearness.</w:t>
      </w:r>
    </w:p>
    <w:p w:rsidR="00166958" w:rsidRPr="00166958" w:rsidRDefault="000264D1" w:rsidP="00A540C5">
      <w:pPr>
        <w:pStyle w:val="Body-TextTx"/>
      </w:pPr>
      <w:r>
        <w:t>“</w:t>
      </w:r>
      <w:r w:rsidR="00166958" w:rsidRPr="00166958">
        <w:t>You have all the qualities of a good person that I don’t have</w:t>
      </w:r>
      <w:r w:rsidR="000529F8">
        <w:t>,” he offered.</w:t>
      </w:r>
      <w:r w:rsidR="00166958" w:rsidRPr="00166958">
        <w:t xml:space="preserve"> </w:t>
      </w:r>
      <w:r w:rsidR="000529F8">
        <w:t>“</w:t>
      </w:r>
      <w:r w:rsidR="00166958" w:rsidRPr="00166958">
        <w:t>We are a perfect match.”</w:t>
      </w:r>
    </w:p>
    <w:p w:rsidR="00166958" w:rsidRPr="00166958" w:rsidRDefault="00166958" w:rsidP="00A540C5">
      <w:pPr>
        <w:pStyle w:val="Body-TextTx"/>
      </w:pPr>
      <w:r w:rsidRPr="00166958">
        <w:t xml:space="preserve">Anger began mixing with shock. </w:t>
      </w:r>
      <w:r w:rsidR="000264D1">
        <w:t xml:space="preserve">Her courage strengthened. </w:t>
      </w:r>
      <w:r w:rsidRPr="00166958">
        <w:t>“What?” Brina bristled but stood her ground. “How can you say such a false statement so innocently? We are not a perfect anything.”</w:t>
      </w:r>
    </w:p>
    <w:p w:rsidR="000529F8" w:rsidRDefault="00166958" w:rsidP="00A540C5">
      <w:pPr>
        <w:pStyle w:val="Body-TextTx"/>
      </w:pPr>
      <w:r w:rsidRPr="00166958">
        <w:t>“I believe we are.</w:t>
      </w:r>
      <w:r w:rsidR="000529F8">
        <w:t>”</w:t>
      </w:r>
    </w:p>
    <w:p w:rsidR="000529F8" w:rsidRDefault="000529F8" w:rsidP="00A540C5">
      <w:pPr>
        <w:pStyle w:val="Body-TextTx"/>
      </w:pPr>
      <w:r>
        <w:t>“No,” she argued forcibly. “</w:t>
      </w:r>
      <w:r w:rsidR="00166958" w:rsidRPr="00166958">
        <w:t>We’re complete opposites</w:t>
      </w:r>
      <w:r>
        <w:t>.”</w:t>
      </w:r>
    </w:p>
    <w:p w:rsidR="00166958" w:rsidRDefault="000529F8" w:rsidP="00A540C5">
      <w:pPr>
        <w:pStyle w:val="Body-TextTx"/>
      </w:pPr>
      <w:r>
        <w:t>“W</w:t>
      </w:r>
      <w:r w:rsidR="00166958" w:rsidRPr="00166958">
        <w:t>hich will make for a very interesting life between us. I am the blackguard of the ton and you are an impeccable</w:t>
      </w:r>
      <w:r>
        <w:t>, saintly</w:t>
      </w:r>
      <w:r w:rsidR="00166958" w:rsidRPr="00166958">
        <w:t xml:space="preserve"> widow who’s loved by all.”</w:t>
      </w:r>
    </w:p>
    <w:p w:rsidR="000529F8" w:rsidRPr="00166958" w:rsidRDefault="000529F8" w:rsidP="00A540C5">
      <w:pPr>
        <w:pStyle w:val="Body-TextTx"/>
      </w:pPr>
      <w:r>
        <w:t>“Saintly,” she whispered as if the word were vile.</w:t>
      </w:r>
    </w:p>
    <w:p w:rsidR="00136269" w:rsidRDefault="000529F8" w:rsidP="00A540C5">
      <w:pPr>
        <w:pStyle w:val="Body-TextTx"/>
      </w:pPr>
      <w:r>
        <w:lastRenderedPageBreak/>
        <w:t xml:space="preserve">It </w:t>
      </w:r>
      <w:r w:rsidR="00166958" w:rsidRPr="00166958">
        <w:t>pierced her like a dull dagger. She felt the famil</w:t>
      </w:r>
      <w:r w:rsidR="001431A3">
        <w:t>i</w:t>
      </w:r>
      <w:r w:rsidR="00166958" w:rsidRPr="00166958">
        <w:t xml:space="preserve">ar </w:t>
      </w:r>
      <w:r>
        <w:t xml:space="preserve">weight of </w:t>
      </w:r>
      <w:r w:rsidR="00166958" w:rsidRPr="00166958">
        <w:t xml:space="preserve">heaviness in her chest whenever she was reminded of her past. It pained her that </w:t>
      </w:r>
      <w:r>
        <w:t>anyone</w:t>
      </w:r>
      <w:r w:rsidR="00166958" w:rsidRPr="00166958">
        <w:t xml:space="preserve"> thought her such a good person. She wasn’t. Grief, she’d found could lessen, but guilt was a much heavier burden to lighten. It was a weight that never truly went away. She looked up at the earl, knowing he had no idea the haunting memories his words sent rushing back to her. Memories</w:t>
      </w:r>
      <w:r w:rsidR="00174813">
        <w:t xml:space="preserve"> </w:t>
      </w:r>
      <w:r w:rsidR="00166958" w:rsidRPr="00166958">
        <w:t>she decided long ago would never go away.</w:t>
      </w:r>
    </w:p>
    <w:p w:rsidR="00166958" w:rsidRPr="00166958" w:rsidRDefault="00166958" w:rsidP="00A540C5">
      <w:pPr>
        <w:pStyle w:val="Body-TextTx"/>
      </w:pPr>
      <w:r w:rsidRPr="00166958">
        <w:t>“Some may think that,” she said softly. “But let me assure you, I am not flawless. Others may not know it, but I do.”</w:t>
      </w:r>
    </w:p>
    <w:p w:rsidR="00166958" w:rsidRPr="00166958" w:rsidRDefault="000529F8" w:rsidP="00A540C5">
      <w:pPr>
        <w:pStyle w:val="Body-TextTx"/>
      </w:pPr>
      <w:r>
        <w:t xml:space="preserve">His brows drew together in concern. </w:t>
      </w:r>
      <w:r w:rsidR="00166958" w:rsidRPr="00166958">
        <w:t>“</w:t>
      </w:r>
      <w:r w:rsidR="001104E8">
        <w:t>M</w:t>
      </w:r>
      <w:r w:rsidR="00166958" w:rsidRPr="00166958">
        <w:t>y words troubled you. I didn’t mean for them to.”</w:t>
      </w:r>
    </w:p>
    <w:p w:rsidR="00136269" w:rsidRDefault="00166958" w:rsidP="00A540C5">
      <w:pPr>
        <w:pStyle w:val="Body-TextTx"/>
      </w:pPr>
      <w:r w:rsidRPr="00166958">
        <w:t>His perceptiveness unnerved her</w:t>
      </w:r>
      <w:r w:rsidR="001431A3">
        <w:t>,</w:t>
      </w:r>
      <w:r w:rsidRPr="00166958">
        <w:t xml:space="preserve"> and she lowered her head so he couldn’t see </w:t>
      </w:r>
      <w:r w:rsidR="001104E8">
        <w:t>more of h</w:t>
      </w:r>
      <w:r w:rsidRPr="00166958">
        <w:t xml:space="preserve">er pain. </w:t>
      </w:r>
      <w:r w:rsidR="001104E8">
        <w:t xml:space="preserve">She was </w:t>
      </w:r>
      <w:r w:rsidR="00413375">
        <w:t>beginning a new, stronger and better life that was free of her past, her hurts, and her faults. She wasn’t going to let this rogue and his shenanigans done for his own purposes upset her plans to move forward.</w:t>
      </w:r>
    </w:p>
    <w:p w:rsidR="00166958" w:rsidRPr="00166958" w:rsidRDefault="00166958" w:rsidP="00A540C5">
      <w:pPr>
        <w:pStyle w:val="Body-TextTx"/>
      </w:pPr>
      <w:r w:rsidRPr="00166958">
        <w:t xml:space="preserve">“I need you to leave, my lord,” she said, </w:t>
      </w:r>
      <w:r w:rsidR="00413375">
        <w:t xml:space="preserve">shaking off the bewildering </w:t>
      </w:r>
      <w:r w:rsidRPr="00166958">
        <w:t xml:space="preserve">feeling </w:t>
      </w:r>
      <w:r w:rsidR="00413375">
        <w:t xml:space="preserve">of </w:t>
      </w:r>
      <w:r w:rsidR="001104E8">
        <w:t xml:space="preserve">his </w:t>
      </w:r>
      <w:r w:rsidRPr="00166958">
        <w:t>sudden appearance in her life and his revelation of what he</w:t>
      </w:r>
      <w:r w:rsidR="00413375">
        <w:t xml:space="preserve"> wanted</w:t>
      </w:r>
      <w:r w:rsidRPr="00166958">
        <w:t xml:space="preserve">. </w:t>
      </w:r>
      <w:r w:rsidR="001104E8">
        <w:t>“</w:t>
      </w:r>
      <w:r w:rsidRPr="00166958">
        <w:t>You have no right to come into my life and disrupt it in such a fashion. I want nothing to do with any of your nonsense</w:t>
      </w:r>
      <w:r w:rsidR="00413375">
        <w:t xml:space="preserve"> or wagers</w:t>
      </w:r>
      <w:r w:rsidRPr="00166958">
        <w:t>. I have my friends, the girls at the school, the women at the abbey, and other responsibilities that need my attention.”</w:t>
      </w:r>
    </w:p>
    <w:p w:rsidR="00166958" w:rsidRPr="00166958" w:rsidRDefault="00166958" w:rsidP="00A540C5">
      <w:pPr>
        <w:pStyle w:val="Body-TextTx"/>
      </w:pPr>
      <w:r w:rsidRPr="00166958">
        <w:t>“I need your help, too, Mrs. Feld.”</w:t>
      </w:r>
    </w:p>
    <w:p w:rsidR="00166958" w:rsidRPr="00166958" w:rsidRDefault="00166958" w:rsidP="00A540C5">
      <w:pPr>
        <w:pStyle w:val="Body-TextTx"/>
      </w:pPr>
      <w:r w:rsidRPr="00166958">
        <w:t>“But I don’t need you.”</w:t>
      </w:r>
    </w:p>
    <w:p w:rsidR="00136269" w:rsidRDefault="00695BBE" w:rsidP="00A540C5">
      <w:pPr>
        <w:pStyle w:val="Body-TextTx"/>
      </w:pPr>
      <w:r>
        <w:t xml:space="preserve">He remained calm </w:t>
      </w:r>
      <w:r w:rsidR="007D6B80">
        <w:t>but seemed to study on her words for a moment before he</w:t>
      </w:r>
      <w:r>
        <w:t xml:space="preserve"> shrugged. </w:t>
      </w:r>
      <w:r w:rsidR="00166958" w:rsidRPr="00166958">
        <w:t xml:space="preserve">“Whether or not you will agree to marry me at the end of the Season doesn’t need to be settled now. Just the fact that you will allow me to court you </w:t>
      </w:r>
      <w:r>
        <w:t xml:space="preserve">so that you can help me with all the proper </w:t>
      </w:r>
      <w:r>
        <w:lastRenderedPageBreak/>
        <w:t xml:space="preserve">things an earl should do </w:t>
      </w:r>
      <w:r w:rsidR="00166958" w:rsidRPr="00166958">
        <w:t>will help appease my family’s disposition.”</w:t>
      </w:r>
    </w:p>
    <w:p w:rsidR="00166958" w:rsidRPr="00166958" w:rsidRDefault="00166958" w:rsidP="00A540C5">
      <w:pPr>
        <w:pStyle w:val="Body-TextTx"/>
      </w:pPr>
      <w:r w:rsidRPr="00166958">
        <w:t>“Oh, so that is it,” she whispered, suddenly more irritated than troubled and not afraid to let it show. “</w:t>
      </w:r>
      <w:r w:rsidR="000529F8">
        <w:t xml:space="preserve">What a beast you are! </w:t>
      </w:r>
      <w:r w:rsidRPr="00166958">
        <w:t>Once again you expect me to come to your aid and free you from a problem you’ve gotten yourself into. Well, I can’t help you with this</w:t>
      </w:r>
      <w:r w:rsidR="000529F8">
        <w:t xml:space="preserve"> one</w:t>
      </w:r>
      <w:r w:rsidRPr="00166958">
        <w:t>.”</w:t>
      </w:r>
    </w:p>
    <w:p w:rsidR="00136269" w:rsidRDefault="00166958" w:rsidP="00A540C5">
      <w:pPr>
        <w:pStyle w:val="Body-TextTx"/>
      </w:pPr>
      <w:r w:rsidRPr="00166958">
        <w:t xml:space="preserve">His </w:t>
      </w:r>
      <w:r w:rsidR="000529F8">
        <w:t xml:space="preserve">stead gaze </w:t>
      </w:r>
      <w:r w:rsidRPr="00166958">
        <w:t>didn’t waver. “You are the only one who can.”</w:t>
      </w:r>
    </w:p>
    <w:p w:rsidR="00166958" w:rsidRPr="00166958" w:rsidRDefault="00166958" w:rsidP="00A540C5">
      <w:pPr>
        <w:pStyle w:val="Body-TextTx"/>
      </w:pPr>
      <w:r w:rsidRPr="00166958">
        <w:t>“</w:t>
      </w:r>
      <w:r w:rsidR="00695BBE">
        <w:t xml:space="preserve">Don’t be ridiculous. </w:t>
      </w:r>
      <w:r w:rsidRPr="00166958">
        <w:t>If you want to become a better person</w:t>
      </w:r>
      <w:r w:rsidR="00695BBE">
        <w:t xml:space="preserve"> and act like an earl</w:t>
      </w:r>
      <w:r w:rsidRPr="00166958">
        <w:t xml:space="preserve">, hire someone to teach you. You don’t need to court or marry </w:t>
      </w:r>
      <w:r w:rsidR="00695BBE">
        <w:t xml:space="preserve">anyone </w:t>
      </w:r>
      <w:r w:rsidRPr="00166958">
        <w:t xml:space="preserve">to learn how to put aside your bad behavior and say and do the right things by people, or to be a proper gentleman. You </w:t>
      </w:r>
      <w:r w:rsidR="00695BBE">
        <w:t xml:space="preserve">are the reason </w:t>
      </w:r>
      <w:r w:rsidRPr="00166958">
        <w:t xml:space="preserve">you </w:t>
      </w:r>
      <w:r w:rsidR="00695BBE">
        <w:t>misbehave</w:t>
      </w:r>
      <w:r w:rsidRPr="00166958">
        <w:t xml:space="preserve"> and no one can fix it but </w:t>
      </w:r>
      <w:r w:rsidRPr="006E5918">
        <w:rPr>
          <w:rStyle w:val="itali"/>
        </w:rPr>
        <w:t>you</w:t>
      </w:r>
      <w:r w:rsidRPr="00166958">
        <w:t>.”</w:t>
      </w:r>
    </w:p>
    <w:p w:rsidR="00136269" w:rsidRDefault="00166958" w:rsidP="00A540C5">
      <w:pPr>
        <w:pStyle w:val="Body-TextTx"/>
      </w:pPr>
      <w:r w:rsidRPr="00166958">
        <w:t>“</w:t>
      </w:r>
      <w:r w:rsidR="00695BBE">
        <w:t xml:space="preserve">I am not doing this simply because </w:t>
      </w:r>
      <w:r w:rsidRPr="00166958">
        <w:t>you will be a mere convenience for me.</w:t>
      </w:r>
      <w:r w:rsidR="00695BBE">
        <w:t>” He lowered his voice.</w:t>
      </w:r>
      <w:r w:rsidRPr="00166958">
        <w:t xml:space="preserve"> </w:t>
      </w:r>
      <w:r w:rsidR="00695BBE">
        <w:t>“</w:t>
      </w:r>
      <w:r w:rsidRPr="00166958">
        <w:t>There’s more to why I chose you and you know it.”</w:t>
      </w:r>
    </w:p>
    <w:p w:rsidR="00136269" w:rsidRDefault="00166958" w:rsidP="00A540C5">
      <w:pPr>
        <w:pStyle w:val="Body-TextTx"/>
      </w:pPr>
      <w:r w:rsidRPr="00166958">
        <w:t>“What?” she whispered, cautiously</w:t>
      </w:r>
      <w:r w:rsidR="007D6B80">
        <w:t>, unsure what he might say</w:t>
      </w:r>
      <w:r w:rsidRPr="00166958">
        <w:t>.</w:t>
      </w:r>
    </w:p>
    <w:p w:rsidR="00166958" w:rsidRPr="00166958" w:rsidRDefault="00166958" w:rsidP="00A540C5">
      <w:pPr>
        <w:pStyle w:val="Body-TextTx"/>
      </w:pPr>
      <w:r w:rsidRPr="00166958">
        <w:t>“There is the matter of attraction between us.”</w:t>
      </w:r>
    </w:p>
    <w:p w:rsidR="00166958" w:rsidRPr="00166958" w:rsidRDefault="002E750B" w:rsidP="00A540C5">
      <w:pPr>
        <w:pStyle w:val="Body-TextTx"/>
      </w:pPr>
      <w:r>
        <w:t xml:space="preserve">A warmth of fluttery sensations swirled in her lower stomach once again. </w:t>
      </w:r>
      <w:r w:rsidR="00166958" w:rsidRPr="00166958">
        <w:t xml:space="preserve">His words were softly spoken, almost beguiling her with their honesty. </w:t>
      </w:r>
      <w:r w:rsidR="000529F8">
        <w:t>Despite her anger at what he’d done, s</w:t>
      </w:r>
      <w:r>
        <w:t xml:space="preserve">hivers of anticipation tightened her breasts. </w:t>
      </w:r>
      <w:r w:rsidR="00166958" w:rsidRPr="00166958">
        <w:t>He moved even closer to her, invading a space she never allowed gentlem</w:t>
      </w:r>
      <w:r w:rsidR="001431A3">
        <w:t>e</w:t>
      </w:r>
      <w:r w:rsidR="00166958" w:rsidRPr="00166958">
        <w:t xml:space="preserve">n to enter. </w:t>
      </w:r>
      <w:r w:rsidR="007D6B80">
        <w:t>With the tips of his fingers, h</w:t>
      </w:r>
      <w:r w:rsidR="00166958" w:rsidRPr="00166958">
        <w:t xml:space="preserve">e gently </w:t>
      </w:r>
      <w:r w:rsidR="007D6B80">
        <w:t>lifted her chin. His touch seared her with the desire to fall into his arms when what she s</w:t>
      </w:r>
      <w:r w:rsidR="00166958" w:rsidRPr="00166958">
        <w:t xml:space="preserve">hould </w:t>
      </w:r>
      <w:r w:rsidR="007D6B80">
        <w:t xml:space="preserve">do was </w:t>
      </w:r>
      <w:r w:rsidR="00166958" w:rsidRPr="00166958">
        <w:t>jerk away from him</w:t>
      </w:r>
      <w:r w:rsidR="007D6B80">
        <w:t xml:space="preserve">. It was impossible to keep her </w:t>
      </w:r>
      <w:r w:rsidR="00166958" w:rsidRPr="00166958">
        <w:t xml:space="preserve">insides </w:t>
      </w:r>
      <w:r w:rsidR="007D6B80">
        <w:t>from</w:t>
      </w:r>
      <w:r w:rsidR="00166958" w:rsidRPr="00166958">
        <w:t xml:space="preserve"> trembl</w:t>
      </w:r>
      <w:r w:rsidR="007D6B80">
        <w:t>ing</w:t>
      </w:r>
      <w:r w:rsidR="00166958" w:rsidRPr="00166958">
        <w:t xml:space="preserve"> with expectancy </w:t>
      </w:r>
      <w:r w:rsidR="007D6B80">
        <w:t xml:space="preserve">as she looked into his deep blue eyes and thrill to </w:t>
      </w:r>
      <w:r w:rsidR="00166958" w:rsidRPr="00166958">
        <w:t>his warm touch.</w:t>
      </w:r>
    </w:p>
    <w:p w:rsidR="00136269" w:rsidRDefault="00166958" w:rsidP="00A540C5">
      <w:pPr>
        <w:pStyle w:val="Body-TextTx"/>
      </w:pPr>
      <w:r w:rsidRPr="00166958">
        <w:t>“</w:t>
      </w:r>
      <w:r w:rsidR="007D6B80">
        <w:t>You feel it as surely as I do,” he said huskily.</w:t>
      </w:r>
    </w:p>
    <w:p w:rsidR="00136269" w:rsidRDefault="007D6B80" w:rsidP="00A540C5">
      <w:pPr>
        <w:pStyle w:val="Body-TextTx"/>
      </w:pPr>
      <w:r>
        <w:t>Yes. She did</w:t>
      </w:r>
      <w:r w:rsidR="006C1D83">
        <w:t xml:space="preserve"> but she didn’t know why</w:t>
      </w:r>
      <w:r>
        <w:t>.</w:t>
      </w:r>
      <w:r w:rsidR="006C1D83">
        <w:t xml:space="preserve"> He was considered a rake by everyone.</w:t>
      </w:r>
    </w:p>
    <w:p w:rsidR="00166958" w:rsidRPr="00166958" w:rsidRDefault="007D6B80" w:rsidP="00A540C5">
      <w:pPr>
        <w:pStyle w:val="Body-TextTx"/>
      </w:pPr>
      <w:r>
        <w:t>“</w:t>
      </w:r>
      <w:r w:rsidR="00166958" w:rsidRPr="00166958">
        <w:t>You know what it is</w:t>
      </w:r>
      <w:r w:rsidR="006C1D83">
        <w:t xml:space="preserve">,” he continued in that seductive tone that washed over her like </w:t>
      </w:r>
      <w:r w:rsidR="006C1D83">
        <w:lastRenderedPageBreak/>
        <w:t>healing warm water</w:t>
      </w:r>
      <w:r w:rsidR="00166958" w:rsidRPr="00166958">
        <w:t xml:space="preserve">. </w:t>
      </w:r>
      <w:r w:rsidR="006C1D83">
        <w:t>“</w:t>
      </w:r>
      <w:r w:rsidR="00166958" w:rsidRPr="00166958">
        <w:t>That unidentifiable feeling of interest that stirs</w:t>
      </w:r>
      <w:r w:rsidR="001C3FFC">
        <w:t>,</w:t>
      </w:r>
      <w:r w:rsidR="00166958" w:rsidRPr="00166958">
        <w:t xml:space="preserve"> swells</w:t>
      </w:r>
      <w:r w:rsidR="001C3FFC">
        <w:t>,</w:t>
      </w:r>
      <w:r w:rsidR="00166958" w:rsidRPr="00166958">
        <w:t xml:space="preserve"> and draws us to another person. It feeds us, fills us, and eventually overtakes our </w:t>
      </w:r>
      <w:r w:rsidR="001C3FFC">
        <w:t>thoughts</w:t>
      </w:r>
      <w:r w:rsidR="006C1D83">
        <w:t>, our</w:t>
      </w:r>
      <w:r w:rsidR="001C3FFC">
        <w:t xml:space="preserve"> </w:t>
      </w:r>
      <w:r w:rsidR="00166958" w:rsidRPr="00166958">
        <w:t>senses</w:t>
      </w:r>
      <w:r w:rsidR="006C1D83">
        <w:t>, and our lives</w:t>
      </w:r>
      <w:r w:rsidR="00166958" w:rsidRPr="00166958">
        <w:t xml:space="preserve">. It makes us want to know </w:t>
      </w:r>
      <w:r w:rsidR="006C1D83">
        <w:t>everything about the person.</w:t>
      </w:r>
      <w:r w:rsidR="00166958" w:rsidRPr="00166958">
        <w:t>”</w:t>
      </w:r>
    </w:p>
    <w:p w:rsidR="00136269" w:rsidRDefault="00166958" w:rsidP="00A540C5">
      <w:pPr>
        <w:pStyle w:val="Body-TextTx"/>
      </w:pPr>
      <w:r w:rsidRPr="00166958">
        <w:t>“I don’t know what you are talking about,” she insisted, dismayed that she knew exactly what he was describing. “There is no such thing</w:t>
      </w:r>
      <w:r w:rsidR="007D6B80">
        <w:t>,</w:t>
      </w:r>
      <w:r w:rsidRPr="00166958">
        <w:t>”</w:t>
      </w:r>
      <w:r w:rsidR="007D6B80">
        <w:t xml:space="preserve"> she fibbed </w:t>
      </w:r>
      <w:r w:rsidR="001C3FFC">
        <w:t xml:space="preserve">to the rogue with only minimal </w:t>
      </w:r>
      <w:r w:rsidR="007D6B80">
        <w:t xml:space="preserve">regret. </w:t>
      </w:r>
      <w:r w:rsidR="006C1D83">
        <w:t xml:space="preserve">If a man </w:t>
      </w:r>
      <w:r w:rsidR="005440C4">
        <w:t xml:space="preserve">was so uncouth to say </w:t>
      </w:r>
      <w:r w:rsidR="006C1D83">
        <w:t>such things to a lady, she shouldn’t be expected to answer truthfully.</w:t>
      </w:r>
    </w:p>
    <w:p w:rsidR="00136269" w:rsidRDefault="00166958" w:rsidP="00A540C5">
      <w:pPr>
        <w:pStyle w:val="Body-TextTx"/>
      </w:pPr>
      <w:r w:rsidRPr="00166958">
        <w:t>“Deny it if you must, but it’s there.”</w:t>
      </w:r>
    </w:p>
    <w:p w:rsidR="00166958" w:rsidRPr="00166958" w:rsidRDefault="00166958" w:rsidP="00A540C5">
      <w:pPr>
        <w:pStyle w:val="Body-TextTx"/>
      </w:pPr>
      <w:r w:rsidRPr="00166958">
        <w:t>Brina moved her face from his touch but put no distance between them. “Even if I were to consider your outrageous proposal, which I’m not, what would be the benefit to me other than to have my named tarnished as much as yours?”</w:t>
      </w:r>
    </w:p>
    <w:p w:rsidR="00166958" w:rsidRPr="00166958" w:rsidRDefault="00166958" w:rsidP="00A540C5">
      <w:pPr>
        <w:pStyle w:val="Body-TextTx"/>
      </w:pPr>
      <w:r w:rsidRPr="00166958">
        <w:t>“If we were to marry, a home. Children.”</w:t>
      </w:r>
    </w:p>
    <w:p w:rsidR="00136269" w:rsidRDefault="00166958" w:rsidP="00A540C5">
      <w:pPr>
        <w:pStyle w:val="Body-TextTx"/>
      </w:pPr>
      <w:r w:rsidRPr="00166958">
        <w:t>Yes, most ladies wanted that even above love from their husbands. She smiled</w:t>
      </w:r>
      <w:r w:rsidR="001C3FFC">
        <w:t xml:space="preserve"> and tilted her chin up again</w:t>
      </w:r>
      <w:r w:rsidRPr="00166958">
        <w:t>, confident in her answer. “I have a home, my lord. You are standing in it. I have children. Ten of them I can see every day in the school behind this house.”</w:t>
      </w:r>
    </w:p>
    <w:p w:rsidR="00166958" w:rsidRPr="00166958" w:rsidRDefault="00166958" w:rsidP="00A540C5">
      <w:pPr>
        <w:pStyle w:val="Body-TextTx"/>
      </w:pPr>
      <w:r w:rsidRPr="00166958">
        <w:t>“Then I agree there’s not much I can offer you.” The inflection in his tone was conciliatory but not defeated. “</w:t>
      </w:r>
      <w:r w:rsidR="001C3FFC">
        <w:t xml:space="preserve">No doubt a </w:t>
      </w:r>
      <w:r w:rsidRPr="00166958">
        <w:t xml:space="preserve">gentleman would take you at your word and not impose on your sensibilities further. However, </w:t>
      </w:r>
      <w:r w:rsidR="001C3FFC">
        <w:t xml:space="preserve">we know I’m far from a gentleman. </w:t>
      </w:r>
      <w:r w:rsidR="00253472">
        <w:t xml:space="preserve">And because of </w:t>
      </w:r>
      <w:r w:rsidRPr="00166958">
        <w:t>the brief time we spent together earlier in the year, I know that you are cautious</w:t>
      </w:r>
      <w:r w:rsidR="001431A3">
        <w:t>,</w:t>
      </w:r>
      <w:r w:rsidRPr="00166958">
        <w:t xml:space="preserve"> but also curious. Intelligent</w:t>
      </w:r>
      <w:r w:rsidR="001431A3">
        <w:t>,</w:t>
      </w:r>
      <w:r w:rsidRPr="00166958">
        <w:t xml:space="preserve"> but eager to learn new things. And I believe you are more free-spirited than you want anyone to know. If nothing else, I can promise it would be an adventure filled with passion if you were married to me.”</w:t>
      </w:r>
    </w:p>
    <w:p w:rsidR="00166958" w:rsidRPr="00166958" w:rsidRDefault="00253472" w:rsidP="00A540C5">
      <w:pPr>
        <w:pStyle w:val="Body-TextTx"/>
      </w:pPr>
      <w:r>
        <w:t>With each word he spoke her breaths grew shorter and deeper. S</w:t>
      </w:r>
      <w:r w:rsidR="00166958" w:rsidRPr="00166958">
        <w:t xml:space="preserve">he believed </w:t>
      </w:r>
      <w:r>
        <w:t>that, too, but</w:t>
      </w:r>
      <w:r w:rsidR="00166958" w:rsidRPr="00166958">
        <w:t xml:space="preserve"> </w:t>
      </w:r>
      <w:r w:rsidR="00166958" w:rsidRPr="00166958">
        <w:lastRenderedPageBreak/>
        <w:t xml:space="preserve">couldn’t hint to him that was true. </w:t>
      </w:r>
      <w:r>
        <w:t>She couldn’t let this rogue upset her well-planned life.</w:t>
      </w:r>
    </w:p>
    <w:p w:rsidR="00166958" w:rsidRPr="00166958" w:rsidRDefault="00166958" w:rsidP="00A540C5">
      <w:pPr>
        <w:pStyle w:val="Body-TextTx"/>
      </w:pPr>
      <w:r w:rsidRPr="00166958">
        <w:t>She looked him boldly in the eyes</w:t>
      </w:r>
      <w:r w:rsidR="00253472">
        <w:t xml:space="preserve"> and stated,</w:t>
      </w:r>
      <w:r w:rsidRPr="00166958">
        <w:t xml:space="preserve"> “I am not looking for adventure or passion.”</w:t>
      </w:r>
    </w:p>
    <w:p w:rsidR="00166958" w:rsidRPr="00166958" w:rsidRDefault="00166958" w:rsidP="00A540C5">
      <w:pPr>
        <w:pStyle w:val="Body-TextTx"/>
      </w:pPr>
      <w:r w:rsidRPr="00166958">
        <w:t>He gave her a quiet look of disbelief. “Our kiss was brief but passionate. You would have loved it if I had taken you with me that night in Paris. I started to offer.”</w:t>
      </w:r>
    </w:p>
    <w:p w:rsidR="00166958" w:rsidRPr="00166958" w:rsidRDefault="00166958" w:rsidP="00A540C5">
      <w:pPr>
        <w:pStyle w:val="Body-TextTx"/>
      </w:pPr>
      <w:r w:rsidRPr="00166958">
        <w:t>Had he?</w:t>
      </w:r>
    </w:p>
    <w:p w:rsidR="00136269" w:rsidRDefault="00166958" w:rsidP="00A540C5">
      <w:pPr>
        <w:pStyle w:val="Body-TextTx"/>
      </w:pPr>
      <w:r w:rsidRPr="00166958">
        <w:t>“I was tempted to grab your hand and sweep you along with me. I held you so tightly you must have felt my hesitation after our kiss. But I had to move fast. Unfortunately, your skirts would have slowed me down as I raced through the streets.”</w:t>
      </w:r>
    </w:p>
    <w:p w:rsidR="00166958" w:rsidRPr="00166958" w:rsidRDefault="00166958" w:rsidP="00A540C5">
      <w:pPr>
        <w:pStyle w:val="Body-TextTx"/>
      </w:pPr>
      <w:r w:rsidRPr="00166958">
        <w:t>Yes. How had he known she’d thought about insisting she go if she freed him?</w:t>
      </w:r>
    </w:p>
    <w:p w:rsidR="00136269" w:rsidRDefault="00166958" w:rsidP="00A540C5">
      <w:pPr>
        <w:pStyle w:val="Body-TextTx"/>
      </w:pPr>
      <w:r w:rsidRPr="00166958">
        <w:t>But unlike him, Brina knew when she made a mistake</w:t>
      </w:r>
      <w:r w:rsidR="0014517C">
        <w:t>. Attending the masquerade was one. She</w:t>
      </w:r>
      <w:r w:rsidRPr="00166958">
        <w:t xml:space="preserve"> wasn’t about to make another one. Her life was settled</w:t>
      </w:r>
      <w:r w:rsidR="0014517C">
        <w:t xml:space="preserve"> now</w:t>
      </w:r>
      <w:r w:rsidRPr="00166958">
        <w:t xml:space="preserve">. She wouldn’t be drawn into this man’s unacceptable lifestyle and certainly for no other reason than he needed her to make him </w:t>
      </w:r>
      <w:r w:rsidR="0014517C">
        <w:t>a better person for his family.</w:t>
      </w:r>
    </w:p>
    <w:p w:rsidR="00166958" w:rsidRPr="00166958" w:rsidRDefault="00166958" w:rsidP="00A540C5">
      <w:pPr>
        <w:pStyle w:val="Body-TextTx"/>
      </w:pPr>
      <w:r w:rsidRPr="00166958">
        <w:t>“I am not interested in your wagers or your adventurous games.</w:t>
      </w:r>
      <w:r w:rsidR="00DB07A4">
        <w:t xml:space="preserve"> </w:t>
      </w:r>
      <w:r w:rsidRPr="00166958">
        <w:t>My advice is that you should take back your wager.”</w:t>
      </w:r>
    </w:p>
    <w:p w:rsidR="00166958" w:rsidRPr="00166958" w:rsidRDefault="00166958" w:rsidP="00A540C5">
      <w:pPr>
        <w:pStyle w:val="Body-TextTx"/>
      </w:pPr>
      <w:r w:rsidRPr="00166958">
        <w:t>He made no move to leave. “No gambler ever withdraws his bet, Mrs. Feld.”</w:t>
      </w:r>
    </w:p>
    <w:p w:rsidR="00136269" w:rsidRDefault="00166958" w:rsidP="00A540C5">
      <w:pPr>
        <w:pStyle w:val="Body-TextTx"/>
      </w:pPr>
      <w:r w:rsidRPr="00166958">
        <w:t>“Perhaps not a gambler then, but a gentleman realizes when he’s overstepped propriety and rectifies it. And if that were not enough to tempt you to do the right thing, you’re an earl now. Surely that should give you the clout you need to call back your ill-conceived wager.”</w:t>
      </w:r>
    </w:p>
    <w:p w:rsidR="00166958" w:rsidRPr="00166958" w:rsidRDefault="00166958" w:rsidP="00A540C5">
      <w:pPr>
        <w:pStyle w:val="Body-TextTx"/>
      </w:pPr>
      <w:r w:rsidRPr="00166958">
        <w:t>“I want you, Mrs. Feld. I’d much rather win your hand after a hard</w:t>
      </w:r>
      <w:r w:rsidR="001431A3">
        <w:t>-</w:t>
      </w:r>
      <w:r w:rsidRPr="00166958">
        <w:t xml:space="preserve">fought battle than as an easy coup. I am a gambling man. </w:t>
      </w:r>
      <w:r w:rsidR="0014517C">
        <w:t>The bet holds a</w:t>
      </w:r>
      <w:r w:rsidRPr="00166958">
        <w:t xml:space="preserve">nd I </w:t>
      </w:r>
      <w:r w:rsidR="0014517C">
        <w:t xml:space="preserve">plan </w:t>
      </w:r>
      <w:r w:rsidRPr="00166958">
        <w:t>to win.”</w:t>
      </w:r>
    </w:p>
    <w:p w:rsidR="00136269" w:rsidRDefault="00166958" w:rsidP="00A540C5">
      <w:pPr>
        <w:pStyle w:val="Body-TextTx"/>
      </w:pPr>
      <w:r w:rsidRPr="00166958">
        <w:t xml:space="preserve">A chill rippled down her spine. Her composure seemed shaken as she digested his words. </w:t>
      </w:r>
      <w:r w:rsidRPr="00166958">
        <w:lastRenderedPageBreak/>
        <w:t xml:space="preserve">The way he looked at her, for a moment she thought he might catch her up in his arms and kiss her as he had in Paris. All the things she’d felt when his lips touched hers washed over her again. It had been divine. His arms had been strong. They wrapped completely around her. His chest was hard and warm. She thought </w:t>
      </w:r>
      <w:r w:rsidR="00B76711">
        <w:t>she’d</w:t>
      </w:r>
      <w:r w:rsidRPr="00166958">
        <w:t xml:space="preserve"> never feel those things again but now he was so close she only had to</w:t>
      </w:r>
      <w:r w:rsidR="00136269">
        <w:t>—</w:t>
      </w:r>
    </w:p>
    <w:p w:rsidR="00166958" w:rsidRPr="00166958" w:rsidRDefault="00166958" w:rsidP="00A540C5">
      <w:pPr>
        <w:pStyle w:val="Body-TextTx"/>
      </w:pPr>
      <w:r w:rsidRPr="00166958">
        <w:t>“Are we interrupting anything?”</w:t>
      </w:r>
    </w:p>
    <w:p w:rsidR="00136269" w:rsidRDefault="00166958" w:rsidP="00A540C5">
      <w:pPr>
        <w:pStyle w:val="Body-TextTx"/>
      </w:pPr>
      <w:r w:rsidRPr="00166958">
        <w:t>At the sound of her friend’s voice, Brina stepped away from the earl and looked toward the open doorway. Julia and Adeline stood just inside looking quite perplexed, glancing from Brina to Blacknight. They had never seen her alone with a man. Especially one standing so inappropriately close to her.</w:t>
      </w:r>
    </w:p>
    <w:p w:rsidR="00166958" w:rsidRPr="00166958" w:rsidRDefault="00166958" w:rsidP="00A540C5">
      <w:pPr>
        <w:pStyle w:val="Body-TextTx"/>
      </w:pPr>
      <w:r w:rsidRPr="00166958">
        <w:t>“No, not at all,” Brina said, hoping she didn’t sound as nervous and as breathless as she was. “Nothing. We weren’t doing anything</w:t>
      </w:r>
      <w:r w:rsidR="00136269">
        <w:t>—</w:t>
      </w:r>
      <w:r w:rsidRPr="00166958">
        <w:t>but talking. I’m glad you’re here. So glad. The earl was just saying good-bye.” She took in a deep breath and steadied herself. Being caught with the Town rake practically had her stumbling over her words. She picked up the earl’s coat and hat from the chair.</w:t>
      </w:r>
    </w:p>
    <w:p w:rsidR="00136269" w:rsidRDefault="00166958" w:rsidP="00A540C5">
      <w:pPr>
        <w:pStyle w:val="Body-TextTx"/>
      </w:pPr>
      <w:r w:rsidRPr="00166958">
        <w:t>Blacknight bowed and said, “Lady Lyon. Mrs. Stockton.”</w:t>
      </w:r>
    </w:p>
    <w:p w:rsidR="00166958" w:rsidRPr="00166958" w:rsidRDefault="00166958" w:rsidP="00A540C5">
      <w:pPr>
        <w:pStyle w:val="Body-TextTx"/>
      </w:pPr>
      <w:r w:rsidRPr="00166958">
        <w:t>Julia and Adeline curtseyed and returned the greeting.</w:t>
      </w:r>
    </w:p>
    <w:p w:rsidR="00166958" w:rsidRPr="00166958" w:rsidRDefault="00166958" w:rsidP="00A540C5">
      <w:pPr>
        <w:pStyle w:val="Body-TextTx"/>
      </w:pPr>
      <w:r w:rsidRPr="00166958">
        <w:t>“It’s a pleasure to see you both again,” the earl continued, “But as Mrs. Feld said, I was just leaving.”</w:t>
      </w:r>
    </w:p>
    <w:p w:rsidR="00136269" w:rsidRDefault="00166958" w:rsidP="00A540C5">
      <w:pPr>
        <w:pStyle w:val="Body-TextTx"/>
      </w:pPr>
      <w:r w:rsidRPr="00166958">
        <w:t>He took the things Brina held out for him and leaned in close to her ear. “It’s been a long time since I’ve had to pursue a lady, Mrs. Feld</w:t>
      </w:r>
      <w:r w:rsidR="0047198E">
        <w:t xml:space="preserve">. I’m looking forward to it, but don’t be mistaken. </w:t>
      </w:r>
      <w:r w:rsidRPr="00166958">
        <w:t xml:space="preserve">I intend to go after you rigorously and win your hand. I’ll see you at the </w:t>
      </w:r>
      <w:r w:rsidR="0014517C">
        <w:t xml:space="preserve">grand </w:t>
      </w:r>
      <w:r w:rsidRPr="00166958">
        <w:t xml:space="preserve">ball </w:t>
      </w:r>
      <w:r w:rsidR="0014517C">
        <w:t>Saturday evening.</w:t>
      </w:r>
      <w:r w:rsidRPr="00166958">
        <w:t>”</w:t>
      </w:r>
    </w:p>
    <w:p w:rsidR="00D81EAC" w:rsidRPr="00D81EAC" w:rsidRDefault="00D81EAC" w:rsidP="00D81EAC" w14:paraId="CC6E77C7">
      <w:pPr>
        <w:pStyle w:val="Section-ChapterSCP"/>
      </w:pPr>
      <w:r w:rsidRPr="00D81EAC">
        <w:lastRenderedPageBreak/>
        <w:t>Chapter</w:t>
      </w:r>
      <w:r w:rsidR="004B0584">
        <w:t xml:space="preserve"> 4</w:t>
      </w:r>
    </w:p>
    <w:p w:rsidR="00166958" w:rsidRPr="00166958" w:rsidRDefault="00166958" w:rsidP="00D221E5">
      <w:pPr>
        <w:pStyle w:val="TitleTtl"/>
      </w:pPr>
      <w:r w:rsidRPr="00166958">
        <w:t xml:space="preserve">Chapter </w:t>
      </w:r>
      <w:r w:rsidR="00B975CC" w:rsidRPr="00166958">
        <w:t>4</w:t>
      </w:r>
    </w:p>
    <w:p w:rsidR="00136269" w:rsidRDefault="00166958" w:rsidP="00A540C5">
      <w:pPr>
        <w:pStyle w:val="Body-TextTx"/>
      </w:pPr>
      <w:r w:rsidRPr="00166958">
        <w:t>“Oh, he is an infuriating person!” Brina exclaimed as she shut the door and spun toward her friends. “He was the first time I met him</w:t>
      </w:r>
      <w:r w:rsidR="00B76711">
        <w:t>,</w:t>
      </w:r>
      <w:r w:rsidRPr="00166958">
        <w:t xml:space="preserve"> and still is. It would serve him right if I called his bluff and</w:t>
      </w:r>
      <w:r w:rsidR="00136269">
        <w:t>—</w:t>
      </w:r>
      <w:r w:rsidRPr="00166958">
        <w:t>” Brina caught herself and stopped mid-sentence.</w:t>
      </w:r>
    </w:p>
    <w:p w:rsidR="00136269" w:rsidRDefault="00166958" w:rsidP="00A540C5">
      <w:pPr>
        <w:pStyle w:val="Body-TextTx"/>
      </w:pPr>
      <w:r w:rsidRPr="00166958">
        <w:t xml:space="preserve">She didn’t miss the </w:t>
      </w:r>
      <w:r w:rsidRPr="006E5918">
        <w:rPr>
          <w:rStyle w:val="itali"/>
        </w:rPr>
        <w:t>look</w:t>
      </w:r>
      <w:r w:rsidRPr="00166958">
        <w:t xml:space="preserve"> that passed between Adeline and Julia</w:t>
      </w:r>
      <w:r w:rsidR="00B76711">
        <w:t>,</w:t>
      </w:r>
      <w:r w:rsidRPr="00166958">
        <w:t xml:space="preserve"> so she quickly fell silent.</w:t>
      </w:r>
    </w:p>
    <w:p w:rsidR="00136269" w:rsidRDefault="00166958" w:rsidP="00A540C5">
      <w:pPr>
        <w:pStyle w:val="Body-TextTx"/>
      </w:pPr>
      <w:r w:rsidRPr="00166958">
        <w:t xml:space="preserve">“What bluff would that be?” Adeline </w:t>
      </w:r>
      <w:r w:rsidR="0047198E">
        <w:t>asked,</w:t>
      </w:r>
      <w:r w:rsidRPr="00166958">
        <w:t xml:space="preserve"> regarding her with </w:t>
      </w:r>
      <w:r w:rsidR="0047198E">
        <w:t xml:space="preserve">more than casual </w:t>
      </w:r>
      <w:r w:rsidRPr="00166958">
        <w:t>interest while untying her bonnet and lifting if off her golden-brown hair. “And why specifically is Lord Blacknight infuriating?”</w:t>
      </w:r>
    </w:p>
    <w:p w:rsidR="00136269" w:rsidRDefault="00166958" w:rsidP="00A540C5">
      <w:pPr>
        <w:pStyle w:val="Body-TextTx"/>
      </w:pPr>
      <w:r w:rsidRPr="00166958">
        <w:t>“Yes,” Julia agreed, removing her gloves, but not taking her gaze off Brina’s either. “As one of your dearest friends, there’s much I’d like to know right now. Starting with when did you meet him the first time? Why was</w:t>
      </w:r>
      <w:r w:rsidR="00DB07A4">
        <w:t xml:space="preserve"> he</w:t>
      </w:r>
      <w:r w:rsidRPr="00166958">
        <w:t xml:space="preserve"> here just now?”</w:t>
      </w:r>
    </w:p>
    <w:p w:rsidR="00166958" w:rsidRPr="00166958" w:rsidRDefault="00166958" w:rsidP="00A540C5">
      <w:pPr>
        <w:pStyle w:val="Body-TextTx"/>
      </w:pPr>
      <w:r w:rsidRPr="00166958">
        <w:t>“I’ve heard about Zane Browning’s exploits—I mean the earl’s,” Adeline corrected herself. “Most of them from family members grumbling about something he has or hasn’t done to upset them all. And, it’s odd, but I don’t remember ever meeting him. Since he acted as if we had met, I went along.”</w:t>
      </w:r>
    </w:p>
    <w:p w:rsidR="00136269" w:rsidRDefault="00166958" w:rsidP="00A540C5">
      <w:pPr>
        <w:pStyle w:val="Body-TextTx"/>
      </w:pPr>
      <w:r w:rsidRPr="00166958">
        <w:t>“I do recall being introduced to him some time ago,” Julia offered. “He’s such a dashing scoundrel and so aloof concerning the ton and everyone</w:t>
      </w:r>
      <w:r w:rsidR="005440C4">
        <w:t xml:space="preserve"> else</w:t>
      </w:r>
      <w:r w:rsidRPr="00166958">
        <w:t xml:space="preserve"> from what I’ve heard. Who could forget him?”</w:t>
      </w:r>
    </w:p>
    <w:p w:rsidR="00136269" w:rsidRDefault="00166958" w:rsidP="00A540C5">
      <w:pPr>
        <w:pStyle w:val="Body-TextTx"/>
      </w:pPr>
      <w:r w:rsidRPr="00166958">
        <w:t>Who indeed, Brina thought!</w:t>
      </w:r>
    </w:p>
    <w:p w:rsidR="00166958" w:rsidRPr="00166958" w:rsidRDefault="00166958" w:rsidP="00A540C5">
      <w:pPr>
        <w:pStyle w:val="Body-TextTx"/>
      </w:pPr>
      <w:r w:rsidRPr="00166958">
        <w:t xml:space="preserve">Adeline unfastened her cape. “You need to toss all your flowers onto the table and let us know </w:t>
      </w:r>
      <w:r w:rsidR="009A7C17">
        <w:t xml:space="preserve">exactly </w:t>
      </w:r>
      <w:r w:rsidRPr="00166958">
        <w:t>what’s going on</w:t>
      </w:r>
      <w:r w:rsidR="005440C4">
        <w:t xml:space="preserve"> between you two</w:t>
      </w:r>
      <w:r w:rsidRPr="00166958">
        <w:t>.”</w:t>
      </w:r>
    </w:p>
    <w:p w:rsidR="00166958" w:rsidRPr="00166958" w:rsidRDefault="00166958" w:rsidP="00A540C5">
      <w:pPr>
        <w:pStyle w:val="Body-TextTx"/>
      </w:pPr>
      <w:r w:rsidRPr="00166958">
        <w:lastRenderedPageBreak/>
        <w:t>While they were talking, Brina’s gaze kept sweeping from one friend to the other. She needed to buy herself some time to digest her discussion with Blacknight before she tried to explain it</w:t>
      </w:r>
      <w:r w:rsidR="005440C4">
        <w:t xml:space="preserve"> to anyone</w:t>
      </w:r>
      <w:r w:rsidR="00DB07A4">
        <w:t>,</w:t>
      </w:r>
      <w:r w:rsidR="005440C4">
        <w:t xml:space="preserve"> including herself</w:t>
      </w:r>
      <w:r w:rsidRPr="00166958">
        <w:t>.</w:t>
      </w:r>
    </w:p>
    <w:p w:rsidR="00136269" w:rsidRDefault="00166958" w:rsidP="00A540C5">
      <w:pPr>
        <w:pStyle w:val="Body-TextTx"/>
      </w:pPr>
      <w:r w:rsidRPr="00166958">
        <w:t xml:space="preserve">“Wait,” Brina </w:t>
      </w:r>
      <w:r w:rsidR="005440C4">
        <w:t>said</w:t>
      </w:r>
      <w:r w:rsidRPr="00166958">
        <w:t>. “</w:t>
      </w:r>
      <w:r w:rsidR="005440C4">
        <w:t xml:space="preserve">First things first. </w:t>
      </w:r>
      <w:r w:rsidRPr="00166958">
        <w:t xml:space="preserve">Where are your sons? You know I want you to </w:t>
      </w:r>
      <w:r w:rsidR="005440C4">
        <w:t xml:space="preserve">always </w:t>
      </w:r>
      <w:r w:rsidRPr="00166958">
        <w:t>bring Chatwyn and Paston with you?”</w:t>
      </w:r>
    </w:p>
    <w:p w:rsidR="00166958" w:rsidRPr="00166958" w:rsidRDefault="00166958" w:rsidP="00A540C5">
      <w:pPr>
        <w:pStyle w:val="Body-TextTx"/>
      </w:pPr>
      <w:r w:rsidRPr="00166958">
        <w:t>“</w:t>
      </w:r>
      <w:r w:rsidR="005440C4">
        <w:t>Sorry</w:t>
      </w:r>
      <w:r w:rsidR="009A7C17">
        <w:t xml:space="preserve">, </w:t>
      </w:r>
      <w:r w:rsidRPr="00166958">
        <w:t xml:space="preserve">I couldn’t bring Chatwyn with me </w:t>
      </w:r>
      <w:r w:rsidR="009A7C17">
        <w:t xml:space="preserve">to Adeline’s </w:t>
      </w:r>
      <w:r w:rsidRPr="00166958">
        <w:t>today,” Julia said, brushing a strand of her chestnut-colored hair behind her ear. “It’s Lyon’s card club day and Garrett was coming over to play with them. A five</w:t>
      </w:r>
      <w:r w:rsidR="00747A69">
        <w:t xml:space="preserve"> </w:t>
      </w:r>
      <w:r w:rsidRPr="00166958">
        <w:t>year-old wouldn’t mix well with men intent on their pastime. I promise to bring him next time.”</w:t>
      </w:r>
    </w:p>
    <w:p w:rsidR="00136269" w:rsidRDefault="00166958" w:rsidP="00A540C5">
      <w:pPr>
        <w:pStyle w:val="Body-TextTx"/>
      </w:pPr>
      <w:r w:rsidRPr="00166958">
        <w:t xml:space="preserve">It was always a disappointment not to see their boys, but Brina only said, “All right. </w:t>
      </w:r>
      <w:r w:rsidR="009A7C17">
        <w:t>Next time.</w:t>
      </w:r>
      <w:r w:rsidRPr="00166958">
        <w:t xml:space="preserve"> I asked you over to </w:t>
      </w:r>
      <w:r w:rsidR="008549C0">
        <w:t>discuss</w:t>
      </w:r>
      <w:r w:rsidRPr="00166958">
        <w:t xml:space="preserve"> something I want to do for the girls. Come into the drawing room. Mrs. Lawton will bring in tea.”</w:t>
      </w:r>
    </w:p>
    <w:p w:rsidR="008549C0" w:rsidRDefault="00166958" w:rsidP="00A540C5">
      <w:pPr>
        <w:pStyle w:val="Body-TextTx"/>
      </w:pPr>
      <w:r w:rsidRPr="00166958">
        <w:t>“We can resolve this issue quickly</w:t>
      </w:r>
      <w:r w:rsidR="008549C0">
        <w:t>,” Julia said</w:t>
      </w:r>
      <w:r w:rsidRPr="00166958">
        <w:t xml:space="preserve">. </w:t>
      </w:r>
      <w:r w:rsidR="008549C0">
        <w:t>“</w:t>
      </w:r>
      <w:r w:rsidRPr="00166958">
        <w:t>Whatever you want to do for the girls, we’re fine with it. So, that’s settled. We’re not going anywhere until we know what’s going on with you and the most talked about man in London right now.”</w:t>
      </w:r>
    </w:p>
    <w:p w:rsidR="00136269" w:rsidRDefault="008549C0" w:rsidP="00A540C5">
      <w:pPr>
        <w:pStyle w:val="Body-TextTx"/>
      </w:pPr>
      <w:r>
        <w:t xml:space="preserve">“I really don’t want to talk about </w:t>
      </w:r>
      <w:r w:rsidRPr="00166958">
        <w:t xml:space="preserve">Lord Blacknight. He doesn’t deserve a moment of our time. </w:t>
      </w:r>
      <w:r>
        <w:t>We have</w:t>
      </w:r>
      <w:r w:rsidR="00166958" w:rsidRPr="00166958">
        <w:t xml:space="preserve"> </w:t>
      </w:r>
      <w:r>
        <w:t>m</w:t>
      </w:r>
      <w:r w:rsidR="009A7C17" w:rsidRPr="00166958">
        <w:t>ore important things</w:t>
      </w:r>
      <w:r>
        <w:t xml:space="preserve"> to discuss</w:t>
      </w:r>
      <w:r w:rsidR="009A7C17" w:rsidRPr="00166958">
        <w:t>.”</w:t>
      </w:r>
    </w:p>
    <w:p w:rsidR="009A7C17" w:rsidRPr="00166958" w:rsidRDefault="009A7C17" w:rsidP="00A540C5">
      <w:pPr>
        <w:pStyle w:val="Body-TextTx"/>
      </w:pPr>
      <w:r w:rsidRPr="00166958">
        <w:t>“Brina, there is nothing more important than the black</w:t>
      </w:r>
      <w:r w:rsidR="008549C0">
        <w:t xml:space="preserve"> </w:t>
      </w:r>
      <w:r w:rsidRPr="00166958">
        <w:t>sheep of the Blacknight family being at your house</w:t>
      </w:r>
      <w:r w:rsidR="008549C0">
        <w:t xml:space="preserve"> with his nose not much more than an inch from yours</w:t>
      </w:r>
      <w:r w:rsidRPr="00166958">
        <w:t>.”</w:t>
      </w:r>
    </w:p>
    <w:p w:rsidR="00136269" w:rsidRDefault="009A7C17" w:rsidP="00A540C5">
      <w:pPr>
        <w:pStyle w:val="Body-TextTx"/>
      </w:pPr>
      <w:r w:rsidRPr="00166958">
        <w:t>“Right,” Adeline added firmly. “</w:t>
      </w:r>
      <w:r w:rsidR="008549C0">
        <w:t>Tell us now.”</w:t>
      </w:r>
    </w:p>
    <w:p w:rsidR="00166958" w:rsidRPr="00166958" w:rsidRDefault="00DB07A4" w:rsidP="00A540C5">
      <w:pPr>
        <w:pStyle w:val="Body-TextTx"/>
      </w:pPr>
      <w:r>
        <w:t xml:space="preserve">“He wasn’t that close.” Was he? </w:t>
      </w:r>
      <w:r w:rsidR="00166958" w:rsidRPr="00166958">
        <w:t>Brina let out a deep breath of resignation, and as calmly as possible</w:t>
      </w:r>
      <w:r>
        <w:t xml:space="preserve"> considering her emotional state</w:t>
      </w:r>
      <w:r w:rsidR="00166958" w:rsidRPr="00166958">
        <w:t xml:space="preserve">, </w:t>
      </w:r>
      <w:r>
        <w:t xml:space="preserve">she </w:t>
      </w:r>
      <w:r w:rsidR="00166958" w:rsidRPr="00166958">
        <w:t>said, “He wants me to marry him.”</w:t>
      </w:r>
    </w:p>
    <w:p w:rsidR="00166958" w:rsidRPr="00166958" w:rsidRDefault="00166958" w:rsidP="00A540C5">
      <w:pPr>
        <w:pStyle w:val="Body-TextTx"/>
      </w:pPr>
      <w:r w:rsidRPr="00166958">
        <w:t>Julia went still.</w:t>
      </w:r>
    </w:p>
    <w:p w:rsidR="00166958" w:rsidRPr="00166958" w:rsidRDefault="00166958" w:rsidP="00A540C5">
      <w:pPr>
        <w:pStyle w:val="Body-TextTx"/>
      </w:pPr>
      <w:r w:rsidRPr="00166958">
        <w:lastRenderedPageBreak/>
        <w:t>Adeline gasped.</w:t>
      </w:r>
    </w:p>
    <w:p w:rsidR="00136269" w:rsidRDefault="00166958" w:rsidP="00A540C5">
      <w:pPr>
        <w:pStyle w:val="Body-TextTx"/>
      </w:pPr>
      <w:r w:rsidRPr="00166958">
        <w:t>Their wide, non-blinking eyes and parted lips told Brina that perhaps she should have broken the news a little more gently. They were her dearest friends after all. Their friendships had developed when they were widows struggling to make new lives for themselves. The three of them had been through much together. Society had made them acquaintances. Tragedy made them widows. Friendship made them strong. Even though Adeline and Julia now had adoring husbands, and sons, the three had remained as close as sisters.</w:t>
      </w:r>
    </w:p>
    <w:p w:rsidR="00166958" w:rsidRPr="00166958" w:rsidRDefault="008549C0" w:rsidP="00A540C5">
      <w:pPr>
        <w:pStyle w:val="Body-TextTx"/>
      </w:pPr>
      <w:r>
        <w:t>Brina</w:t>
      </w:r>
      <w:r w:rsidR="00166958" w:rsidRPr="00166958">
        <w:t xml:space="preserve"> supposed she needed to be the one to tell them what Lord Blacknight had done</w:t>
      </w:r>
      <w:r>
        <w:t>, though it still hardly seemed real</w:t>
      </w:r>
      <w:r w:rsidR="00166958" w:rsidRPr="00166958">
        <w:t xml:space="preserve">. They would hear about the wager from their husbands </w:t>
      </w:r>
      <w:r>
        <w:t xml:space="preserve">soon enough </w:t>
      </w:r>
      <w:r w:rsidR="00166958" w:rsidRPr="00166958">
        <w:t>anyway, and probably everyone else in Town. Even now the news could be spreading through Lyon’s card club at Adeline’s house next door.</w:t>
      </w:r>
    </w:p>
    <w:p w:rsidR="00136269" w:rsidRDefault="00166958" w:rsidP="00A540C5">
      <w:pPr>
        <w:pStyle w:val="Body-TextTx"/>
      </w:pPr>
      <w:r w:rsidRPr="00166958">
        <w:t>“I know. You can’t believe it either</w:t>
      </w:r>
      <w:r w:rsidR="00DB07A4">
        <w:t>, can you?</w:t>
      </w:r>
      <w:r w:rsidRPr="00166958">
        <w:t xml:space="preserve">” Brina offered what she hoped to be a quick little laugh to make light of her </w:t>
      </w:r>
      <w:r w:rsidR="008549C0">
        <w:t>announcement</w:t>
      </w:r>
      <w:r w:rsidRPr="00166958">
        <w:t>, but it was more an exasperated sigh.</w:t>
      </w:r>
    </w:p>
    <w:p w:rsidR="00166958" w:rsidRPr="00166958" w:rsidRDefault="00166958" w:rsidP="00A540C5">
      <w:pPr>
        <w:pStyle w:val="Body-TextTx"/>
      </w:pPr>
      <w:r w:rsidRPr="00166958">
        <w:t>“When did he ask you?” Adeline questioned in disbelief. “Just now?”</w:t>
      </w:r>
    </w:p>
    <w:p w:rsidR="00166958" w:rsidRPr="00166958" w:rsidRDefault="00166958" w:rsidP="00A540C5">
      <w:pPr>
        <w:pStyle w:val="Body-TextTx"/>
      </w:pPr>
      <w:r w:rsidRPr="00166958">
        <w:t>“Yes. Naturally, being the rake that he is, he couldn’t just ask for my hand in the proper way a gentleman would. He had to do it in the most incorrigible way possible.”</w:t>
      </w:r>
    </w:p>
    <w:p w:rsidR="00166958" w:rsidRPr="00166958" w:rsidRDefault="00166958" w:rsidP="00A540C5">
      <w:pPr>
        <w:pStyle w:val="Body-TextTx"/>
      </w:pPr>
      <w:r w:rsidRPr="00166958">
        <w:t>“What do you mean?” Julia asked, still looking aghast.</w:t>
      </w:r>
    </w:p>
    <w:p w:rsidR="00166958" w:rsidRPr="00166958" w:rsidRDefault="00166958" w:rsidP="00A540C5">
      <w:pPr>
        <w:pStyle w:val="Body-TextTx"/>
      </w:pPr>
      <w:r w:rsidRPr="00166958">
        <w:t>“He placed a wager in the betting book at White’s that I would agree to marry him by the last ball of the Season.”</w:t>
      </w:r>
    </w:p>
    <w:p w:rsidR="00166958" w:rsidRPr="00166958" w:rsidRDefault="00166958" w:rsidP="00A540C5">
      <w:pPr>
        <w:pStyle w:val="Body-TextTx"/>
      </w:pPr>
      <w:r w:rsidRPr="00166958">
        <w:t>“That scoundrel!” Adeline whispered.</w:t>
      </w:r>
    </w:p>
    <w:p w:rsidR="00166958" w:rsidRPr="00166958" w:rsidRDefault="00166958" w:rsidP="00A540C5">
      <w:pPr>
        <w:pStyle w:val="Body-TextTx"/>
      </w:pPr>
      <w:r w:rsidRPr="00166958">
        <w:t>Julia gave her a surprised grin. “My heavens! What a stupendous way to get your attention.”</w:t>
      </w:r>
    </w:p>
    <w:p w:rsidR="00136269" w:rsidRDefault="00166958" w:rsidP="00A540C5">
      <w:pPr>
        <w:pStyle w:val="Body-TextTx"/>
      </w:pPr>
      <w:r w:rsidRPr="00166958">
        <w:t xml:space="preserve">“It was. But, of course, I won’t marry him,” Brina reassured them, feeling as confident as </w:t>
      </w:r>
      <w:r w:rsidRPr="00166958">
        <w:lastRenderedPageBreak/>
        <w:t>she sounded.</w:t>
      </w:r>
    </w:p>
    <w:p w:rsidR="00136269" w:rsidRDefault="00166958" w:rsidP="00A540C5">
      <w:pPr>
        <w:pStyle w:val="Body-TextTx"/>
      </w:pPr>
      <w:r w:rsidRPr="00166958">
        <w:t>“I should hope not,” Adeline agreed.</w:t>
      </w:r>
    </w:p>
    <w:p w:rsidR="00136269" w:rsidRDefault="00166958" w:rsidP="00A540C5">
      <w:pPr>
        <w:pStyle w:val="Body-TextTx"/>
      </w:pPr>
      <w:r w:rsidRPr="00166958">
        <w:t>“What has been going on between you two that we don’t know about?” Julia asked, cutting her eyes around to Adeline as if soliciting her help to get to the bottom of this.</w:t>
      </w:r>
    </w:p>
    <w:p w:rsidR="00166958" w:rsidRPr="00166958" w:rsidRDefault="00166958" w:rsidP="00A540C5">
      <w:pPr>
        <w:pStyle w:val="Body-TextTx"/>
      </w:pPr>
      <w:r w:rsidRPr="00166958">
        <w:t>“Nothing,” Brina insisted honestly. “I hardly know him. We’d only met once before. I didn’t know who he was at the time, and he didn’t know me.”</w:t>
      </w:r>
    </w:p>
    <w:p w:rsidR="00136269" w:rsidRDefault="00166958" w:rsidP="00A540C5">
      <w:pPr>
        <w:pStyle w:val="Body-TextTx"/>
      </w:pPr>
      <w:r w:rsidRPr="00166958">
        <w:t>Julia pursed her lips before saying, “Yet, he came over today and asked you to marry him?”</w:t>
      </w:r>
    </w:p>
    <w:p w:rsidR="00136269" w:rsidRDefault="00166958" w:rsidP="00A540C5">
      <w:pPr>
        <w:pStyle w:val="Body-TextTx"/>
      </w:pPr>
      <w:r w:rsidRPr="00166958">
        <w:t>“</w:t>
      </w:r>
      <w:r w:rsidR="00760428">
        <w:t xml:space="preserve">Yes. </w:t>
      </w:r>
      <w:r w:rsidRPr="00166958">
        <w:t xml:space="preserve">After all his wayward years, and because the title fell to him, he’s looking for </w:t>
      </w:r>
      <w:r w:rsidR="00760428">
        <w:t xml:space="preserve">a </w:t>
      </w:r>
      <w:r w:rsidRPr="00166958">
        <w:t>sense of</w:t>
      </w:r>
      <w:r w:rsidR="008549C0">
        <w:t xml:space="preserve"> </w:t>
      </w:r>
      <w:r w:rsidRPr="00166958">
        <w:t xml:space="preserve">respectability. He thinks </w:t>
      </w:r>
      <w:r w:rsidR="00760428">
        <w:t xml:space="preserve">I can help him and that </w:t>
      </w:r>
      <w:r w:rsidRPr="00166958">
        <w:t xml:space="preserve">courting and marrying me will </w:t>
      </w:r>
      <w:r w:rsidR="00760428">
        <w:t>help settle his family’s misgivings about him and the kind of earl he will be.</w:t>
      </w:r>
      <w:r w:rsidRPr="00166958">
        <w:t>”</w:t>
      </w:r>
    </w:p>
    <w:p w:rsidR="00166958" w:rsidRPr="00166958" w:rsidRDefault="00166958" w:rsidP="00A540C5">
      <w:pPr>
        <w:pStyle w:val="Body-TextTx"/>
      </w:pPr>
      <w:r w:rsidRPr="00166958">
        <w:t>“Wait, wait,” Julia said, holding up both her hands. “I think it’s time we go into the drawing room. I’d like to hear the beginning of this story.”</w:t>
      </w:r>
    </w:p>
    <w:p w:rsidR="00166958" w:rsidRPr="00166958" w:rsidRDefault="00166958" w:rsidP="00A540C5">
      <w:pPr>
        <w:pStyle w:val="Body-TextTx"/>
      </w:pPr>
      <w:r w:rsidRPr="00166958">
        <w:t xml:space="preserve">Brina had been caught and supposed there was now nothing to do but tell them everything. And really, she wanted to. Earl Blacknight wasn’t like any man she’d ever met. </w:t>
      </w:r>
      <w:r w:rsidR="00760428">
        <w:t xml:space="preserve">She’d been with him twice now and he didn’t </w:t>
      </w:r>
      <w:r w:rsidRPr="00166958">
        <w:t xml:space="preserve">do anything the gentlemanly way. </w:t>
      </w:r>
      <w:r w:rsidR="00277184">
        <w:t xml:space="preserve">He’d made it clear he was going to pursue her. She needed a plan, and </w:t>
      </w:r>
      <w:r w:rsidRPr="00166958">
        <w:t>all the guidance her friends could give her if she was going to handle this rake.</w:t>
      </w:r>
    </w:p>
    <w:p w:rsidR="00136269" w:rsidRDefault="00166958" w:rsidP="00A540C5">
      <w:pPr>
        <w:pStyle w:val="Body-TextTx"/>
      </w:pPr>
      <w:r w:rsidRPr="00166958">
        <w:t xml:space="preserve">After they were all comfortably seated with Julia and Adeline on one settee and Brina the other, she realized her heart was still racing from Blacknight’s visit. Just thinking about all the earl had said, how he’d looked at her with such </w:t>
      </w:r>
      <w:r w:rsidR="0098321B">
        <w:t>intensity</w:t>
      </w:r>
      <w:r w:rsidRPr="00166958">
        <w:t xml:space="preserve"> had her quaking inside with trepidation and of all things, anticipation</w:t>
      </w:r>
      <w:r w:rsidR="00277184">
        <w:t xml:space="preserve"> at the thought of seeing him again</w:t>
      </w:r>
      <w:r w:rsidRPr="00166958">
        <w:t>.</w:t>
      </w:r>
      <w:r w:rsidR="00277184">
        <w:t xml:space="preserve"> And that enveloped her with delicious shivers of desire.</w:t>
      </w:r>
    </w:p>
    <w:p w:rsidR="00136269" w:rsidRDefault="00166958" w:rsidP="00A540C5">
      <w:pPr>
        <w:pStyle w:val="Body-TextTx"/>
      </w:pPr>
      <w:r w:rsidRPr="00166958">
        <w:lastRenderedPageBreak/>
        <w:t>“Well?” Julia stated, her dark blue-violet gaze holding fast on Brina’s.</w:t>
      </w:r>
    </w:p>
    <w:p w:rsidR="00166958" w:rsidRPr="00166958" w:rsidRDefault="00277184" w:rsidP="00A540C5">
      <w:pPr>
        <w:pStyle w:val="Body-TextTx"/>
      </w:pPr>
      <w:r>
        <w:t>Brina shook of the unexpected feelings about Blacknight, and said, “</w:t>
      </w:r>
      <w:r w:rsidR="00166958" w:rsidRPr="00166958">
        <w:t>It all started in Paris.”</w:t>
      </w:r>
    </w:p>
    <w:p w:rsidR="00166958" w:rsidRPr="00166958" w:rsidRDefault="00166958" w:rsidP="00A540C5">
      <w:pPr>
        <w:pStyle w:val="Body-TextTx"/>
      </w:pPr>
      <w:r w:rsidRPr="00166958">
        <w:t>“Paris!” Adeline exclaimed.</w:t>
      </w:r>
      <w:r w:rsidR="00B975CC" w:rsidRPr="00B975CC">
        <w:t xml:space="preserve"> </w:t>
      </w:r>
      <w:r w:rsidRPr="00166958">
        <w:t>“You’ve known him that long?”</w:t>
      </w:r>
    </w:p>
    <w:p w:rsidR="00166958" w:rsidRPr="00166958" w:rsidRDefault="00166958" w:rsidP="00A540C5">
      <w:pPr>
        <w:pStyle w:val="Body-TextTx"/>
      </w:pPr>
      <w:r w:rsidRPr="00166958">
        <w:t>“And you never breathed a word to either of us about seeing him there when your returned.” Julia admonished.</w:t>
      </w:r>
    </w:p>
    <w:p w:rsidR="00166958" w:rsidRPr="00166958" w:rsidRDefault="00166958" w:rsidP="00A540C5">
      <w:pPr>
        <w:pStyle w:val="Body-TextTx"/>
      </w:pPr>
      <w:r w:rsidRPr="00166958">
        <w:t>“I couldn’t,” Brina persisted. “I didn’t know who he was until today. He was wearing a mask.”</w:t>
      </w:r>
    </w:p>
    <w:p w:rsidR="00136269" w:rsidRDefault="00166958" w:rsidP="00A540C5">
      <w:pPr>
        <w:pStyle w:val="Body-TextTx"/>
      </w:pPr>
      <w:r w:rsidRPr="00166958">
        <w:t xml:space="preserve">Adeline and Julia gave each other that </w:t>
      </w:r>
      <w:r w:rsidRPr="006E5918">
        <w:rPr>
          <w:rStyle w:val="itali"/>
        </w:rPr>
        <w:t>look</w:t>
      </w:r>
      <w:r w:rsidRPr="00166958">
        <w:t xml:space="preserve"> again.</w:t>
      </w:r>
    </w:p>
    <w:p w:rsidR="00166958" w:rsidRPr="00166958" w:rsidRDefault="00166958" w:rsidP="00A540C5">
      <w:pPr>
        <w:pStyle w:val="Body-TextTx"/>
      </w:pPr>
      <w:r w:rsidRPr="00166958">
        <w:t>“A mask?” Julia said succinctly. “You definitely need to start at the beginning.”</w:t>
      </w:r>
    </w:p>
    <w:p w:rsidR="00166958" w:rsidRPr="00166958" w:rsidRDefault="00166958" w:rsidP="00A540C5">
      <w:pPr>
        <w:pStyle w:val="Body-TextTx"/>
      </w:pPr>
      <w:r w:rsidRPr="00166958">
        <w:t>“And don’t leave out one tiny thing,” Adeline ordered. “We need to know it all.”</w:t>
      </w:r>
    </w:p>
    <w:p w:rsidR="00166958" w:rsidRPr="00166958" w:rsidRDefault="00166958" w:rsidP="00A540C5">
      <w:pPr>
        <w:pStyle w:val="Body-TextTx"/>
      </w:pPr>
      <w:r w:rsidRPr="00166958">
        <w:t>“Shortly after arriving in Paris, I confessed to Aunt Josette I had considered joining The Sisters of Pilwillow Crossings and the reasons I eventually decided against it. She was very understanding and glad I chose to get away from London for a while. A week or so later, she suggested since I had considered a life of servitude and found it wasn’t for me, it would be good to shed my widows’ clothing and go out for an evening of light-hearted</w:t>
      </w:r>
      <w:r w:rsidR="00277184">
        <w:t>, free-living</w:t>
      </w:r>
      <w:r w:rsidRPr="00166958">
        <w:t xml:space="preserve"> entertain</w:t>
      </w:r>
      <w:r w:rsidR="00277184">
        <w:t>ment</w:t>
      </w:r>
      <w:r w:rsidRPr="00166958">
        <w:t xml:space="preserve">. She said the best way to decide what kind of life I </w:t>
      </w:r>
      <w:r w:rsidR="00341350">
        <w:t xml:space="preserve">truly </w:t>
      </w:r>
      <w:r w:rsidRPr="00166958">
        <w:t>wanted was to experience them all. You know Aunt Josette has always been quite liberated in her thinking and actions. And I’d—well you know what I’d been through.”</w:t>
      </w:r>
    </w:p>
    <w:p w:rsidR="00166958" w:rsidRPr="00166958" w:rsidRDefault="00166958" w:rsidP="00A540C5">
      <w:pPr>
        <w:pStyle w:val="Body-TextTx"/>
      </w:pPr>
      <w:r w:rsidRPr="00166958">
        <w:t>Adeline’s golden-brown eyes widened again and her brow rose high. “What did you do?”</w:t>
      </w:r>
    </w:p>
    <w:p w:rsidR="00136269" w:rsidRDefault="00166958" w:rsidP="00A540C5">
      <w:pPr>
        <w:pStyle w:val="Body-TextTx"/>
      </w:pPr>
      <w:r w:rsidRPr="00166958">
        <w:t>Julia moved to the edge of the settee and leaned forward.</w:t>
      </w:r>
    </w:p>
    <w:p w:rsidR="00166958" w:rsidRPr="00166958" w:rsidRDefault="00166958" w:rsidP="00A540C5">
      <w:pPr>
        <w:pStyle w:val="Body-TextTx"/>
      </w:pPr>
      <w:r w:rsidRPr="00166958">
        <w:t xml:space="preserve">Brina continued. “After much thought, I agreed to join Aunt Josette at a private masquerade ball. It seemed the perfect foil for me because no one would see all my face. I admit, </w:t>
      </w:r>
      <w:r w:rsidRPr="00166958">
        <w:lastRenderedPageBreak/>
        <w:t>regretfully so now, that I lulled myself into believing there might be some restorative value in participating at least once in the vastly different lifestyle of Paris’ Society so I dressed in the most glorious shade of pink I’ve ever seen. I’d never worn anything like that gown. It was gathered tight at the waist. The skirt was full and billowing so beautifully. It stood out to here.” She held her arms out to show how wide the skirt was. “I wore a crown of painted leaves. And</w:t>
      </w:r>
      <w:r w:rsidR="00136269">
        <w:t>—</w:t>
      </w:r>
      <w:r w:rsidRPr="00166958">
        <w:t>”</w:t>
      </w:r>
    </w:p>
    <w:p w:rsidR="00136269" w:rsidRDefault="00166958" w:rsidP="00A540C5">
      <w:pPr>
        <w:pStyle w:val="Body-TextTx"/>
      </w:pPr>
      <w:r w:rsidRPr="00166958">
        <w:t>Brina hesitated. What she was admitting had to be a shock to Adeline and Julia. To anyone who believed she’d never shed dark clothing since her husband’s death.</w:t>
      </w:r>
    </w:p>
    <w:p w:rsidR="00166958" w:rsidRPr="00166958" w:rsidRDefault="00166958" w:rsidP="00A540C5">
      <w:pPr>
        <w:pStyle w:val="Body-TextTx"/>
      </w:pPr>
      <w:r w:rsidRPr="00166958">
        <w:t>“And what?” Adeline asked breathlessly, motioning with her hands for Brina to hurry along.</w:t>
      </w:r>
    </w:p>
    <w:p w:rsidR="00136269" w:rsidRDefault="00166958" w:rsidP="00A540C5">
      <w:pPr>
        <w:pStyle w:val="Body-TextTx"/>
      </w:pPr>
      <w:r w:rsidRPr="00166958">
        <w:t>“She spent the night in the earl’s arms!” Julia whispered.</w:t>
      </w:r>
    </w:p>
    <w:p w:rsidR="00166958" w:rsidRPr="00166958" w:rsidRDefault="00166958" w:rsidP="00A540C5">
      <w:pPr>
        <w:pStyle w:val="Body-TextTx"/>
      </w:pPr>
      <w:r w:rsidRPr="00166958">
        <w:t>“No,” Brina answered earnestly. “I didn’t. I swear, I didn’t.</w:t>
      </w:r>
      <w:r w:rsidR="00DB07A4">
        <w:t xml:space="preserve"> He’s a rake of the highest order. How can you think that?</w:t>
      </w:r>
      <w:r w:rsidRPr="00166958">
        <w:t>”</w:t>
      </w:r>
    </w:p>
    <w:p w:rsidR="00166958" w:rsidRPr="00166958" w:rsidRDefault="00166958" w:rsidP="00A540C5">
      <w:pPr>
        <w:pStyle w:val="Body-TextTx"/>
      </w:pPr>
      <w:r w:rsidRPr="00166958">
        <w:t>“But you wanted to,” Julia offered, encouraging her to answer truthfully.</w:t>
      </w:r>
    </w:p>
    <w:p w:rsidR="00136269" w:rsidRDefault="00166958" w:rsidP="00A540C5">
      <w:pPr>
        <w:pStyle w:val="Body-TextTx"/>
      </w:pPr>
      <w:r w:rsidRPr="00166958">
        <w:t>Had she?</w:t>
      </w:r>
    </w:p>
    <w:p w:rsidR="00166958" w:rsidRPr="00166958" w:rsidRDefault="00166958" w:rsidP="00A540C5">
      <w:pPr>
        <w:pStyle w:val="Body-TextTx"/>
      </w:pPr>
      <w:r w:rsidRPr="00166958">
        <w:t>“No. No. That never entered my mind.” Not that night anyway. The truth was that it might have crossed her mind a time or two since then. Well, maybe more than a time or two, but she’d stopped those thoughts as quickly as possible. Sometimes. But she didn’t need to tell her friends every little detail of what happened and how she felt about it then and since.</w:t>
      </w:r>
    </w:p>
    <w:p w:rsidR="00166958" w:rsidRPr="00166958" w:rsidRDefault="00166958" w:rsidP="00A540C5">
      <w:pPr>
        <w:pStyle w:val="Body-TextTx"/>
      </w:pPr>
      <w:r w:rsidRPr="00166958">
        <w:t>She needed to keep a few secrets to herself.</w:t>
      </w:r>
    </w:p>
    <w:p w:rsidR="00166958" w:rsidRPr="00166958" w:rsidRDefault="00166958" w:rsidP="00A540C5">
      <w:pPr>
        <w:pStyle w:val="Body-TextTx"/>
      </w:pPr>
      <w:r w:rsidRPr="00166958">
        <w:t xml:space="preserve">After a few more moments of hesitancy, she continued, “There wasn’t time to think </w:t>
      </w:r>
      <w:r w:rsidR="00341350">
        <w:t>about anyt</w:t>
      </w:r>
      <w:r w:rsidRPr="00166958">
        <w:t>hing like that. When I came upon him in the room, I thought he was a thief. He was only half-dressed and tied to a chair with a lady’s silk scarf.”</w:t>
      </w:r>
    </w:p>
    <w:p w:rsidR="00166958" w:rsidRPr="00166958" w:rsidRDefault="00166958" w:rsidP="00A540C5">
      <w:pPr>
        <w:pStyle w:val="Body-TextTx"/>
      </w:pPr>
      <w:r w:rsidRPr="00166958">
        <w:lastRenderedPageBreak/>
        <w:t xml:space="preserve">Julia and Adeline rose to their feet and stared down at Brina. Neither of them </w:t>
      </w:r>
      <w:r w:rsidR="0098321B">
        <w:t>uttered</w:t>
      </w:r>
      <w:r w:rsidRPr="00166958">
        <w:t xml:space="preserve"> a word. She’d silenced them.</w:t>
      </w:r>
    </w:p>
    <w:p w:rsidR="00166958" w:rsidRPr="00166958" w:rsidRDefault="00166958" w:rsidP="00A540C5">
      <w:pPr>
        <w:pStyle w:val="Body-TextTx"/>
      </w:pPr>
      <w:r w:rsidRPr="00166958">
        <w:t>“Sit back down,” Brina said,</w:t>
      </w:r>
      <w:r w:rsidR="00162BF7">
        <w:t xml:space="preserve"> trying to will away her frustration about the chaos the earl had brought into her life</w:t>
      </w:r>
      <w:r w:rsidRPr="00166958">
        <w:t>. “I’ll tell you everything that happened.”</w:t>
      </w:r>
    </w:p>
    <w:p w:rsidR="00166958" w:rsidRPr="00166958" w:rsidRDefault="00166958" w:rsidP="00A540C5">
      <w:pPr>
        <w:pStyle w:val="Body-TextTx"/>
      </w:pPr>
      <w:r w:rsidRPr="00166958">
        <w:t>And in a rush of excited words she did.</w:t>
      </w:r>
    </w:p>
    <w:p w:rsidR="00136269" w:rsidRDefault="00166958" w:rsidP="00A540C5">
      <w:pPr>
        <w:pStyle w:val="Body-TextTx"/>
      </w:pPr>
      <w:r w:rsidRPr="00166958">
        <w:t>Almost everything.</w:t>
      </w:r>
    </w:p>
    <w:p w:rsidR="00136269" w:rsidRDefault="00166958" w:rsidP="00A540C5">
      <w:pPr>
        <w:pStyle w:val="Body-TextTx"/>
      </w:pPr>
      <w:r w:rsidRPr="00166958">
        <w:t xml:space="preserve">She started her tale when she entered the chateau and was almost immediately accosted by </w:t>
      </w:r>
      <w:r w:rsidR="00B76711">
        <w:t>a</w:t>
      </w:r>
      <w:r w:rsidRPr="00166958">
        <w:t xml:space="preserve"> drunken man. During her story, she was interrupted numerous times with ohs and ahs and with questions and comments from both along the way. Mrs. Lawton brought in tea and piping hot apricot tarts. </w:t>
      </w:r>
      <w:r w:rsidR="00341350">
        <w:t>She admitted to the</w:t>
      </w:r>
      <w:r w:rsidRPr="00166958">
        <w:t xml:space="preserve"> unexpected shock of the brief kiss—</w:t>
      </w:r>
      <w:r w:rsidR="00341350">
        <w:t xml:space="preserve">but </w:t>
      </w:r>
      <w:r w:rsidRPr="00166958">
        <w:t>didn’t tell them about the lingering, disturbing and wonderous feelings that still plagued her. No need for that. She finished her story at the point where Julia and Adeline had appeared in her doorway.</w:t>
      </w:r>
    </w:p>
    <w:p w:rsidR="00136269" w:rsidRDefault="00166958" w:rsidP="00A540C5">
      <w:pPr>
        <w:pStyle w:val="Body-TextTx"/>
      </w:pPr>
      <w:r w:rsidRPr="00166958">
        <w:t>“Now I know why he’s called the scoundrel of the ton!” Adeline exclaimed. “It’s beyond the pale for him to think you’d marry a man with his reputation. And what arrogance. It’s astounding. To think you’d do it just to help him seem more respectable so he can find favor with his family now that he’s the earl.”</w:t>
      </w:r>
    </w:p>
    <w:p w:rsidR="00136269" w:rsidRDefault="00166958" w:rsidP="00A540C5">
      <w:pPr>
        <w:pStyle w:val="Body-TextTx"/>
      </w:pPr>
      <w:r w:rsidRPr="00166958">
        <w:t xml:space="preserve">“I know. </w:t>
      </w:r>
      <w:r w:rsidR="00341350">
        <w:t xml:space="preserve">He must do something more than marry me to convince them he’s changed. </w:t>
      </w:r>
      <w:r w:rsidRPr="00166958">
        <w:t>It would serve him right if I came up with a wager of my own,” Brina grumbled. “How do you think he would like it if I asked all the ladies I know to place a bet that I won’t agree to marry him by the last ball of the Season. I wonder if he’d react favorably to that</w:t>
      </w:r>
      <w:r w:rsidR="00162BF7">
        <w:t>.</w:t>
      </w:r>
      <w:r w:rsidRPr="00166958">
        <w:t>”</w:t>
      </w:r>
    </w:p>
    <w:p w:rsidR="00166958" w:rsidRPr="00166958" w:rsidRDefault="00166958" w:rsidP="00A540C5">
      <w:pPr>
        <w:pStyle w:val="Body-TextTx"/>
      </w:pPr>
      <w:r w:rsidRPr="00166958">
        <w:t>“He wouldn’t like it at all,” Adeline agreed.</w:t>
      </w:r>
    </w:p>
    <w:p w:rsidR="00166958" w:rsidRPr="00166958" w:rsidRDefault="00166958" w:rsidP="00A540C5">
      <w:pPr>
        <w:pStyle w:val="Body-TextTx"/>
      </w:pPr>
      <w:r w:rsidRPr="00166958">
        <w:t>Julia placed her teacup onto the small table that stood between the two settees, leaned back and smiled. “I think you might be on to something, Brina.”</w:t>
      </w:r>
    </w:p>
    <w:p w:rsidR="00166958" w:rsidRPr="00166958" w:rsidRDefault="00166958" w:rsidP="00A540C5">
      <w:pPr>
        <w:pStyle w:val="Body-TextTx"/>
      </w:pPr>
      <w:r w:rsidRPr="00166958">
        <w:lastRenderedPageBreak/>
        <w:t>Brina was a little concerned by Julia’s confident smile. “What do you mean?”</w:t>
      </w:r>
    </w:p>
    <w:p w:rsidR="00166958" w:rsidRPr="00166958" w:rsidRDefault="00166958" w:rsidP="00A540C5">
      <w:pPr>
        <w:pStyle w:val="Body-TextTx"/>
      </w:pPr>
      <w:r w:rsidRPr="00166958">
        <w:t xml:space="preserve">“Maybe you </w:t>
      </w:r>
      <w:r w:rsidRPr="006E5918">
        <w:rPr>
          <w:rStyle w:val="itali"/>
        </w:rPr>
        <w:t>should</w:t>
      </w:r>
      <w:r w:rsidRPr="00166958">
        <w:t xml:space="preserve"> consider his proposal.”</w:t>
      </w:r>
    </w:p>
    <w:p w:rsidR="00166958" w:rsidRPr="00166958" w:rsidRDefault="00166958" w:rsidP="00A540C5">
      <w:pPr>
        <w:pStyle w:val="Body-TextTx"/>
      </w:pPr>
      <w:r w:rsidRPr="00166958">
        <w:t>“Absolutely not!” Adeline injected.</w:t>
      </w:r>
    </w:p>
    <w:p w:rsidR="00166958" w:rsidRPr="00166958" w:rsidRDefault="00166958" w:rsidP="00A540C5">
      <w:pPr>
        <w:pStyle w:val="Body-TextTx"/>
      </w:pPr>
      <w:r w:rsidRPr="00166958">
        <w:t>“Let me explain,” Julia argued. “There seemed to be something between the two of you when you looked at each other.”</w:t>
      </w:r>
    </w:p>
    <w:p w:rsidR="00166958" w:rsidRPr="00166958" w:rsidRDefault="00166958" w:rsidP="00A540C5">
      <w:pPr>
        <w:pStyle w:val="Body-TextTx"/>
      </w:pPr>
      <w:r w:rsidRPr="00166958">
        <w:t>Adeline whipped her gaze back to Brina. “Was there?”</w:t>
      </w:r>
    </w:p>
    <w:p w:rsidR="00166958" w:rsidRPr="00166958" w:rsidRDefault="00166958" w:rsidP="00A540C5">
      <w:pPr>
        <w:pStyle w:val="Body-TextTx"/>
      </w:pPr>
      <w:r w:rsidRPr="00166958">
        <w:t>“Well—”</w:t>
      </w:r>
      <w:r w:rsidR="00341350">
        <w:t xml:space="preserve"> Brina hedged.</w:t>
      </w:r>
    </w:p>
    <w:p w:rsidR="00166958" w:rsidRPr="00166958" w:rsidRDefault="00166958" w:rsidP="00A540C5">
      <w:pPr>
        <w:pStyle w:val="Body-TextTx"/>
      </w:pPr>
      <w:r w:rsidRPr="00166958">
        <w:t>“</w:t>
      </w:r>
      <w:r w:rsidR="00341350">
        <w:t>H</w:t>
      </w:r>
      <w:r w:rsidRPr="00166958">
        <w:t xml:space="preserve">e’s the devil of depravity and debauchery which is why he’s spent so much time in Paris. That you found him tied to a chair—and by a woman, no less, shows he is living up to everything we’ve heard about him. He cares for no one but himself, stays separated from his family for most of the year, and when he is in Town he never visits to even ask about their welfare. I don’t know what Julia is thinking but you can’t possibly consider this travesty </w:t>
      </w:r>
      <w:r w:rsidR="00341350">
        <w:t>he</w:t>
      </w:r>
      <w:r w:rsidR="00136269">
        <w:t>’</w:t>
      </w:r>
      <w:r w:rsidR="00341350">
        <w:t xml:space="preserve">s </w:t>
      </w:r>
      <w:r w:rsidR="00162BF7">
        <w:t xml:space="preserve">put upon you for </w:t>
      </w:r>
      <w:r w:rsidRPr="00166958">
        <w:t xml:space="preserve">one </w:t>
      </w:r>
      <w:r w:rsidR="00341350">
        <w:t>second</w:t>
      </w:r>
      <w:r w:rsidRPr="00166958">
        <w:t>.”</w:t>
      </w:r>
    </w:p>
    <w:p w:rsidR="00166958" w:rsidRPr="00166958" w:rsidRDefault="00166958" w:rsidP="00A540C5">
      <w:pPr>
        <w:pStyle w:val="Body-TextTx"/>
      </w:pPr>
      <w:r w:rsidRPr="00166958">
        <w:t>Brina knew all of what Adeline said wasn’t true even though it was accepted as fact. He obviously cared for some of his family. He’d saved his cousin from a marriage that would have probably been an unfortunate one. For both, considering how quickly the young man went on to find another woman’s affections.</w:t>
      </w:r>
    </w:p>
    <w:p w:rsidR="00166958" w:rsidRPr="00166958" w:rsidRDefault="00166958" w:rsidP="00A540C5">
      <w:pPr>
        <w:pStyle w:val="Body-TextTx"/>
      </w:pPr>
      <w:r w:rsidRPr="00166958">
        <w:t>But</w:t>
      </w:r>
      <w:r w:rsidR="00B975CC">
        <w:t> . . .</w:t>
      </w:r>
    </w:p>
    <w:p w:rsidR="00166958" w:rsidRPr="00166958" w:rsidRDefault="00166958" w:rsidP="00A540C5">
      <w:pPr>
        <w:pStyle w:val="Body-TextTx"/>
      </w:pPr>
      <w:r w:rsidRPr="00166958">
        <w:t>“Of course, I can’t and won’t consider such an idea,” Brina stated again. “</w:t>
      </w:r>
      <w:r w:rsidR="00162BF7">
        <w:t xml:space="preserve">He’s a scoundrel for doing this. </w:t>
      </w:r>
      <w:r w:rsidRPr="00166958">
        <w:t>You both know that.” She turned to Julia and saw that her friend wasn’t convinced. “</w:t>
      </w:r>
      <w:r w:rsidR="00162BF7">
        <w:t>All right, t</w:t>
      </w:r>
      <w:r w:rsidRPr="00166958">
        <w:t>here was, or perhaps I should say there is a spark of something when I look at him. It’s true. I might avoid telling you all the truth, but I won’t lie to you about anything. I suppose my feeling</w:t>
      </w:r>
      <w:r w:rsidR="00B76711">
        <w:t>s</w:t>
      </w:r>
      <w:r w:rsidRPr="00166958">
        <w:t xml:space="preserve"> have something to do with the fact he seems so dangerous to me, and yet </w:t>
      </w:r>
      <w:r w:rsidRPr="00166958">
        <w:lastRenderedPageBreak/>
        <w:t>so safe at the same time. I can’t explain it. It’s just there, but I certainly don’t intend to act upon it. As his reputation bears out, he seems to have skipped all civility in something as sacred as marriage and placed a wager on it.”</w:t>
      </w:r>
    </w:p>
    <w:p w:rsidR="00166958" w:rsidRPr="00166958" w:rsidRDefault="00166958" w:rsidP="00A540C5">
      <w:pPr>
        <w:pStyle w:val="Body-TextTx"/>
      </w:pPr>
      <w:r w:rsidRPr="00166958">
        <w:t xml:space="preserve">“I understand all you say and agree,” Julia replied calmly. “Both of you indulge me and let me finish what I was going to say. Before you went to France, Brina, I remember asking you why you thought you would be happy joining </w:t>
      </w:r>
      <w:r w:rsidR="00B76711">
        <w:t>T</w:t>
      </w:r>
      <w:r w:rsidRPr="00166958">
        <w:t>he Sisters of Pilwillow Crossings and you said, ‘because I’m not happy where I am.’ Tell me, are you happy where you are now?”</w:t>
      </w:r>
    </w:p>
    <w:p w:rsidR="00166958" w:rsidRPr="00166958" w:rsidRDefault="00166958" w:rsidP="00A540C5">
      <w:pPr>
        <w:pStyle w:val="Body-TextTx"/>
      </w:pPr>
      <w:r w:rsidRPr="00166958">
        <w:t>She’d lived the past five years thinking she’d never be happy again because of Stewart’s death and the subsequent things that came close to driving her to madness. Now, living in the house in front of the girls’ school and helping the sisters at Pilwillow Crossings, she’d found a certain amount of contentment.</w:t>
      </w:r>
    </w:p>
    <w:p w:rsidR="00166958" w:rsidRPr="00166958" w:rsidRDefault="00166958" w:rsidP="00A540C5">
      <w:pPr>
        <w:pStyle w:val="Body-TextTx"/>
      </w:pPr>
      <w:r w:rsidRPr="00166958">
        <w:t>Until today.</w:t>
      </w:r>
      <w:r w:rsidR="00341350">
        <w:t xml:space="preserve"> Now she felt an anxious excitement</w:t>
      </w:r>
      <w:r w:rsidR="003F7597">
        <w:t xml:space="preserve"> coiling inside her</w:t>
      </w:r>
      <w:r w:rsidR="00341350">
        <w:t>.</w:t>
      </w:r>
      <w:r w:rsidR="003F7597">
        <w:t xml:space="preserve"> As if that passageway to adventure the earl talked about was before her and all she had to do was step into it.</w:t>
      </w:r>
    </w:p>
    <w:p w:rsidR="00166958" w:rsidRPr="00166958" w:rsidRDefault="00166958" w:rsidP="00A540C5">
      <w:pPr>
        <w:pStyle w:val="Body-TextTx"/>
      </w:pPr>
      <w:r w:rsidRPr="00166958">
        <w:t>“Yes</w:t>
      </w:r>
      <w:r w:rsidR="003F7597">
        <w:t>, I was</w:t>
      </w:r>
      <w:r w:rsidRPr="00166958">
        <w:t xml:space="preserve"> until Blacknight showed up and announced his preposterous wager.”</w:t>
      </w:r>
    </w:p>
    <w:p w:rsidR="00166958" w:rsidRPr="00166958" w:rsidRDefault="00166958" w:rsidP="00A540C5">
      <w:pPr>
        <w:pStyle w:val="Body-TextTx"/>
      </w:pPr>
      <w:r w:rsidRPr="00166958">
        <w:t>“Blacknight obviously didn’t want you to agree to marry him today.”</w:t>
      </w:r>
    </w:p>
    <w:p w:rsidR="00166958" w:rsidRPr="00166958" w:rsidRDefault="00166958" w:rsidP="00A540C5">
      <w:pPr>
        <w:pStyle w:val="Body-TextTx"/>
      </w:pPr>
      <w:r w:rsidRPr="00166958">
        <w:t>“Didn’t he?” Brina asked.</w:t>
      </w:r>
    </w:p>
    <w:p w:rsidR="00166958" w:rsidRPr="00166958" w:rsidRDefault="00166958" w:rsidP="00A540C5">
      <w:pPr>
        <w:pStyle w:val="Body-TextTx"/>
      </w:pPr>
      <w:r w:rsidRPr="00166958">
        <w:t>“He wouldn’t have made the wager if he had. He would have simply come over and asked for your hand</w:t>
      </w:r>
      <w:r w:rsidR="00635799">
        <w:t xml:space="preserve"> like any gentleman would have</w:t>
      </w:r>
      <w:r w:rsidRPr="00166958">
        <w:t xml:space="preserve">. </w:t>
      </w:r>
      <w:r w:rsidR="00635799">
        <w:t>He’s a different kind of man. S</w:t>
      </w:r>
      <w:r w:rsidRPr="00166958">
        <w:t xml:space="preserve">trong, self-confident men want to pursue </w:t>
      </w:r>
      <w:r w:rsidR="00635799">
        <w:t>the lady they are after.</w:t>
      </w:r>
      <w:r w:rsidRPr="00166958">
        <w:t xml:space="preserve"> What would be the enjoyment for either of you if he asked you to marry him and you said yes or no immediately? There wouldn’t be any value in that for either of you. Saying no </w:t>
      </w:r>
      <w:r w:rsidR="003F7597">
        <w:t xml:space="preserve">gave </w:t>
      </w:r>
      <w:r w:rsidRPr="00166958">
        <w:t>him exactly what he wants. A reason to pursue you</w:t>
      </w:r>
      <w:r w:rsidR="00635799">
        <w:t xml:space="preserve"> and a reason for you to run</w:t>
      </w:r>
      <w:r w:rsidRPr="00166958">
        <w:t>.”</w:t>
      </w:r>
    </w:p>
    <w:p w:rsidR="00136269" w:rsidRDefault="00166958" w:rsidP="00A540C5">
      <w:pPr>
        <w:pStyle w:val="Body-TextTx"/>
      </w:pPr>
      <w:r w:rsidRPr="00166958">
        <w:t xml:space="preserve">“You may be right,” Brina said, thinking back on the earl’s shenanigans in a whole new </w:t>
      </w:r>
      <w:r w:rsidRPr="00166958">
        <w:lastRenderedPageBreak/>
        <w:t xml:space="preserve">light. “He </w:t>
      </w:r>
      <w:r w:rsidR="003F7597">
        <w:t xml:space="preserve">said </w:t>
      </w:r>
      <w:r w:rsidRPr="00166958">
        <w:t>something similar.”</w:t>
      </w:r>
    </w:p>
    <w:p w:rsidR="00166958" w:rsidRPr="00166958" w:rsidRDefault="00166958" w:rsidP="00A540C5">
      <w:pPr>
        <w:pStyle w:val="Body-TextTx"/>
      </w:pPr>
      <w:r w:rsidRPr="00166958">
        <w:t xml:space="preserve">Julia pursed her lips in thought again. “Your first inclination </w:t>
      </w:r>
      <w:r w:rsidR="003F7597">
        <w:t>was</w:t>
      </w:r>
      <w:r w:rsidRPr="00166958">
        <w:t xml:space="preserve"> the right one</w:t>
      </w:r>
      <w:r w:rsidR="00A55296">
        <w:t>, Brina</w:t>
      </w:r>
      <w:r w:rsidRPr="00166958">
        <w:t xml:space="preserve">. </w:t>
      </w:r>
      <w:r w:rsidR="00A55296">
        <w:t>Y</w:t>
      </w:r>
      <w:r w:rsidRPr="00166958">
        <w:t>ou should find a way to turn the tables on hi</w:t>
      </w:r>
      <w:r w:rsidR="003F7597">
        <w:t xml:space="preserve">m and agree to </w:t>
      </w:r>
      <w:r w:rsidRPr="00166958">
        <w:t>marry him</w:t>
      </w:r>
      <w:r w:rsidR="003F7597">
        <w:t xml:space="preserve"> but with conditions</w:t>
      </w:r>
      <w:r w:rsidR="00635799">
        <w:t xml:space="preserve"> he can’t possibly accept</w:t>
      </w:r>
      <w:r w:rsidRPr="00166958">
        <w:t>.”</w:t>
      </w:r>
    </w:p>
    <w:p w:rsidR="00166958" w:rsidRPr="00166958" w:rsidRDefault="00166958" w:rsidP="00A540C5">
      <w:pPr>
        <w:pStyle w:val="Body-TextTx"/>
      </w:pPr>
      <w:r w:rsidRPr="00166958">
        <w:t>“What?” Adeline exclaimed.</w:t>
      </w:r>
    </w:p>
    <w:p w:rsidR="00166958" w:rsidRPr="00166958" w:rsidRDefault="00166958" w:rsidP="00A540C5">
      <w:pPr>
        <w:pStyle w:val="Body-TextTx"/>
      </w:pPr>
      <w:r w:rsidRPr="00166958">
        <w:t>“No,” Brina persisted. “I don’t want to marry him.”</w:t>
      </w:r>
    </w:p>
    <w:p w:rsidR="00166958" w:rsidRPr="00166958" w:rsidRDefault="00166958" w:rsidP="00A540C5">
      <w:pPr>
        <w:pStyle w:val="Body-TextTx"/>
      </w:pPr>
      <w:r w:rsidRPr="00166958">
        <w:t>“I know</w:t>
      </w:r>
      <w:r w:rsidR="00A55296">
        <w:t xml:space="preserve">. </w:t>
      </w:r>
      <w:r w:rsidR="00162BF7">
        <w:t xml:space="preserve">I’m not suggesting that. Only that you get even. </w:t>
      </w:r>
      <w:r w:rsidR="00A55296">
        <w:t>He</w:t>
      </w:r>
      <w:r w:rsidR="003F7597" w:rsidRPr="00166958">
        <w:t xml:space="preserve">’s made a very public </w:t>
      </w:r>
      <w:r w:rsidR="003F7597">
        <w:t>wager</w:t>
      </w:r>
      <w:r w:rsidR="003F7597" w:rsidRPr="00166958">
        <w:t xml:space="preserve"> involving you</w:t>
      </w:r>
      <w:r w:rsidR="003F7597">
        <w:t>,</w:t>
      </w:r>
      <w:r w:rsidR="003F7597" w:rsidRPr="00166958">
        <w:t xml:space="preserve"> but you have no say in it.</w:t>
      </w:r>
      <w:r w:rsidR="003F7597">
        <w:t xml:space="preserve"> </w:t>
      </w:r>
      <w:r w:rsidR="00A55296">
        <w:t xml:space="preserve">Only the men at White’s can put up a bet. </w:t>
      </w:r>
      <w:r w:rsidR="003F7597">
        <w:t>Yo</w:t>
      </w:r>
      <w:r w:rsidRPr="00166958">
        <w:t>u should stand up to him and make your own wager</w:t>
      </w:r>
      <w:r w:rsidR="003F7597">
        <w:t>.</w:t>
      </w:r>
      <w:r w:rsidRPr="00166958">
        <w:t>”</w:t>
      </w:r>
    </w:p>
    <w:p w:rsidR="00136269" w:rsidRDefault="00A55296" w:rsidP="00A540C5">
      <w:pPr>
        <w:pStyle w:val="Body-TextTx"/>
      </w:pPr>
      <w:r w:rsidRPr="00166958">
        <w:t>“I can’t believe it, but think I’m agreeing to this, too,” Adeline added, placing her cup on the tray beside Julia’s. “He needs to be taught a lesson he won’t soon forget.”</w:t>
      </w:r>
    </w:p>
    <w:p w:rsidR="00136269" w:rsidRDefault="00166958" w:rsidP="00A540C5">
      <w:pPr>
        <w:pStyle w:val="Body-TextTx"/>
      </w:pPr>
      <w:r w:rsidRPr="00166958">
        <w:t xml:space="preserve">The idea of doing something to upset the earl’s life as he had upended hers </w:t>
      </w:r>
      <w:r w:rsidR="00B76711">
        <w:t>was intriguing</w:t>
      </w:r>
      <w:r w:rsidRPr="00166958">
        <w:t>. It would serve him right if she could get the upper hand in the situation he’s created and beat him at his own game</w:t>
      </w:r>
      <w:r w:rsidR="00A55296">
        <w:t xml:space="preserve"> by forcing him to accept a wager </w:t>
      </w:r>
      <w:r w:rsidR="00D13B1E">
        <w:t xml:space="preserve">from her </w:t>
      </w:r>
      <w:r w:rsidR="00A55296">
        <w:t>he couldn’t possibly win.</w:t>
      </w:r>
    </w:p>
    <w:p w:rsidR="00136269" w:rsidRDefault="00166958" w:rsidP="00A540C5">
      <w:pPr>
        <w:pStyle w:val="Body-TextTx"/>
      </w:pPr>
      <w:r w:rsidRPr="00166958">
        <w:t>“</w:t>
      </w:r>
      <w:r w:rsidR="00D13B1E">
        <w:t>I don’t know</w:t>
      </w:r>
      <w:r w:rsidRPr="00166958">
        <w:t>,” Brina answered, shaking her head. “</w:t>
      </w:r>
      <w:r w:rsidR="00D13B1E">
        <w:t xml:space="preserve">The possibility sounds good but </w:t>
      </w:r>
      <w:r w:rsidRPr="00166958">
        <w:t>I’</w:t>
      </w:r>
      <w:r w:rsidR="00D13B1E">
        <w:t>m not sure I c</w:t>
      </w:r>
      <w:r w:rsidR="00AF0EC1">
        <w:t>an do it.</w:t>
      </w:r>
      <w:r w:rsidRPr="00166958">
        <w:t>”</w:t>
      </w:r>
    </w:p>
    <w:p w:rsidR="00136269" w:rsidRDefault="00166958" w:rsidP="00A540C5">
      <w:pPr>
        <w:pStyle w:val="Body-TextTx"/>
      </w:pPr>
      <w:r w:rsidRPr="00166958">
        <w:t>“</w:t>
      </w:r>
      <w:r w:rsidR="00AF0EC1">
        <w:t>Sure you can,” Julia encouraged. “</w:t>
      </w:r>
      <w:r w:rsidRPr="00166958">
        <w:t>As an example,</w:t>
      </w:r>
      <w:r w:rsidR="00AF0EC1">
        <w:t xml:space="preserve"> e</w:t>
      </w:r>
      <w:r w:rsidRPr="00166958">
        <w:t>veryone has heard Blacknight’s instincts are superb when it comes to gambling</w:t>
      </w:r>
      <w:r w:rsidR="00A55296">
        <w:t xml:space="preserve"> and he’s certainly fought more than one duel over a card game. I’ve heard f</w:t>
      </w:r>
      <w:r w:rsidRPr="00166958">
        <w:t xml:space="preserve">ew can match his </w:t>
      </w:r>
      <w:r w:rsidR="00A55296">
        <w:t>gaming s</w:t>
      </w:r>
      <w:r w:rsidRPr="00166958">
        <w:t>kill</w:t>
      </w:r>
      <w:r w:rsidR="00A55296">
        <w:t>s</w:t>
      </w:r>
      <w:r w:rsidRPr="00166958">
        <w:t xml:space="preserve">. Maybe you could say if he can manage to not gamble during the </w:t>
      </w:r>
      <w:r w:rsidR="00A55296">
        <w:t xml:space="preserve">rest of the </w:t>
      </w:r>
      <w:r w:rsidRPr="00166958">
        <w:t xml:space="preserve">Season you will marry him. Of course, he can’t quit. </w:t>
      </w:r>
      <w:r w:rsidR="00A55296">
        <w:t xml:space="preserve">Men seek him out to play against him. </w:t>
      </w:r>
      <w:r w:rsidRPr="00166958">
        <w:t>He’s a master at it. So</w:t>
      </w:r>
      <w:r w:rsidR="00B76711">
        <w:t>,</w:t>
      </w:r>
      <w:r w:rsidRPr="00166958">
        <w:t xml:space="preserve"> he will lose the bet and your hand in marriage.”</w:t>
      </w:r>
    </w:p>
    <w:p w:rsidR="00166958" w:rsidRPr="00166958" w:rsidRDefault="00166958" w:rsidP="00A540C5">
      <w:pPr>
        <w:pStyle w:val="Body-TextTx"/>
      </w:pPr>
      <w:r w:rsidRPr="00166958">
        <w:lastRenderedPageBreak/>
        <w:t>“So—what would you win if he lost?” Adeline asked. “A bet has to work both ways.</w:t>
      </w:r>
      <w:r w:rsidR="00D13B1E">
        <w:t xml:space="preserve"> He loses you but what do you win?</w:t>
      </w:r>
      <w:r w:rsidRPr="00166958">
        <w:t>”</w:t>
      </w:r>
    </w:p>
    <w:p w:rsidR="00166958" w:rsidRPr="00166958" w:rsidRDefault="00166958" w:rsidP="00A540C5">
      <w:pPr>
        <w:pStyle w:val="Body-TextTx"/>
      </w:pPr>
      <w:r w:rsidRPr="00166958">
        <w:t>“I don’t know,” Brina said. “What?”</w:t>
      </w:r>
    </w:p>
    <w:p w:rsidR="00166958" w:rsidRPr="00166958" w:rsidRDefault="00166958" w:rsidP="00A540C5">
      <w:pPr>
        <w:pStyle w:val="Body-TextTx"/>
      </w:pPr>
      <w:r w:rsidRPr="00166958">
        <w:t>Julia shook her head. “That is up to you. What do you want, Brina? What is something the earl could give that would make you happy</w:t>
      </w:r>
      <w:r w:rsidR="00AF0EC1">
        <w:t xml:space="preserve"> if he lost</w:t>
      </w:r>
      <w:r w:rsidRPr="00166958">
        <w:t>? Only you can decide what that is.”</w:t>
      </w:r>
    </w:p>
    <w:p w:rsidR="00136269" w:rsidRDefault="00166958" w:rsidP="00A540C5">
      <w:pPr>
        <w:pStyle w:val="Body-TextTx"/>
      </w:pPr>
      <w:r w:rsidRPr="00166958">
        <w:t>Brina studied on Julia’s words. Didn’t she have what she wanted? A home of her own and a life that was filled with people who needed her to help them.</w:t>
      </w:r>
      <w:r w:rsidR="00AF0EC1">
        <w:t xml:space="preserve"> A way to atone for what she’d done.</w:t>
      </w:r>
      <w:r w:rsidR="00162BF7">
        <w:t xml:space="preserve"> What she didn’t need was a man.</w:t>
      </w:r>
    </w:p>
    <w:p w:rsidR="00166958" w:rsidRDefault="00166958" w:rsidP="00A540C5">
      <w:pPr>
        <w:pStyle w:val="Body-TextTx"/>
      </w:pPr>
      <w:r w:rsidRPr="00166958">
        <w:t>“If you are going to consider what Julia is suggesting</w:t>
      </w:r>
      <w:r w:rsidR="00B76711">
        <w:t>,</w:t>
      </w:r>
      <w:r w:rsidR="00AF0EC1">
        <w:t>” Adeline said. “One</w:t>
      </w:r>
      <w:r w:rsidRPr="00166958">
        <w:t xml:space="preserve"> thing you must remember is this is a very serious matter the earl has brought to your door. If you offer him a wager, and he accepts, you have to ponder the consequences of what </w:t>
      </w:r>
      <w:r w:rsidR="00B76711">
        <w:t>will</w:t>
      </w:r>
      <w:r w:rsidRPr="00166958">
        <w:t xml:space="preserve"> happen if you lose.”</w:t>
      </w:r>
    </w:p>
    <w:p w:rsidR="00D13B1E" w:rsidRPr="006E5918" w:rsidRDefault="00D13B1E" w:rsidP="00A540C5">
      <w:pPr>
        <w:pStyle w:val="Body-TextTx"/>
      </w:pPr>
      <w:r w:rsidRPr="006E5918">
        <w:rPr>
          <w:rStyle w:val="itali"/>
        </w:rPr>
        <w:t>Marriage.</w:t>
      </w:r>
    </w:p>
    <w:p w:rsidR="00136269" w:rsidRDefault="00166958" w:rsidP="00A540C5">
      <w:pPr>
        <w:pStyle w:val="Body-TextTx"/>
      </w:pPr>
      <w:r w:rsidRPr="00166958">
        <w:t xml:space="preserve">That possibility was too </w:t>
      </w:r>
      <w:r w:rsidR="00162BF7">
        <w:t>hurtful</w:t>
      </w:r>
      <w:r w:rsidR="00162BF7" w:rsidRPr="00166958" w:rsidDel="00162BF7">
        <w:t xml:space="preserve"> </w:t>
      </w:r>
      <w:r w:rsidRPr="00166958">
        <w:t xml:space="preserve">to even think about. Brina </w:t>
      </w:r>
      <w:r w:rsidR="00D13B1E">
        <w:t>threw her napkin on top of the tea tray</w:t>
      </w:r>
      <w:r w:rsidR="00635799">
        <w:t xml:space="preserve">, rattling </w:t>
      </w:r>
      <w:r w:rsidR="00D13B1E">
        <w:t>the empty cups. She</w:t>
      </w:r>
      <w:r w:rsidR="00635799">
        <w:t xml:space="preserve"> </w:t>
      </w:r>
      <w:r w:rsidRPr="00166958">
        <w:t xml:space="preserve">rose and walked over to the window and looked out at the spring day. It had been a perfect until the earl had arrived at her door. </w:t>
      </w:r>
      <w:r w:rsidR="00D13B1E">
        <w:t xml:space="preserve">She had </w:t>
      </w:r>
      <w:r w:rsidR="00162BF7">
        <w:t xml:space="preserve">come through the dark times in her life and had </w:t>
      </w:r>
      <w:r w:rsidR="00635799">
        <w:t xml:space="preserve">definite </w:t>
      </w:r>
      <w:r w:rsidR="00D13B1E">
        <w:t xml:space="preserve">plans. </w:t>
      </w:r>
      <w:r w:rsidRPr="00166958">
        <w:t xml:space="preserve">Now she was not only unsettled, she was angry with </w:t>
      </w:r>
      <w:r w:rsidR="00635799">
        <w:t>Blacknight</w:t>
      </w:r>
      <w:r w:rsidRPr="00166958">
        <w:t xml:space="preserve"> for </w:t>
      </w:r>
      <w:r w:rsidR="00AF0EC1">
        <w:t>inserting himself into her life</w:t>
      </w:r>
      <w:r w:rsidR="00512B2D">
        <w:t xml:space="preserve">, making her think about the possibility of doing something to get even with him, </w:t>
      </w:r>
      <w:r w:rsidR="009B3F16">
        <w:t xml:space="preserve">and worse </w:t>
      </w:r>
      <w:r w:rsidR="00512B2D">
        <w:t>making her feel the wonderful, sensuous sensation of desire once again.</w:t>
      </w:r>
    </w:p>
    <w:p w:rsidR="00136269" w:rsidRDefault="00166958" w:rsidP="00A540C5">
      <w:pPr>
        <w:pStyle w:val="Body-TextTx"/>
      </w:pPr>
      <w:r w:rsidRPr="00166958">
        <w:t>Love and marriage were two things she never wanted in her life again</w:t>
      </w:r>
      <w:r w:rsidR="009B3F16">
        <w:t xml:space="preserve"> under any circumstances</w:t>
      </w:r>
      <w:r w:rsidRPr="00166958">
        <w:t>.</w:t>
      </w:r>
    </w:p>
    <w:p w:rsidR="00136269" w:rsidRDefault="00166958" w:rsidP="00A540C5">
      <w:pPr>
        <w:pStyle w:val="Body-TextTx"/>
      </w:pPr>
      <w:r w:rsidRPr="00166958">
        <w:t xml:space="preserve">She didn’t want to ever have the possibility of going through the kind of </w:t>
      </w:r>
      <w:r w:rsidR="00635799">
        <w:t xml:space="preserve">heart-breaking </w:t>
      </w:r>
      <w:r w:rsidRPr="00166958">
        <w:t xml:space="preserve">loss, </w:t>
      </w:r>
      <w:r w:rsidR="00635799">
        <w:t xml:space="preserve">hot, bitter </w:t>
      </w:r>
      <w:r w:rsidRPr="00166958">
        <w:t xml:space="preserve">anger, and </w:t>
      </w:r>
      <w:r w:rsidR="00635799">
        <w:t xml:space="preserve">soul-destroying </w:t>
      </w:r>
      <w:r w:rsidRPr="00166958">
        <w:t xml:space="preserve">despair that had crippled her for years. The only thing </w:t>
      </w:r>
      <w:r w:rsidRPr="00166958">
        <w:lastRenderedPageBreak/>
        <w:t>she really wanted was something the earl couldn’t give her.</w:t>
      </w:r>
    </w:p>
    <w:p w:rsidR="00136269" w:rsidRDefault="00166958" w:rsidP="00A540C5">
      <w:pPr>
        <w:pStyle w:val="Body-TextTx"/>
      </w:pPr>
      <w:r w:rsidRPr="00166958">
        <w:t xml:space="preserve">Redemption </w:t>
      </w:r>
      <w:r w:rsidR="00635799">
        <w:t xml:space="preserve">for what she’d done </w:t>
      </w:r>
      <w:r w:rsidRPr="00166958">
        <w:t>had to come from someone much higher up than the Earl of Blacknight.</w:t>
      </w:r>
    </w:p>
    <w:p w:rsidR="00D81EAC" w:rsidRPr="00D81EAC" w:rsidRDefault="00D81EAC" w:rsidP="00D81EAC" w14:paraId="C7FD2DA5">
      <w:pPr>
        <w:pStyle w:val="Section-ChapterSCP"/>
      </w:pPr>
      <w:r w:rsidRPr="00D81EAC">
        <w:lastRenderedPageBreak/>
        <w:t>Chapter</w:t>
      </w:r>
      <w:r w:rsidR="004B0584">
        <w:t xml:space="preserve"> 5</w:t>
      </w:r>
    </w:p>
    <w:p w:rsidR="00172938" w:rsidRDefault="00172938" w:rsidP="00D221E5">
      <w:pPr>
        <w:pStyle w:val="TitleTtl"/>
      </w:pPr>
      <w:r>
        <w:t xml:space="preserve">Chapter </w:t>
      </w:r>
      <w:r w:rsidR="00B975CC">
        <w:t>5</w:t>
      </w:r>
    </w:p>
    <w:p w:rsidR="00172938" w:rsidRDefault="00172938" w:rsidP="00A540C5">
      <w:pPr>
        <w:pStyle w:val="Body-TextTx"/>
      </w:pPr>
      <w:r>
        <w:t xml:space="preserve">Zane walked through the wide double doors and into the spacious entryway of the Grand Hall where the </w:t>
      </w:r>
      <w:r w:rsidR="00935536">
        <w:t>premier parties and dances</w:t>
      </w:r>
      <w:r>
        <w:t xml:space="preserve"> of the Season w</w:t>
      </w:r>
      <w:r w:rsidR="00935536">
        <w:t>ere</w:t>
      </w:r>
      <w:r>
        <w:t xml:space="preserve"> always held. Its marbled floors led to the famous ballroom as well as secret little alcoves and candlelit corridors that were perfect for romantic rendezvous between young ladies and courtly beaus or star-crossed lovers.</w:t>
      </w:r>
    </w:p>
    <w:p w:rsidR="00136269" w:rsidRDefault="00172938" w:rsidP="00A540C5">
      <w:pPr>
        <w:pStyle w:val="Body-TextTx"/>
      </w:pPr>
      <w:r>
        <w:t>After shedding his black velvet evening cloak, he came face-to-face with his older sister, Patricia. She’d undoubtedly been waiting for him to arrive.</w:t>
      </w:r>
    </w:p>
    <w:p w:rsidR="00172938" w:rsidRDefault="00172938" w:rsidP="00A540C5">
      <w:pPr>
        <w:pStyle w:val="Body-TextTx"/>
      </w:pPr>
      <w:r>
        <w:t>Smiling in her usual impatient way, she curtsied and said, “My lord, I’m glad to see you actually came tonight. I wondered if you would.”</w:t>
      </w:r>
    </w:p>
    <w:p w:rsidR="00172938" w:rsidRDefault="00172938" w:rsidP="00A540C5">
      <w:pPr>
        <w:pStyle w:val="Body-TextTx"/>
      </w:pPr>
      <w:r>
        <w:t>“Good evening, Pat. You’re looking lovely this evening in your sky</w:t>
      </w:r>
      <w:r w:rsidR="0058382C">
        <w:t>-</w:t>
      </w:r>
      <w:r>
        <w:t xml:space="preserve">blue gown.” And she was. She was eight years older than Zane but not one year of it showed in her face or appearance. Patricia had inherited the regal good looks of most the Browning family. Tall, slender, and with hair and eyes dark enough to give a mysterious appeal but light enough to remain approachable. “I told everyone at the dinner </w:t>
      </w:r>
      <w:r w:rsidR="00935536">
        <w:t xml:space="preserve">last night </w:t>
      </w:r>
      <w:r>
        <w:t>I’d be here.”</w:t>
      </w:r>
    </w:p>
    <w:p w:rsidR="00935536" w:rsidRDefault="00172938" w:rsidP="00A540C5">
      <w:pPr>
        <w:pStyle w:val="Body-TextTx"/>
      </w:pPr>
      <w:r>
        <w:t xml:space="preserve">She reached up to accept the kiss he gave to her cheek. “Yes, I </w:t>
      </w:r>
      <w:r w:rsidR="00935536">
        <w:t>know</w:t>
      </w:r>
      <w:r>
        <w:t xml:space="preserve">, but wasn’t sure I could believe you. </w:t>
      </w:r>
      <w:r w:rsidR="00935536">
        <w:t xml:space="preserve">No one else </w:t>
      </w:r>
      <w:r>
        <w:t>was either. Must I count the times the family expected you to join us for an event and you never arrived?</w:t>
      </w:r>
      <w:r w:rsidR="00935536">
        <w:t>”</w:t>
      </w:r>
    </w:p>
    <w:p w:rsidR="00935536" w:rsidRDefault="00935536" w:rsidP="00A540C5">
      <w:pPr>
        <w:pStyle w:val="Body-TextTx"/>
      </w:pPr>
      <w:r>
        <w:t>“Probably not,” he answered.</w:t>
      </w:r>
    </w:p>
    <w:p w:rsidR="00172938" w:rsidRDefault="00935536" w:rsidP="00A540C5">
      <w:pPr>
        <w:pStyle w:val="Body-TextTx"/>
      </w:pPr>
      <w:r>
        <w:t>“</w:t>
      </w:r>
      <w:r w:rsidR="00172938">
        <w:t>It’s downright unchivalrous of you to actually attend and prove us all wrong for the first time in years.”</w:t>
      </w:r>
    </w:p>
    <w:p w:rsidR="00136269" w:rsidRDefault="00172938" w:rsidP="00A540C5">
      <w:pPr>
        <w:pStyle w:val="Body-TextTx"/>
      </w:pPr>
      <w:r>
        <w:t xml:space="preserve">“But this time necessary, I think you’ll agree.” He handed his cloak and hat off to the </w:t>
      </w:r>
      <w:r>
        <w:lastRenderedPageBreak/>
        <w:t>attendant</w:t>
      </w:r>
      <w:r w:rsidR="00935536">
        <w:t>, but unfortunately not his gloves</w:t>
      </w:r>
      <w:r>
        <w:t>.</w:t>
      </w:r>
      <w:r w:rsidR="00935536">
        <w:t xml:space="preserve"> For such a formal evening as this, they must be worn. </w:t>
      </w:r>
      <w:r w:rsidR="00DE300F">
        <w:t>Otherwise he might accidently touch a young lady’s bare arm. Zane considered it more useless Society rules.</w:t>
      </w:r>
    </w:p>
    <w:p w:rsidR="00DE300F" w:rsidRDefault="00172938" w:rsidP="00A540C5">
      <w:pPr>
        <w:pStyle w:val="Body-TextTx"/>
      </w:pPr>
      <w:r>
        <w:t>“After what you did to the gracious Mrs. Feld this week, I certainly do. The wager you placed was shocking to everyone in the ton. If you thought it would make anyone think you had settled down and were ready to take on your responsibilities</w:t>
      </w:r>
      <w:r w:rsidR="00D63451">
        <w:t>,</w:t>
      </w:r>
      <w:r>
        <w:t xml:space="preserve"> you are mistaken.</w:t>
      </w:r>
      <w:r w:rsidR="00DE300F">
        <w:t>”</w:t>
      </w:r>
    </w:p>
    <w:p w:rsidR="00DE300F" w:rsidRDefault="00DE300F" w:rsidP="00A540C5">
      <w:pPr>
        <w:pStyle w:val="Body-TextTx"/>
      </w:pPr>
      <w:r>
        <w:t>“You can’t say I didn’t try,” Zane offered with a wry smile.</w:t>
      </w:r>
    </w:p>
    <w:p w:rsidR="00172938" w:rsidRDefault="00DE300F" w:rsidP="00A540C5">
      <w:pPr>
        <w:pStyle w:val="Body-TextTx"/>
      </w:pPr>
      <w:r>
        <w:t>Patricia smiled, too. “I</w:t>
      </w:r>
      <w:r w:rsidR="00172938">
        <w:t>t was quite clever</w:t>
      </w:r>
      <w:r>
        <w:t xml:space="preserve"> of you.</w:t>
      </w:r>
      <w:r w:rsidR="00172938">
        <w:t xml:space="preserve"> </w:t>
      </w:r>
      <w:r>
        <w:t>O</w:t>
      </w:r>
      <w:r w:rsidR="00172938">
        <w:t xml:space="preserve">f course, it didn’t fool any of us for a moment. We know you have a better chance of winning a foot race with a horse than taking Mrs. Feld’s hand </w:t>
      </w:r>
      <w:r>
        <w:t>to the alt</w:t>
      </w:r>
      <w:r w:rsidR="009B3F16">
        <w:t>a</w:t>
      </w:r>
      <w:r>
        <w:t xml:space="preserve">r </w:t>
      </w:r>
      <w:r w:rsidR="00172938">
        <w:t>in marriage.”</w:t>
      </w:r>
    </w:p>
    <w:p w:rsidR="00172938" w:rsidRDefault="00172938" w:rsidP="00A540C5">
      <w:pPr>
        <w:pStyle w:val="Body-TextTx"/>
      </w:pPr>
      <w:r>
        <w:t>Zane chuckled as music and chatter from the large ballroom drifted toward him when they started walking.</w:t>
      </w:r>
    </w:p>
    <w:p w:rsidR="00172938" w:rsidRDefault="00172938" w:rsidP="00A540C5">
      <w:pPr>
        <w:pStyle w:val="Body-TextTx"/>
      </w:pPr>
      <w:r>
        <w:t>“I’m flattered by the abundance of confidence you have in me.”</w:t>
      </w:r>
    </w:p>
    <w:p w:rsidR="00136269" w:rsidRDefault="00172938" w:rsidP="00A540C5">
      <w:pPr>
        <w:pStyle w:val="Body-TextTx"/>
      </w:pPr>
      <w:r>
        <w:t>“I’m only being realistic,” Patricia offered</w:t>
      </w:r>
      <w:r w:rsidR="002F3E9B">
        <w:t xml:space="preserve"> without conceit</w:t>
      </w:r>
      <w:r>
        <w:t>, reaching up to push a pearl-tipped comb farther into her dark tresses. “You should be, too. Men have been trying to put a dent in Mrs. Feld’s armor for years now. You’re not likely to be the first even with your</w:t>
      </w:r>
      <w:r w:rsidRPr="00B721CF">
        <w:t xml:space="preserve"> </w:t>
      </w:r>
      <w:r>
        <w:t>generous good looks, title, and ingenious exploit to gain her attention.” She gave him an appreciative smile. “I’m not surprised you have the courage to try. You always have been a devil when it comes to behaving badly.”</w:t>
      </w:r>
    </w:p>
    <w:p w:rsidR="00172938" w:rsidRDefault="00172938" w:rsidP="00A540C5">
      <w:pPr>
        <w:pStyle w:val="Body-TextTx"/>
      </w:pPr>
      <w:r>
        <w:t>“You know I can’t resist a challenge,” he said.</w:t>
      </w:r>
    </w:p>
    <w:p w:rsidR="00136269" w:rsidRDefault="00172938" w:rsidP="00A540C5">
      <w:pPr>
        <w:pStyle w:val="Body-TextTx"/>
      </w:pPr>
      <w:r>
        <w:t>“</w:t>
      </w:r>
      <w:r w:rsidR="002F3E9B">
        <w:t xml:space="preserve">Nor a wager it seems. </w:t>
      </w:r>
      <w:r>
        <w:t>No reason you should, but climbing a steep hill is a challenge. What you are trying to accomplish is</w:t>
      </w:r>
      <w:r w:rsidRPr="006D5B83">
        <w:t xml:space="preserve"> </w:t>
      </w:r>
      <w:r>
        <w:t>folly.”</w:t>
      </w:r>
    </w:p>
    <w:p w:rsidR="00172938" w:rsidRDefault="00172938" w:rsidP="00A540C5">
      <w:pPr>
        <w:pStyle w:val="Body-TextTx"/>
      </w:pPr>
      <w:r>
        <w:t>“Folly can be quite enjoyable,” he reminded her.</w:t>
      </w:r>
    </w:p>
    <w:p w:rsidR="002F3E9B" w:rsidRDefault="00172938" w:rsidP="00A540C5">
      <w:pPr>
        <w:pStyle w:val="Body-TextTx"/>
      </w:pPr>
      <w:r>
        <w:lastRenderedPageBreak/>
        <w:t xml:space="preserve">“For a time, anyway.” Patricia </w:t>
      </w:r>
      <w:r w:rsidR="002F3E9B">
        <w:t>answered in a somber tone and</w:t>
      </w:r>
      <w:r>
        <w:t xml:space="preserve"> nodded to a couple who walked past them before giving her attention back to Zane. </w:t>
      </w:r>
      <w:r w:rsidR="002F3E9B">
        <w:t>“If only Cranston were up to a little folly I should welcome it.”</w:t>
      </w:r>
    </w:p>
    <w:p w:rsidR="00E33DF3" w:rsidRDefault="002F3E9B" w:rsidP="00A540C5">
      <w:pPr>
        <w:pStyle w:val="Body-TextTx"/>
      </w:pPr>
      <w:r>
        <w:t>“</w:t>
      </w:r>
      <w:r w:rsidR="00E33DF3">
        <w:t>You mentioned last night he was ill. H</w:t>
      </w:r>
      <w:r>
        <w:t>ow is he today?</w:t>
      </w:r>
      <w:r w:rsidR="00E33DF3">
        <w:t>”</w:t>
      </w:r>
    </w:p>
    <w:p w:rsidR="002F3E9B" w:rsidRDefault="00E33DF3" w:rsidP="00A540C5">
      <w:pPr>
        <w:pStyle w:val="Body-TextTx"/>
      </w:pPr>
      <w:r>
        <w:t>“Miserable. The cough lingers and he’s a dear about it. Kind enough not to want it to bother anyone.”</w:t>
      </w:r>
    </w:p>
    <w:p w:rsidR="00E33DF3" w:rsidRDefault="00172938" w:rsidP="00A540C5">
      <w:pPr>
        <w:pStyle w:val="Body-TextTx"/>
      </w:pPr>
      <w:r>
        <w:t>“I</w:t>
      </w:r>
      <w:r w:rsidR="00E33DF3">
        <w:t>’ll drop by and say hello to him.”</w:t>
      </w:r>
    </w:p>
    <w:p w:rsidR="00E33DF3" w:rsidRDefault="00E33DF3" w:rsidP="00A540C5">
      <w:pPr>
        <w:pStyle w:val="Body-TextTx"/>
      </w:pPr>
      <w:r>
        <w:t>“That should cheer him up. He’s rather pleased I’m now the sister of an earl.”</w:t>
      </w:r>
    </w:p>
    <w:p w:rsidR="00E33DF3" w:rsidRDefault="00E33DF3" w:rsidP="00A540C5">
      <w:pPr>
        <w:pStyle w:val="Body-TextTx"/>
      </w:pPr>
      <w:r>
        <w:t>Zane smiled indulgently.</w:t>
      </w:r>
    </w:p>
    <w:p w:rsidR="00172938" w:rsidRDefault="00E33DF3" w:rsidP="00A540C5">
      <w:pPr>
        <w:pStyle w:val="Body-TextTx"/>
      </w:pPr>
      <w:r>
        <w:t>“</w:t>
      </w:r>
      <w:r w:rsidR="00172938">
        <w:t xml:space="preserve">I </w:t>
      </w:r>
      <w:r>
        <w:t>don’t know if you’ve heard, but s</w:t>
      </w:r>
      <w:r w:rsidR="00172938">
        <w:t xml:space="preserve">ome of the matrons in Society are upset with you for placing the wager, though </w:t>
      </w:r>
      <w:r>
        <w:t>none of them would dare say</w:t>
      </w:r>
      <w:r w:rsidR="00172938">
        <w:t xml:space="preserve"> a word to you about it. Now that you’re an earl. They’ll all want to remain in good standing with you no matter what they say behind your back.”</w:t>
      </w:r>
    </w:p>
    <w:p w:rsidR="00136269" w:rsidRDefault="00172938" w:rsidP="00A540C5">
      <w:pPr>
        <w:pStyle w:val="Body-TextTx"/>
      </w:pPr>
      <w:r>
        <w:t xml:space="preserve">“I’ll consider that useful information I don’t need,” he answered dryly. He </w:t>
      </w:r>
      <w:r w:rsidR="00E33DF3">
        <w:t>hadn’t</w:t>
      </w:r>
      <w:r>
        <w:t xml:space="preserve"> expect</w:t>
      </w:r>
      <w:r w:rsidR="00E33DF3">
        <w:t>ed</w:t>
      </w:r>
      <w:r>
        <w:t xml:space="preserve"> anyone to approve of what he’d done.</w:t>
      </w:r>
      <w:r w:rsidR="00E33DF3">
        <w:t xml:space="preserve"> And he wasn’t sorry for it. He had no doubt Mrs. Feld would make it a lively chase.</w:t>
      </w:r>
    </w:p>
    <w:p w:rsidR="00172938" w:rsidRDefault="00172938" w:rsidP="00A540C5">
      <w:pPr>
        <w:pStyle w:val="Body-TextTx"/>
      </w:pPr>
      <w:r>
        <w:t>Patricia smiled. “I don’t know Mrs. Feld well enough to say, but apparently there are those who do consider her saintly because of the work she does for The Sisters of Pilwillow Crossings.”</w:t>
      </w:r>
    </w:p>
    <w:p w:rsidR="00172938" w:rsidRDefault="00172938" w:rsidP="00A540C5">
      <w:pPr>
        <w:pStyle w:val="Body-TextTx"/>
      </w:pPr>
      <w:r>
        <w:t>“The abbey?”</w:t>
      </w:r>
    </w:p>
    <w:p w:rsidR="00172938" w:rsidRDefault="00172938" w:rsidP="00A540C5">
      <w:pPr>
        <w:pStyle w:val="Body-TextTx"/>
      </w:pPr>
      <w:r>
        <w:t xml:space="preserve">“Yes. Not many have the courage to go </w:t>
      </w:r>
      <w:r w:rsidR="00E33DF3">
        <w:t>and offer assistance for the charitable work they do. Including me.</w:t>
      </w:r>
      <w:r>
        <w:t>”</w:t>
      </w:r>
    </w:p>
    <w:p w:rsidR="00136269" w:rsidRDefault="00172938" w:rsidP="00A540C5">
      <w:pPr>
        <w:pStyle w:val="Body-TextTx"/>
      </w:pPr>
      <w:r>
        <w:t xml:space="preserve">An unusual twinge of guilt tightened his chest. “Does she support it as she does the girl’s </w:t>
      </w:r>
      <w:r>
        <w:lastRenderedPageBreak/>
        <w:t>school?”</w:t>
      </w:r>
    </w:p>
    <w:p w:rsidR="00172938" w:rsidRDefault="00172938" w:rsidP="00A540C5">
      <w:pPr>
        <w:pStyle w:val="Body-TextTx"/>
      </w:pPr>
      <w:r>
        <w:t>“One would assume. Quite frankly, not many really want to know. They’d rather pretend she doesn’t go there</w:t>
      </w:r>
      <w:r w:rsidR="00E33DF3">
        <w:t xml:space="preserve"> at all</w:t>
      </w:r>
      <w:r>
        <w:t>. As I said, I don’t know her well, but I’m never above prying if—”</w:t>
      </w:r>
    </w:p>
    <w:p w:rsidR="00172938" w:rsidRDefault="00172938" w:rsidP="00A540C5">
      <w:pPr>
        <w:pStyle w:val="Body-TextTx"/>
      </w:pPr>
      <w:r>
        <w:t xml:space="preserve">“No,” Zane </w:t>
      </w:r>
      <w:r w:rsidR="00E33DF3">
        <w:t xml:space="preserve">cut in and </w:t>
      </w:r>
      <w:r>
        <w:t xml:space="preserve">said firmly. He would find out </w:t>
      </w:r>
      <w:r w:rsidR="00E33DF3">
        <w:t xml:space="preserve">anything he </w:t>
      </w:r>
      <w:r>
        <w:t>wanted to know</w:t>
      </w:r>
      <w:r w:rsidR="00E33DF3">
        <w:t xml:space="preserve"> about Mrs. Feld</w:t>
      </w:r>
      <w:r>
        <w:t xml:space="preserve"> without his sister’s help.</w:t>
      </w:r>
    </w:p>
    <w:p w:rsidR="00172938" w:rsidRDefault="00172938" w:rsidP="00A540C5">
      <w:pPr>
        <w:pStyle w:val="Body-TextTx"/>
      </w:pPr>
      <w:r>
        <w:t>Patricia smiled</w:t>
      </w:r>
      <w:r w:rsidR="00E33DF3">
        <w:t xml:space="preserve"> knowingly</w:t>
      </w:r>
      <w:r>
        <w:t>. “As you wish</w:t>
      </w:r>
      <w:r w:rsidR="00E33DF3">
        <w:t>, my lord</w:t>
      </w:r>
      <w:r>
        <w:t>. I had some flowers delivered to her by the way. I thought I should do something nice to let her know not everyone in the family has your</w:t>
      </w:r>
      <w:r w:rsidRPr="00BA483E">
        <w:t xml:space="preserve"> </w:t>
      </w:r>
      <w:r>
        <w:t>propensities</w:t>
      </w:r>
      <w:r w:rsidR="008E1FEB">
        <w:t xml:space="preserve"> to be uncivil</w:t>
      </w:r>
      <w:r>
        <w:t>.”</w:t>
      </w:r>
    </w:p>
    <w:p w:rsidR="00172938" w:rsidRDefault="00172938" w:rsidP="00A540C5">
      <w:pPr>
        <w:pStyle w:val="Body-TextTx"/>
      </w:pPr>
      <w:r>
        <w:t>“Thank you.” What else could he say?</w:t>
      </w:r>
      <w:r w:rsidR="008E1FEB">
        <w:t xml:space="preserve"> It hadn’t crossed his mind to give Mrs. Feld flowers. He was glad Patricia had.</w:t>
      </w:r>
    </w:p>
    <w:p w:rsidR="00172938" w:rsidRDefault="00172938" w:rsidP="00A540C5">
      <w:pPr>
        <w:pStyle w:val="Body-TextTx"/>
      </w:pPr>
      <w:r>
        <w:t>Zane wasn’t surprised the older ladies of the ton found his wager abominable. Men on the other hand were entirely different creatures. They might say he’d done an abhorrent thing but most, if not all, the members of White’s he’d talked to had already put down their money. The great majority collected was against him winning her hand.</w:t>
      </w:r>
      <w:r w:rsidR="008E1FEB">
        <w:t xml:space="preserve"> That was a little unexpected. But, h</w:t>
      </w:r>
      <w:r>
        <w:t xml:space="preserve">e hadn’t heard of anyone, including his uncles thinking it beyond the pale </w:t>
      </w:r>
      <w:r w:rsidR="008E1FEB">
        <w:t xml:space="preserve">to have put up the bet, </w:t>
      </w:r>
      <w:r>
        <w:t>except of course, Mrs. Feld.</w:t>
      </w:r>
    </w:p>
    <w:p w:rsidR="00136269" w:rsidRDefault="00172938" w:rsidP="00A540C5">
      <w:pPr>
        <w:pStyle w:val="Body-TextTx"/>
      </w:pPr>
      <w:r>
        <w:t>Remembrance of her teased his senses and aroused an eagerness to see her.</w:t>
      </w:r>
    </w:p>
    <w:p w:rsidR="00172938" w:rsidRDefault="00172938" w:rsidP="00A540C5">
      <w:pPr>
        <w:pStyle w:val="Body-TextTx"/>
      </w:pPr>
      <w:r>
        <w:t>“I meant no harm of any kind to Mrs. Feld,” Zane offered. “Unusual wagers at White’s is commonplace. I hope no one is thinking she was a willing participant in the wager.”</w:t>
      </w:r>
    </w:p>
    <w:p w:rsidR="00172938" w:rsidRDefault="00172938" w:rsidP="00A540C5">
      <w:pPr>
        <w:pStyle w:val="Body-TextTx"/>
      </w:pPr>
      <w:r>
        <w:t xml:space="preserve">“Gracious no.” Patricia gave a polite nod of greeting to someone behind Zane. “The ladies are all jealous as thieving mice because you didn’t go after them or one of their daughters. Who can blame them? At least with one of them, you would have had a chance to win their hand. I’m sure some of them will try to lure you in anyway. Now tell me, have you given any thought </w:t>
      </w:r>
      <w:r>
        <w:lastRenderedPageBreak/>
        <w:t>to the request I made of you Tuesday evening?”</w:t>
      </w:r>
    </w:p>
    <w:p w:rsidR="00172938" w:rsidRDefault="00172938" w:rsidP="00A540C5">
      <w:pPr>
        <w:pStyle w:val="Body-TextTx"/>
      </w:pPr>
      <w:r>
        <w:t>So</w:t>
      </w:r>
      <w:r w:rsidR="00D63451">
        <w:t>,</w:t>
      </w:r>
      <w:r>
        <w:t xml:space="preserve"> they were finally getting around to the reason she was waiting in the atrium for him to arrive. He thought back to the family dinner his uncles had arranged. What was it his sister had wanted?</w:t>
      </w:r>
    </w:p>
    <w:p w:rsidR="00172938" w:rsidRDefault="00172938" w:rsidP="00A540C5">
      <w:pPr>
        <w:pStyle w:val="Body-TextTx"/>
      </w:pPr>
      <w:r>
        <w:t>“If you’ll remember,” he said, stalling for enough time to recall her particular wish. “There were two dozen family members there and many appeals were made to me by everyone.”</w:t>
      </w:r>
    </w:p>
    <w:p w:rsidR="00172938" w:rsidRDefault="00172938" w:rsidP="00A540C5">
      <w:pPr>
        <w:pStyle w:val="Body-TextTx"/>
      </w:pPr>
      <w:r>
        <w:t>“Yes, but I’m your sister. Surely that gives me some measure of special consideration in the long list of favors you were asked to grant.”</w:t>
      </w:r>
    </w:p>
    <w:p w:rsidR="00172938" w:rsidRDefault="00172938" w:rsidP="00A540C5">
      <w:pPr>
        <w:pStyle w:val="Body-TextTx"/>
      </w:pPr>
      <w:r>
        <w:t>“I don’t mind financing your travel, Pat,” he offered as her request finally popped into mind. “Go, if you want, but why the devil do you want to go to the Americas?”</w:t>
      </w:r>
    </w:p>
    <w:p w:rsidR="00136269" w:rsidRDefault="00172938" w:rsidP="00A540C5">
      <w:pPr>
        <w:pStyle w:val="Body-TextTx"/>
      </w:pPr>
      <w:r>
        <w:t>“The experience, of course. Besides, a visit there is all the rage right now. I don’t want to be the last person in the ton to see what it’s like. I’ve heard summers in Boston are quite nice and some have even bought homes—the Chesters, the Graves and the Mickletons. I’d like to assess the place for myself. So, thank you. But, of course, once I see their fashions I might need to have some dresses and gowns made. You understand, don’t you?”</w:t>
      </w:r>
    </w:p>
    <w:p w:rsidR="00136269" w:rsidRDefault="00172938" w:rsidP="00A540C5">
      <w:pPr>
        <w:pStyle w:val="Body-TextTx"/>
      </w:pPr>
      <w:r>
        <w:t xml:space="preserve">She was thinking about clothing, of which she had plenty, while he was still trying to go through the immense number of account books concerning the holdings for the entailed property in order to understand exactly what he was </w:t>
      </w:r>
      <w:r w:rsidR="008E1FEB">
        <w:t xml:space="preserve">supposed to be </w:t>
      </w:r>
      <w:r>
        <w:t>in control of. Zane was finding out quickly that he was used to a much more leisurely day than that of an earl</w:t>
      </w:r>
      <w:r w:rsidR="008E1FEB">
        <w:t xml:space="preserve"> with many properties and business</w:t>
      </w:r>
      <w:r w:rsidR="009B3F16">
        <w:t>es</w:t>
      </w:r>
      <w:r>
        <w:t xml:space="preserve">. </w:t>
      </w:r>
      <w:r w:rsidR="008E1FEB">
        <w:t>His uncles arrived early and stayed late. The solicitor and two account</w:t>
      </w:r>
      <w:r w:rsidR="009B3F16">
        <w:t>ants</w:t>
      </w:r>
      <w:r w:rsidR="008E1FEB">
        <w:t xml:space="preserve"> spent most of the day with him as well.</w:t>
      </w:r>
    </w:p>
    <w:p w:rsidR="003D58E7" w:rsidRDefault="00172938" w:rsidP="00A540C5">
      <w:pPr>
        <w:pStyle w:val="Body-TextTx"/>
      </w:pPr>
      <w:r>
        <w:t xml:space="preserve">And that was only the half of it. In addition to his families’ requests, he’d been bombarded with various gentlemen who wanted to know where he stood on the politics of </w:t>
      </w:r>
      <w:r>
        <w:lastRenderedPageBreak/>
        <w:t xml:space="preserve">London, England and the rest of the world including America. </w:t>
      </w:r>
      <w:r w:rsidR="008E1FEB">
        <w:t>He’d never had a reason to take sides in parliament. Apparently</w:t>
      </w:r>
      <w:r w:rsidR="009B3F16">
        <w:t>,</w:t>
      </w:r>
      <w:r w:rsidR="008E1FEB">
        <w:t xml:space="preserve"> that would now be required of him, but not immediately</w:t>
      </w:r>
      <w:r w:rsidR="003D58E7">
        <w:t xml:space="preserve">. He </w:t>
      </w:r>
      <w:r w:rsidR="008E1FEB">
        <w:t>assured them</w:t>
      </w:r>
      <w:r w:rsidR="003D58E7">
        <w:t xml:space="preserve"> he was a fair man and would treat everyone fairly and with respect no matter if he was a farmer, silversmith, blacksmith</w:t>
      </w:r>
      <w:r w:rsidR="009B3F16">
        <w:t>,</w:t>
      </w:r>
      <w:r w:rsidR="003D58E7">
        <w:t xml:space="preserve"> or earl</w:t>
      </w:r>
      <w:r w:rsidR="009B3F16">
        <w:t>.</w:t>
      </w:r>
    </w:p>
    <w:p w:rsidR="00136269" w:rsidRDefault="003B23B5" w:rsidP="00A540C5">
      <w:pPr>
        <w:pStyle w:val="Body-TextTx"/>
      </w:pPr>
      <w:r>
        <w:t>Zane</w:t>
      </w:r>
      <w:r w:rsidR="00172938">
        <w:t xml:space="preserve"> lost count of the men who wanted him to consider their daughters, dowries, and wedding offers that would profit him much more than the gentle Mrs. Feld’s properties.</w:t>
      </w:r>
    </w:p>
    <w:p w:rsidR="00172938" w:rsidRDefault="00172938" w:rsidP="00A540C5">
      <w:pPr>
        <w:pStyle w:val="Body-TextTx"/>
      </w:pPr>
      <w:r>
        <w:t>He wasn’t interested in any of them.</w:t>
      </w:r>
      <w:r w:rsidR="003B23B5">
        <w:t xml:space="preserve"> He’d much rather be left alone to pursue Mrs. Feld at a leisurely pace and as he so desired. His uncles would have none of that. They would have rather he married her yesterday.</w:t>
      </w:r>
    </w:p>
    <w:p w:rsidR="00172938" w:rsidRDefault="00172938" w:rsidP="00A540C5">
      <w:pPr>
        <w:pStyle w:val="Body-TextTx"/>
      </w:pPr>
      <w:r>
        <w:t>“As promised, Pat</w:t>
      </w:r>
      <w:r w:rsidR="009B3F16">
        <w:t>,</w:t>
      </w:r>
      <w:r>
        <w:t xml:space="preserve"> I will look into everyone’s allowance and see what I can do to increase them all, but right now, there are </w:t>
      </w:r>
      <w:r w:rsidR="003B23B5">
        <w:t xml:space="preserve">other </w:t>
      </w:r>
      <w:r>
        <w:t>more important matters concerning the estates I must take care of.”</w:t>
      </w:r>
    </w:p>
    <w:p w:rsidR="00136269" w:rsidRDefault="00172938" w:rsidP="00A540C5">
      <w:pPr>
        <w:pStyle w:val="Body-TextTx"/>
      </w:pPr>
      <w:r>
        <w:t>“I understand.” She held up a hand. “A consideration is all I ask,” she answered, seeming content that she’d received from him most of what she wanted.</w:t>
      </w:r>
    </w:p>
    <w:p w:rsidR="00136269" w:rsidRDefault="00172938" w:rsidP="00A540C5">
      <w:pPr>
        <w:pStyle w:val="Body-TextTx"/>
      </w:pPr>
      <w:r>
        <w:t xml:space="preserve">They stopped in front of the two sets of double doors that had been swung wide to allow entrance into the ballroom. It had been a couple of years, or maybe more since Zane had attended </w:t>
      </w:r>
      <w:r w:rsidR="003B23B5">
        <w:t xml:space="preserve">such a </w:t>
      </w:r>
      <w:r>
        <w:t>grand affair of the Season given by the elite members of the ton. Young ladies who had come of age in the past year were officially available for all eligible men to consider for marriage. And, it was the beginning of the husband hunt for the young ladies as well. For Society, the entire Season was more about that intricate dance of manners and settlements than the thrill of romance.</w:t>
      </w:r>
    </w:p>
    <w:p w:rsidR="00172938" w:rsidRDefault="00172938" w:rsidP="00A540C5">
      <w:pPr>
        <w:pStyle w:val="Body-TextTx"/>
      </w:pPr>
      <w:r>
        <w:t xml:space="preserve">Zane had forgotten just how lavish the parties were. The Grand Hall was teeming with ladies dressed in colorful silk gowns, beautifully adorned with beads, bows, and lace. Their </w:t>
      </w:r>
      <w:r>
        <w:lastRenderedPageBreak/>
        <w:t xml:space="preserve">elaborate headpieces rivaled the latest fashions in Paris. Gentlemen wore their usual </w:t>
      </w:r>
      <w:r w:rsidR="009B3F16">
        <w:t xml:space="preserve">starched </w:t>
      </w:r>
      <w:r>
        <w:t>white shirts, neckcloths, waistcoats, and black evening coats with long tails.</w:t>
      </w:r>
    </w:p>
    <w:p w:rsidR="00172938" w:rsidRDefault="00172938" w:rsidP="00A540C5">
      <w:pPr>
        <w:pStyle w:val="Body-TextTx"/>
      </w:pPr>
      <w:r>
        <w:t xml:space="preserve">The ballroom wasn’t without its share of glamor either. It was decorated to the hilt with vases and urns overflowing with colorful flowers. Lengths of shimmering silk streamed from the towering ceilings and cascading ribbons of satin fluttered around the fluted columns, chandeliers, and every gleaming sconce on the walls. Zane had never seen so many brightly burning candles. Servants roamed about holding trays filled with glasses of champagne for everyone to enjoy. On the far end of the ballroom, a well-tuned orchestra played one melodious score after another and would </w:t>
      </w:r>
      <w:r w:rsidR="009B3F16">
        <w:t xml:space="preserve">continue </w:t>
      </w:r>
      <w:r>
        <w:t>into the wee hours of the morning.</w:t>
      </w:r>
    </w:p>
    <w:p w:rsidR="00136269" w:rsidRDefault="00172938" w:rsidP="00A540C5">
      <w:pPr>
        <w:pStyle w:val="Body-TextTx"/>
      </w:pPr>
      <w:r>
        <w:t xml:space="preserve">And </w:t>
      </w:r>
      <w:r w:rsidR="003B23B5">
        <w:t xml:space="preserve">the hell of it was that </w:t>
      </w:r>
      <w:r>
        <w:t xml:space="preserve">his family thought </w:t>
      </w:r>
      <w:r w:rsidRPr="006E5918">
        <w:rPr>
          <w:rStyle w:val="itali"/>
        </w:rPr>
        <w:t>he</w:t>
      </w:r>
      <w:r>
        <w:t xml:space="preserve"> lived a self-indulgent life.</w:t>
      </w:r>
    </w:p>
    <w:p w:rsidR="00136269" w:rsidRDefault="00172938" w:rsidP="00A540C5">
      <w:pPr>
        <w:pStyle w:val="Body-TextTx"/>
      </w:pPr>
      <w:r>
        <w:t xml:space="preserve">Zane quickly scanned the ballroom for Mrs. Feld but </w:t>
      </w:r>
      <w:r w:rsidR="00A60C5F">
        <w:t xml:space="preserve">he </w:t>
      </w:r>
      <w:r>
        <w:t xml:space="preserve">didn’t see her among the gathering. His stomach tightened at the thought she might not be in attendance. </w:t>
      </w:r>
      <w:r w:rsidR="00D6675D">
        <w:t xml:space="preserve">The gossip about his wager was all over Town. Maybe she wasn’t as strong as he’d thought. </w:t>
      </w:r>
      <w:r>
        <w:t>He scanned the room again</w:t>
      </w:r>
      <w:r w:rsidR="009B3F16">
        <w:t xml:space="preserve"> with</w:t>
      </w:r>
      <w:r>
        <w:t xml:space="preserve"> more care the second time. A leap in his breath caught </w:t>
      </w:r>
      <w:r w:rsidR="00A60C5F">
        <w:t xml:space="preserve">solid </w:t>
      </w:r>
      <w:r>
        <w:t>in his chest</w:t>
      </w:r>
      <w:r w:rsidR="00A60C5F">
        <w:t xml:space="preserve">. His </w:t>
      </w:r>
      <w:r w:rsidR="00D6675D">
        <w:t xml:space="preserve">pulse </w:t>
      </w:r>
      <w:r w:rsidR="00A60C5F">
        <w:t>ticked up</w:t>
      </w:r>
      <w:r w:rsidR="00D6675D">
        <w:t xml:space="preserve"> </w:t>
      </w:r>
      <w:r>
        <w:t>at the sight of her silvery-blonde hair</w:t>
      </w:r>
      <w:r w:rsidR="00D6675D">
        <w:t>. Stifling feelings of wanting to rush over to her, he</w:t>
      </w:r>
      <w:r>
        <w:t xml:space="preserve"> </w:t>
      </w:r>
      <w:r w:rsidR="00D6675D">
        <w:t xml:space="preserve">relaxed </w:t>
      </w:r>
      <w:r>
        <w:t>and he smiled.</w:t>
      </w:r>
      <w:r w:rsidR="003B23B5">
        <w:t xml:space="preserve"> </w:t>
      </w:r>
      <w:r w:rsidR="00D6675D">
        <w:t xml:space="preserve">He didn’t know how badly he’d wanted to see her until he was afraid he wouldn’t. </w:t>
      </w:r>
      <w:r w:rsidR="003B23B5">
        <w:t xml:space="preserve">She was standing with another lady </w:t>
      </w:r>
      <w:r w:rsidR="00D6675D">
        <w:t xml:space="preserve">next to a </w:t>
      </w:r>
      <w:r w:rsidR="003B23B5">
        <w:t>line of chairs that had been set up along the side wall near the dance floor</w:t>
      </w:r>
      <w:r w:rsidR="009B3F16" w:rsidRPr="009B3F16">
        <w:t xml:space="preserve"> </w:t>
      </w:r>
      <w:r w:rsidR="009B3F16">
        <w:t>for the widows, wallflowers, and spinsters</w:t>
      </w:r>
      <w:r w:rsidR="003B23B5">
        <w:t>.</w:t>
      </w:r>
    </w:p>
    <w:p w:rsidR="00172938" w:rsidRDefault="00172938" w:rsidP="00A540C5">
      <w:pPr>
        <w:pStyle w:val="Body-TextTx"/>
      </w:pPr>
      <w:r>
        <w:t>Time for the evening to begin.</w:t>
      </w:r>
    </w:p>
    <w:p w:rsidR="00172938" w:rsidRDefault="00172938" w:rsidP="00A540C5">
      <w:pPr>
        <w:pStyle w:val="Body-TextTx"/>
      </w:pPr>
      <w:r>
        <w:t>Turning back to Patricia, he said, “I just heard the call for dancers to line up.” Taking hold of his sister’s hand, he placed it in the crook of his arm. “Do you think Cranston will mind if I have my first dance of the evening with you?”</w:t>
      </w:r>
    </w:p>
    <w:p w:rsidR="00172938" w:rsidRDefault="00172938" w:rsidP="00A540C5">
      <w:pPr>
        <w:pStyle w:val="Body-TextTx"/>
      </w:pPr>
      <w:r>
        <w:t xml:space="preserve">“Not at all,” she said sweetly, seemingly surprised and delighted that he’d asked her. “He </w:t>
      </w:r>
      <w:r>
        <w:lastRenderedPageBreak/>
        <w:t>would love it and so would I. And don’t forget your cousin, Thelma is here tonight. Be sure to ask her for a dance, too. She came out last year but didn’t make a match, the poor dear. Perhaps you can help her find a suitable husband.”</w:t>
      </w:r>
    </w:p>
    <w:p w:rsidR="00172938" w:rsidRDefault="00172938" w:rsidP="00A540C5">
      <w:pPr>
        <w:pStyle w:val="Body-TextTx"/>
      </w:pPr>
      <w:r>
        <w:t>He cleared his throat. “I’ll be happy to dance with her, but I’ll leave the matchmaking to other members of the family.”</w:t>
      </w:r>
    </w:p>
    <w:p w:rsidR="003B23B5" w:rsidRDefault="003B23B5" w:rsidP="00A540C5">
      <w:pPr>
        <w:pStyle w:val="Body-TextTx"/>
      </w:pPr>
      <w:r>
        <w:t>“Nonsense. It’s your place to do it now. The family expects it.”</w:t>
      </w:r>
    </w:p>
    <w:p w:rsidR="003B23B5" w:rsidRDefault="003B23B5" w:rsidP="00A540C5">
      <w:pPr>
        <w:pStyle w:val="Body-TextTx"/>
      </w:pPr>
      <w:r>
        <w:t xml:space="preserve">Zane grimaced. The list of all the family required of him grew </w:t>
      </w:r>
      <w:r w:rsidR="003D58E7">
        <w:t>longer each day.</w:t>
      </w:r>
    </w:p>
    <w:p w:rsidR="00136269" w:rsidRDefault="00172938" w:rsidP="00A540C5">
      <w:pPr>
        <w:pStyle w:val="Body-TextTx"/>
      </w:pPr>
      <w:r>
        <w:t xml:space="preserve">More than an hour later, Zane moved away from the crowd and leaned a shoulder against one of the columns in the ballroom. The only thing on his mind was having a dance with Mrs. Feld. As London’s newest peer, he hadn’t been idle since entering the ballroom. He’d indulged his Uncles Syl and Hector by dancing with two of the young ladies making their debuts and had conversations with half a dozen others. They were all beautiful, intelligent, and inviting in different ways, but none of them controlled his interest in the way he desired a chat and dance with Mrs. Feld. </w:t>
      </w:r>
      <w:r w:rsidR="009D44E1">
        <w:t xml:space="preserve">It was impossible to consider anyone but her. She was </w:t>
      </w:r>
      <w:r w:rsidR="00CA1B25">
        <w:t>the one</w:t>
      </w:r>
      <w:r w:rsidR="009D44E1">
        <w:t xml:space="preserve"> he</w:t>
      </w:r>
      <w:r w:rsidR="00CA1B25">
        <w:t>’d been</w:t>
      </w:r>
      <w:r w:rsidR="009D44E1">
        <w:t xml:space="preserve"> waiting for. Seemingly patient</w:t>
      </w:r>
      <w:r w:rsidR="009B3F16">
        <w:t>,</w:t>
      </w:r>
      <w:r w:rsidR="009D44E1">
        <w:t xml:space="preserve"> but not really. He felt twisted in a knot that only she could untie. And he was ready for that release.</w:t>
      </w:r>
      <w:r w:rsidR="00CA1B25" w:rsidRPr="00CA1B25" w:rsidDel="00895BCD">
        <w:t xml:space="preserve"> </w:t>
      </w:r>
      <w:r w:rsidR="00CA1B25">
        <w:t>He wanted to know if she’d found it in her heart to forgive him, if only a little, for placing the wager.</w:t>
      </w:r>
    </w:p>
    <w:p w:rsidR="00172938" w:rsidRDefault="00172938" w:rsidP="00A540C5">
      <w:pPr>
        <w:pStyle w:val="Body-TextTx"/>
      </w:pPr>
      <w:r>
        <w:t>He might have been busy with others in the room as the evening progressed, but so was she. He hadn’t failed to notice where she was at all times. And who she was with. She’d glanced his way a few times, too. When two people were interested in each other there was no easy way to hide it. Though she continued to try.</w:t>
      </w:r>
    </w:p>
    <w:p w:rsidR="00172938" w:rsidRDefault="00172938" w:rsidP="00A540C5">
      <w:pPr>
        <w:pStyle w:val="Body-TextTx"/>
      </w:pPr>
      <w:r>
        <w:t>Her attire was modest compared to most of the ladies</w:t>
      </w:r>
      <w:r w:rsidR="00D63451">
        <w:t>,</w:t>
      </w:r>
      <w:r>
        <w:t xml:space="preserve"> but her elegance was</w:t>
      </w:r>
      <w:r w:rsidRPr="001D774F">
        <w:t xml:space="preserve"> </w:t>
      </w:r>
      <w:r>
        <w:t xml:space="preserve">unsurpassed. Her gown was such a deep shade of blue he’d first thought she wore black. When he detected the </w:t>
      </w:r>
      <w:r>
        <w:lastRenderedPageBreak/>
        <w:t>variance, he realized the subdued color enhanced the beauty of her hair and ivory complexion. There was a swath of cream-colored lace at the cuffs of her long sleeves but no garnish in her hair or hanging from her ears. A short, single strand of pearls adorned the neckline of her gown.</w:t>
      </w:r>
    </w:p>
    <w:p w:rsidR="00172938" w:rsidRDefault="00172938" w:rsidP="00A540C5">
      <w:pPr>
        <w:pStyle w:val="Body-TextTx"/>
      </w:pPr>
      <w:r>
        <w:t xml:space="preserve">When she wasn’t talking to someone or dancing, as had happened three times since he’d been there, she seated herself alongside </w:t>
      </w:r>
      <w:r w:rsidR="00745925">
        <w:t>the</w:t>
      </w:r>
      <w:r>
        <w:t xml:space="preserve"> wall with other </w:t>
      </w:r>
      <w:r w:rsidR="009B3F16">
        <w:t xml:space="preserve">ladies </w:t>
      </w:r>
      <w:r>
        <w:t>who watched the dancers and chatted happily among themselves. He kept thinking she didn’t belong there</w:t>
      </w:r>
      <w:r w:rsidR="00745925">
        <w:t>, a</w:t>
      </w:r>
      <w:r>
        <w:t xml:space="preserve">mong the </w:t>
      </w:r>
      <w:r w:rsidR="00745925">
        <w:t>women</w:t>
      </w:r>
      <w:r>
        <w:t xml:space="preserve"> who, for whatever reason, had given up thought, hope, or desire of marrying.</w:t>
      </w:r>
    </w:p>
    <w:p w:rsidR="00136269" w:rsidRDefault="00172938" w:rsidP="00A540C5">
      <w:pPr>
        <w:pStyle w:val="Body-TextTx"/>
      </w:pPr>
      <w:r>
        <w:t>It was up to him to let her know her destiny wasn’t there. No time like the present to do it.</w:t>
      </w:r>
    </w:p>
    <w:p w:rsidR="00172938" w:rsidRDefault="00172938" w:rsidP="00A540C5">
      <w:pPr>
        <w:pStyle w:val="Body-TextTx"/>
      </w:pPr>
      <w:r>
        <w:t xml:space="preserve">He straightened and set off in her direction. As he drew closer, he felt as if every pair of eyes in the room were focused on him. It was as if they all had been waiting for him to seek her out so they could witness her response. It was his idea to go public with this pursuit. The chatter around him lowered as he passed. He didn’t mind. There was no reason for him to complain about the </w:t>
      </w:r>
      <w:r w:rsidR="00895BCD">
        <w:t>open</w:t>
      </w:r>
      <w:r w:rsidR="00895BCD" w:rsidDel="00895BCD">
        <w:t xml:space="preserve"> </w:t>
      </w:r>
      <w:r>
        <w:t>display. It was of his own making.</w:t>
      </w:r>
    </w:p>
    <w:p w:rsidR="00136269" w:rsidRDefault="00172938" w:rsidP="00A540C5">
      <w:pPr>
        <w:pStyle w:val="Body-TextTx"/>
      </w:pPr>
      <w:r>
        <w:t>Zane kept his gaze firmly on Mrs. Feld a</w:t>
      </w:r>
      <w:r w:rsidR="00895BCD">
        <w:t>s he headed to the far wall where she was sitting. He</w:t>
      </w:r>
      <w:r>
        <w:t xml:space="preserve"> didn’t </w:t>
      </w:r>
      <w:r w:rsidR="00895BCD">
        <w:t>allow</w:t>
      </w:r>
      <w:r>
        <w:t xml:space="preserve"> anyone</w:t>
      </w:r>
      <w:r w:rsidR="00895BCD">
        <w:t>’s</w:t>
      </w:r>
      <w:r>
        <w:t xml:space="preserve"> movements or talking distract him until he stood in front of her.</w:t>
      </w:r>
    </w:p>
    <w:p w:rsidR="00172938" w:rsidRDefault="00172938" w:rsidP="00A540C5">
      <w:pPr>
        <w:pStyle w:val="Body-TextTx"/>
      </w:pPr>
      <w:r>
        <w:t>When she looked up at him, his stomach tightened</w:t>
      </w:r>
      <w:r w:rsidR="00D63451">
        <w:t>,</w:t>
      </w:r>
      <w:r>
        <w:t xml:space="preserve"> and his senses stirred restlessly. </w:t>
      </w:r>
      <w:r w:rsidR="00CA1B25">
        <w:t>Damnation, h</w:t>
      </w:r>
      <w:r>
        <w:t xml:space="preserve">e had </w:t>
      </w:r>
      <w:r w:rsidR="00CA1B25">
        <w:t xml:space="preserve">no doubts he’d </w:t>
      </w:r>
      <w:r>
        <w:t>made the right choice in choosing her. His gaze did a slow detailed sweep of her beautiful face before centering on her bright blue eyes. For a moment, he thought he saw surprise in their depths. Surely</w:t>
      </w:r>
      <w:r w:rsidR="00D63451">
        <w:t>,</w:t>
      </w:r>
      <w:r>
        <w:t xml:space="preserve"> she knew he would approach her before the evening was over.</w:t>
      </w:r>
    </w:p>
    <w:p w:rsidR="00172938" w:rsidRDefault="00172938" w:rsidP="00A540C5">
      <w:pPr>
        <w:pStyle w:val="Body-TextTx"/>
      </w:pPr>
      <w:r>
        <w:t>He bowed. “Mrs. Feld. It’s good to see you again.”</w:t>
      </w:r>
    </w:p>
    <w:p w:rsidR="00172938" w:rsidRDefault="00172938" w:rsidP="00A540C5">
      <w:pPr>
        <w:pStyle w:val="Body-TextTx"/>
      </w:pPr>
      <w:r>
        <w:t>She glanced about cautiously, rose, and curtsied. “My lord.”</w:t>
      </w:r>
    </w:p>
    <w:p w:rsidR="00172938" w:rsidRDefault="00172938" w:rsidP="00A540C5">
      <w:pPr>
        <w:pStyle w:val="Body-TextTx"/>
      </w:pPr>
      <w:r>
        <w:lastRenderedPageBreak/>
        <w:t>He reached for her gloved hand and the second his fingers closed around hers he felt a deep, rousing hunger shudder through him. He knew then she heated his blood like no other woman ever had. In the candlelight her eyes were captivating. He gave her the accepted, formal kiss on the back of her palm and then moved between her and the row of ladies behind her to give them a degree of privacy.</w:t>
      </w:r>
    </w:p>
    <w:p w:rsidR="00172938" w:rsidRDefault="00172938" w:rsidP="00A540C5">
      <w:pPr>
        <w:pStyle w:val="Body-TextTx"/>
      </w:pPr>
      <w:r>
        <w:t>“Would you join me for this next dance?” he asked.</w:t>
      </w:r>
    </w:p>
    <w:p w:rsidR="00136269" w:rsidRDefault="00172938" w:rsidP="00A540C5">
      <w:pPr>
        <w:pStyle w:val="Body-TextTx"/>
      </w:pPr>
      <w:r>
        <w:t>She inhaled deeply before s</w:t>
      </w:r>
      <w:r w:rsidR="00CA1B25">
        <w:t>aying,</w:t>
      </w:r>
      <w:r>
        <w:t xml:space="preserve"> “And further</w:t>
      </w:r>
      <w:r w:rsidR="00D63451">
        <w:t xml:space="preserve"> </w:t>
      </w:r>
      <w:r>
        <w:t>more gossip about us? No, my lord, I believe you’ve done quite enough</w:t>
      </w:r>
      <w:r w:rsidR="00CA1B25">
        <w:t xml:space="preserve"> without any help from me, and</w:t>
      </w:r>
      <w:r>
        <w:t xml:space="preserve"> I don’t think it would be in my best interest to accept.”</w:t>
      </w:r>
    </w:p>
    <w:p w:rsidR="00172938" w:rsidRDefault="00172938" w:rsidP="00A540C5">
      <w:pPr>
        <w:pStyle w:val="Body-TextTx"/>
      </w:pPr>
      <w:r>
        <w:t>Her response wasn’t completely unexpected</w:t>
      </w:r>
      <w:r w:rsidR="00D63451">
        <w:t>,</w:t>
      </w:r>
      <w:r>
        <w:t xml:space="preserve"> so he took no offence. He relented with a smile. “All right. I suppose I deserved that rebuff after the wager.”</w:t>
      </w:r>
    </w:p>
    <w:p w:rsidR="00172938" w:rsidRDefault="00172938" w:rsidP="00A540C5">
      <w:pPr>
        <w:pStyle w:val="Body-TextTx"/>
      </w:pPr>
      <w:r>
        <w:t>“Yes, and much more. After what I’ve been through the past three days, were I capable of calling you out, I probably would have.”</w:t>
      </w:r>
    </w:p>
    <w:p w:rsidR="00136269" w:rsidRDefault="00172938" w:rsidP="00A540C5">
      <w:pPr>
        <w:pStyle w:val="Body-TextTx"/>
      </w:pPr>
      <w:r>
        <w:t>Her saucy response made him chuckle</w:t>
      </w:r>
      <w:r w:rsidR="00CA1B25">
        <w:t xml:space="preserve"> softly</w:t>
      </w:r>
      <w:r>
        <w:t>. He gave her a nod of appreciation. “I believe you, and I’m a lucky man you can’t. You would be a formidable opponent. I have a feeling you’ll find a way of getting even with me.”</w:t>
      </w:r>
    </w:p>
    <w:p w:rsidR="00172938" w:rsidRDefault="00172938" w:rsidP="00A540C5">
      <w:pPr>
        <w:pStyle w:val="Body-TextTx"/>
      </w:pPr>
      <w:r>
        <w:t>“I</w:t>
      </w:r>
      <w:r w:rsidR="00CA1B25">
        <w:t xml:space="preserve">’ve considered it and wish </w:t>
      </w:r>
      <w:r>
        <w:t>I could</w:t>
      </w:r>
      <w:r w:rsidR="00CA1B25">
        <w:t>,” she said adamantly.</w:t>
      </w:r>
      <w:r>
        <w:t xml:space="preserve"> </w:t>
      </w:r>
      <w:r w:rsidR="00CA1B25">
        <w:t>“However, i</w:t>
      </w:r>
      <w:r>
        <w:t>t’s your good fortune I wouldn’t dare stoop so low.”</w:t>
      </w:r>
    </w:p>
    <w:p w:rsidR="00136269" w:rsidRDefault="00172938" w:rsidP="00A540C5">
      <w:pPr>
        <w:pStyle w:val="Body-TextTx"/>
      </w:pPr>
      <w:r>
        <w:t>Though she was still angry with him, with just cause</w:t>
      </w:r>
      <w:r w:rsidR="002658CD">
        <w:t xml:space="preserve">. Yet, </w:t>
      </w:r>
      <w:r w:rsidR="00CA1B25">
        <w:t xml:space="preserve">even in her ire </w:t>
      </w:r>
      <w:r>
        <w:t>there was a softness and gentleness about her that drew him.</w:t>
      </w:r>
    </w:p>
    <w:p w:rsidR="00136269" w:rsidRDefault="00172938" w:rsidP="00A540C5">
      <w:pPr>
        <w:pStyle w:val="Body-TextTx"/>
      </w:pPr>
      <w:r>
        <w:t>“I’m glad to see my ill-behavior hasn’t kept you from enjoying yourself this evening.”</w:t>
      </w:r>
    </w:p>
    <w:p w:rsidR="00172938" w:rsidRDefault="00172938" w:rsidP="00A540C5">
      <w:pPr>
        <w:pStyle w:val="Body-TextTx"/>
      </w:pPr>
      <w:r>
        <w:t>“No. It hasn’t,” she said and confidently lifted her chin. “You seem surprised that is the case.”</w:t>
      </w:r>
    </w:p>
    <w:p w:rsidR="00172938" w:rsidRDefault="00172938" w:rsidP="00A540C5">
      <w:pPr>
        <w:pStyle w:val="Body-TextTx"/>
      </w:pPr>
      <w:r>
        <w:lastRenderedPageBreak/>
        <w:t>“I’m delighted. You’re a strong lady. I had no doubt you would carry on as normal.”</w:t>
      </w:r>
    </w:p>
    <w:p w:rsidR="002658CD" w:rsidRDefault="00172938" w:rsidP="00A540C5">
      <w:pPr>
        <w:pStyle w:val="Body-TextTx"/>
      </w:pPr>
      <w:r>
        <w:t xml:space="preserve">“Normal?” she asked with a breath of </w:t>
      </w:r>
      <w:r w:rsidR="002658CD">
        <w:t xml:space="preserve">extreme </w:t>
      </w:r>
      <w:r>
        <w:t xml:space="preserve">exasperation. </w:t>
      </w:r>
      <w:r w:rsidR="002658CD">
        <w:t xml:space="preserve">Her gaze focused tightly on his as she took a step toward him, seeming not to care that everyone was watching. </w:t>
      </w:r>
      <w:r>
        <w:t>“Really, my lord? You don’t know the half of it</w:t>
      </w:r>
      <w:r w:rsidR="002658CD">
        <w:t xml:space="preserve"> so don’t tell me you are delighted about anything concerning me.”</w:t>
      </w:r>
    </w:p>
    <w:p w:rsidR="002658CD" w:rsidRDefault="00745925" w:rsidP="00A540C5">
      <w:pPr>
        <w:pStyle w:val="Body-TextTx"/>
      </w:pPr>
      <w:r>
        <w:t xml:space="preserve">He noticed that her hands made fists at her sides. </w:t>
      </w:r>
      <w:r w:rsidR="002658CD">
        <w:t>“That wasn’t my intention.”</w:t>
      </w:r>
    </w:p>
    <w:p w:rsidR="00172938" w:rsidRDefault="002658CD" w:rsidP="00A540C5">
      <w:pPr>
        <w:pStyle w:val="Body-TextTx"/>
      </w:pPr>
      <w:r>
        <w:t>“What was?</w:t>
      </w:r>
      <w:r w:rsidR="00745925">
        <w:t xml:space="preserve"> Y</w:t>
      </w:r>
      <w:r w:rsidR="00172938">
        <w:t xml:space="preserve">ou have </w:t>
      </w:r>
      <w:r w:rsidR="00745925">
        <w:t xml:space="preserve">completely disrupted </w:t>
      </w:r>
      <w:r w:rsidR="00172938">
        <w:t xml:space="preserve">my orderly life in the most </w:t>
      </w:r>
      <w:r w:rsidR="00745925">
        <w:t>tumultuous</w:t>
      </w:r>
      <w:r w:rsidR="00745925" w:rsidDel="00745925">
        <w:t xml:space="preserve"> </w:t>
      </w:r>
      <w:r w:rsidR="00172938">
        <w:t xml:space="preserve">way possible. Because of you I’ve had a steady stream of ladies calling on me to make sure I haven’t taken to a sick bed over this wager you made. Some have sent baskets of flowers and others boxes of sweet confections to cheer me. I’ve received packages of handkerchiefs which I can only assume they felt I needed </w:t>
      </w:r>
      <w:r>
        <w:t xml:space="preserve">from </w:t>
      </w:r>
      <w:r w:rsidR="00172938">
        <w:t>all the crying I must be doing over your arrogant machinations. An anonymous person sent me an essay on Ophelia</w:t>
      </w:r>
      <w:r w:rsidR="00136269">
        <w:t>—</w:t>
      </w:r>
      <w:r w:rsidR="00172938">
        <w:t>of all things. Even the vicar paid me a visit to ask about my welfare. That you have the nerve to think I’m carrying on as normal is outrageous.”</w:t>
      </w:r>
    </w:p>
    <w:p w:rsidR="00136269" w:rsidRDefault="00172938" w:rsidP="00A540C5">
      <w:pPr>
        <w:pStyle w:val="Body-TextTx"/>
      </w:pPr>
      <w:r>
        <w:t>She was magnificent</w:t>
      </w:r>
      <w:r w:rsidR="002658CD">
        <w:t>!</w:t>
      </w:r>
    </w:p>
    <w:p w:rsidR="00172938" w:rsidRDefault="002658CD" w:rsidP="00A540C5">
      <w:pPr>
        <w:pStyle w:val="Body-TextTx"/>
      </w:pPr>
      <w:r>
        <w:t>H</w:t>
      </w:r>
      <w:r w:rsidR="00172938">
        <w:t xml:space="preserve">er words </w:t>
      </w:r>
      <w:r>
        <w:t xml:space="preserve">and tone </w:t>
      </w:r>
      <w:r w:rsidR="00172938">
        <w:t>were heartfelt</w:t>
      </w:r>
      <w:r>
        <w:t>. He</w:t>
      </w:r>
      <w:r w:rsidR="00172938">
        <w:t xml:space="preserve"> could almost taste her anger. </w:t>
      </w:r>
      <w:r>
        <w:t>By the time she’d finished a</w:t>
      </w:r>
      <w:r w:rsidR="00172938">
        <w:t xml:space="preserve"> flush had heightened her face with indignation. It made her stunning. If they had been alone</w:t>
      </w:r>
      <w:r w:rsidR="00D63451">
        <w:t>,</w:t>
      </w:r>
      <w:r w:rsidR="00172938">
        <w:t xml:space="preserve"> he would have caught her up to his chest and kissed her, giving an outlet for all the passion pent up inside her. </w:t>
      </w:r>
      <w:r>
        <w:t xml:space="preserve">And there was plenty of it. </w:t>
      </w:r>
      <w:r w:rsidR="00172938">
        <w:t>But since they were far from alone, he offered the truth instead.</w:t>
      </w:r>
    </w:p>
    <w:p w:rsidR="00172938" w:rsidRDefault="00172938" w:rsidP="00A540C5">
      <w:pPr>
        <w:pStyle w:val="Body-TextTx"/>
      </w:pPr>
      <w:r>
        <w:t>“I didn’t stop to think of the many different ways this might affect your life.”</w:t>
      </w:r>
    </w:p>
    <w:p w:rsidR="00172938" w:rsidRDefault="00172938" w:rsidP="00A540C5">
      <w:pPr>
        <w:pStyle w:val="Body-TextTx"/>
      </w:pPr>
      <w:r>
        <w:t>“Indeed!” She almost gasped after saying the word.</w:t>
      </w:r>
    </w:p>
    <w:p w:rsidR="00172938" w:rsidRDefault="00172938" w:rsidP="00A540C5">
      <w:pPr>
        <w:pStyle w:val="Body-TextTx"/>
      </w:pPr>
      <w:r>
        <w:t>“I’m sorry for that, but not for making the wager.”</w:t>
      </w:r>
    </w:p>
    <w:p w:rsidR="00A3598B" w:rsidRDefault="00172938" w:rsidP="00A540C5">
      <w:pPr>
        <w:pStyle w:val="Body-TextTx"/>
      </w:pPr>
      <w:r>
        <w:lastRenderedPageBreak/>
        <w:t>Disbelief danced in her bright eyes</w:t>
      </w:r>
      <w:r w:rsidR="002658CD">
        <w:t xml:space="preserve"> and made her all the more tempting</w:t>
      </w:r>
      <w:r>
        <w:t>. “I can’t believe you can say that so seriously. What kind of gentleman would do what you did?</w:t>
      </w:r>
      <w:r w:rsidR="00A3598B">
        <w:t>”</w:t>
      </w:r>
    </w:p>
    <w:p w:rsidR="00A3598B" w:rsidRDefault="00A3598B" w:rsidP="00A540C5">
      <w:pPr>
        <w:pStyle w:val="Body-TextTx"/>
      </w:pPr>
      <w:r>
        <w:t>“A gentleman wouldn’t,” he answered with ease.</w:t>
      </w:r>
    </w:p>
    <w:p w:rsidR="00172938" w:rsidRDefault="00A3598B" w:rsidP="00A540C5">
      <w:pPr>
        <w:pStyle w:val="Body-TextTx"/>
      </w:pPr>
      <w:r>
        <w:t>“Exactly!</w:t>
      </w:r>
      <w:r w:rsidR="00172938">
        <w:t xml:space="preserve"> Because of you, we’re the talk of Society. Everyone has been looking at us and whispering about us all night</w:t>
      </w:r>
      <w:r>
        <w:t xml:space="preserve"> as they are doing right now</w:t>
      </w:r>
      <w:r w:rsidR="00172938">
        <w:t>. You are right. Manners and respect are taught, not born. You do need someone to teach you how to be a proper gentleman</w:t>
      </w:r>
      <w:r w:rsidR="00C4292B">
        <w:t>,</w:t>
      </w:r>
      <w:r w:rsidR="00172938">
        <w:t xml:space="preserve"> but it won’t be me. Now, excuse me, my lord</w:t>
      </w:r>
      <w:r>
        <w:t>, but we are finished</w:t>
      </w:r>
      <w:r w:rsidR="00172938">
        <w:t>.”</w:t>
      </w:r>
    </w:p>
    <w:p w:rsidR="00136269" w:rsidRDefault="00172938" w:rsidP="00A540C5">
      <w:pPr>
        <w:pStyle w:val="Body-TextTx"/>
      </w:pPr>
      <w:r>
        <w:t>She turned away from him and sat back down</w:t>
      </w:r>
      <w:r w:rsidR="00A3598B">
        <w:t xml:space="preserve"> in the row of ladies, all of whom were giving him the evil eye</w:t>
      </w:r>
      <w:r>
        <w:t>.</w:t>
      </w:r>
    </w:p>
    <w:p w:rsidR="00136269" w:rsidRDefault="00172938" w:rsidP="00A540C5">
      <w:pPr>
        <w:pStyle w:val="Body-TextTx"/>
      </w:pPr>
      <w:r>
        <w:t xml:space="preserve">Tension flashed through him at her abrupt dismissal. His eyes narrowed, but then he looked at the beautiful curve of her lips set in a firm line, the satiny appearance of her skin and pillow soft swell of her breasts beneath her widow’s gown. Despite the prim exterior, he </w:t>
      </w:r>
      <w:r w:rsidR="00A3598B">
        <w:t>knew</w:t>
      </w:r>
      <w:r>
        <w:t xml:space="preserve"> she was a deeply passionate woman and he wanted her.</w:t>
      </w:r>
    </w:p>
    <w:p w:rsidR="00172938" w:rsidRDefault="00172938" w:rsidP="00A540C5">
      <w:pPr>
        <w:pStyle w:val="Body-TextTx"/>
      </w:pPr>
      <w:r>
        <w:t>No. He wouldn’t give up. Not for anything in the world. He hadn’t realized it until he saw her again, but she’d left him with a need that no other woman ever had.</w:t>
      </w:r>
    </w:p>
    <w:p w:rsidR="00172938" w:rsidRDefault="00172938" w:rsidP="00A540C5">
      <w:pPr>
        <w:pStyle w:val="Body-TextTx"/>
      </w:pPr>
      <w:r>
        <w:t>She may not be aware of it</w:t>
      </w:r>
      <w:r w:rsidR="00C4292B">
        <w:t>,</w:t>
      </w:r>
      <w:r>
        <w:t xml:space="preserve"> but she was a temptress, a curious mix of defiance and vulnerability. He understood that, accepted it, and could deal with it.</w:t>
      </w:r>
    </w:p>
    <w:p w:rsidR="00172938" w:rsidRDefault="00172938" w:rsidP="00A540C5">
      <w:pPr>
        <w:pStyle w:val="Body-TextTx"/>
      </w:pPr>
      <w:r>
        <w:t>On the other hand, Zane had played enough cards to know there were times when you needed to cut your losses and save what you had for another game. Reluctantly, he would have to do that now—difficult as it was.</w:t>
      </w:r>
    </w:p>
    <w:p w:rsidR="00136269" w:rsidRDefault="00172938" w:rsidP="00A540C5">
      <w:pPr>
        <w:pStyle w:val="Body-TextTx"/>
      </w:pPr>
      <w:r>
        <w:t xml:space="preserve">Mrs. Feld was more than mildly upset with him about the wager and that made her as enticing as seeing a piece of spice cake on Christmas morning. Her vigor and fervor were seductive. He was going to relish every moment he spent with her. He wanted her to see him as </w:t>
      </w:r>
      <w:r>
        <w:lastRenderedPageBreak/>
        <w:t>the man she wanted to make her life complete.</w:t>
      </w:r>
    </w:p>
    <w:p w:rsidR="00A3598B" w:rsidRDefault="00A3598B" w:rsidP="00A540C5">
      <w:pPr>
        <w:pStyle w:val="Body-TextTx"/>
      </w:pPr>
      <w:r>
        <w:t>As angry as she was with him, that wasn’t going to be easy to do.</w:t>
      </w:r>
    </w:p>
    <w:p w:rsidR="00D81EAC" w:rsidRPr="00D81EAC" w:rsidRDefault="00D81EAC" w:rsidP="00D81EAC" w14:paraId="16F85B6F">
      <w:pPr>
        <w:pStyle w:val="Section-ChapterSCP"/>
      </w:pPr>
      <w:r w:rsidRPr="00D81EAC">
        <w:lastRenderedPageBreak/>
        <w:t>Chapter</w:t>
      </w:r>
      <w:r w:rsidR="004B0584">
        <w:t xml:space="preserve"> 6</w:t>
      </w:r>
    </w:p>
    <w:p w:rsidR="00172938" w:rsidRPr="00B420E0" w:rsidRDefault="00172938" w:rsidP="00D221E5">
      <w:pPr>
        <w:pStyle w:val="TitleTtl"/>
      </w:pPr>
      <w:r w:rsidRPr="00B420E0">
        <w:t xml:space="preserve">Chapter </w:t>
      </w:r>
      <w:r w:rsidR="00B975CC" w:rsidRPr="00B420E0">
        <w:t>6</w:t>
      </w:r>
    </w:p>
    <w:p w:rsidR="00136269" w:rsidRDefault="00172938" w:rsidP="00A540C5">
      <w:pPr>
        <w:pStyle w:val="Body-TextTx"/>
      </w:pPr>
      <w:r w:rsidRPr="00B420E0">
        <w:t xml:space="preserve">Zane </w:t>
      </w:r>
      <w:r w:rsidR="00121B3E">
        <w:t xml:space="preserve">had </w:t>
      </w:r>
      <w:r w:rsidRPr="00B420E0">
        <w:t>lost the first battle</w:t>
      </w:r>
      <w:r>
        <w:t xml:space="preserve">, </w:t>
      </w:r>
      <w:r w:rsidRPr="00B420E0">
        <w:t>but the night wasn’t over. He nodded once to Mrs. F</w:t>
      </w:r>
      <w:r w:rsidR="00B6191A">
        <w:t>el</w:t>
      </w:r>
      <w:r w:rsidRPr="00B420E0">
        <w:t>d, turned</w:t>
      </w:r>
      <w:r w:rsidR="00A35331">
        <w:t>,</w:t>
      </w:r>
      <w:r w:rsidRPr="00B420E0">
        <w:t xml:space="preserve"> and started walking away. The crowd that had somehow inched around them parted as he strode away. </w:t>
      </w:r>
      <w:r w:rsidR="00121B3E">
        <w:t>A few of them were close enough to have heard some of what she had to say. They could guess the rest.</w:t>
      </w:r>
    </w:p>
    <w:p w:rsidR="00172938" w:rsidRPr="00B420E0" w:rsidRDefault="00172938" w:rsidP="00A540C5">
      <w:pPr>
        <w:pStyle w:val="Body-TextTx"/>
      </w:pPr>
      <w:r w:rsidRPr="00B420E0">
        <w:t>“That didn’t go well,” Uncle Hector said, coming up beside him almost immediately</w:t>
      </w:r>
      <w:r w:rsidR="00121B3E">
        <w:t>.</w:t>
      </w:r>
    </w:p>
    <w:p w:rsidR="00172938" w:rsidRPr="00B420E0" w:rsidRDefault="00172938" w:rsidP="00A540C5">
      <w:pPr>
        <w:pStyle w:val="Body-TextTx"/>
      </w:pPr>
      <w:r w:rsidRPr="00B420E0">
        <w:t>“I don’t need you walking with me, Uncle. I’m quite capable of handling the rejection of a lady refusing to dance with me.”</w:t>
      </w:r>
    </w:p>
    <w:p w:rsidR="00172938" w:rsidRPr="00B420E0" w:rsidRDefault="00172938" w:rsidP="00A540C5">
      <w:pPr>
        <w:pStyle w:val="Body-TextTx"/>
      </w:pPr>
      <w:r w:rsidRPr="00B420E0">
        <w:t>“Oh, I know that. I only wanted to remind you I tried to tell you she wasn’t one you should try to court. There are more than a dozen ladies who would accept a proposal from you tonight. Best you put her and thoughts of winning your wager aside and get on to a young lady who’s looking for a husband.</w:t>
      </w:r>
      <w:r w:rsidR="00121B3E">
        <w:t xml:space="preserve"> I have two more in mind.</w:t>
      </w:r>
      <w:r w:rsidRPr="00B420E0">
        <w:t>”</w:t>
      </w:r>
    </w:p>
    <w:p w:rsidR="00136269" w:rsidRDefault="00172938" w:rsidP="00A540C5">
      <w:pPr>
        <w:pStyle w:val="Body-TextTx"/>
      </w:pPr>
      <w:r w:rsidRPr="00B420E0">
        <w:t>“It seems you don’t know me well, Uncle,” Zane offered, with no irritation at the man’s lack of misunderstanding that. Mrs. Feld was the one he wanted. “I always play to win</w:t>
      </w:r>
      <w:r w:rsidR="00121B3E">
        <w:t xml:space="preserve"> and the game’s just started</w:t>
      </w:r>
      <w:r w:rsidRPr="00B420E0">
        <w:t>.”</w:t>
      </w:r>
    </w:p>
    <w:p w:rsidR="00136269" w:rsidRDefault="00172938" w:rsidP="00A540C5">
      <w:pPr>
        <w:pStyle w:val="Body-TextTx"/>
      </w:pPr>
      <w:r w:rsidRPr="00B420E0">
        <w:t>“You are usually playing against a man</w:t>
      </w:r>
      <w:r w:rsidR="00121B3E">
        <w:t>,</w:t>
      </w:r>
      <w:r w:rsidRPr="00B420E0">
        <w:t>”</w:t>
      </w:r>
      <w:r w:rsidR="00121B3E">
        <w:t xml:space="preserve"> Hector offered, struggling to keep up with Zane’s longer stride.</w:t>
      </w:r>
    </w:p>
    <w:p w:rsidR="00136269" w:rsidRDefault="00172938" w:rsidP="00A540C5">
      <w:pPr>
        <w:pStyle w:val="Body-TextTx"/>
      </w:pPr>
      <w:r w:rsidRPr="00B420E0">
        <w:t>“Are you suggesting ladies don’t play fair, Uncle?”</w:t>
      </w:r>
    </w:p>
    <w:p w:rsidR="00172938" w:rsidRPr="00B420E0" w:rsidRDefault="00172938" w:rsidP="00A540C5">
      <w:pPr>
        <w:pStyle w:val="Body-TextTx"/>
      </w:pPr>
      <w:r w:rsidRPr="00B420E0">
        <w:t>“</w:t>
      </w:r>
      <w:r w:rsidR="00121B3E">
        <w:t xml:space="preserve">Certainly not. Though some do make that claim. </w:t>
      </w:r>
      <w:r w:rsidRPr="00B420E0">
        <w:t xml:space="preserve">I’m suggesting if it’s a widow you want to marry that you look more closely at Mrs. Pinewiffle. She’s not as lovely as Mrs. Feld, but she’s younger and I think she’ll be more accommodating to your marriage proposals. She </w:t>
      </w:r>
      <w:r w:rsidRPr="00B420E0">
        <w:lastRenderedPageBreak/>
        <w:t>appears healthy enough to give you as many sons as you want.”</w:t>
      </w:r>
    </w:p>
    <w:p w:rsidR="00172938" w:rsidRPr="00B420E0" w:rsidRDefault="00172938" w:rsidP="00A540C5">
      <w:pPr>
        <w:pStyle w:val="Body-TextTx"/>
      </w:pPr>
      <w:r w:rsidRPr="00B420E0">
        <w:t xml:space="preserve">“I’ll </w:t>
      </w:r>
      <w:r>
        <w:t xml:space="preserve">keep that </w:t>
      </w:r>
      <w:r w:rsidRPr="00B420E0">
        <w:t>suggestion in mind,” Zane said as Sylvester appeared at his other side.</w:t>
      </w:r>
    </w:p>
    <w:p w:rsidR="00172938" w:rsidRPr="00B420E0" w:rsidRDefault="00172938" w:rsidP="00A540C5">
      <w:pPr>
        <w:pStyle w:val="Body-TextTx"/>
      </w:pPr>
      <w:r w:rsidRPr="00B420E0">
        <w:t>“If you were trying to keep the gossip going about you and Mrs. Feld,</w:t>
      </w:r>
      <w:r w:rsidR="00121B3E">
        <w:t xml:space="preserve"> congratulations,</w:t>
      </w:r>
      <w:r w:rsidRPr="00B420E0">
        <w:t xml:space="preserve">” </w:t>
      </w:r>
      <w:r w:rsidR="00C00E0C">
        <w:t xml:space="preserve">he </w:t>
      </w:r>
      <w:r w:rsidRPr="00B420E0">
        <w:t>said</w:t>
      </w:r>
      <w:r w:rsidR="00121B3E">
        <w:t>.</w:t>
      </w:r>
      <w:r w:rsidRPr="00B420E0">
        <w:t xml:space="preserve"> “</w:t>
      </w:r>
      <w:r w:rsidR="00121B3E">
        <w:t>T</w:t>
      </w:r>
      <w:r w:rsidRPr="00B420E0">
        <w:t>hat was an excellent way to do it. Most of us couldn’t hear all of what was said, but we could see well enough to know she was giving you a dressing down you won’t soon forget.”</w:t>
      </w:r>
    </w:p>
    <w:p w:rsidR="00136269" w:rsidRDefault="00172938" w:rsidP="00A540C5">
      <w:pPr>
        <w:pStyle w:val="Body-TextTx"/>
      </w:pPr>
      <w:r w:rsidRPr="00B420E0">
        <w:t>And a fiery</w:t>
      </w:r>
      <w:r w:rsidR="00121B3E">
        <w:t>, delicious</w:t>
      </w:r>
      <w:r w:rsidRPr="00B420E0">
        <w:t xml:space="preserve"> one it was, Zane thought and then chuckled. </w:t>
      </w:r>
      <w:r w:rsidR="00121B3E">
        <w:t>He didn’t want to forget it. He wanted to enjoy it. A</w:t>
      </w:r>
      <w:r w:rsidRPr="00B420E0">
        <w:t>ll it did was heat his blood more for her.</w:t>
      </w:r>
    </w:p>
    <w:p w:rsidR="00172938" w:rsidRPr="00B420E0" w:rsidRDefault="00172938" w:rsidP="00A540C5">
      <w:pPr>
        <w:pStyle w:val="Body-TextTx"/>
      </w:pPr>
      <w:r w:rsidRPr="00B420E0">
        <w:t>“Uncles,” Zane said as he stopped walking and looked at them. “You’re both acting as if this is the first time a lady has declined to dance with me.”</w:t>
      </w:r>
    </w:p>
    <w:p w:rsidR="00136269" w:rsidRDefault="00172938" w:rsidP="00A540C5">
      <w:pPr>
        <w:pStyle w:val="Body-TextTx"/>
      </w:pPr>
      <w:r w:rsidRPr="00B420E0">
        <w:t>“It probably is,” Sylvester offered without a hint of a smile. “Perhaps if you sent her flowers instead of wagers she’d be more affable.”</w:t>
      </w:r>
    </w:p>
    <w:p w:rsidR="00136269" w:rsidRDefault="00172938" w:rsidP="00A540C5">
      <w:pPr>
        <w:pStyle w:val="Body-TextTx"/>
      </w:pPr>
      <w:r w:rsidRPr="00B420E0">
        <w:t>A server walked by and Zane stopped him. Grabbing two glasses of champagne for his uncles and then one for himself, he said, “No more lectures</w:t>
      </w:r>
      <w:r w:rsidR="00121B3E">
        <w:t xml:space="preserve"> or suggestions</w:t>
      </w:r>
      <w:r w:rsidRPr="00B420E0">
        <w:t xml:space="preserve">. </w:t>
      </w:r>
      <w:r w:rsidR="00121B3E">
        <w:t xml:space="preserve">This is a ball. </w:t>
      </w:r>
      <w:r w:rsidRPr="00B420E0">
        <w:t>Let’s enjoy ourselves.”</w:t>
      </w:r>
    </w:p>
    <w:p w:rsidR="00136269" w:rsidRDefault="00172938" w:rsidP="00A540C5">
      <w:pPr>
        <w:pStyle w:val="Body-TextTx"/>
      </w:pPr>
      <w:r w:rsidRPr="00B420E0">
        <w:t>And Zane did. For at least another hour he danced, talked, and laughed</w:t>
      </w:r>
      <w:r w:rsidR="00121B3E">
        <w:t xml:space="preserve"> among the other guests</w:t>
      </w:r>
      <w:r w:rsidRPr="00B420E0">
        <w:t>. As did Mrs. Feld. But he soon found himself drinking yet another glass of champagne and contemplating a second request for a dance with her.</w:t>
      </w:r>
    </w:p>
    <w:p w:rsidR="00172938" w:rsidRPr="00B420E0" w:rsidRDefault="00172938" w:rsidP="00A540C5">
      <w:pPr>
        <w:pStyle w:val="Body-TextTx"/>
      </w:pPr>
      <w:r w:rsidRPr="00B420E0">
        <w:t>“Lord Blacknight.”</w:t>
      </w:r>
    </w:p>
    <w:p w:rsidR="00172938" w:rsidRPr="00B420E0" w:rsidRDefault="00172938" w:rsidP="00A540C5">
      <w:pPr>
        <w:pStyle w:val="Body-TextTx"/>
      </w:pPr>
      <w:r w:rsidRPr="00B420E0">
        <w:t>Zane didn’t recognize the voice</w:t>
      </w:r>
      <w:r w:rsidR="00C4292B">
        <w:t>,</w:t>
      </w:r>
      <w:r w:rsidRPr="00B420E0">
        <w:t xml:space="preserve"> but he did the man when he turned to see the well-respected Earl of Lyonwood behind him. Lyon was the husband of one of Mrs. Feld’s best friends. Zane didn’t </w:t>
      </w:r>
      <w:r w:rsidR="00121B3E">
        <w:t xml:space="preserve">know </w:t>
      </w:r>
      <w:r w:rsidRPr="00B420E0">
        <w:t>the tall, broad-shouldered man standing beside Lyon, but it was a safe bet he was the husband of Mrs. Feld’s other good friend.</w:t>
      </w:r>
    </w:p>
    <w:p w:rsidR="00172938" w:rsidRPr="00B420E0" w:rsidRDefault="00172938" w:rsidP="00A540C5">
      <w:pPr>
        <w:pStyle w:val="Body-TextTx"/>
      </w:pPr>
      <w:r w:rsidRPr="00B420E0">
        <w:t xml:space="preserve">He didn’t think Mrs. Feld had said a word about him to the men standing before him. </w:t>
      </w:r>
      <w:r w:rsidRPr="00B420E0">
        <w:lastRenderedPageBreak/>
        <w:t xml:space="preserve">However, she’d probably talked to their wives at length after he’d seen them at her house a few days ago. And </w:t>
      </w:r>
      <w:r w:rsidRPr="006E5918">
        <w:rPr>
          <w:rStyle w:val="itali"/>
        </w:rPr>
        <w:t>they</w:t>
      </w:r>
      <w:r w:rsidRPr="00B420E0">
        <w:t xml:space="preserve"> had probably talked to </w:t>
      </w:r>
      <w:r w:rsidRPr="006E5918">
        <w:rPr>
          <w:rStyle w:val="itali"/>
        </w:rPr>
        <w:t>their</w:t>
      </w:r>
      <w:r w:rsidRPr="00B420E0">
        <w:t xml:space="preserve"> husbands. He appreciated the men’s show of force </w:t>
      </w:r>
      <w:r w:rsidR="00121B3E">
        <w:t xml:space="preserve">in approaching him </w:t>
      </w:r>
      <w:r w:rsidRPr="00B420E0">
        <w:t>and didn’t mind. As long as all they were doing was letting him know they were around just in case Mrs. Feld needed them.</w:t>
      </w:r>
    </w:p>
    <w:p w:rsidR="00136269" w:rsidRDefault="00172938" w:rsidP="00A540C5">
      <w:pPr>
        <w:pStyle w:val="Body-TextTx"/>
      </w:pPr>
      <w:r w:rsidRPr="00B420E0">
        <w:t xml:space="preserve">A breath of a smile lifted the corner of Zane’s mouth. They must have noticed him watching Mrs. Feld and assumed, rightly so, he was contemplating asking her to dance </w:t>
      </w:r>
      <w:r w:rsidRPr="006E5918">
        <w:rPr>
          <w:rStyle w:val="itali"/>
        </w:rPr>
        <w:t xml:space="preserve">one more time </w:t>
      </w:r>
      <w:r w:rsidRPr="00B420E0">
        <w:t>before the evening ended.</w:t>
      </w:r>
    </w:p>
    <w:p w:rsidR="00172938" w:rsidRPr="00B420E0" w:rsidRDefault="00172938" w:rsidP="00A540C5">
      <w:pPr>
        <w:pStyle w:val="Body-TextTx"/>
      </w:pPr>
      <w:r w:rsidRPr="00B420E0">
        <w:t>“Lord Lyonwood,” Zane said, dipping his chin in proper greeting. “It’s been a while since I’ve seen you.”</w:t>
      </w:r>
    </w:p>
    <w:p w:rsidR="00172938" w:rsidRPr="00B420E0" w:rsidRDefault="00172938" w:rsidP="00A540C5">
      <w:pPr>
        <w:pStyle w:val="Body-TextTx"/>
      </w:pPr>
      <w:r w:rsidRPr="00B420E0">
        <w:t>“Welcome back to London even though the circumstances for your return weren’t what you would have wanted.”</w:t>
      </w:r>
    </w:p>
    <w:p w:rsidR="00136269" w:rsidRDefault="00172938" w:rsidP="00A540C5">
      <w:pPr>
        <w:pStyle w:val="Body-TextTx"/>
      </w:pPr>
      <w:r w:rsidRPr="00B420E0">
        <w:t>“That’s true,” Zane said honestly, and looked at the man standing beside Lyon.</w:t>
      </w:r>
    </w:p>
    <w:p w:rsidR="00172938" w:rsidRPr="00B420E0" w:rsidRDefault="00172938" w:rsidP="00A540C5">
      <w:pPr>
        <w:pStyle w:val="Body-TextTx"/>
      </w:pPr>
      <w:r w:rsidRPr="00B420E0">
        <w:t>“May I present Mr. Garrett Stockton?”</w:t>
      </w:r>
      <w:r w:rsidR="00121B3E">
        <w:t xml:space="preserve"> Lyon asked.</w:t>
      </w:r>
    </w:p>
    <w:p w:rsidR="00172938" w:rsidRPr="00B420E0" w:rsidRDefault="00172938" w:rsidP="00A540C5">
      <w:pPr>
        <w:pStyle w:val="Body-TextTx"/>
      </w:pPr>
      <w:r w:rsidRPr="006E5918">
        <w:rPr>
          <w:rStyle w:val="itali"/>
        </w:rPr>
        <w:t>May I present</w:t>
      </w:r>
      <w:r w:rsidRPr="00B420E0">
        <w:t xml:space="preserve"> was just a fraction of the manners and protocol of Society life Zane would prefer to ignore. He’d much rather have someone say the more informal </w:t>
      </w:r>
      <w:r w:rsidRPr="006E5918">
        <w:rPr>
          <w:rStyle w:val="itali"/>
        </w:rPr>
        <w:t xml:space="preserve">have you met </w:t>
      </w:r>
      <w:r w:rsidRPr="00B420E0">
        <w:t xml:space="preserve">and not be so damned proper. But Lord Lyonwood had always </w:t>
      </w:r>
      <w:r w:rsidR="00626E69">
        <w:t>known how to be a gentleman</w:t>
      </w:r>
      <w:r w:rsidRPr="00B420E0">
        <w:t>.</w:t>
      </w:r>
    </w:p>
    <w:p w:rsidR="00172938" w:rsidRPr="00B420E0" w:rsidRDefault="00172938" w:rsidP="00A540C5">
      <w:pPr>
        <w:pStyle w:val="Body-TextTx"/>
      </w:pPr>
      <w:r w:rsidRPr="00B420E0">
        <w:t xml:space="preserve">Though he’d never met the man, Zane had </w:t>
      </w:r>
      <w:r w:rsidR="00626E69">
        <w:t>heard about Mr. Stockton</w:t>
      </w:r>
      <w:r w:rsidR="00A35331">
        <w:t xml:space="preserve"> and had a</w:t>
      </w:r>
      <w:r w:rsidRPr="00B420E0">
        <w:t xml:space="preserve"> great deal of respect for </w:t>
      </w:r>
      <w:r w:rsidR="00A35331">
        <w:t>the man who had been known as an adventurer</w:t>
      </w:r>
      <w:r w:rsidRPr="00B420E0">
        <w:t>. He’d shed the trappings of gentlemanly life for a time and traveled the seas to distant lands—much farther than Zane had ever traveled. From what he understood</w:t>
      </w:r>
      <w:r w:rsidR="00626E69">
        <w:t>,</w:t>
      </w:r>
      <w:r w:rsidRPr="00B420E0">
        <w:t xml:space="preserve"> the man had developed a formidable business in the shipping trade. Zane admired that kind of courage and </w:t>
      </w:r>
      <w:r w:rsidR="00626E69">
        <w:t xml:space="preserve">free-thinking. He </w:t>
      </w:r>
      <w:r w:rsidRPr="00B420E0">
        <w:t>wouldn’t mind talking to him about his adventures over a glass of brandy.</w:t>
      </w:r>
    </w:p>
    <w:p w:rsidR="00172938" w:rsidRPr="00B420E0" w:rsidRDefault="00172938" w:rsidP="00A540C5">
      <w:pPr>
        <w:pStyle w:val="Body-TextTx"/>
      </w:pPr>
      <w:r w:rsidRPr="00B420E0">
        <w:t xml:space="preserve">“Yes, Mr. Stockton,” Zane offered with a nod. “I don’t think our paths have ever crossed, </w:t>
      </w:r>
      <w:r w:rsidRPr="00B420E0">
        <w:lastRenderedPageBreak/>
        <w:t>but I’ve heard of you and the success of your company. I trust all is well.”</w:t>
      </w:r>
    </w:p>
    <w:p w:rsidR="00136269" w:rsidRDefault="00172938" w:rsidP="00A540C5">
      <w:pPr>
        <w:pStyle w:val="Body-TextTx"/>
      </w:pPr>
      <w:r w:rsidRPr="00B420E0">
        <w:t>“I’ve had good winds and fair seas as the old sea dogs like to say.”</w:t>
      </w:r>
    </w:p>
    <w:p w:rsidR="00172938" w:rsidRPr="00B420E0" w:rsidRDefault="00172938" w:rsidP="00A540C5">
      <w:pPr>
        <w:pStyle w:val="Body-TextTx"/>
      </w:pPr>
      <w:r w:rsidRPr="00B420E0">
        <w:t>“No doubt. I’ve never sailed the distances you have, Mr. Stockton, but I might want to do that one day. I’ve heard you’ve been to the Orient.”</w:t>
      </w:r>
    </w:p>
    <w:p w:rsidR="00172938" w:rsidRPr="00B420E0" w:rsidRDefault="00172938" w:rsidP="00A540C5">
      <w:pPr>
        <w:pStyle w:val="Body-TextTx"/>
      </w:pPr>
      <w:r w:rsidRPr="00B420E0">
        <w:t>“Singapore. It’s a long voyage</w:t>
      </w:r>
      <w:r w:rsidR="00626E69">
        <w:t xml:space="preserve"> and not for anyone who wasn’t sure he could spend a lot time on the close quarters of a ship</w:t>
      </w:r>
      <w:r w:rsidRPr="00B420E0">
        <w:t>.”</w:t>
      </w:r>
    </w:p>
    <w:p w:rsidR="00172938" w:rsidRPr="00B420E0" w:rsidRDefault="00172938" w:rsidP="00A540C5">
      <w:pPr>
        <w:pStyle w:val="Body-TextTx"/>
      </w:pPr>
      <w:r w:rsidRPr="00B420E0">
        <w:t>“</w:t>
      </w:r>
      <w:r w:rsidR="00626E69">
        <w:t>Understood.</w:t>
      </w:r>
      <w:r w:rsidR="00B975CC" w:rsidRPr="00B975CC">
        <w:t xml:space="preserve"> </w:t>
      </w:r>
      <w:r w:rsidRPr="00B420E0">
        <w:t>I have no doubt it’s a fascinating country</w:t>
      </w:r>
      <w:r w:rsidR="00626E69">
        <w:t xml:space="preserve"> and worth the length of the journey for those who can endure it.</w:t>
      </w:r>
      <w:r w:rsidRPr="00B420E0">
        <w:t>”</w:t>
      </w:r>
    </w:p>
    <w:p w:rsidR="00172938" w:rsidRPr="00B420E0" w:rsidRDefault="00172938" w:rsidP="00A540C5">
      <w:pPr>
        <w:pStyle w:val="Body-TextTx"/>
      </w:pPr>
      <w:r w:rsidRPr="00B420E0">
        <w:t xml:space="preserve">“I’ll be happy to talk </w:t>
      </w:r>
      <w:r w:rsidR="00626E69">
        <w:t xml:space="preserve">more </w:t>
      </w:r>
      <w:r w:rsidRPr="00B420E0">
        <w:t>with you about it anytime, and it’s Garrett, if you would prefer</w:t>
      </w:r>
      <w:r w:rsidR="00626E69">
        <w:t>.</w:t>
      </w:r>
      <w:r w:rsidRPr="00B420E0">
        <w:t>”</w:t>
      </w:r>
    </w:p>
    <w:p w:rsidR="00136269" w:rsidRDefault="00172938" w:rsidP="00A540C5">
      <w:pPr>
        <w:pStyle w:val="Body-TextTx"/>
      </w:pPr>
      <w:r w:rsidRPr="00B420E0">
        <w:t xml:space="preserve">Zane nodded, appreciating </w:t>
      </w:r>
      <w:r w:rsidR="00626E69">
        <w:t xml:space="preserve">Garrett’s </w:t>
      </w:r>
      <w:r w:rsidRPr="00B420E0">
        <w:t>friendly manner. The more protocols he could dispense with the better.</w:t>
      </w:r>
      <w:r w:rsidR="00626E69">
        <w:t xml:space="preserve"> Courtesy to your fellow man didn’t have to be as rigid as Society made it.</w:t>
      </w:r>
    </w:p>
    <w:p w:rsidR="00172938" w:rsidRPr="00B420E0" w:rsidRDefault="00172938" w:rsidP="00A540C5">
      <w:pPr>
        <w:pStyle w:val="Body-TextTx"/>
      </w:pPr>
      <w:r w:rsidRPr="00B420E0">
        <w:t>“Do you expect to be in London for all of the Season?” Lyon asked.</w:t>
      </w:r>
    </w:p>
    <w:p w:rsidR="00172938" w:rsidRPr="00B420E0" w:rsidRDefault="00172938" w:rsidP="00A540C5">
      <w:pPr>
        <w:pStyle w:val="Body-TextTx"/>
      </w:pPr>
      <w:r w:rsidRPr="00B420E0">
        <w:t>“That’s my plan,” Zane answered.</w:t>
      </w:r>
    </w:p>
    <w:p w:rsidR="00172938" w:rsidRPr="00B420E0" w:rsidRDefault="00172938" w:rsidP="00A540C5">
      <w:pPr>
        <w:pStyle w:val="Body-TextTx"/>
      </w:pPr>
      <w:r w:rsidRPr="00B420E0">
        <w:t xml:space="preserve">“Good. </w:t>
      </w:r>
      <w:r w:rsidR="00626E69">
        <w:t xml:space="preserve">As you have probably heard, </w:t>
      </w:r>
      <w:r w:rsidRPr="00B420E0">
        <w:t>I have a card club that meets at my house once a week. We’re short a player this year. I wanted to invite you to join us if you have an interest.”</w:t>
      </w:r>
    </w:p>
    <w:p w:rsidR="00136269" w:rsidRDefault="000F68D5" w:rsidP="00A540C5">
      <w:pPr>
        <w:pStyle w:val="Body-TextTx"/>
      </w:pPr>
      <w:r>
        <w:t xml:space="preserve">Zane held his surprise in check. </w:t>
      </w:r>
      <w:r w:rsidR="00172938" w:rsidRPr="00B420E0">
        <w:t>All esteemed gamesters and common gamblers alike had heard about Lord Lyonwood’s distinguished card club. Most of them would pay heavily for a chance to play with any of the members. Lyon’s father, the Marquis of Marksworth, was one of the</w:t>
      </w:r>
      <w:r>
        <w:t>m</w:t>
      </w:r>
      <w:r w:rsidR="00172938" w:rsidRPr="00B420E0">
        <w:t xml:space="preserve"> and greatly respected not only in Society but all of London, too. Being invited to join the earl’s group would certainly make his uncles happy. They’d much rather see him playing cards in a home with titled gentlemen than the rowdy gaming hells near Bond Street. </w:t>
      </w:r>
      <w:r>
        <w:t xml:space="preserve">Zane was </w:t>
      </w:r>
      <w:r>
        <w:lastRenderedPageBreak/>
        <w:t>comfortable playing anywhere. So, hell yes, he welcomed this invitation. T</w:t>
      </w:r>
      <w:r w:rsidR="00172938" w:rsidRPr="00B420E0">
        <w:t xml:space="preserve">his news, and the fact he was pursuing Mrs. Feld, would </w:t>
      </w:r>
      <w:r>
        <w:t xml:space="preserve">go a long way in </w:t>
      </w:r>
      <w:r w:rsidR="00172938" w:rsidRPr="00B420E0">
        <w:t>settl</w:t>
      </w:r>
      <w:r>
        <w:t>ing</w:t>
      </w:r>
      <w:r w:rsidR="00172938" w:rsidRPr="00B420E0">
        <w:t xml:space="preserve"> down the family a bit more.</w:t>
      </w:r>
    </w:p>
    <w:p w:rsidR="00172938" w:rsidRPr="00B420E0" w:rsidRDefault="00172938" w:rsidP="00A540C5">
      <w:pPr>
        <w:pStyle w:val="Body-TextTx"/>
      </w:pPr>
      <w:r w:rsidRPr="00B420E0">
        <w:t>“We usually start at half past two on Thursday</w:t>
      </w:r>
      <w:r>
        <w:t>s</w:t>
      </w:r>
      <w:r w:rsidRPr="00B420E0">
        <w:t>,” Lyon continued</w:t>
      </w:r>
      <w:r w:rsidR="000F68D5">
        <w:t xml:space="preserve"> calmly</w:t>
      </w:r>
      <w:r w:rsidR="00A35331">
        <w:t xml:space="preserve">, showing no sign of being affronted </w:t>
      </w:r>
      <w:r w:rsidR="000F68D5">
        <w:t>when Zane didn’t immediately answer</w:t>
      </w:r>
      <w:r w:rsidRPr="00B420E0">
        <w:t>. “We keep it friendly but lively enough to enjoy the afternoon.”</w:t>
      </w:r>
    </w:p>
    <w:p w:rsidR="00172938" w:rsidRPr="00B420E0" w:rsidRDefault="00172938" w:rsidP="00A540C5">
      <w:pPr>
        <w:pStyle w:val="Body-TextTx"/>
      </w:pPr>
      <w:r w:rsidRPr="00B420E0">
        <w:t xml:space="preserve">“I’ve heard a few stories,” Zane answered, thinking Lyon had probably issued the invitation </w:t>
      </w:r>
      <w:r w:rsidR="000F68D5">
        <w:t xml:space="preserve">for the sole purpose of keeping </w:t>
      </w:r>
      <w:r w:rsidRPr="00B420E0">
        <w:t>an eye on him</w:t>
      </w:r>
      <w:r w:rsidR="000F68D5">
        <w:t xml:space="preserve"> since he was pursuing Mrs. Feld.</w:t>
      </w:r>
      <w:r w:rsidRPr="00B420E0">
        <w:t xml:space="preserve"> </w:t>
      </w:r>
      <w:r w:rsidR="000F68D5">
        <w:t>Zane</w:t>
      </w:r>
      <w:r w:rsidRPr="00B420E0">
        <w:t xml:space="preserve"> was all right with that, too. </w:t>
      </w:r>
      <w:r w:rsidR="000F68D5">
        <w:t>He w</w:t>
      </w:r>
      <w:r w:rsidRPr="00B420E0">
        <w:t>ould have done the same if their roles were reversed.</w:t>
      </w:r>
    </w:p>
    <w:p w:rsidR="000F68D5" w:rsidRDefault="00172938" w:rsidP="00A540C5">
      <w:pPr>
        <w:pStyle w:val="Body-TextTx"/>
      </w:pPr>
      <w:r w:rsidRPr="00B420E0">
        <w:t xml:space="preserve">Lyon </w:t>
      </w:r>
      <w:r w:rsidR="000F68D5">
        <w:t>quirked his head and studied Zane.</w:t>
      </w:r>
      <w:r w:rsidRPr="00B420E0">
        <w:t xml:space="preserve"> “So have I.</w:t>
      </w:r>
      <w:r w:rsidR="000F68D5">
        <w:t xml:space="preserve"> Not all of them are true.</w:t>
      </w:r>
      <w:r w:rsidR="00A35331">
        <w:t>”</w:t>
      </w:r>
    </w:p>
    <w:p w:rsidR="000F68D5" w:rsidRDefault="000F68D5" w:rsidP="00A540C5">
      <w:pPr>
        <w:pStyle w:val="Body-TextTx"/>
      </w:pPr>
      <w:r>
        <w:t>Zane smiled. “I didn’t think they were.”</w:t>
      </w:r>
    </w:p>
    <w:p w:rsidR="00172938" w:rsidRPr="00B420E0" w:rsidRDefault="000F68D5" w:rsidP="00A540C5">
      <w:pPr>
        <w:pStyle w:val="Body-TextTx"/>
      </w:pPr>
      <w:r>
        <w:t>“</w:t>
      </w:r>
      <w:r w:rsidR="00172938" w:rsidRPr="00B420E0">
        <w:t>Can I count on you to join us?”</w:t>
      </w:r>
    </w:p>
    <w:p w:rsidR="00172938" w:rsidRPr="00B420E0" w:rsidRDefault="00172938" w:rsidP="00A540C5">
      <w:pPr>
        <w:pStyle w:val="Body-TextTx"/>
      </w:pPr>
      <w:r w:rsidRPr="00B420E0">
        <w:t xml:space="preserve">“I can manage that. Good of you to ask.” From the corner of his eye he saw Mrs. Feld walking toward the entrance. He didn’t know if she was leaving, but he didn’t want to take the chance. </w:t>
      </w:r>
      <w:r w:rsidR="000F68D5">
        <w:t xml:space="preserve">He had to talk to her again. </w:t>
      </w:r>
      <w:r w:rsidRPr="00B420E0">
        <w:t>“Gentlemen, if you’ll both excuse me. I was just about to ask someone to dance.”</w:t>
      </w:r>
    </w:p>
    <w:p w:rsidR="000F68D5" w:rsidRDefault="00895BCD" w:rsidP="00A540C5">
      <w:pPr>
        <w:pStyle w:val="Body-TextTx"/>
      </w:pPr>
      <w:r>
        <w:t xml:space="preserve">His pursuit of the widow might have been started </w:t>
      </w:r>
      <w:r w:rsidR="000F68D5">
        <w:t xml:space="preserve">only </w:t>
      </w:r>
      <w:r>
        <w:t xml:space="preserve">to </w:t>
      </w:r>
      <w:r w:rsidR="000F68D5">
        <w:t xml:space="preserve">help </w:t>
      </w:r>
      <w:r>
        <w:t>settle his family’s jitters about the kind of earl he’d be. That changed fast after meeting with her earlier in the week. After that, there was real desire for her in his</w:t>
      </w:r>
      <w:r w:rsidRPr="00DF2D60">
        <w:t xml:space="preserve"> </w:t>
      </w:r>
      <w:r>
        <w:t>quest. He hadn’t expected to get so caught up with her, but she had filled his thoughts with an eager excitement he couldn’t remember ever feeling before. Obtaining the attention of a woman he was interested in had never been a problem. Mrs. Feld had already proven she would not dutifully fall in line as so many others had.</w:t>
      </w:r>
    </w:p>
    <w:p w:rsidR="00136269" w:rsidRDefault="00172938" w:rsidP="00A540C5">
      <w:pPr>
        <w:pStyle w:val="Body-TextTx"/>
      </w:pPr>
      <w:r w:rsidRPr="00B420E0">
        <w:t xml:space="preserve">The ton loved drama and gossip more than anything, and Zane was about to give it to them in spades. He’d never been known for his self-restraint and there was no reason to curb </w:t>
      </w:r>
      <w:r w:rsidRPr="00B420E0">
        <w:lastRenderedPageBreak/>
        <w:t>what came naturally to him tonight.</w:t>
      </w:r>
    </w:p>
    <w:p w:rsidR="00136269" w:rsidRDefault="00172938" w:rsidP="00A540C5">
      <w:pPr>
        <w:pStyle w:val="Body-TextTx"/>
      </w:pPr>
      <w:r w:rsidRPr="00B420E0">
        <w:t>After having set his glass on a table, he caught up beside Mrs. Feld. She didn’t slow her step or look over at him but there was no doubt she stiffened when she realized he was walking with her.</w:t>
      </w:r>
    </w:p>
    <w:p w:rsidR="00136269" w:rsidRDefault="00172938" w:rsidP="00A540C5">
      <w:pPr>
        <w:pStyle w:val="Body-TextTx"/>
      </w:pPr>
      <w:r w:rsidRPr="00B420E0">
        <w:t>“I just heard the call for a dance,” he said casually.</w:t>
      </w:r>
    </w:p>
    <w:p w:rsidR="00172938" w:rsidRPr="00B420E0" w:rsidRDefault="00172938" w:rsidP="00A540C5">
      <w:pPr>
        <w:pStyle w:val="Body-TextTx"/>
      </w:pPr>
      <w:r w:rsidRPr="00B420E0">
        <w:t>“Did you?” she said coolly.</w:t>
      </w:r>
    </w:p>
    <w:p w:rsidR="00172938" w:rsidRPr="00B420E0" w:rsidRDefault="00172938" w:rsidP="00A540C5">
      <w:pPr>
        <w:pStyle w:val="Body-TextTx"/>
      </w:pPr>
      <w:r w:rsidRPr="00B420E0">
        <w:t>“Would you join me for this one?”</w:t>
      </w:r>
    </w:p>
    <w:p w:rsidR="00172938" w:rsidRPr="00B420E0" w:rsidRDefault="00172938" w:rsidP="00A540C5">
      <w:pPr>
        <w:pStyle w:val="Body-TextTx"/>
      </w:pPr>
      <w:r w:rsidRPr="00B420E0">
        <w:t>Brina stopped and faced him. Her big, beautiful eyes narrowed</w:t>
      </w:r>
      <w:r w:rsidR="00C4292B">
        <w:t>,</w:t>
      </w:r>
      <w:r w:rsidRPr="00B420E0">
        <w:t xml:space="preserve"> and a tiny wrinkle formed in her forehead. “I can’t believe you’re asking again.”</w:t>
      </w:r>
    </w:p>
    <w:p w:rsidR="00172938" w:rsidRPr="00B420E0" w:rsidRDefault="00172938" w:rsidP="00A540C5">
      <w:pPr>
        <w:pStyle w:val="Body-TextTx"/>
      </w:pPr>
      <w:r w:rsidRPr="00B420E0">
        <w:t>Obviously</w:t>
      </w:r>
      <w:r w:rsidR="00C4292B">
        <w:t>,</w:t>
      </w:r>
      <w:r w:rsidRPr="00B420E0">
        <w:t xml:space="preserve"> time and the champagne he’d seen her sip hadn’t smoothed her ruffled feathers. He didn’t think she’d expected him to ask a second time either. Most men wouldn’t if turned down once in an evening, but that was another one of those accepted rules Zane had never followed.</w:t>
      </w:r>
    </w:p>
    <w:p w:rsidR="00136269" w:rsidRDefault="00172938" w:rsidP="00A540C5">
      <w:pPr>
        <w:pStyle w:val="Body-TextTx"/>
      </w:pPr>
      <w:r w:rsidRPr="00B420E0">
        <w:t xml:space="preserve">Everything about Mrs. Feld intrigued him. When he looked at her, there was an aura about her that had nothing to do with her beauty, sophistication, or her </w:t>
      </w:r>
      <w:r w:rsidR="00B01C4A">
        <w:t xml:space="preserve">past </w:t>
      </w:r>
      <w:r w:rsidRPr="00B420E0">
        <w:t>experiences. But it was there</w:t>
      </w:r>
      <w:r w:rsidR="00C4292B">
        <w:t>,</w:t>
      </w:r>
      <w:r w:rsidRPr="00B420E0">
        <w:t xml:space="preserve"> and it drew him.</w:t>
      </w:r>
    </w:p>
    <w:p w:rsidR="00172938" w:rsidRPr="00B420E0" w:rsidRDefault="00172938" w:rsidP="00A540C5">
      <w:pPr>
        <w:pStyle w:val="Body-TextTx"/>
      </w:pPr>
      <w:r w:rsidRPr="00B420E0">
        <w:t>He remained relaxed as he took a slow, small step closer to her. “Did you really expect I wouldn’t?”</w:t>
      </w:r>
    </w:p>
    <w:p w:rsidR="00172938" w:rsidRPr="00B420E0" w:rsidRDefault="00172938" w:rsidP="00A540C5">
      <w:pPr>
        <w:pStyle w:val="Body-TextTx"/>
      </w:pPr>
      <w:r w:rsidRPr="00B420E0">
        <w:t>“Yes. You should never ask a lady to dance twice in the same evening. Especially if she turns you down the first time.”</w:t>
      </w:r>
    </w:p>
    <w:p w:rsidR="00B01C4A" w:rsidRDefault="00172938" w:rsidP="00A540C5">
      <w:pPr>
        <w:pStyle w:val="Body-TextTx"/>
      </w:pPr>
      <w:r w:rsidRPr="00B420E0">
        <w:t>“</w:t>
      </w:r>
      <w:r w:rsidR="00B01C4A">
        <w:t>I’m not like most men, Mrs. Feld.”</w:t>
      </w:r>
    </w:p>
    <w:p w:rsidR="00B01C4A" w:rsidRDefault="00B01C4A" w:rsidP="00A540C5">
      <w:pPr>
        <w:pStyle w:val="Body-TextTx"/>
      </w:pPr>
      <w:r>
        <w:t>“So I have found out. The hard way.”</w:t>
      </w:r>
    </w:p>
    <w:p w:rsidR="00172938" w:rsidRPr="00B420E0" w:rsidRDefault="00B01C4A" w:rsidP="00A540C5">
      <w:pPr>
        <w:pStyle w:val="Body-TextTx"/>
      </w:pPr>
      <w:r>
        <w:t xml:space="preserve">He gave her a twitch of a smile, not minding that her temper hadn’t cooled. He was </w:t>
      </w:r>
      <w:r>
        <w:lastRenderedPageBreak/>
        <w:t xml:space="preserve">finding </w:t>
      </w:r>
      <w:r w:rsidR="00BE10C7">
        <w:t>s</w:t>
      </w:r>
      <w:r>
        <w:t xml:space="preserve">he </w:t>
      </w:r>
      <w:r w:rsidR="00BE10C7">
        <w:t>stirred him like no other</w:t>
      </w:r>
      <w:r>
        <w:t xml:space="preserve"> </w:t>
      </w:r>
      <w:r w:rsidR="00A35331">
        <w:t>no matter her temperament.</w:t>
      </w:r>
      <w:r>
        <w:t xml:space="preserve"> “</w:t>
      </w:r>
      <w:r w:rsidR="00172938" w:rsidRPr="00B420E0">
        <w:t>Why would any man give-up trying to get something he wanted after only one attempt?”</w:t>
      </w:r>
    </w:p>
    <w:p w:rsidR="00172938" w:rsidRPr="00B420E0" w:rsidRDefault="00B01C4A" w:rsidP="00A540C5">
      <w:pPr>
        <w:pStyle w:val="Body-TextTx"/>
      </w:pPr>
      <w:r>
        <w:t xml:space="preserve">She seemed to ponder on that before saying, </w:t>
      </w:r>
      <w:r w:rsidR="00172938" w:rsidRPr="00B420E0">
        <w:t>“I’m not saying in all things, but it’s the proper thing to do in this instance.”</w:t>
      </w:r>
    </w:p>
    <w:p w:rsidR="00BE10C7" w:rsidRDefault="00172938" w:rsidP="00A540C5">
      <w:pPr>
        <w:pStyle w:val="Body-TextTx"/>
      </w:pPr>
      <w:r w:rsidRPr="00B420E0">
        <w:t>She didn’t cower from his nearness but casually looked around the room, as if hoping no one was watching her converse with him. But of course</w:t>
      </w:r>
      <w:r w:rsidR="00BE10C7">
        <w:t>,</w:t>
      </w:r>
      <w:r w:rsidRPr="00B420E0">
        <w:t xml:space="preserve"> everyone </w:t>
      </w:r>
      <w:r w:rsidR="00B01C4A">
        <w:t>had directed their attention to the two of them even if most pretended not to</w:t>
      </w:r>
      <w:r w:rsidR="00BE10C7">
        <w:t>.</w:t>
      </w:r>
    </w:p>
    <w:p w:rsidR="00172938" w:rsidRPr="00B420E0" w:rsidRDefault="00172938" w:rsidP="00A540C5">
      <w:pPr>
        <w:pStyle w:val="Body-TextTx"/>
      </w:pPr>
      <w:r w:rsidRPr="00B420E0">
        <w:t>“And because that is the way of it,” she continued. “You aren’t supposed to break the rules and certainly not in front of the most elite of Society. Probably most everyone in the ballroom is staring at us right now. I think that must be what you really wanted.”</w:t>
      </w:r>
    </w:p>
    <w:p w:rsidR="00172938" w:rsidRPr="00B420E0" w:rsidRDefault="00172938" w:rsidP="00A540C5">
      <w:pPr>
        <w:pStyle w:val="Body-TextTx"/>
      </w:pPr>
      <w:r w:rsidRPr="00B420E0">
        <w:t>He gave her a half smile. “</w:t>
      </w:r>
      <w:r w:rsidR="00B01C4A">
        <w:t>D</w:t>
      </w:r>
      <w:r w:rsidRPr="00B420E0">
        <w:t>id</w:t>
      </w:r>
      <w:r w:rsidR="00B01C4A">
        <w:t>n’t</w:t>
      </w:r>
      <w:r w:rsidRPr="00B420E0">
        <w:t xml:space="preserve"> it cross your mind they </w:t>
      </w:r>
      <w:r w:rsidR="00B01C4A">
        <w:t xml:space="preserve">were </w:t>
      </w:r>
      <w:r w:rsidRPr="00B420E0">
        <w:t>looking our way because you are beautiful?”</w:t>
      </w:r>
    </w:p>
    <w:p w:rsidR="00172938" w:rsidRPr="00B420E0" w:rsidRDefault="00172938" w:rsidP="00A540C5">
      <w:pPr>
        <w:pStyle w:val="Body-TextTx"/>
      </w:pPr>
      <w:r w:rsidRPr="00B420E0">
        <w:t>“What?” She blinked in horror for a second. Her cheeks flushed to a tempting shade of pink and her expression softened. “No, no, of course not. I would never think anything of the kind.”</w:t>
      </w:r>
    </w:p>
    <w:p w:rsidR="00172938" w:rsidRPr="00B420E0" w:rsidRDefault="00172938" w:rsidP="00A540C5">
      <w:pPr>
        <w:pStyle w:val="Body-TextTx"/>
      </w:pPr>
      <w:r w:rsidRPr="00B420E0">
        <w:t>“It’s true,” he said softly, letting his gaze sweep slowly down her face and back to her eyes. He knew he was vexing her</w:t>
      </w:r>
      <w:r w:rsidR="00C4292B">
        <w:t>,</w:t>
      </w:r>
      <w:r w:rsidRPr="00B420E0">
        <w:t xml:space="preserve"> but he wasn’t trying to. </w:t>
      </w:r>
      <w:r w:rsidR="009C7341">
        <w:t>O</w:t>
      </w:r>
      <w:r w:rsidRPr="00B420E0">
        <w:t>nly stating the truth. “Everyone looks at you whether or not you are standing near the entrance with me or seated with the ladies. You</w:t>
      </w:r>
      <w:r>
        <w:t>’</w:t>
      </w:r>
      <w:r w:rsidRPr="00B420E0">
        <w:t>r</w:t>
      </w:r>
      <w:r>
        <w:t>e</w:t>
      </w:r>
      <w:r w:rsidRPr="00B420E0">
        <w:t xml:space="preserve"> beautiful, kind, and quite simply, Mrs. Feld</w:t>
      </w:r>
      <w:r>
        <w:t>,</w:t>
      </w:r>
      <w:r w:rsidRPr="00B420E0">
        <w:t xml:space="preserve"> you fascinate them.”</w:t>
      </w:r>
    </w:p>
    <w:p w:rsidR="00172938" w:rsidRPr="00B420E0" w:rsidRDefault="00172938" w:rsidP="00A540C5">
      <w:pPr>
        <w:pStyle w:val="Body-TextTx"/>
      </w:pPr>
      <w:r w:rsidRPr="00B420E0">
        <w:t xml:space="preserve">“Stop it,” she lowered her lashes for only a second and then looked around the room. “You don’t know what you’re talking about. I won’t hear </w:t>
      </w:r>
      <w:r w:rsidR="0017228C">
        <w:t xml:space="preserve">any </w:t>
      </w:r>
      <w:r w:rsidRPr="00B420E0">
        <w:t>more of it. Every lady who is here tonight is beautiful.”</w:t>
      </w:r>
    </w:p>
    <w:p w:rsidR="00136269" w:rsidRDefault="00172938" w:rsidP="00A540C5">
      <w:pPr>
        <w:pStyle w:val="Body-TextTx"/>
      </w:pPr>
      <w:r w:rsidRPr="00B420E0">
        <w:t xml:space="preserve">“I stand corrected. What I should have said is that you fascinate me. And you are the only </w:t>
      </w:r>
      <w:r w:rsidRPr="00B420E0">
        <w:lastRenderedPageBreak/>
        <w:t>lady in the room who does.”</w:t>
      </w:r>
    </w:p>
    <w:p w:rsidR="00172938" w:rsidRPr="00B420E0" w:rsidRDefault="00172938" w:rsidP="00A540C5">
      <w:pPr>
        <w:pStyle w:val="Body-TextTx"/>
      </w:pPr>
      <w:r w:rsidRPr="00B420E0">
        <w:t>“Oh, you are an impossible man to talk to,” she said, looking back at him again.</w:t>
      </w:r>
    </w:p>
    <w:p w:rsidR="00136269" w:rsidRDefault="00172938" w:rsidP="00A540C5">
      <w:pPr>
        <w:pStyle w:val="Body-TextTx"/>
      </w:pPr>
      <w:r w:rsidRPr="00B420E0">
        <w:t>“I’m determined.”</w:t>
      </w:r>
    </w:p>
    <w:p w:rsidR="00172938" w:rsidRPr="00B420E0" w:rsidRDefault="00172938" w:rsidP="00A540C5">
      <w:pPr>
        <w:pStyle w:val="Body-TextTx"/>
      </w:pPr>
      <w:r w:rsidRPr="00B420E0">
        <w:t>She clasped her hands together in front of her. “Yes. I suppose you could call it that as well.”</w:t>
      </w:r>
    </w:p>
    <w:p w:rsidR="00172938" w:rsidRPr="00B420E0" w:rsidRDefault="00172938" w:rsidP="00A540C5">
      <w:pPr>
        <w:pStyle w:val="Body-TextTx"/>
      </w:pPr>
      <w:r w:rsidRPr="00B420E0">
        <w:t xml:space="preserve">“I’m still trying to settle in my mind that you aren’t the young maiden I thought you were that night </w:t>
      </w:r>
      <w:r>
        <w:t xml:space="preserve">in </w:t>
      </w:r>
      <w:r w:rsidRPr="00B420E0">
        <w:t>Paris, but a strong-minded capable lady who has created a good and noble life for herself and others.” He lowered his voice to a husky whisper, and said, “I want to dance with you.”</w:t>
      </w:r>
    </w:p>
    <w:p w:rsidR="00172938" w:rsidRPr="00B420E0" w:rsidRDefault="00172938" w:rsidP="00A540C5">
      <w:pPr>
        <w:pStyle w:val="Body-TextTx"/>
      </w:pPr>
      <w:r w:rsidRPr="00B420E0">
        <w:t>“Why are you being so insistent?”</w:t>
      </w:r>
    </w:p>
    <w:p w:rsidR="00172938" w:rsidRPr="00B420E0" w:rsidRDefault="00172938" w:rsidP="00A540C5">
      <w:pPr>
        <w:pStyle w:val="Body-TextTx"/>
      </w:pPr>
      <w:r w:rsidRPr="00B420E0">
        <w:t xml:space="preserve">“Why are you refusing?” He kept his tone soft. “I’m not asking for your hand in marriage tonight, Mrs. Feld. Just for a dance. Everyone who is looking at us right now is thinking </w:t>
      </w:r>
      <w:r w:rsidRPr="006E5918">
        <w:rPr>
          <w:rStyle w:val="itali"/>
        </w:rPr>
        <w:t>‘will she say yes to him this time or turn him away again</w:t>
      </w:r>
      <w:r w:rsidRPr="00B420E0">
        <w:t>’?”</w:t>
      </w:r>
    </w:p>
    <w:p w:rsidR="00136269" w:rsidRDefault="00172938" w:rsidP="00A540C5">
      <w:pPr>
        <w:pStyle w:val="Body-TextTx"/>
      </w:pPr>
      <w:r w:rsidRPr="00B420E0">
        <w:t>“Tell me, my lord, would you be happy and want to dance with me if I had done to you what you did to me?”</w:t>
      </w:r>
    </w:p>
    <w:p w:rsidR="00136269" w:rsidRDefault="00172938" w:rsidP="00A540C5">
      <w:pPr>
        <w:pStyle w:val="Body-TextTx"/>
        <w:rPr>
          <w:rStyle w:val="itali"/>
        </w:rPr>
      </w:pPr>
      <w:r w:rsidRPr="006E5918">
        <w:rPr>
          <w:rStyle w:val="itali"/>
        </w:rPr>
        <w:t>Hell no.</w:t>
      </w:r>
    </w:p>
    <w:p w:rsidR="00172938" w:rsidRPr="00B420E0" w:rsidRDefault="00172938" w:rsidP="00A540C5">
      <w:pPr>
        <w:pStyle w:val="Body-TextTx"/>
      </w:pPr>
      <w:r w:rsidRPr="00B420E0">
        <w:t>“I would be flattered if a lady wanted to no matter the reason.”</w:t>
      </w:r>
    </w:p>
    <w:p w:rsidR="00172938" w:rsidRDefault="00172938" w:rsidP="00A540C5">
      <w:pPr>
        <w:pStyle w:val="Body-TextTx"/>
      </w:pPr>
      <w:r w:rsidRPr="00B420E0">
        <w:t>“Oh, don’t try to sell that poppycock to me,” she said sternly, but quietly</w:t>
      </w:r>
      <w:r w:rsidR="009C7341">
        <w:t xml:space="preserve"> as one hand jerked to settle on her waist in frustration</w:t>
      </w:r>
      <w:r w:rsidRPr="00B420E0">
        <w:t>. “I don’t believe a word of it. Don’t pretend not to know every eligible lady in this room would marry you in a heartbeat. You are every lady’s dream. You are beyond handsome, a wild rake, and you are now an earl. What more could a lady want?”</w:t>
      </w:r>
    </w:p>
    <w:p w:rsidR="00172938" w:rsidRPr="00B420E0" w:rsidRDefault="00172938" w:rsidP="00A540C5">
      <w:pPr>
        <w:pStyle w:val="Body-TextTx"/>
      </w:pPr>
      <w:r w:rsidRPr="00B420E0">
        <w:t>He kept his gaze tightly on hers and gave his head a light shake as he smiled. “</w:t>
      </w:r>
      <w:r w:rsidR="00BE10C7">
        <w:t xml:space="preserve">You tell </w:t>
      </w:r>
      <w:r w:rsidR="00BE10C7">
        <w:lastRenderedPageBreak/>
        <w:t>me</w:t>
      </w:r>
      <w:r w:rsidRPr="00B420E0">
        <w:t>. I’m only interested in you</w:t>
      </w:r>
      <w:r w:rsidR="00BE10C7">
        <w:t xml:space="preserve">. </w:t>
      </w:r>
      <w:r w:rsidRPr="00B420E0">
        <w:t>All I’m asking for is a dance.”</w:t>
      </w:r>
    </w:p>
    <w:p w:rsidR="00172938" w:rsidRPr="00B420E0" w:rsidRDefault="00172938" w:rsidP="00A540C5">
      <w:pPr>
        <w:pStyle w:val="Body-TextTx"/>
      </w:pPr>
      <w:r w:rsidRPr="00B420E0">
        <w:t>“</w:t>
      </w:r>
      <w:r w:rsidR="009C7341">
        <w:t xml:space="preserve">If our </w:t>
      </w:r>
      <w:r w:rsidRPr="00B420E0">
        <w:t>situation</w:t>
      </w:r>
      <w:r w:rsidR="009C7341">
        <w:t xml:space="preserve">s were reversed </w:t>
      </w:r>
      <w:r w:rsidRPr="00B420E0">
        <w:t>and I had come back from Paris and pledged a wager I was going to marry you by the end of the Season</w:t>
      </w:r>
      <w:r w:rsidR="00BE10C7">
        <w:t xml:space="preserve"> how would you have handled it</w:t>
      </w:r>
      <w:r w:rsidRPr="00B420E0">
        <w:t>?”</w:t>
      </w:r>
    </w:p>
    <w:p w:rsidR="00172938" w:rsidRPr="00B420E0" w:rsidRDefault="00172938" w:rsidP="00A540C5">
      <w:pPr>
        <w:pStyle w:val="Body-TextTx"/>
      </w:pPr>
      <w:r w:rsidRPr="00B420E0">
        <w:t>He took in a long deep breath. “Carefully.”</w:t>
      </w:r>
    </w:p>
    <w:p w:rsidR="00172938" w:rsidRPr="00B420E0" w:rsidRDefault="00172938" w:rsidP="00A540C5">
      <w:pPr>
        <w:pStyle w:val="Body-TextTx"/>
      </w:pPr>
      <w:r w:rsidRPr="00B420E0">
        <w:t>“Which is exactly what I’m doing.”</w:t>
      </w:r>
    </w:p>
    <w:p w:rsidR="00136269" w:rsidRDefault="00172938" w:rsidP="00A540C5">
      <w:pPr>
        <w:pStyle w:val="Body-TextTx"/>
      </w:pPr>
      <w:r w:rsidRPr="00B420E0">
        <w:t>He gave her a twitch of a smile. “But I would have never refused a dance with you, Mrs. Feld.”</w:t>
      </w:r>
    </w:p>
    <w:p w:rsidR="00172938" w:rsidRPr="00B420E0" w:rsidRDefault="00172938" w:rsidP="00A540C5">
      <w:pPr>
        <w:pStyle w:val="Body-TextTx"/>
      </w:pPr>
      <w:r w:rsidRPr="00B420E0">
        <w:t>“All right,” she said, confidently as if she’d suddenly found courage she didn’t know she had. “One is about to start. We’ll have to hurry.”</w:t>
      </w:r>
    </w:p>
    <w:p w:rsidR="00136269" w:rsidRDefault="00172938" w:rsidP="00A540C5">
      <w:pPr>
        <w:pStyle w:val="Body-TextTx"/>
      </w:pPr>
      <w:r w:rsidRPr="00B420E0">
        <w:t xml:space="preserve">She marched off toward the dance floor. Zane stayed right beside her. They quickly positioned themselves in line </w:t>
      </w:r>
      <w:r>
        <w:t xml:space="preserve">with </w:t>
      </w:r>
      <w:r w:rsidRPr="00B420E0">
        <w:t>the other</w:t>
      </w:r>
      <w:r w:rsidR="001E219A">
        <w:t>s already in position</w:t>
      </w:r>
      <w:r w:rsidRPr="00B420E0">
        <w:t xml:space="preserve"> for the cotillion. Ladies in a straight line facing their gentlemen partners. As the first chords were struck, they bowed to each other and the intricate dance began. It involved </w:t>
      </w:r>
      <w:r w:rsidR="001E219A">
        <w:t xml:space="preserve">precise steps, perfectly timed moves, </w:t>
      </w:r>
      <w:r w:rsidRPr="00B420E0">
        <w:t xml:space="preserve">gentle touching their gloved hands </w:t>
      </w:r>
      <w:r w:rsidR="001E219A">
        <w:t xml:space="preserve">and an occasional </w:t>
      </w:r>
      <w:r w:rsidRPr="00B420E0">
        <w:t xml:space="preserve">light gripping </w:t>
      </w:r>
      <w:r w:rsidR="001E219A">
        <w:t>their</w:t>
      </w:r>
      <w:r w:rsidRPr="00B420E0">
        <w:t xml:space="preserve"> fingers as she walked underneath his upheld arm.</w:t>
      </w:r>
    </w:p>
    <w:p w:rsidR="001E219A" w:rsidRDefault="00172938" w:rsidP="00A540C5">
      <w:pPr>
        <w:pStyle w:val="Body-TextTx"/>
      </w:pPr>
      <w:r w:rsidRPr="00B420E0">
        <w:t xml:space="preserve">Zane performed the intricate maneuvers with impeccable decorum considering he wanted </w:t>
      </w:r>
      <w:r>
        <w:t xml:space="preserve">to </w:t>
      </w:r>
      <w:r w:rsidRPr="00B420E0">
        <w:t xml:space="preserve">grasp her small waist, pull her close to his chest, </w:t>
      </w:r>
      <w:r w:rsidR="001E219A">
        <w:t xml:space="preserve">pick her up and </w:t>
      </w:r>
      <w:r w:rsidRPr="00B420E0">
        <w:t xml:space="preserve">swing her around in his arms until they were both dizzy with delight. But </w:t>
      </w:r>
      <w:r w:rsidR="001E219A">
        <w:t>that was for ladies in a bawdy house. Polite</w:t>
      </w:r>
      <w:r w:rsidRPr="00B420E0">
        <w:t xml:space="preserve"> people didn’t dance that way.</w:t>
      </w:r>
    </w:p>
    <w:p w:rsidR="00172938" w:rsidRPr="00B420E0" w:rsidRDefault="00172938" w:rsidP="00A540C5">
      <w:pPr>
        <w:pStyle w:val="Body-TextTx"/>
      </w:pPr>
      <w:r w:rsidRPr="00B420E0">
        <w:t>He’d always enjoyed a waltz and a lively quadrille, but he’d never cared for the older</w:t>
      </w:r>
      <w:r>
        <w:t>,</w:t>
      </w:r>
      <w:r w:rsidRPr="00B420E0">
        <w:t xml:space="preserve"> more formal dances of Society.</w:t>
      </w:r>
    </w:p>
    <w:p w:rsidR="00172938" w:rsidRPr="00B420E0" w:rsidRDefault="00172938" w:rsidP="00A540C5">
      <w:pPr>
        <w:pStyle w:val="Body-TextTx"/>
      </w:pPr>
      <w:r w:rsidRPr="00B420E0">
        <w:t>Until now.</w:t>
      </w:r>
    </w:p>
    <w:p w:rsidR="00172938" w:rsidRPr="00B420E0" w:rsidRDefault="00172938" w:rsidP="00A540C5">
      <w:pPr>
        <w:pStyle w:val="Body-TextTx"/>
      </w:pPr>
      <w:r w:rsidRPr="00B420E0">
        <w:t>As the dance progressed</w:t>
      </w:r>
      <w:r w:rsidR="00C4292B">
        <w:t>,</w:t>
      </w:r>
      <w:r w:rsidRPr="00B420E0">
        <w:t xml:space="preserve"> he had to admit it was erotic in a way it had never been for him. </w:t>
      </w:r>
      <w:r w:rsidRPr="00B420E0">
        <w:lastRenderedPageBreak/>
        <w:t xml:space="preserve">There was a focused commitment and deliberation in each step that he’d never noticed. </w:t>
      </w:r>
      <w:r w:rsidR="000068B1">
        <w:t xml:space="preserve">Her fluttering skirts brushed his legs seductively. </w:t>
      </w:r>
      <w:r w:rsidRPr="00B420E0">
        <w:t>The technique in how their hands touched ever so lightly, how she faced him so boldly before quickly turning away gave a feeling of intimacy with her.</w:t>
      </w:r>
      <w:r w:rsidR="001E219A">
        <w:t xml:space="preserve"> They moved in time with each other and with </w:t>
      </w:r>
      <w:r w:rsidR="000068B1">
        <w:t xml:space="preserve">remarkable </w:t>
      </w:r>
      <w:r w:rsidR="001E219A">
        <w:t>compatibility.</w:t>
      </w:r>
    </w:p>
    <w:p w:rsidR="00172938" w:rsidRPr="00B420E0" w:rsidRDefault="00172938" w:rsidP="00A540C5">
      <w:pPr>
        <w:pStyle w:val="Body-TextTx"/>
      </w:pPr>
      <w:r w:rsidRPr="00B420E0">
        <w:t xml:space="preserve">With Mrs. Feld the dance was a slow sensual repeating method of pursue, catch, and release. </w:t>
      </w:r>
      <w:r w:rsidR="000068B1">
        <w:t>How had he never noticed that before?</w:t>
      </w:r>
    </w:p>
    <w:p w:rsidR="00136269" w:rsidRDefault="00172938" w:rsidP="00A540C5">
      <w:pPr>
        <w:pStyle w:val="Body-TextTx"/>
      </w:pPr>
      <w:r w:rsidRPr="00B420E0">
        <w:t>“Have you thought anymore about my proposal?” He asked as she passed under his arm for a slow twirl.</w:t>
      </w:r>
    </w:p>
    <w:p w:rsidR="00172938" w:rsidRPr="00B420E0" w:rsidRDefault="00172938" w:rsidP="00A540C5">
      <w:pPr>
        <w:pStyle w:val="Body-TextTx"/>
      </w:pPr>
      <w:r w:rsidRPr="00B420E0">
        <w:t>“Yes,” she answered. “</w:t>
      </w:r>
      <w:r w:rsidR="000068B1">
        <w:t>I’ve been steaming about it since you were at my house.</w:t>
      </w:r>
      <w:r w:rsidRPr="00B420E0">
        <w:t>”</w:t>
      </w:r>
    </w:p>
    <w:p w:rsidR="000068B1" w:rsidRDefault="000068B1" w:rsidP="00A540C5">
      <w:pPr>
        <w:pStyle w:val="Body-TextTx"/>
      </w:pPr>
      <w:r>
        <w:t>That was the spirit that drew him.</w:t>
      </w:r>
    </w:p>
    <w:p w:rsidR="00136269" w:rsidRDefault="00172938" w:rsidP="00A540C5">
      <w:pPr>
        <w:pStyle w:val="Body-TextTx"/>
      </w:pPr>
      <w:r w:rsidRPr="00B420E0">
        <w:t>“I’m glad to hear it,” he answered</w:t>
      </w:r>
      <w:r w:rsidR="000068B1">
        <w:t>, t</w:t>
      </w:r>
      <w:r w:rsidRPr="00B420E0">
        <w:t xml:space="preserve">heir open </w:t>
      </w:r>
      <w:r w:rsidR="000068B1">
        <w:t xml:space="preserve">palms </w:t>
      </w:r>
      <w:r w:rsidRPr="00B420E0">
        <w:t>touch</w:t>
      </w:r>
      <w:r w:rsidR="000068B1">
        <w:t xml:space="preserve">ing </w:t>
      </w:r>
      <w:r w:rsidRPr="00B420E0">
        <w:t>lightly again. He was tempted to let his thumb brush against her wrist before they stepped back and bowed again</w:t>
      </w:r>
      <w:r w:rsidR="000068B1">
        <w:t xml:space="preserve"> but refrained</w:t>
      </w:r>
      <w:r w:rsidRPr="00B420E0">
        <w:t>.</w:t>
      </w:r>
      <w:r w:rsidR="000068B1">
        <w:t xml:space="preserve"> He didn’t want to send her rushing from the dance floor. He was absolutely mesmerized by her.</w:t>
      </w:r>
    </w:p>
    <w:p w:rsidR="00172938" w:rsidRPr="00B420E0" w:rsidRDefault="00172938" w:rsidP="00A540C5">
      <w:pPr>
        <w:pStyle w:val="Body-TextTx"/>
      </w:pPr>
      <w:r w:rsidRPr="00B420E0">
        <w:t>They walked around in a tight circle and when they faced each other</w:t>
      </w:r>
      <w:r w:rsidR="000068B1">
        <w:t xml:space="preserve"> her eyes pierced him a determination he hadn’t seen </w:t>
      </w:r>
      <w:r w:rsidR="0023620E">
        <w:t xml:space="preserve">from her </w:t>
      </w:r>
      <w:r w:rsidR="000068B1">
        <w:t>before and suddenly</w:t>
      </w:r>
      <w:r w:rsidRPr="00B420E0">
        <w:t>, she said, “</w:t>
      </w:r>
      <w:r w:rsidR="000068B1">
        <w:t xml:space="preserve">You have vexed me, my lord, to the point I think I </w:t>
      </w:r>
      <w:r w:rsidRPr="006E5918">
        <w:rPr>
          <w:rStyle w:val="itali"/>
        </w:rPr>
        <w:t>will</w:t>
      </w:r>
      <w:r w:rsidRPr="00B420E0">
        <w:t xml:space="preserve"> allow you to court me.”</w:t>
      </w:r>
    </w:p>
    <w:p w:rsidR="00136269" w:rsidRDefault="0023620E" w:rsidP="00A540C5">
      <w:pPr>
        <w:pStyle w:val="Body-TextTx"/>
      </w:pPr>
      <w:r w:rsidRPr="00B420E0">
        <w:t>A wave of anticipation swept through him like fire through dry brush. Zane nearly missed a step.</w:t>
      </w:r>
      <w:r w:rsidRPr="0023620E">
        <w:t xml:space="preserve"> </w:t>
      </w:r>
      <w:r w:rsidR="004C599B" w:rsidRPr="00B420E0">
        <w:t>Was she teasing him with her words as well as with the dance?</w:t>
      </w:r>
    </w:p>
    <w:p w:rsidR="00136269" w:rsidRDefault="0023620E" w:rsidP="00A540C5">
      <w:pPr>
        <w:pStyle w:val="Body-TextTx"/>
      </w:pPr>
      <w:r w:rsidRPr="00B420E0">
        <w:t xml:space="preserve">He </w:t>
      </w:r>
      <w:r>
        <w:t xml:space="preserve">remained silent and </w:t>
      </w:r>
      <w:r w:rsidRPr="00B420E0">
        <w:t>waited, sensing she would say more.</w:t>
      </w:r>
    </w:p>
    <w:p w:rsidR="00172938" w:rsidRPr="00B420E0" w:rsidRDefault="00172938" w:rsidP="00A540C5">
      <w:pPr>
        <w:pStyle w:val="Body-TextTx"/>
      </w:pPr>
      <w:r w:rsidRPr="00B420E0">
        <w:t>“And I will do my best to make a proper gentleman out of you</w:t>
      </w:r>
      <w:r w:rsidR="0023620E">
        <w:t xml:space="preserve"> not only for your family but the benefit </w:t>
      </w:r>
      <w:r w:rsidR="0006199B">
        <w:t xml:space="preserve">for </w:t>
      </w:r>
      <w:r w:rsidR="0023620E">
        <w:t>all ladies who come in contact with you.</w:t>
      </w:r>
      <w:r w:rsidRPr="00B420E0">
        <w:t xml:space="preserve">” Her gaze stayed riveted on his as she passed in front of him. “And if I succeed, I will accept your proposal by midnight at the last </w:t>
      </w:r>
      <w:r w:rsidRPr="00B420E0">
        <w:lastRenderedPageBreak/>
        <w:t>ball of the Season.”</w:t>
      </w:r>
    </w:p>
    <w:p w:rsidR="00172938" w:rsidRPr="00B420E0" w:rsidRDefault="0023620E" w:rsidP="00A540C5">
      <w:pPr>
        <w:pStyle w:val="Body-TextTx"/>
      </w:pPr>
      <w:r>
        <w:t>Their palms met again as they stepped forward. The pressure from her touch was strong, sure.</w:t>
      </w:r>
      <w:r w:rsidR="00172938" w:rsidRPr="00B420E0">
        <w:t xml:space="preserve"> </w:t>
      </w:r>
      <w:r w:rsidR="0006199B">
        <w:t xml:space="preserve">She was confident in what she </w:t>
      </w:r>
      <w:r w:rsidR="00BE10C7">
        <w:t xml:space="preserve">was </w:t>
      </w:r>
      <w:r w:rsidR="0006199B">
        <w:t xml:space="preserve">saying. </w:t>
      </w:r>
      <w:r w:rsidR="00172938" w:rsidRPr="00B420E0">
        <w:t xml:space="preserve">His stomach tightened </w:t>
      </w:r>
      <w:r w:rsidR="00BE10C7">
        <w:t xml:space="preserve">and </w:t>
      </w:r>
      <w:r>
        <w:t>his f</w:t>
      </w:r>
      <w:r w:rsidR="00172938" w:rsidRPr="00B420E0">
        <w:t xml:space="preserve">ingers </w:t>
      </w:r>
      <w:r>
        <w:t>closed over hers as s</w:t>
      </w:r>
      <w:r w:rsidR="00172938" w:rsidRPr="00B420E0">
        <w:t>he walked in a circle under his arm</w:t>
      </w:r>
      <w:r>
        <w:t>. The</w:t>
      </w:r>
      <w:r w:rsidR="00172938" w:rsidRPr="00B420E0">
        <w:t xml:space="preserve"> scent of wildflowers tempted his senses</w:t>
      </w:r>
      <w:r w:rsidR="004C599B">
        <w:t xml:space="preserve"> along with visions of kissing her lips, cheeks</w:t>
      </w:r>
      <w:r w:rsidR="00BE10C7">
        <w:t>,</w:t>
      </w:r>
      <w:r w:rsidR="004C599B">
        <w:t xml:space="preserve"> and long slender neck.</w:t>
      </w:r>
    </w:p>
    <w:p w:rsidR="00172938" w:rsidRPr="00B420E0" w:rsidRDefault="00172938" w:rsidP="00A540C5">
      <w:pPr>
        <w:pStyle w:val="Body-TextTx"/>
      </w:pPr>
      <w:r w:rsidRPr="00B420E0">
        <w:t>Taking in a deep breath, he</w:t>
      </w:r>
      <w:r w:rsidR="0006199B">
        <w:t xml:space="preserve"> asked,</w:t>
      </w:r>
      <w:r w:rsidRPr="00B420E0">
        <w:t xml:space="preserve"> “Am I to believe you?”</w:t>
      </w:r>
    </w:p>
    <w:p w:rsidR="00172938" w:rsidRPr="00B420E0" w:rsidRDefault="00172938" w:rsidP="00A540C5">
      <w:pPr>
        <w:pStyle w:val="Body-TextTx"/>
      </w:pPr>
      <w:r w:rsidRPr="00B420E0">
        <w:t>Her fingers slipped out of his grip. They stepped away from each other and bowed before coming together again. “I don’t make promises I can’t keep, my lord. The question is, do you?”</w:t>
      </w:r>
    </w:p>
    <w:p w:rsidR="00172938" w:rsidRPr="00B420E0" w:rsidRDefault="00172938" w:rsidP="00A540C5">
      <w:pPr>
        <w:pStyle w:val="Body-TextTx"/>
      </w:pPr>
      <w:r w:rsidRPr="00B420E0">
        <w:t>With his gaze locked on hers he vowed, “I keep my word, Mrs. Feld.”</w:t>
      </w:r>
    </w:p>
    <w:p w:rsidR="00136269" w:rsidRDefault="00172938" w:rsidP="00A540C5">
      <w:pPr>
        <w:pStyle w:val="Body-TextTx"/>
      </w:pPr>
      <w:r w:rsidRPr="00B420E0">
        <w:t>“If that is true, I will marry you, but first</w:t>
      </w:r>
      <w:r w:rsidR="0006199B">
        <w:t>,</w:t>
      </w:r>
      <w:r w:rsidRPr="00B420E0">
        <w:t xml:space="preserve"> you must prove you’re capable of becoming a </w:t>
      </w:r>
      <w:r w:rsidR="0006199B">
        <w:t xml:space="preserve">proper </w:t>
      </w:r>
      <w:r w:rsidRPr="00B420E0">
        <w:t>gentleman.”</w:t>
      </w:r>
    </w:p>
    <w:p w:rsidR="00136269" w:rsidRDefault="00172938" w:rsidP="00A540C5">
      <w:pPr>
        <w:pStyle w:val="Body-TextTx"/>
      </w:pPr>
      <w:r w:rsidRPr="00B420E0">
        <w:t>“That should be easy enough,” he murmured as they walked in a tight circle. He’d been properly trained in how to be a gentleman.</w:t>
      </w:r>
    </w:p>
    <w:p w:rsidR="0006199B" w:rsidRDefault="0006199B" w:rsidP="00A540C5">
      <w:pPr>
        <w:pStyle w:val="Body-TextTx"/>
      </w:pPr>
      <w:r>
        <w:t>“Will it?” she asked.</w:t>
      </w:r>
    </w:p>
    <w:p w:rsidR="0006199B" w:rsidRPr="00B420E0" w:rsidRDefault="0006199B" w:rsidP="00A540C5">
      <w:pPr>
        <w:pStyle w:val="Body-TextTx"/>
      </w:pPr>
      <w:r>
        <w:t>That’s when Zane knew all wasn’t as it seemed.</w:t>
      </w:r>
    </w:p>
    <w:p w:rsidR="00172938" w:rsidRPr="00B420E0" w:rsidRDefault="00172938" w:rsidP="00A540C5">
      <w:pPr>
        <w:pStyle w:val="Body-TextTx"/>
      </w:pPr>
      <w:r w:rsidRPr="00B420E0">
        <w:t xml:space="preserve">“During the </w:t>
      </w:r>
      <w:r w:rsidR="0006199B">
        <w:t>remaining</w:t>
      </w:r>
      <w:r w:rsidRPr="00B420E0">
        <w:t xml:space="preserve"> weeks of the Season you must give up wine, brandy, ale, and all spirits of any kind.”</w:t>
      </w:r>
    </w:p>
    <w:p w:rsidR="00172938" w:rsidRPr="00B420E0" w:rsidRDefault="00172938" w:rsidP="00A540C5">
      <w:pPr>
        <w:pStyle w:val="Body-TextTx"/>
      </w:pPr>
      <w:r w:rsidRPr="00B420E0">
        <w:t>Zane gave a little snort as he clasped both her hands</w:t>
      </w:r>
      <w:r w:rsidR="0006199B">
        <w:t xml:space="preserve"> possessively</w:t>
      </w:r>
      <w:r w:rsidRPr="00B420E0">
        <w:t xml:space="preserve"> and they twirled under each other’s arms. “Most gentlemen have a drink or two each day,” he said as her fingers slipped from his grasp again</w:t>
      </w:r>
      <w:r>
        <w:t>,</w:t>
      </w:r>
      <w:r w:rsidRPr="00B420E0">
        <w:t xml:space="preserve"> but not before he let his thumb trace up and down her wrist a couple of times. “If you’d rather I not</w:t>
      </w:r>
      <w:r>
        <w:t>,</w:t>
      </w:r>
      <w:r w:rsidRPr="00B420E0">
        <w:t xml:space="preserve"> I’ll give it up for you.”</w:t>
      </w:r>
    </w:p>
    <w:p w:rsidR="00136269" w:rsidRDefault="00172938" w:rsidP="00A540C5">
      <w:pPr>
        <w:pStyle w:val="Body-TextTx"/>
      </w:pPr>
      <w:r w:rsidRPr="00B420E0">
        <w:t>Surely</w:t>
      </w:r>
      <w:r w:rsidR="00BE10C7">
        <w:t>,</w:t>
      </w:r>
      <w:r w:rsidRPr="00B420E0">
        <w:t xml:space="preserve"> he could manage not to take a drink for a few weeks. He’d never had a reason not to but was certain he could.</w:t>
      </w:r>
      <w:r w:rsidR="00B975CC" w:rsidRPr="00B975CC">
        <w:t xml:space="preserve"> </w:t>
      </w:r>
      <w:r w:rsidRPr="00B420E0">
        <w:t xml:space="preserve">Since that was all she was asking, it seemed a small price to pay for </w:t>
      </w:r>
      <w:r w:rsidRPr="00B420E0">
        <w:lastRenderedPageBreak/>
        <w:t>what he would get in the end.</w:t>
      </w:r>
    </w:p>
    <w:p w:rsidR="00172938" w:rsidRPr="00B420E0" w:rsidRDefault="00172938" w:rsidP="00A540C5">
      <w:pPr>
        <w:pStyle w:val="Body-TextTx"/>
      </w:pPr>
      <w:r w:rsidRPr="00B420E0">
        <w:t>“You must also give up cards, dice, and all forms of gambling and wagering of any kind</w:t>
      </w:r>
      <w:r w:rsidR="0006199B">
        <w:t xml:space="preserve"> and for any reason</w:t>
      </w:r>
      <w:r w:rsidRPr="00B420E0">
        <w:t>.”</w:t>
      </w:r>
    </w:p>
    <w:p w:rsidR="0006199B" w:rsidRDefault="00172938" w:rsidP="00A540C5">
      <w:pPr>
        <w:pStyle w:val="Body-TextTx"/>
      </w:pPr>
      <w:r w:rsidRPr="00B420E0">
        <w:t xml:space="preserve">Zane’s body stiffened. They continued to move through the </w:t>
      </w:r>
      <w:r w:rsidR="0006199B">
        <w:t>painstaking</w:t>
      </w:r>
      <w:r w:rsidR="0006199B" w:rsidRPr="00B420E0" w:rsidDel="0006199B">
        <w:t xml:space="preserve"> </w:t>
      </w:r>
      <w:r w:rsidRPr="00B420E0">
        <w:t xml:space="preserve">steps of the complicated dance. Her courage was unbelievable. To even ask such a thing </w:t>
      </w:r>
      <w:r w:rsidR="0006199B">
        <w:t xml:space="preserve">of an earl or any man </w:t>
      </w:r>
      <w:r w:rsidRPr="00B420E0">
        <w:t>was daring. Not only that—he’d just been invited to join the most sought</w:t>
      </w:r>
      <w:r w:rsidR="00C4292B">
        <w:t>-</w:t>
      </w:r>
      <w:r w:rsidRPr="00B420E0">
        <w:t>after card club in all of London. This demand wasn’t something he could take lightly.</w:t>
      </w:r>
    </w:p>
    <w:p w:rsidR="00172938" w:rsidRPr="00B420E0" w:rsidRDefault="00172938" w:rsidP="00A540C5">
      <w:pPr>
        <w:pStyle w:val="Body-TextTx"/>
      </w:pPr>
      <w:r w:rsidRPr="00B420E0">
        <w:t>He was finding out he couldn’t take her lightly either. The trouble was that he was falling for all of it.</w:t>
      </w:r>
    </w:p>
    <w:p w:rsidR="00172938" w:rsidRPr="00B420E0" w:rsidRDefault="00172938" w:rsidP="00A540C5">
      <w:pPr>
        <w:pStyle w:val="Body-TextTx"/>
      </w:pPr>
      <w:r w:rsidRPr="00B420E0">
        <w:t>“Again, Mrs. Feld,” he said</w:t>
      </w:r>
      <w:r w:rsidR="000E2F53">
        <w:t xml:space="preserve"> from stiff lips</w:t>
      </w:r>
      <w:r w:rsidRPr="00B420E0">
        <w:t>, unable to suppress his disagreement</w:t>
      </w:r>
      <w:r w:rsidR="0006199B">
        <w:t xml:space="preserve"> in his tone</w:t>
      </w:r>
      <w:r w:rsidRPr="00B420E0">
        <w:t xml:space="preserve">. “Most gentlemen </w:t>
      </w:r>
      <w:r w:rsidR="000E2F53">
        <w:t xml:space="preserve">play cards whether or not they </w:t>
      </w:r>
      <w:r w:rsidRPr="00B420E0">
        <w:t>gamble.</w:t>
      </w:r>
      <w:r w:rsidR="000E2F53">
        <w:t xml:space="preserve"> It’s a way of life that’s not usually questioned.</w:t>
      </w:r>
      <w:r w:rsidRPr="00B420E0">
        <w:t>”</w:t>
      </w:r>
    </w:p>
    <w:p w:rsidR="00172938" w:rsidRPr="00B420E0" w:rsidRDefault="00172938" w:rsidP="00A540C5">
      <w:pPr>
        <w:pStyle w:val="Body-TextTx"/>
      </w:pPr>
      <w:r w:rsidRPr="00B420E0">
        <w:t xml:space="preserve">“But you do </w:t>
      </w:r>
      <w:r w:rsidR="000E2F53">
        <w:t xml:space="preserve">both </w:t>
      </w:r>
      <w:r w:rsidRPr="00B420E0">
        <w:t>to excess,” she informed him, lifting her chin, making it clear she wouldn’t give an inch on this point. “The wager you placed at White’s is proof of that.</w:t>
      </w:r>
      <w:r w:rsidR="000E2F53">
        <w:t xml:space="preserve"> But if you aren’t willing to try, I’ll withdraw my offer.”</w:t>
      </w:r>
    </w:p>
    <w:p w:rsidR="00136269" w:rsidRDefault="00172938" w:rsidP="00A540C5">
      <w:pPr>
        <w:pStyle w:val="Body-TextTx"/>
      </w:pPr>
      <w:r w:rsidRPr="00B420E0">
        <w:t xml:space="preserve">She </w:t>
      </w:r>
      <w:r w:rsidR="000E2F53">
        <w:t xml:space="preserve">was as cool as an early autumn morning. </w:t>
      </w:r>
      <w:r w:rsidR="000E2F53" w:rsidRPr="00B420E0">
        <w:t xml:space="preserve">What she asked wouldn’t be easy. </w:t>
      </w:r>
      <w:r w:rsidR="000E2F53">
        <w:t xml:space="preserve">Everything about her was </w:t>
      </w:r>
      <w:r w:rsidRPr="00B420E0">
        <w:t>compelling. He considered once again what he would be giving up and what he would be getting in return.</w:t>
      </w:r>
    </w:p>
    <w:p w:rsidR="00172938" w:rsidRPr="00B420E0" w:rsidRDefault="00172938" w:rsidP="00A540C5">
      <w:pPr>
        <w:pStyle w:val="Body-TextTx"/>
      </w:pPr>
      <w:r w:rsidRPr="00B420E0">
        <w:t xml:space="preserve">“All right,” he </w:t>
      </w:r>
      <w:r w:rsidR="000E2F53">
        <w:t xml:space="preserve">finally </w:t>
      </w:r>
      <w:r w:rsidRPr="00B420E0">
        <w:t xml:space="preserve">said </w:t>
      </w:r>
      <w:r w:rsidR="000E2F53">
        <w:t xml:space="preserve">and </w:t>
      </w:r>
      <w:r w:rsidRPr="00B420E0">
        <w:t xml:space="preserve">could see </w:t>
      </w:r>
      <w:r w:rsidR="000E2F53">
        <w:t>from</w:t>
      </w:r>
      <w:r w:rsidRPr="00B420E0">
        <w:t xml:space="preserve"> the tension around her eyes that she hadn’t expected him to agree to the second term of her agreement. Good. It was about time he got the upper hand in this matter, or at least caught up with her.</w:t>
      </w:r>
    </w:p>
    <w:p w:rsidR="00136269" w:rsidRDefault="00172938" w:rsidP="00A540C5">
      <w:pPr>
        <w:pStyle w:val="Body-TextTx"/>
      </w:pPr>
      <w:r w:rsidRPr="00B420E0">
        <w:t xml:space="preserve">“You don’t think I can do it,” he </w:t>
      </w:r>
      <w:r w:rsidR="000E2F53">
        <w:t>offered.</w:t>
      </w:r>
    </w:p>
    <w:p w:rsidR="00172938" w:rsidRPr="00B420E0" w:rsidRDefault="00172938" w:rsidP="00A540C5">
      <w:pPr>
        <w:pStyle w:val="Body-TextTx"/>
      </w:pPr>
      <w:r w:rsidRPr="00B420E0">
        <w:t xml:space="preserve">“Maybe </w:t>
      </w:r>
      <w:r w:rsidR="000E2F53">
        <w:t xml:space="preserve">for a night but not until </w:t>
      </w:r>
      <w:r w:rsidRPr="00B420E0">
        <w:t>midnight</w:t>
      </w:r>
      <w:r w:rsidR="000E2F53">
        <w:t xml:space="preserve"> of the last ball</w:t>
      </w:r>
      <w:r w:rsidRPr="00B420E0">
        <w:t>.”</w:t>
      </w:r>
    </w:p>
    <w:p w:rsidR="00172938" w:rsidRPr="00B420E0" w:rsidRDefault="00172938" w:rsidP="00A540C5">
      <w:pPr>
        <w:pStyle w:val="Body-TextTx"/>
      </w:pPr>
      <w:r w:rsidRPr="00B420E0">
        <w:lastRenderedPageBreak/>
        <w:t>What a lovely spitfire she was turning out to be. He’d heard she was a nurturer. She enjoyed helping people. Taking care of them. Apparently</w:t>
      </w:r>
      <w:r w:rsidR="00C4292B">
        <w:t>,</w:t>
      </w:r>
      <w:r w:rsidRPr="00B420E0">
        <w:t xml:space="preserve"> that didn’t include him.</w:t>
      </w:r>
    </w:p>
    <w:p w:rsidR="00172938" w:rsidRPr="00B420E0" w:rsidRDefault="00172938" w:rsidP="00A540C5">
      <w:pPr>
        <w:pStyle w:val="Body-TextTx"/>
      </w:pPr>
      <w:r w:rsidRPr="00B420E0">
        <w:t>“And there will be no swearing or cursing.”</w:t>
      </w:r>
    </w:p>
    <w:p w:rsidR="00172938" w:rsidRPr="00B420E0" w:rsidRDefault="00172938" w:rsidP="00A540C5">
      <w:pPr>
        <w:pStyle w:val="Body-TextTx"/>
      </w:pPr>
      <w:r w:rsidRPr="00B420E0">
        <w:t>“</w:t>
      </w:r>
      <w:r w:rsidR="000E2F53">
        <w:t>What?” he snapped. “</w:t>
      </w:r>
      <w:r w:rsidRPr="00B420E0">
        <w:t>Blast it, Mrs. Feld,” he whispered, missing a step. The man next to him bumped his arm and gave him a foul look. Zane paid him no mind as his eyes were set only on his partner. “You go too far. Swearing is in a man’s nature and there’s no getting around it.”</w:t>
      </w:r>
    </w:p>
    <w:p w:rsidR="00172938" w:rsidRPr="00B420E0" w:rsidRDefault="00172938" w:rsidP="00A540C5">
      <w:pPr>
        <w:pStyle w:val="Body-TextTx"/>
      </w:pPr>
      <w:r w:rsidRPr="00B420E0">
        <w:t>Her expression became more determined</w:t>
      </w:r>
      <w:r w:rsidR="000E2F53">
        <w:t xml:space="preserve"> than ever and she leaned in toward him</w:t>
      </w:r>
      <w:r w:rsidRPr="00B420E0">
        <w:t>. “A well-educated gentleman such as yourself can find words to say other than swears, curses and cusses whether he’s with men, ladies, or horses.”</w:t>
      </w:r>
    </w:p>
    <w:p w:rsidR="00172938" w:rsidRPr="00B420E0" w:rsidRDefault="00172938" w:rsidP="00A540C5">
      <w:pPr>
        <w:pStyle w:val="Body-TextTx"/>
      </w:pPr>
      <w:r w:rsidRPr="00B420E0">
        <w:t xml:space="preserve">Obviously, she could be fierce when she wanted to be. Zane bit back an oath and several vile bloody cuss words </w:t>
      </w:r>
      <w:r w:rsidR="000E2F53">
        <w:t>he wanted to say and simply</w:t>
      </w:r>
      <w:r w:rsidRPr="00B420E0">
        <w:t xml:space="preserve"> ground out, “Fine. Consider it done. Are you finished now?”</w:t>
      </w:r>
    </w:p>
    <w:p w:rsidR="00172938" w:rsidRPr="00B420E0" w:rsidRDefault="00172938" w:rsidP="00A540C5">
      <w:pPr>
        <w:pStyle w:val="Body-TextTx"/>
      </w:pPr>
      <w:r w:rsidRPr="00B420E0">
        <w:t>“No,” she said as he lifted his arm for her to walk under.</w:t>
      </w:r>
    </w:p>
    <w:p w:rsidR="00172938" w:rsidRPr="00B420E0" w:rsidRDefault="00172938" w:rsidP="00A540C5">
      <w:pPr>
        <w:pStyle w:val="Body-TextTx"/>
      </w:pPr>
      <w:r w:rsidRPr="00B420E0">
        <w:t>“What more could there be? I refuse to be in church every Sunday morning. I go on Christmas Day like most respectable people and that’s enough.”</w:t>
      </w:r>
    </w:p>
    <w:p w:rsidR="00136269" w:rsidRDefault="00172938" w:rsidP="00A540C5">
      <w:pPr>
        <w:pStyle w:val="Body-TextTx"/>
      </w:pPr>
      <w:r w:rsidRPr="00B420E0">
        <w:t>“No women.”</w:t>
      </w:r>
    </w:p>
    <w:p w:rsidR="00136269" w:rsidRDefault="00172938" w:rsidP="00A540C5">
      <w:pPr>
        <w:pStyle w:val="Body-TextTx"/>
        <w:rPr>
          <w:rStyle w:val="itali"/>
        </w:rPr>
      </w:pPr>
      <w:r w:rsidRPr="006E5918">
        <w:rPr>
          <w:rStyle w:val="itali"/>
        </w:rPr>
        <w:t>No women?</w:t>
      </w:r>
    </w:p>
    <w:p w:rsidR="00172938" w:rsidRPr="00B420E0" w:rsidRDefault="00172938" w:rsidP="00A540C5">
      <w:pPr>
        <w:pStyle w:val="Body-TextTx"/>
      </w:pPr>
      <w:r w:rsidRPr="00B420E0">
        <w:t>Zane felt a twitch between his shoulder blades that ran up the back of his neck</w:t>
      </w:r>
      <w:r w:rsidR="00345D5F">
        <w:t xml:space="preserve"> and throbbed in his temples</w:t>
      </w:r>
      <w:r w:rsidRPr="00B420E0">
        <w:t>. His fingers tightened on hers again. Where did she get the nerve to demand such compliance from him? The truth was he hadn’t wanted to be with another woman since he’d seen her again, but he didn’t want her telling him he couldn’t be with someone if he wanted to.</w:t>
      </w:r>
    </w:p>
    <w:p w:rsidR="00136269" w:rsidRDefault="00172938" w:rsidP="00A540C5">
      <w:pPr>
        <w:pStyle w:val="Body-TextTx"/>
      </w:pPr>
      <w:r w:rsidRPr="00B420E0">
        <w:t xml:space="preserve">She blinked rapidly and her shapely lips were set in a firm line. He was certain she’d said </w:t>
      </w:r>
      <w:r w:rsidRPr="006E5918">
        <w:rPr>
          <w:rStyle w:val="itali"/>
        </w:rPr>
        <w:lastRenderedPageBreak/>
        <w:t>no women</w:t>
      </w:r>
      <w:r w:rsidRPr="00B420E0">
        <w:t xml:space="preserve"> impulsively. It wasn’t something a genteel lady of the ton would say to a man. But he also knew now she had uttered it</w:t>
      </w:r>
      <w:r w:rsidR="00C4292B">
        <w:t>;</w:t>
      </w:r>
      <w:r w:rsidRPr="00B420E0">
        <w:t xml:space="preserve"> she’d never take it back.</w:t>
      </w:r>
    </w:p>
    <w:p w:rsidR="00172938" w:rsidRPr="00B420E0" w:rsidRDefault="00172938" w:rsidP="00A540C5">
      <w:pPr>
        <w:pStyle w:val="Body-TextTx"/>
      </w:pPr>
      <w:r w:rsidRPr="00B420E0">
        <w:t>“That’s going</w:t>
      </w:r>
      <w:r w:rsidR="00136269">
        <w:t>—</w:t>
      </w:r>
      <w:r w:rsidRPr="00B420E0">
        <w:t>”</w:t>
      </w:r>
    </w:p>
    <w:p w:rsidR="00172938" w:rsidRPr="00B420E0" w:rsidRDefault="00172938" w:rsidP="00A540C5">
      <w:pPr>
        <w:pStyle w:val="Body-TextTx"/>
      </w:pPr>
      <w:r w:rsidRPr="00B420E0">
        <w:t xml:space="preserve">Mrs. Feld froze and dropped her hands to her side and fixed her gaze on his. From the corner of </w:t>
      </w:r>
      <w:r>
        <w:t>h</w:t>
      </w:r>
      <w:r w:rsidRPr="00B420E0">
        <w:t>is eye, Zane watched as the other dancers slowly realized what was going on and the line stopped in sequence. The music slowly died away and so did the chatter of the crowd.</w:t>
      </w:r>
    </w:p>
    <w:p w:rsidR="00172938" w:rsidRPr="00B420E0" w:rsidRDefault="00172938" w:rsidP="00A540C5">
      <w:pPr>
        <w:pStyle w:val="Body-TextTx"/>
      </w:pPr>
      <w:r w:rsidRPr="00B420E0">
        <w:t xml:space="preserve">Intensity radiated from her stance, her expression, and her countenance. She couldn’t have been more serious. And he knew why. She didn’t think he could do </w:t>
      </w:r>
      <w:r w:rsidR="00345D5F">
        <w:t xml:space="preserve">any of </w:t>
      </w:r>
      <w:r w:rsidRPr="00B420E0">
        <w:t>it.</w:t>
      </w:r>
    </w:p>
    <w:p w:rsidR="00136269" w:rsidRDefault="00172938" w:rsidP="00A540C5">
      <w:pPr>
        <w:pStyle w:val="Body-TextTx"/>
      </w:pPr>
      <w:r w:rsidRPr="00B420E0">
        <w:t>“No women, no cards, no wagering, and no swearing,” she said unwaveringly.</w:t>
      </w:r>
    </w:p>
    <w:p w:rsidR="00136269" w:rsidRDefault="00172938" w:rsidP="00A540C5">
      <w:pPr>
        <w:pStyle w:val="Body-TextTx"/>
      </w:pPr>
      <w:r w:rsidRPr="00B420E0">
        <w:t>“Are you trying to make me a saint!” he said a little louder than he intended.</w:t>
      </w:r>
    </w:p>
    <w:p w:rsidR="00172938" w:rsidRPr="00B420E0" w:rsidRDefault="00172938" w:rsidP="00A540C5">
      <w:pPr>
        <w:pStyle w:val="Body-TextTx"/>
      </w:pPr>
      <w:r w:rsidRPr="00B420E0">
        <w:t>“</w:t>
      </w:r>
      <w:r w:rsidR="00345D5F">
        <w:t xml:space="preserve">No. Only a gentleman. But I will end proving </w:t>
      </w:r>
      <w:r w:rsidRPr="00B420E0">
        <w:t>you can’t change your rakish ways and furthermore, that you don’t want to.” She scoffed. “But if you can</w:t>
      </w:r>
      <w:r w:rsidR="00136269">
        <w:t>—</w:t>
      </w:r>
      <w:r w:rsidRPr="00B420E0">
        <w:t>” Suddenly her countenance changed. She relaxed her inflexible stance and smiled, confidently. “I’m yours.”</w:t>
      </w:r>
    </w:p>
    <w:p w:rsidR="00172938" w:rsidRPr="00B420E0" w:rsidRDefault="00172938" w:rsidP="00A540C5">
      <w:pPr>
        <w:pStyle w:val="Body-TextTx"/>
      </w:pPr>
      <w:r w:rsidRPr="00B420E0">
        <w:t>The ballroom was as quiet as a sealed tomb. Realization of what was happening hit him. The kind, beautiful, and perfect widow he thought would make him respectable was really going to try to make him respectable.</w:t>
      </w:r>
    </w:p>
    <w:p w:rsidR="00172938" w:rsidRPr="00B420E0" w:rsidRDefault="00172938" w:rsidP="00A540C5">
      <w:pPr>
        <w:pStyle w:val="Body-TextTx"/>
      </w:pPr>
      <w:r w:rsidRPr="00B420E0">
        <w:t xml:space="preserve">He bent closer toward her ear and whispered so only she could hear, “I hope </w:t>
      </w:r>
      <w:r w:rsidRPr="006E5918">
        <w:rPr>
          <w:rStyle w:val="itali"/>
        </w:rPr>
        <w:t>no women</w:t>
      </w:r>
      <w:r w:rsidRPr="00B420E0">
        <w:t xml:space="preserve"> doesn’t includ</w:t>
      </w:r>
      <w:r>
        <w:t>e</w:t>
      </w:r>
      <w:r w:rsidRPr="00B420E0">
        <w:t xml:space="preserve"> kissing. I have to kiss a lady’s hand, my sister</w:t>
      </w:r>
      <w:r w:rsidR="00BE10C7">
        <w:t>,</w:t>
      </w:r>
      <w:r w:rsidRPr="00B420E0">
        <w:t xml:space="preserve"> and cousins’ cheeks.”</w:t>
      </w:r>
    </w:p>
    <w:p w:rsidR="00172938" w:rsidRPr="00B420E0" w:rsidRDefault="00172938" w:rsidP="00A540C5">
      <w:pPr>
        <w:pStyle w:val="Body-TextTx"/>
      </w:pPr>
      <w:r w:rsidRPr="00B420E0">
        <w:t xml:space="preserve">She held her ground unflinchingly as she seemed to consider what he said. “Understood,” she acknowledged in a tone as low as his. “Kissing </w:t>
      </w:r>
      <w:r>
        <w:t>ac</w:t>
      </w:r>
      <w:r w:rsidRPr="00B420E0">
        <w:t>cepted.”</w:t>
      </w:r>
    </w:p>
    <w:p w:rsidR="00172938" w:rsidRPr="00B420E0" w:rsidRDefault="00172938" w:rsidP="00A540C5">
      <w:pPr>
        <w:pStyle w:val="Body-TextTx"/>
      </w:pPr>
      <w:r w:rsidRPr="00B420E0">
        <w:t xml:space="preserve">Over Mrs. Feld’s shoulder, Zane watched Lyon and Garrett push through the gathered crowd and move into his view. Their wives nudged their way beside them. They were </w:t>
      </w:r>
      <w:r w:rsidR="00345D5F">
        <w:t xml:space="preserve">taking a stand and </w:t>
      </w:r>
      <w:r w:rsidRPr="00B420E0">
        <w:t xml:space="preserve">making sure he knew in no uncertain terms they were there to protect </w:t>
      </w:r>
      <w:r w:rsidR="00345D5F">
        <w:t xml:space="preserve">her if she needed </w:t>
      </w:r>
      <w:r w:rsidR="00345D5F">
        <w:lastRenderedPageBreak/>
        <w:t>them</w:t>
      </w:r>
      <w:r w:rsidRPr="00B420E0">
        <w:t>. Movement on the other side of the room caught his eye. Patricia and his uncles stepped forward</w:t>
      </w:r>
      <w:r w:rsidR="00345D5F">
        <w:t>, too,</w:t>
      </w:r>
      <w:r w:rsidRPr="00B420E0">
        <w:t xml:space="preserve"> and looked on with keen interest.</w:t>
      </w:r>
      <w:r w:rsidR="00345D5F">
        <w:t xml:space="preserve"> But were they on his side or Mrs. Feld’s.</w:t>
      </w:r>
    </w:p>
    <w:p w:rsidR="00136269" w:rsidRDefault="00172938" w:rsidP="00A540C5">
      <w:pPr>
        <w:pStyle w:val="Body-TextTx"/>
      </w:pPr>
      <w:r w:rsidRPr="00B420E0">
        <w:t>The gauntlet had been thrown down, but Zane wasn’t sure if he’d thrown it or Mrs. Feld had. One thing was sure, this cat</w:t>
      </w:r>
      <w:r>
        <w:t>-</w:t>
      </w:r>
      <w:r w:rsidRPr="00B420E0">
        <w:t>and</w:t>
      </w:r>
      <w:r>
        <w:t>-</w:t>
      </w:r>
      <w:r w:rsidRPr="00B420E0">
        <w:t>mouse game that only the two of them were playing had been witnessed by many.</w:t>
      </w:r>
    </w:p>
    <w:p w:rsidR="00136269" w:rsidRDefault="00172938" w:rsidP="00A540C5">
      <w:pPr>
        <w:pStyle w:val="Body-TextTx"/>
      </w:pPr>
      <w:r w:rsidRPr="00B420E0">
        <w:t>From the crowd, Zane heard whispers that did nothing to aid his thoughts on what just happened between the two of them.</w:t>
      </w:r>
    </w:p>
    <w:p w:rsidR="00172938" w:rsidRPr="00AD203B" w:rsidRDefault="00172938" w:rsidP="00A540C5">
      <w:pPr>
        <w:pStyle w:val="Body-TextTx"/>
        <w:rPr>
          <w:rFonts w:ascii="Verdana" w:eastAsia="Times New Roman" w:hAnsi="Verdana" w:cs="Calibri"/>
          <w:szCs w:val="24"/>
        </w:rPr>
      </w:pPr>
      <w:r w:rsidRPr="006E5918">
        <w:rPr>
          <w:rStyle w:val="itali"/>
        </w:rPr>
        <w:t xml:space="preserve">“He can’t do it,” </w:t>
      </w:r>
      <w:r w:rsidRPr="00AD203B">
        <w:rPr>
          <w:rFonts w:ascii="Verdana" w:eastAsia="Times New Roman" w:hAnsi="Verdana" w:cs="Calibri"/>
          <w:szCs w:val="24"/>
        </w:rPr>
        <w:t>a man said.</w:t>
      </w:r>
    </w:p>
    <w:p w:rsidR="00172938" w:rsidRPr="00AD203B" w:rsidRDefault="00172938" w:rsidP="00A540C5">
      <w:pPr>
        <w:pStyle w:val="Body-TextTx"/>
        <w:rPr>
          <w:rFonts w:ascii="Verdana" w:eastAsia="Times New Roman" w:hAnsi="Verdana" w:cs="Calibri"/>
          <w:szCs w:val="24"/>
        </w:rPr>
      </w:pPr>
      <w:r w:rsidRPr="006E5918">
        <w:rPr>
          <w:rStyle w:val="itali"/>
        </w:rPr>
        <w:t xml:space="preserve">“No, he won’t accept her terms,” </w:t>
      </w:r>
      <w:r w:rsidRPr="00AD203B">
        <w:rPr>
          <w:rFonts w:ascii="Verdana" w:eastAsia="Times New Roman" w:hAnsi="Verdana" w:cs="Calibri"/>
          <w:szCs w:val="24"/>
        </w:rPr>
        <w:t xml:space="preserve">someone else </w:t>
      </w:r>
      <w:r w:rsidR="00345D5F">
        <w:rPr>
          <w:rFonts w:ascii="Verdana" w:eastAsia="Times New Roman" w:hAnsi="Verdana" w:cs="Calibri"/>
          <w:szCs w:val="24"/>
        </w:rPr>
        <w:t>added</w:t>
      </w:r>
      <w:r w:rsidRPr="00AD203B">
        <w:rPr>
          <w:rFonts w:ascii="Verdana" w:eastAsia="Times New Roman" w:hAnsi="Verdana" w:cs="Calibri"/>
          <w:szCs w:val="24"/>
        </w:rPr>
        <w:t>.</w:t>
      </w:r>
    </w:p>
    <w:p w:rsidR="00172938" w:rsidRPr="006E5918" w:rsidRDefault="00172938" w:rsidP="00A540C5">
      <w:pPr>
        <w:pStyle w:val="Body-TextTx"/>
      </w:pPr>
      <w:r w:rsidRPr="006E5918">
        <w:rPr>
          <w:rStyle w:val="itali"/>
        </w:rPr>
        <w:t>“Can’t say as I blame him.”</w:t>
      </w:r>
    </w:p>
    <w:p w:rsidR="00172938" w:rsidRPr="006E5918" w:rsidRDefault="00172938" w:rsidP="00A540C5">
      <w:pPr>
        <w:pStyle w:val="Body-TextTx"/>
      </w:pPr>
      <w:r w:rsidRPr="006E5918">
        <w:rPr>
          <w:rStyle w:val="itali"/>
        </w:rPr>
        <w:t>“What respectable gentleman would be willing to give up his ale and cards in the afternoons and his brandy in the evenings?”</w:t>
      </w:r>
    </w:p>
    <w:p w:rsidR="00345D5F" w:rsidRPr="006E5918" w:rsidRDefault="00345D5F" w:rsidP="00A540C5">
      <w:pPr>
        <w:pStyle w:val="Body-TextTx"/>
      </w:pPr>
      <w:r w:rsidRPr="006E5918">
        <w:rPr>
          <w:rStyle w:val="itali"/>
        </w:rPr>
        <w:t>“Or women?”</w:t>
      </w:r>
    </w:p>
    <w:p w:rsidR="00172938" w:rsidRPr="006E5918" w:rsidRDefault="00172938" w:rsidP="00A540C5">
      <w:pPr>
        <w:pStyle w:val="Body-TextTx"/>
      </w:pPr>
      <w:r w:rsidRPr="006E5918">
        <w:rPr>
          <w:rStyle w:val="itali"/>
        </w:rPr>
        <w:t>“He’d be a fool to try</w:t>
      </w:r>
      <w:r w:rsidR="00345D5F" w:rsidRPr="006E5918">
        <w:rPr>
          <w:rStyle w:val="itali"/>
        </w:rPr>
        <w:t>,</w:t>
      </w:r>
      <w:r w:rsidRPr="006E5918">
        <w:rPr>
          <w:rStyle w:val="itali"/>
        </w:rPr>
        <w:t>”</w:t>
      </w:r>
      <w:r w:rsidR="00345D5F" w:rsidRPr="006E5918">
        <w:rPr>
          <w:rStyle w:val="itali"/>
        </w:rPr>
        <w:t xml:space="preserve"> </w:t>
      </w:r>
      <w:r w:rsidR="00345D5F" w:rsidRPr="000B1C67">
        <w:rPr>
          <w:rFonts w:ascii="Verdana" w:eastAsia="Times New Roman" w:hAnsi="Verdana" w:cs="Calibri"/>
          <w:szCs w:val="24"/>
        </w:rPr>
        <w:t>a different man answered.</w:t>
      </w:r>
    </w:p>
    <w:p w:rsidR="00172938" w:rsidRPr="006E5918" w:rsidRDefault="00172938" w:rsidP="00A540C5">
      <w:pPr>
        <w:pStyle w:val="Body-TextTx"/>
      </w:pPr>
      <w:r w:rsidRPr="006E5918">
        <w:rPr>
          <w:rStyle w:val="itali"/>
        </w:rPr>
        <w:t>“I’d say she got the best of him.”</w:t>
      </w:r>
    </w:p>
    <w:p w:rsidR="00136269" w:rsidRDefault="00172938" w:rsidP="00A540C5">
      <w:pPr>
        <w:pStyle w:val="Body-TextTx"/>
      </w:pPr>
      <w:r w:rsidRPr="00B420E0">
        <w:t xml:space="preserve">Not yet, she hadn’t, Zane thought. His pursuit of Mrs. Feld </w:t>
      </w:r>
      <w:r w:rsidR="00BE10C7">
        <w:t xml:space="preserve">has </w:t>
      </w:r>
      <w:r w:rsidRPr="00B420E0">
        <w:t>only just begun.</w:t>
      </w:r>
    </w:p>
    <w:p w:rsidR="00D81EAC" w:rsidRPr="00D81EAC" w:rsidRDefault="00D81EAC" w:rsidP="00D81EAC" w14:paraId="B239BFBE">
      <w:pPr>
        <w:pStyle w:val="Section-ChapterSCP"/>
      </w:pPr>
      <w:r w:rsidRPr="00D81EAC">
        <w:lastRenderedPageBreak/>
        <w:t>Chapter</w:t>
      </w:r>
      <w:r w:rsidR="004B0584">
        <w:t xml:space="preserve"> 7</w:t>
      </w:r>
    </w:p>
    <w:p w:rsidR="00172938" w:rsidRPr="00B420E0" w:rsidRDefault="00172938" w:rsidP="00D221E5">
      <w:pPr>
        <w:pStyle w:val="TitleTtl"/>
      </w:pPr>
      <w:r w:rsidRPr="00B420E0">
        <w:t xml:space="preserve">Chapter </w:t>
      </w:r>
      <w:r w:rsidR="00B975CC" w:rsidRPr="00B420E0">
        <w:t>7</w:t>
      </w:r>
    </w:p>
    <w:p w:rsidR="00F07D50" w:rsidRDefault="00F07D50" w:rsidP="00A540C5">
      <w:pPr>
        <w:pStyle w:val="Body-TextTx"/>
      </w:pPr>
      <w:r>
        <w:t>The only sound Brina heard was her own breathing.</w:t>
      </w:r>
    </w:p>
    <w:p w:rsidR="00172938" w:rsidRPr="00B420E0" w:rsidRDefault="00172938" w:rsidP="00A540C5">
      <w:pPr>
        <w:pStyle w:val="Body-TextTx"/>
      </w:pPr>
      <w:r w:rsidRPr="00B420E0">
        <w:t>Brina knew there had been times in life when things got out of hand, but those times usually happened to Julia. Her friend was noted for unintentional mishaps and was more adept at handling unexpected surprises of her own making. But really, Brina must put the blame for this catastrophe exactly where it rightly belonged. On the Earl Blacknight’s more than ample shoulders.</w:t>
      </w:r>
    </w:p>
    <w:p w:rsidR="00172938" w:rsidRPr="00B420E0" w:rsidRDefault="00172938" w:rsidP="00A540C5">
      <w:pPr>
        <w:pStyle w:val="Body-TextTx"/>
      </w:pPr>
      <w:r w:rsidRPr="00B420E0">
        <w:t xml:space="preserve">It was almost as if he’d goaded her into making demands by accepting the first one. Why </w:t>
      </w:r>
      <w:r w:rsidR="00F07D50">
        <w:t>had he done</w:t>
      </w:r>
      <w:r w:rsidRPr="00B420E0">
        <w:t xml:space="preserve"> that?</w:t>
      </w:r>
    </w:p>
    <w:p w:rsidR="00172938" w:rsidRPr="00B420E0" w:rsidRDefault="00172938" w:rsidP="00A540C5">
      <w:pPr>
        <w:pStyle w:val="Body-TextTx"/>
      </w:pPr>
      <w:r w:rsidRPr="00B420E0">
        <w:t xml:space="preserve">She wouldn’t have said a word to him if he hadn’t asked her for a dance the </w:t>
      </w:r>
      <w:r w:rsidRPr="006E5918">
        <w:rPr>
          <w:rStyle w:val="itali"/>
        </w:rPr>
        <w:t>second</w:t>
      </w:r>
      <w:r w:rsidRPr="00B420E0">
        <w:t xml:space="preserve"> time. Something no proper gentleman would have ever done. And </w:t>
      </w:r>
      <w:r w:rsidR="00C4292B" w:rsidRPr="00B420E0">
        <w:t>despite</w:t>
      </w:r>
      <w:r w:rsidRPr="00B420E0">
        <w:t xml:space="preserve"> her resolve to ignore him, he’d seemingly so innocently pulled her into a discussion she didn’t want to have, making it easy for her to trade words with him. Most disturbing of all was how their exchange made her feel invigorating</w:t>
      </w:r>
      <w:r w:rsidR="00136269">
        <w:t>—</w:t>
      </w:r>
      <w:r w:rsidRPr="00B420E0">
        <w:t>alive. Their entire conversation had been astounding. They were quibbling over the possibility</w:t>
      </w:r>
      <w:r>
        <w:t xml:space="preserve"> of</w:t>
      </w:r>
      <w:r w:rsidRPr="00B420E0">
        <w:t xml:space="preserve"> marriage. A subject that should always be handled delicately and in private.</w:t>
      </w:r>
    </w:p>
    <w:p w:rsidR="00136269" w:rsidRDefault="00172938" w:rsidP="00A540C5">
      <w:pPr>
        <w:pStyle w:val="Body-TextTx"/>
      </w:pPr>
      <w:r w:rsidRPr="00B420E0">
        <w:t>They had the entire ballroom looking on and trying to listen.</w:t>
      </w:r>
    </w:p>
    <w:p w:rsidR="00136269" w:rsidRDefault="00C4292B" w:rsidP="00A540C5">
      <w:pPr>
        <w:pStyle w:val="Body-TextTx"/>
      </w:pPr>
      <w:r w:rsidRPr="00B420E0">
        <w:t>Obviously,</w:t>
      </w:r>
      <w:r w:rsidR="00172938" w:rsidRPr="00B420E0">
        <w:t xml:space="preserve"> nothing was sacred to Blacknight. He </w:t>
      </w:r>
      <w:r w:rsidR="00172938" w:rsidRPr="006E5918">
        <w:rPr>
          <w:rStyle w:val="itali"/>
        </w:rPr>
        <w:t xml:space="preserve">did </w:t>
      </w:r>
      <w:r w:rsidR="00172938" w:rsidRPr="00B420E0">
        <w:t>need someone to teach him proper conduct. Suddenly, there was something immensely thrilling about being the one who was going to do that.</w:t>
      </w:r>
    </w:p>
    <w:p w:rsidR="00172938" w:rsidRPr="00B420E0" w:rsidRDefault="00172938" w:rsidP="00A540C5">
      <w:pPr>
        <w:pStyle w:val="Body-TextTx"/>
      </w:pPr>
      <w:r w:rsidRPr="00B420E0">
        <w:t xml:space="preserve">He was a powerfully built man. Handsome. Tempting. She wasn’t immune to his physical presence. </w:t>
      </w:r>
      <w:r w:rsidR="00F07D50">
        <w:t xml:space="preserve">Much as she’d like to. </w:t>
      </w:r>
      <w:r w:rsidRPr="00B420E0">
        <w:t xml:space="preserve">It was the intensity with which she felt the attraction that </w:t>
      </w:r>
      <w:r w:rsidRPr="00B420E0">
        <w:lastRenderedPageBreak/>
        <w:t>unsettled her. Sensations too rapturous to think about stirred within her when she looked at him.</w:t>
      </w:r>
    </w:p>
    <w:p w:rsidR="00172938" w:rsidRPr="00B420E0" w:rsidRDefault="00F07D50" w:rsidP="00A540C5">
      <w:pPr>
        <w:pStyle w:val="Body-TextTx"/>
      </w:pPr>
      <w:r>
        <w:t>S</w:t>
      </w:r>
      <w:r w:rsidR="00172938" w:rsidRPr="00B420E0">
        <w:t xml:space="preserve">econds ticked by as they stood </w:t>
      </w:r>
      <w:r>
        <w:t>silently</w:t>
      </w:r>
      <w:r w:rsidR="00172938" w:rsidRPr="00B420E0">
        <w:t xml:space="preserve"> in front of each other as if they were daring the other to be the next to speak. The crowd remained quiet</w:t>
      </w:r>
      <w:r>
        <w:t>, too,</w:t>
      </w:r>
      <w:r w:rsidR="00172938" w:rsidRPr="00B420E0">
        <w:t xml:space="preserve"> and continued to watch them. She had no idea how much of their conversation some had heard.</w:t>
      </w:r>
    </w:p>
    <w:p w:rsidR="00172938" w:rsidRPr="00B420E0" w:rsidRDefault="00172938" w:rsidP="00A540C5">
      <w:pPr>
        <w:pStyle w:val="Body-TextTx"/>
      </w:pPr>
      <w:r w:rsidRPr="00B420E0">
        <w:t>But enough.</w:t>
      </w:r>
    </w:p>
    <w:p w:rsidR="00136269" w:rsidRDefault="00172938" w:rsidP="00A540C5">
      <w:pPr>
        <w:pStyle w:val="Body-TextTx"/>
      </w:pPr>
      <w:r w:rsidRPr="00B420E0">
        <w:t>Where had she gotten the nerve, the fortitude to be so bold to an earl who was known for his gambling, drinking and carousing with women</w:t>
      </w:r>
      <w:r>
        <w:t>?</w:t>
      </w:r>
      <w:r w:rsidRPr="00B420E0">
        <w:t xml:space="preserve"> And in front of so many people? She wasn’t the kind of person to need attention or affirmation.</w:t>
      </w:r>
    </w:p>
    <w:p w:rsidR="00172938" w:rsidRPr="00B420E0" w:rsidRDefault="00172938" w:rsidP="00A540C5">
      <w:pPr>
        <w:pStyle w:val="Body-TextTx"/>
      </w:pPr>
      <w:r w:rsidRPr="00B420E0">
        <w:t xml:space="preserve">If she’d ever wanted to back down from anything in her life it was now. But, of course, she couldn’t. She’d gone too far. Somehow the </w:t>
      </w:r>
      <w:r w:rsidR="00F07D50">
        <w:t>earl</w:t>
      </w:r>
      <w:r w:rsidRPr="00B420E0">
        <w:t xml:space="preserve"> had drawn her into bargaining with him for something she didn’t want.</w:t>
      </w:r>
    </w:p>
    <w:p w:rsidR="00172938" w:rsidRPr="00B420E0" w:rsidRDefault="00172938" w:rsidP="00A540C5">
      <w:pPr>
        <w:pStyle w:val="Body-TextTx"/>
      </w:pPr>
      <w:r w:rsidRPr="00B420E0">
        <w:t>Marriage.</w:t>
      </w:r>
    </w:p>
    <w:p w:rsidR="00136269" w:rsidRDefault="00172938" w:rsidP="00A540C5">
      <w:pPr>
        <w:pStyle w:val="Body-TextTx"/>
      </w:pPr>
      <w:r w:rsidRPr="00B420E0">
        <w:t>It was insane.</w:t>
      </w:r>
    </w:p>
    <w:p w:rsidR="00172938" w:rsidRPr="00B420E0" w:rsidRDefault="00172938" w:rsidP="00A540C5">
      <w:pPr>
        <w:pStyle w:val="Body-TextTx"/>
      </w:pPr>
      <w:r w:rsidRPr="00B420E0">
        <w:t xml:space="preserve">But it was done. And </w:t>
      </w:r>
      <w:r w:rsidR="00BE10C7">
        <w:t xml:space="preserve">the </w:t>
      </w:r>
      <w:r w:rsidRPr="00B420E0">
        <w:t>black</w:t>
      </w:r>
      <w:r w:rsidR="00F07D50">
        <w:t>-hearted rake</w:t>
      </w:r>
      <w:r w:rsidRPr="00B420E0">
        <w:t xml:space="preserve"> that he was, he’d agreed to all her demands.</w:t>
      </w:r>
    </w:p>
    <w:p w:rsidR="00136269" w:rsidRDefault="00172938" w:rsidP="00A540C5">
      <w:pPr>
        <w:pStyle w:val="Body-TextTx"/>
      </w:pPr>
      <w:r w:rsidRPr="00B420E0">
        <w:t>In truth, there was no one to blame or thank but herself for the position she was in.</w:t>
      </w:r>
    </w:p>
    <w:p w:rsidR="00172938" w:rsidRPr="00B420E0" w:rsidRDefault="00172938" w:rsidP="00A540C5">
      <w:pPr>
        <w:pStyle w:val="Body-TextTx"/>
      </w:pPr>
      <w:r w:rsidRPr="00B420E0">
        <w:t>With her wits finally returning, there was no time to ponder further the ins and outs of the ways this man aroused her. She needed to bring this spectacle in front of everyone to a close. Filled with resolve, she leaned in toward him and</w:t>
      </w:r>
      <w:r w:rsidR="00F07D50">
        <w:t xml:space="preserve"> said</w:t>
      </w:r>
      <w:r w:rsidRPr="00B420E0">
        <w:t>, “We have one more thing to discuss before this is settled.”</w:t>
      </w:r>
    </w:p>
    <w:p w:rsidR="00136269" w:rsidRDefault="00172938" w:rsidP="00A540C5">
      <w:pPr>
        <w:pStyle w:val="Body-TextTx"/>
      </w:pPr>
      <w:r w:rsidRPr="00B420E0">
        <w:t>He followed her lead and inclined closer to her, too. “You drive a hard bargain, Mrs. Feld.”</w:t>
      </w:r>
    </w:p>
    <w:p w:rsidR="00172938" w:rsidRPr="00B420E0" w:rsidRDefault="00172938" w:rsidP="00A540C5">
      <w:pPr>
        <w:pStyle w:val="Body-TextTx"/>
      </w:pPr>
      <w:r w:rsidRPr="00B420E0">
        <w:t xml:space="preserve">With her courage returned, she replied, “You are asking me to give up my freedom. If there is even the slightest possibility that you might win, I want to make sure you’re going to be </w:t>
      </w:r>
      <w:r w:rsidRPr="00B420E0">
        <w:lastRenderedPageBreak/>
        <w:t>worth it. Walk with me. I need a glass of champagne.”</w:t>
      </w:r>
    </w:p>
    <w:p w:rsidR="00172938" w:rsidRPr="00B420E0" w:rsidRDefault="00172938" w:rsidP="00A540C5">
      <w:pPr>
        <w:pStyle w:val="Body-TextTx"/>
      </w:pPr>
      <w:r w:rsidRPr="00B420E0">
        <w:t>“I need one, too,” he muttered under his breath.</w:t>
      </w:r>
    </w:p>
    <w:p w:rsidR="00172938" w:rsidRPr="00B420E0" w:rsidRDefault="00172938" w:rsidP="00A540C5">
      <w:pPr>
        <w:pStyle w:val="Body-TextTx"/>
      </w:pPr>
      <w:r w:rsidRPr="00B420E0">
        <w:t xml:space="preserve">Brina cut her eyes around to his as her brows </w:t>
      </w:r>
      <w:r w:rsidR="00C4292B" w:rsidRPr="00B420E0">
        <w:t>rose,</w:t>
      </w:r>
      <w:r w:rsidRPr="00B420E0">
        <w:t xml:space="preserve"> and she set her lips in a firm line.</w:t>
      </w:r>
    </w:p>
    <w:p w:rsidR="00136269" w:rsidRDefault="00172938" w:rsidP="00A540C5">
      <w:pPr>
        <w:pStyle w:val="Body-TextTx"/>
      </w:pPr>
      <w:r w:rsidRPr="00B420E0">
        <w:t>“But I won’t be having one,” he added under his breath. “I’ll be happy to get a glass for you.”</w:t>
      </w:r>
    </w:p>
    <w:p w:rsidR="00172938" w:rsidRPr="00B420E0" w:rsidRDefault="00172938" w:rsidP="00A540C5">
      <w:pPr>
        <w:pStyle w:val="Body-TextTx"/>
      </w:pPr>
      <w:r w:rsidRPr="00B420E0">
        <w:t>They started walking away from the dance floor and toward a refreshment table that had been set up on the far side of the ballroom.</w:t>
      </w:r>
    </w:p>
    <w:p w:rsidR="00172938" w:rsidRPr="00B420E0" w:rsidRDefault="00172938" w:rsidP="00A540C5">
      <w:pPr>
        <w:pStyle w:val="Body-TextTx"/>
      </w:pPr>
      <w:r w:rsidRPr="00B420E0">
        <w:t>There were more whispers and murmurings from the crowd. Brina tried not to pay attention but it was difficult not to hear some of them.</w:t>
      </w:r>
    </w:p>
    <w:p w:rsidR="00172938" w:rsidRPr="006E5918" w:rsidRDefault="00172938" w:rsidP="00A540C5">
      <w:pPr>
        <w:pStyle w:val="Body-TextTx"/>
      </w:pPr>
      <w:r w:rsidRPr="006E5918">
        <w:rPr>
          <w:rStyle w:val="itali"/>
        </w:rPr>
        <w:t>“What are they going to do now?”</w:t>
      </w:r>
    </w:p>
    <w:p w:rsidR="00172938" w:rsidRPr="006E5918" w:rsidRDefault="00172938" w:rsidP="00A540C5">
      <w:pPr>
        <w:pStyle w:val="Body-TextTx"/>
      </w:pPr>
      <w:r w:rsidRPr="006E5918">
        <w:rPr>
          <w:rStyle w:val="itali"/>
        </w:rPr>
        <w:t>“I think she handled him quite well.”</w:t>
      </w:r>
    </w:p>
    <w:p w:rsidR="00172938" w:rsidRPr="006E5918" w:rsidRDefault="00172938" w:rsidP="00A540C5">
      <w:pPr>
        <w:pStyle w:val="Body-TextTx"/>
      </w:pPr>
      <w:r w:rsidRPr="006E5918">
        <w:rPr>
          <w:rStyle w:val="itali"/>
        </w:rPr>
        <w:t>“It’s about time someone did. His family never could.”</w:t>
      </w:r>
    </w:p>
    <w:p w:rsidR="00172938" w:rsidRPr="006E5918" w:rsidRDefault="00172938" w:rsidP="00A540C5">
      <w:pPr>
        <w:pStyle w:val="Body-TextTx"/>
      </w:pPr>
      <w:r w:rsidRPr="006E5918">
        <w:rPr>
          <w:rStyle w:val="itali"/>
        </w:rPr>
        <w:t>“A lovely lady like her shouldn’t have to put up with such a scoundrel.”</w:t>
      </w:r>
    </w:p>
    <w:p w:rsidR="00172938" w:rsidRPr="006E5918" w:rsidRDefault="00172938" w:rsidP="00A540C5">
      <w:pPr>
        <w:pStyle w:val="Body-TextTx"/>
      </w:pPr>
      <w:r w:rsidRPr="006E5918">
        <w:rPr>
          <w:rStyle w:val="itali"/>
        </w:rPr>
        <w:t>“I’ll be at White’s first thing in the morning, and I’m putting my money on Mrs. Feld.”</w:t>
      </w:r>
    </w:p>
    <w:p w:rsidR="00172938" w:rsidRPr="006E5918" w:rsidRDefault="00172938" w:rsidP="00A540C5">
      <w:pPr>
        <w:pStyle w:val="Body-TextTx"/>
      </w:pPr>
      <w:r w:rsidRPr="006E5918">
        <w:rPr>
          <w:rStyle w:val="itali"/>
        </w:rPr>
        <w:t>“I believe I will</w:t>
      </w:r>
      <w:r w:rsidR="00BE10C7" w:rsidRPr="006E5918">
        <w:rPr>
          <w:rStyle w:val="itali"/>
        </w:rPr>
        <w:t>,</w:t>
      </w:r>
      <w:r w:rsidRPr="006E5918">
        <w:rPr>
          <w:rStyle w:val="itali"/>
        </w:rPr>
        <w:t xml:space="preserve"> to</w:t>
      </w:r>
      <w:r w:rsidR="00BE10C7" w:rsidRPr="006E5918">
        <w:rPr>
          <w:rStyle w:val="itali"/>
        </w:rPr>
        <w:t>o</w:t>
      </w:r>
      <w:r w:rsidRPr="006E5918">
        <w:rPr>
          <w:rStyle w:val="itali"/>
        </w:rPr>
        <w:t>.”</w:t>
      </w:r>
    </w:p>
    <w:p w:rsidR="00172938" w:rsidRPr="00B420E0" w:rsidRDefault="00172938" w:rsidP="00A540C5">
      <w:pPr>
        <w:pStyle w:val="Body-TextTx"/>
      </w:pPr>
      <w:r w:rsidRPr="00B420E0">
        <w:t xml:space="preserve">Tension and frustration shook through </w:t>
      </w:r>
      <w:r w:rsidR="00C4292B" w:rsidRPr="00B420E0">
        <w:t>her,</w:t>
      </w:r>
      <w:r w:rsidRPr="00B420E0">
        <w:t xml:space="preserve"> but she kept walking.</w:t>
      </w:r>
    </w:p>
    <w:p w:rsidR="00136269" w:rsidRDefault="00172938" w:rsidP="00A540C5">
      <w:pPr>
        <w:pStyle w:val="Body-TextTx"/>
      </w:pPr>
      <w:r w:rsidRPr="00B420E0">
        <w:t>“You were quite spectacular just now, Mrs. Feld,” he said with guarded praise.</w:t>
      </w:r>
    </w:p>
    <w:p w:rsidR="00136269" w:rsidRDefault="00172938" w:rsidP="00A540C5">
      <w:pPr>
        <w:pStyle w:val="Body-TextTx"/>
      </w:pPr>
      <w:r w:rsidRPr="00B420E0">
        <w:t xml:space="preserve">Yes. She was, but she’d be the talk of the gossip sheets tomorrow. More ladies would flood her with flowers, sweets, and kind words next </w:t>
      </w:r>
      <w:r w:rsidR="00C4292B" w:rsidRPr="00B420E0">
        <w:t>week,</w:t>
      </w:r>
      <w:r w:rsidRPr="00B420E0">
        <w:t xml:space="preserve"> but this man was making her </w:t>
      </w:r>
      <w:r w:rsidR="00F07D50">
        <w:t>feel like smiling with his high praise</w:t>
      </w:r>
      <w:r w:rsidRPr="00B420E0">
        <w:t xml:space="preserve">. Her impossible demands had been a shock to him. They were to her. There was no way he could adhere to one of them, let alone all of them. It was </w:t>
      </w:r>
      <w:r w:rsidR="00C4292B" w:rsidRPr="00B420E0">
        <w:t>startling</w:t>
      </w:r>
      <w:r w:rsidRPr="00B420E0">
        <w:t xml:space="preserve"> to think she had the courage to tell him </w:t>
      </w:r>
      <w:r w:rsidRPr="006E5918">
        <w:rPr>
          <w:rStyle w:val="itali"/>
        </w:rPr>
        <w:t>no women</w:t>
      </w:r>
      <w:r w:rsidRPr="00B420E0">
        <w:t>.</w:t>
      </w:r>
    </w:p>
    <w:p w:rsidR="00172938" w:rsidRPr="00B420E0" w:rsidRDefault="00172938" w:rsidP="00A540C5">
      <w:pPr>
        <w:pStyle w:val="Body-TextTx"/>
      </w:pPr>
      <w:r w:rsidRPr="00B420E0">
        <w:t>Where had that idea even come from?</w:t>
      </w:r>
    </w:p>
    <w:p w:rsidR="00136269" w:rsidRDefault="00172938" w:rsidP="00A540C5">
      <w:pPr>
        <w:pStyle w:val="Body-TextTx"/>
      </w:pPr>
      <w:r w:rsidRPr="00B420E0">
        <w:lastRenderedPageBreak/>
        <w:t xml:space="preserve">He was </w:t>
      </w:r>
      <w:r w:rsidR="00C4292B" w:rsidRPr="00B420E0">
        <w:t>perturbed</w:t>
      </w:r>
      <w:r w:rsidRPr="00B420E0">
        <w:t xml:space="preserve"> by </w:t>
      </w:r>
      <w:r w:rsidR="00F07D50">
        <w:t>it</w:t>
      </w:r>
      <w:r w:rsidRPr="00B420E0">
        <w:t>, but so far, obviously not deterred.</w:t>
      </w:r>
    </w:p>
    <w:p w:rsidR="00136269" w:rsidRDefault="00172938" w:rsidP="00A540C5">
      <w:pPr>
        <w:pStyle w:val="Body-TextTx"/>
      </w:pPr>
      <w:r w:rsidRPr="00B420E0">
        <w:t>“What else do we need to settle?” Blacknight grumbled, as they moved farther away from the thick of the crowd. “I think I’ve already agreed to give up every sin known to man.”</w:t>
      </w:r>
    </w:p>
    <w:p w:rsidR="00172938" w:rsidRPr="00B420E0" w:rsidRDefault="00172938" w:rsidP="00A540C5">
      <w:pPr>
        <w:pStyle w:val="Body-TextTx"/>
      </w:pPr>
      <w:r w:rsidRPr="00B420E0">
        <w:t>“You have some nerve being peeved with me,” she countered. “After your actions.”</w:t>
      </w:r>
    </w:p>
    <w:p w:rsidR="00172938" w:rsidRPr="00B420E0" w:rsidRDefault="00172938" w:rsidP="00A540C5">
      <w:pPr>
        <w:pStyle w:val="Body-TextTx"/>
      </w:pPr>
      <w:r w:rsidRPr="00B420E0">
        <w:t>“If I’m remembering correctly, Mrs. Feld, you were the one who did most of the talking just now. All I wanted was a dance.”</w:t>
      </w:r>
    </w:p>
    <w:p w:rsidR="00172938" w:rsidRPr="00B420E0" w:rsidRDefault="00172938" w:rsidP="00A540C5">
      <w:pPr>
        <w:pStyle w:val="Body-TextTx"/>
      </w:pPr>
      <w:r w:rsidRPr="00B420E0">
        <w:t>“I was referring to you involving me in your scandalous wager in the first place. Not the conditions I attached to it.”</w:t>
      </w:r>
    </w:p>
    <w:p w:rsidR="00172938" w:rsidRPr="00B420E0" w:rsidRDefault="00172938" w:rsidP="00A540C5">
      <w:pPr>
        <w:pStyle w:val="Body-TextTx"/>
      </w:pPr>
      <w:r w:rsidRPr="00B420E0">
        <w:t>“Of which you said you had another. I can hardly wait to hear what the next one is.”</w:t>
      </w:r>
    </w:p>
    <w:p w:rsidR="00172938" w:rsidRPr="00B420E0" w:rsidRDefault="00172938" w:rsidP="00A540C5">
      <w:pPr>
        <w:pStyle w:val="Body-TextTx"/>
      </w:pPr>
      <w:r w:rsidRPr="00B420E0">
        <w:t xml:space="preserve">Brina glanced over at him. She had really gotten to him with her unpresented requirements. </w:t>
      </w:r>
      <w:r w:rsidR="00F07D50">
        <w:t xml:space="preserve">That pleased her. </w:t>
      </w:r>
      <w:r w:rsidRPr="00B420E0">
        <w:t>Much as she would like to deny it, he was immensely compelling when upset with her.</w:t>
      </w:r>
    </w:p>
    <w:p w:rsidR="00172938" w:rsidRPr="00B420E0" w:rsidRDefault="00172938" w:rsidP="00A540C5">
      <w:pPr>
        <w:pStyle w:val="Body-TextTx"/>
      </w:pPr>
      <w:r w:rsidRPr="00B420E0">
        <w:t>“The one I haven’t stated is the most important.”</w:t>
      </w:r>
    </w:p>
    <w:p w:rsidR="00136269" w:rsidRDefault="00172938" w:rsidP="00A540C5">
      <w:pPr>
        <w:pStyle w:val="Body-TextTx"/>
      </w:pPr>
      <w:r w:rsidRPr="00B420E0">
        <w:t>“Maybe to you,” he mumbled and picked up a filled glass from a server who passed by.</w:t>
      </w:r>
    </w:p>
    <w:p w:rsidR="00172938" w:rsidRPr="00B420E0" w:rsidRDefault="00172938" w:rsidP="00A540C5">
      <w:pPr>
        <w:pStyle w:val="Body-TextTx"/>
      </w:pPr>
      <w:r w:rsidRPr="00B420E0">
        <w:t>The orchestra returned playing and the crowd started talking as they dispersed. She had no doubt who they continued to whisper about. But she couldn’t worry about that right now. She had to finish what she’d started.</w:t>
      </w:r>
    </w:p>
    <w:p w:rsidR="00172938" w:rsidRPr="00B420E0" w:rsidRDefault="00172938" w:rsidP="00A540C5">
      <w:pPr>
        <w:pStyle w:val="Body-TextTx"/>
      </w:pPr>
      <w:r w:rsidRPr="00B420E0">
        <w:t>They stopped in a corner and he handed her the champagne. “I don’t know what else you could want from me.”</w:t>
      </w:r>
    </w:p>
    <w:p w:rsidR="00172938" w:rsidRPr="00B420E0" w:rsidRDefault="00172938" w:rsidP="00A540C5">
      <w:pPr>
        <w:pStyle w:val="Body-TextTx"/>
      </w:pPr>
      <w:r w:rsidRPr="00B420E0">
        <w:t>“Humility would be nice,” she answered.</w:t>
      </w:r>
    </w:p>
    <w:p w:rsidR="00172938" w:rsidRPr="00B420E0" w:rsidRDefault="00172938" w:rsidP="00A540C5">
      <w:pPr>
        <w:pStyle w:val="Body-TextTx"/>
      </w:pPr>
      <w:r w:rsidRPr="00B420E0">
        <w:t>“That might prove as difficult as giving up an afternoon game of cards is going to be.”</w:t>
      </w:r>
    </w:p>
    <w:p w:rsidR="00172938" w:rsidRPr="00B420E0" w:rsidRDefault="00172938" w:rsidP="00A540C5">
      <w:pPr>
        <w:pStyle w:val="Body-TextTx"/>
      </w:pPr>
      <w:r w:rsidRPr="00B420E0">
        <w:t xml:space="preserve">“Which is why I’m certain in the end, I will win this wager. However, let’s look at the facts. If you should somehow miraculously win, you would get me and money from the </w:t>
      </w:r>
      <w:r w:rsidRPr="00B420E0">
        <w:lastRenderedPageBreak/>
        <w:t>gentlemen’s wagers at White’s.</w:t>
      </w:r>
      <w:r w:rsidR="00F07D50">
        <w:t xml:space="preserve"> I’ve been told it’s considerable.</w:t>
      </w:r>
      <w:r w:rsidRPr="00B420E0">
        <w:t>”</w:t>
      </w:r>
    </w:p>
    <w:p w:rsidR="00172938" w:rsidRPr="00B420E0" w:rsidRDefault="00172938" w:rsidP="00A540C5">
      <w:pPr>
        <w:pStyle w:val="Body-TextTx"/>
      </w:pPr>
      <w:r w:rsidRPr="00B420E0">
        <w:t>He nodded confidently.</w:t>
      </w:r>
      <w:r w:rsidR="00F07D50">
        <w:t xml:space="preserve"> “After tonight</w:t>
      </w:r>
      <w:r w:rsidRPr="00B420E0">
        <w:t>, it could quite possibly reach to the stars.</w:t>
      </w:r>
      <w:r w:rsidR="00F07D50">
        <w:t>”</w:t>
      </w:r>
    </w:p>
    <w:p w:rsidR="00172938" w:rsidRPr="00B420E0" w:rsidRDefault="00172938" w:rsidP="00A540C5">
      <w:pPr>
        <w:pStyle w:val="Body-TextTx"/>
      </w:pPr>
      <w:r w:rsidRPr="00B420E0">
        <w:t>“I have the conditions set forth for you, but we need to talk about one last point. What I get if you lose.”</w:t>
      </w:r>
    </w:p>
    <w:p w:rsidR="00172938" w:rsidRPr="00B420E0" w:rsidRDefault="00172938" w:rsidP="00A540C5">
      <w:pPr>
        <w:pStyle w:val="Body-TextTx"/>
      </w:pPr>
      <w:r w:rsidRPr="00B420E0">
        <w:t xml:space="preserve">“An earl for a husband,” he answered </w:t>
      </w:r>
      <w:r w:rsidR="00F07D50">
        <w:t xml:space="preserve">quickly and </w:t>
      </w:r>
      <w:r w:rsidRPr="00B420E0">
        <w:t>without an ounce of boasting.</w:t>
      </w:r>
    </w:p>
    <w:p w:rsidR="00136269" w:rsidRDefault="00172938" w:rsidP="00A540C5">
      <w:pPr>
        <w:pStyle w:val="Body-TextTx"/>
      </w:pPr>
      <w:r w:rsidRPr="00B420E0">
        <w:t>She scoffed. “What possible value could there be for me in something I don’t want.”</w:t>
      </w:r>
    </w:p>
    <w:p w:rsidR="00172938" w:rsidRPr="00B420E0" w:rsidRDefault="00172938" w:rsidP="00A540C5">
      <w:pPr>
        <w:pStyle w:val="Body-TextTx"/>
      </w:pPr>
      <w:r w:rsidRPr="00B420E0">
        <w:t>His head tilted in question for a moment before a flicker of admiration sparked in his expression. “I agree. You should be entitled to something if you win. What do you want from me?”</w:t>
      </w:r>
    </w:p>
    <w:p w:rsidR="00136269" w:rsidRDefault="00172938" w:rsidP="00A540C5">
      <w:pPr>
        <w:pStyle w:val="Body-TextTx"/>
      </w:pPr>
      <w:r w:rsidRPr="00B420E0">
        <w:t>“Nothing,” she whispered, knowing it to be true.</w:t>
      </w:r>
    </w:p>
    <w:p w:rsidR="00172938" w:rsidRPr="00B420E0" w:rsidRDefault="00172938" w:rsidP="00A540C5">
      <w:pPr>
        <w:pStyle w:val="Body-TextTx"/>
      </w:pPr>
      <w:r w:rsidRPr="00B420E0">
        <w:t>His eyebrows quirked upward as he considered her question. “</w:t>
      </w:r>
      <w:r w:rsidR="00F07D50">
        <w:t xml:space="preserve">No. </w:t>
      </w:r>
      <w:r w:rsidRPr="00B420E0">
        <w:t>It’s only fair you receive something I can give you.”</w:t>
      </w:r>
    </w:p>
    <w:p w:rsidR="00F07D50" w:rsidRDefault="00172938" w:rsidP="00A540C5">
      <w:pPr>
        <w:pStyle w:val="Body-TextTx"/>
      </w:pPr>
      <w:r w:rsidRPr="00B420E0">
        <w:t>When he said that, she remembered the kiss he’d given her as a thank you. Her heartbeat quickened. He’d held her so tightly she felt treasured, kissed so briefly but so thoroughly, she couldn’t erase it from her memory.</w:t>
      </w:r>
    </w:p>
    <w:p w:rsidR="00136269" w:rsidRDefault="00172938" w:rsidP="00A540C5">
      <w:pPr>
        <w:pStyle w:val="Body-TextTx"/>
      </w:pPr>
      <w:r w:rsidRPr="00B420E0">
        <w:t>Heat flushed her cheeks.</w:t>
      </w:r>
    </w:p>
    <w:p w:rsidR="00172938" w:rsidRPr="00B420E0" w:rsidRDefault="00172938" w:rsidP="00A540C5">
      <w:pPr>
        <w:pStyle w:val="Body-TextTx"/>
      </w:pPr>
      <w:r w:rsidRPr="00B420E0">
        <w:t xml:space="preserve">To cover the sudden, unbidden sensations, she quickly said, “Since from the beginning you made this wager a public one, we will end it the same way. I want </w:t>
      </w:r>
      <w:r w:rsidR="00F07D50">
        <w:t>everyone to hear your</w:t>
      </w:r>
      <w:r w:rsidRPr="00B420E0">
        <w:t xml:space="preserve"> apology when you lose.”</w:t>
      </w:r>
    </w:p>
    <w:p w:rsidR="00172938" w:rsidRPr="00B420E0" w:rsidRDefault="00172938" w:rsidP="00A540C5">
      <w:pPr>
        <w:pStyle w:val="Body-TextTx"/>
      </w:pPr>
      <w:r w:rsidRPr="00B420E0">
        <w:t>“What else?”</w:t>
      </w:r>
    </w:p>
    <w:p w:rsidR="00172938" w:rsidRPr="00B420E0" w:rsidRDefault="00172938" w:rsidP="00A540C5">
      <w:pPr>
        <w:pStyle w:val="Body-TextTx"/>
      </w:pPr>
      <w:r w:rsidRPr="00B420E0">
        <w:t>Brina blinked. “Nothing else</w:t>
      </w:r>
      <w:r>
        <w:t>.</w:t>
      </w:r>
      <w:r w:rsidRPr="00B420E0">
        <w:t>”</w:t>
      </w:r>
    </w:p>
    <w:p w:rsidR="00172938" w:rsidRPr="00B420E0" w:rsidRDefault="00172938" w:rsidP="00A540C5">
      <w:pPr>
        <w:pStyle w:val="Body-TextTx"/>
      </w:pPr>
      <w:r w:rsidRPr="00B420E0">
        <w:t xml:space="preserve">“You have almost half </w:t>
      </w:r>
      <w:r w:rsidR="00F07D50">
        <w:t xml:space="preserve">a dozen </w:t>
      </w:r>
      <w:r w:rsidRPr="00B420E0">
        <w:t>conditions for me to follow in the next f</w:t>
      </w:r>
      <w:r w:rsidR="00F07D50">
        <w:t>our</w:t>
      </w:r>
      <w:r w:rsidRPr="00B420E0">
        <w:t xml:space="preserve"> weeks. Surely you want more than an </w:t>
      </w:r>
      <w:r w:rsidRPr="006E5918">
        <w:rPr>
          <w:rStyle w:val="itali"/>
        </w:rPr>
        <w:t>I’m sorry</w:t>
      </w:r>
      <w:r w:rsidRPr="00B420E0">
        <w:t xml:space="preserve"> if you win</w:t>
      </w:r>
      <w:r>
        <w:t>.</w:t>
      </w:r>
      <w:r w:rsidRPr="00B420E0">
        <w:t xml:space="preserve"> Money? Jewels? Land? There must be something</w:t>
      </w:r>
      <w:r>
        <w:t>.</w:t>
      </w:r>
      <w:r w:rsidRPr="00B420E0">
        <w:t>”</w:t>
      </w:r>
    </w:p>
    <w:p w:rsidR="00172938" w:rsidRPr="00B420E0" w:rsidRDefault="00172938" w:rsidP="00A540C5">
      <w:pPr>
        <w:pStyle w:val="Body-TextTx"/>
      </w:pPr>
      <w:r w:rsidRPr="00B420E0">
        <w:lastRenderedPageBreak/>
        <w:t>“No. No, I don’t,” she said earnestly. “Money or land? What kind of person do you think I am?”</w:t>
      </w:r>
    </w:p>
    <w:p w:rsidR="00172938" w:rsidRPr="00B420E0" w:rsidRDefault="00172938" w:rsidP="00A540C5">
      <w:pPr>
        <w:pStyle w:val="Body-TextTx"/>
      </w:pPr>
      <w:r w:rsidRPr="00B420E0">
        <w:t>He leaned back to study her. His expression turned gentle, almost comforting and he slowly nodded. “A good one. I know you wouldn’t ask anything for yourself, but I thought you might ask something for your school</w:t>
      </w:r>
      <w:r w:rsidR="00F07D50">
        <w:t xml:space="preserve"> or the sisters</w:t>
      </w:r>
      <w:r w:rsidRPr="00B420E0">
        <w:t>.”</w:t>
      </w:r>
    </w:p>
    <w:p w:rsidR="00136269" w:rsidRDefault="00172938" w:rsidP="00A540C5">
      <w:pPr>
        <w:pStyle w:val="Body-TextTx"/>
      </w:pPr>
      <w:r w:rsidRPr="00B420E0">
        <w:t>She appreciated he realized he’d misjudged her motives and had no trouble admitting it. The boarding school was well-funded. She could have asked him for money to aid the sisters</w:t>
      </w:r>
      <w:r w:rsidR="00C4292B">
        <w:t>’</w:t>
      </w:r>
      <w:r w:rsidRPr="00B420E0">
        <w:t xml:space="preserve"> work at Pilwillow Crossings. They could always use more donations. But being benevolent to a charitable organization would be too easy for him. It would require nothing of him but giving money.</w:t>
      </w:r>
    </w:p>
    <w:p w:rsidR="00172938" w:rsidRPr="00B420E0" w:rsidRDefault="00172938" w:rsidP="00A540C5">
      <w:pPr>
        <w:pStyle w:val="Body-TextTx"/>
      </w:pPr>
      <w:r w:rsidRPr="00B420E0">
        <w:t>He needed to do something that would be difficult for him.</w:t>
      </w:r>
    </w:p>
    <w:p w:rsidR="00172938" w:rsidRPr="00B420E0" w:rsidRDefault="00172938" w:rsidP="00A540C5">
      <w:pPr>
        <w:pStyle w:val="Body-TextTx"/>
      </w:pPr>
      <w:r w:rsidRPr="00B420E0">
        <w:t>Only one thing would do.</w:t>
      </w:r>
    </w:p>
    <w:p w:rsidR="00172938" w:rsidRPr="00B420E0" w:rsidRDefault="00172938" w:rsidP="00A540C5">
      <w:pPr>
        <w:pStyle w:val="Body-TextTx"/>
      </w:pPr>
      <w:r w:rsidRPr="00B420E0">
        <w:t>“I want nothing from you other than a public apology for getting me mixed up in this terrible scheme of yours and upsetting my life without any care for what it would do to me or how it would make me feel to be a part of your questionable behavior.”</w:t>
      </w:r>
    </w:p>
    <w:p w:rsidR="00172938" w:rsidRPr="00B420E0" w:rsidRDefault="00172938" w:rsidP="00A540C5">
      <w:pPr>
        <w:pStyle w:val="Body-TextTx"/>
      </w:pPr>
      <w:r w:rsidRPr="00B420E0">
        <w:t>It might seem unimportant or perhaps even unnecessary to him or others, but it was important to her. Instead of the peaceful life of serving others she’d expected to live when she returned from France, she now had to train a</w:t>
      </w:r>
      <w:r w:rsidR="00F07D50">
        <w:t xml:space="preserve"> man</w:t>
      </w:r>
      <w:r w:rsidRPr="00B420E0">
        <w:t xml:space="preserve"> on proper behavior befitting an earl and head of his family. And learning how to say </w:t>
      </w:r>
      <w:r w:rsidRPr="006E5918">
        <w:rPr>
          <w:rStyle w:val="itali"/>
        </w:rPr>
        <w:t xml:space="preserve">I was wrong </w:t>
      </w:r>
      <w:r w:rsidRPr="000B1C67">
        <w:t>and</w:t>
      </w:r>
      <w:r w:rsidRPr="006E5918">
        <w:rPr>
          <w:rStyle w:val="itali"/>
        </w:rPr>
        <w:t xml:space="preserve"> I’m sorry</w:t>
      </w:r>
      <w:r w:rsidRPr="00B420E0">
        <w:t xml:space="preserve"> were two of the first things he needed to learn.</w:t>
      </w:r>
    </w:p>
    <w:p w:rsidR="00172938" w:rsidRPr="00B420E0" w:rsidRDefault="00172938" w:rsidP="00A540C5">
      <w:pPr>
        <w:pStyle w:val="Body-TextTx"/>
      </w:pPr>
      <w:r w:rsidRPr="00B420E0">
        <w:t>Besides, she had a feeling</w:t>
      </w:r>
      <w:r w:rsidR="006C020D">
        <w:t xml:space="preserve"> that</w:t>
      </w:r>
      <w:r w:rsidRPr="00B420E0">
        <w:t xml:space="preserve"> to this gambling man, losing a wager—to a lady, and then having to apologize wouldn’t come easy.</w:t>
      </w:r>
    </w:p>
    <w:p w:rsidR="00136269" w:rsidRDefault="00172938" w:rsidP="00A540C5">
      <w:pPr>
        <w:pStyle w:val="Body-TextTx"/>
      </w:pPr>
      <w:r w:rsidRPr="00B420E0">
        <w:t>No matter that right now he thought it would.</w:t>
      </w:r>
    </w:p>
    <w:p w:rsidR="00136269" w:rsidRDefault="00172938" w:rsidP="00A540C5">
      <w:pPr>
        <w:pStyle w:val="Body-TextTx"/>
      </w:pPr>
      <w:r w:rsidRPr="00B420E0">
        <w:lastRenderedPageBreak/>
        <w:t>“You have my</w:t>
      </w:r>
      <w:r w:rsidR="001B03F0">
        <w:t xml:space="preserve"> word</w:t>
      </w:r>
      <w:r w:rsidRPr="00B420E0">
        <w:t>,” he said with an unusual tenderness.</w:t>
      </w:r>
    </w:p>
    <w:p w:rsidR="00C40B23" w:rsidRDefault="00C40B23" w:rsidP="00A540C5">
      <w:pPr>
        <w:pStyle w:val="Body-TextTx"/>
      </w:pPr>
      <w:r>
        <w:t xml:space="preserve">His </w:t>
      </w:r>
      <w:r w:rsidR="006C020D">
        <w:t xml:space="preserve">expression was gentle and his </w:t>
      </w:r>
      <w:r>
        <w:t xml:space="preserve">words </w:t>
      </w:r>
      <w:r w:rsidR="006C020D">
        <w:t>were heartfelt</w:t>
      </w:r>
      <w:r>
        <w:t xml:space="preserve"> and nourishing after the battle they’d just had. One that she felt she had won—at least for now.</w:t>
      </w:r>
    </w:p>
    <w:p w:rsidR="00172938" w:rsidRPr="00B420E0" w:rsidRDefault="00172938" w:rsidP="00A540C5">
      <w:pPr>
        <w:pStyle w:val="Body-TextTx"/>
      </w:pPr>
      <w:r w:rsidRPr="00B420E0">
        <w:t>“If that’s all you want, I’ll do the grandest of apologies</w:t>
      </w:r>
      <w:r w:rsidR="00C40B23">
        <w:t>,” he added. “</w:t>
      </w:r>
      <w:r w:rsidRPr="00B420E0">
        <w:t xml:space="preserve">Instead of the banns to announce our forthcoming marriage, I’ll take out an ad in </w:t>
      </w:r>
      <w:r w:rsidRPr="006E5918">
        <w:rPr>
          <w:rStyle w:val="itali"/>
        </w:rPr>
        <w:t>The Times</w:t>
      </w:r>
      <w:r w:rsidRPr="00B420E0">
        <w:t xml:space="preserve"> and all the newsprints proclaiming the errors of my ways and your victory. Would that make you happy, Mrs. Feld?”</w:t>
      </w:r>
    </w:p>
    <w:p w:rsidR="00136269" w:rsidRDefault="00172938" w:rsidP="00A540C5">
      <w:pPr>
        <w:pStyle w:val="Body-TextTx"/>
      </w:pPr>
      <w:r w:rsidRPr="00B420E0">
        <w:t>She drew in a heavy breath. “I don’t need anything so ostentatious. At midnight, the last ball of the Season, a simple apology will do.”</w:t>
      </w:r>
    </w:p>
    <w:p w:rsidR="00172938" w:rsidRPr="00B420E0" w:rsidRDefault="00172938" w:rsidP="00A540C5">
      <w:pPr>
        <w:pStyle w:val="Body-TextTx"/>
      </w:pPr>
      <w:r w:rsidRPr="00B420E0">
        <w:t>“If I fail and you win, I will comply.” He folded his arms across his chest. “If I refrain from all you have dictated, at midnight, the last ball of the Season, you will agree to accept my proposal of marriage.”</w:t>
      </w:r>
    </w:p>
    <w:p w:rsidR="00172938" w:rsidRPr="00B420E0" w:rsidRDefault="00172938" w:rsidP="00A540C5">
      <w:pPr>
        <w:pStyle w:val="Body-TextTx"/>
      </w:pPr>
      <w:r w:rsidRPr="00B420E0">
        <w:t xml:space="preserve">Brina swallowed hard. Suddenly she didn’t want to agree. Fear he might </w:t>
      </w:r>
      <w:r w:rsidR="006C020D">
        <w:t xml:space="preserve">somehow </w:t>
      </w:r>
      <w:r w:rsidRPr="00B420E0">
        <w:t>win pounded in her chest. It had been easy when they were dancing and their hands touching to play tit-for-tat with their words. But now, this was serious.</w:t>
      </w:r>
    </w:p>
    <w:p w:rsidR="00136269" w:rsidRDefault="00172938" w:rsidP="00A540C5">
      <w:pPr>
        <w:pStyle w:val="Body-TextTx"/>
      </w:pPr>
      <w:r w:rsidRPr="00B420E0">
        <w:t>Could she go back on her word?</w:t>
      </w:r>
    </w:p>
    <w:p w:rsidR="00172938" w:rsidRPr="00B420E0" w:rsidRDefault="00172938" w:rsidP="00A540C5">
      <w:pPr>
        <w:pStyle w:val="Body-TextTx"/>
      </w:pPr>
      <w:r w:rsidRPr="00B420E0">
        <w:t>“Do we have a bargain, Mrs. Feld?”</w:t>
      </w:r>
    </w:p>
    <w:p w:rsidR="00172938" w:rsidRPr="00B420E0" w:rsidRDefault="00172938" w:rsidP="00A540C5">
      <w:pPr>
        <w:pStyle w:val="Body-TextTx"/>
      </w:pPr>
      <w:r w:rsidRPr="00B420E0">
        <w:t>She willed herself to be calm once again</w:t>
      </w:r>
      <w:r w:rsidR="006C020D">
        <w:t xml:space="preserve"> and remember she had proof of his rogue ways and had to </w:t>
      </w:r>
      <w:r w:rsidRPr="00B420E0">
        <w:t xml:space="preserve">believe with </w:t>
      </w:r>
      <w:r w:rsidR="006C020D">
        <w:t xml:space="preserve">all </w:t>
      </w:r>
      <w:r w:rsidRPr="00B420E0">
        <w:t xml:space="preserve">confidence </w:t>
      </w:r>
      <w:r w:rsidR="007E267A">
        <w:t>he</w:t>
      </w:r>
      <w:r w:rsidRPr="00B420E0">
        <w:t xml:space="preserve"> </w:t>
      </w:r>
      <w:r w:rsidR="006C020D">
        <w:t xml:space="preserve">could not </w:t>
      </w:r>
      <w:r w:rsidRPr="00B420E0">
        <w:t>change</w:t>
      </w:r>
      <w:r w:rsidR="006C020D">
        <w:t xml:space="preserve"> them for her</w:t>
      </w:r>
      <w:r w:rsidRPr="00B420E0">
        <w:t>. “Yes.”</w:t>
      </w:r>
    </w:p>
    <w:p w:rsidR="00172938" w:rsidRPr="00B420E0" w:rsidRDefault="00172938" w:rsidP="00A540C5">
      <w:pPr>
        <w:pStyle w:val="Body-TextTx"/>
      </w:pPr>
      <w:r w:rsidRPr="00B420E0">
        <w:t>He answered with a nod. “I assume you know the stipulations you’ve placed on this bargain of ours means we’ll be spending a lot of time together.”</w:t>
      </w:r>
    </w:p>
    <w:p w:rsidR="00172938" w:rsidRPr="00B420E0" w:rsidRDefault="00172938" w:rsidP="00A540C5">
      <w:pPr>
        <w:pStyle w:val="Body-TextTx"/>
      </w:pPr>
      <w:r w:rsidRPr="00B420E0">
        <w:t>Brina felt a twinge of unease. “</w:t>
      </w:r>
      <w:r w:rsidR="007E267A">
        <w:t xml:space="preserve">Even though, I’m committed to try, </w:t>
      </w:r>
      <w:r w:rsidRPr="00B420E0">
        <w:t xml:space="preserve">I’m not sure how much time I can devote to helping you in your endeavor to change </w:t>
      </w:r>
      <w:r w:rsidR="006C020D">
        <w:t>y</w:t>
      </w:r>
      <w:r w:rsidRPr="00B420E0">
        <w:t>our ways.”</w:t>
      </w:r>
    </w:p>
    <w:p w:rsidR="00172938" w:rsidRPr="00B420E0" w:rsidRDefault="00172938" w:rsidP="00A540C5">
      <w:pPr>
        <w:pStyle w:val="Body-TextTx"/>
      </w:pPr>
      <w:r w:rsidRPr="00B420E0">
        <w:t>“</w:t>
      </w:r>
      <w:r w:rsidR="006C020D">
        <w:t xml:space="preserve">It’s not only that. </w:t>
      </w:r>
      <w:r w:rsidRPr="00B420E0">
        <w:t xml:space="preserve">You’ll want to be with me as much as possible to make sure I don’t </w:t>
      </w:r>
      <w:r w:rsidRPr="00B420E0">
        <w:lastRenderedPageBreak/>
        <w:t>swear, take a drink, or</w:t>
      </w:r>
      <w:r w:rsidR="00136269">
        <w:t>—</w:t>
      </w:r>
      <w:r w:rsidRPr="00B420E0">
        <w:t>.”</w:t>
      </w:r>
    </w:p>
    <w:p w:rsidR="00136269" w:rsidRDefault="00172938" w:rsidP="00A540C5">
      <w:pPr>
        <w:pStyle w:val="Body-TextTx"/>
      </w:pPr>
      <w:r w:rsidRPr="00B420E0">
        <w:t>She suddenly cleared her throat and he paused.</w:t>
      </w:r>
    </w:p>
    <w:p w:rsidR="00172938" w:rsidRPr="00B420E0" w:rsidRDefault="00172938" w:rsidP="00A540C5">
      <w:pPr>
        <w:pStyle w:val="Body-TextTx"/>
      </w:pPr>
      <w:r w:rsidRPr="00B420E0">
        <w:t>“Commit any other offence that would keep me from upholding my end of the bargain and winning your hand.”</w:t>
      </w:r>
    </w:p>
    <w:p w:rsidR="00136269" w:rsidRDefault="00172938" w:rsidP="00A540C5">
      <w:pPr>
        <w:pStyle w:val="Body-TextTx"/>
      </w:pPr>
      <w:r w:rsidRPr="00B420E0">
        <w:t>A humorous light shone in his eyes</w:t>
      </w:r>
      <w:r w:rsidR="00C40B23">
        <w:t xml:space="preserve"> and despite her best effort she warmed to it.</w:t>
      </w:r>
      <w:r w:rsidRPr="00B420E0">
        <w:t xml:space="preserve"> It should infuriate </w:t>
      </w:r>
      <w:r w:rsidR="00C4292B" w:rsidRPr="00B420E0">
        <w:t>her,</w:t>
      </w:r>
      <w:r w:rsidRPr="00B420E0">
        <w:t xml:space="preserve"> but </w:t>
      </w:r>
      <w:r w:rsidR="00C40B23">
        <w:t>now that their connection was set, she found his easy</w:t>
      </w:r>
      <w:r w:rsidR="006C020D">
        <w:t>-</w:t>
      </w:r>
      <w:r w:rsidR="00C40B23">
        <w:t>going manner a bit charming and tempting her to go along.</w:t>
      </w:r>
      <w:r w:rsidRPr="00B420E0">
        <w:t xml:space="preserve"> This entire affair should have her feeling </w:t>
      </w:r>
      <w:r w:rsidR="00C4292B" w:rsidRPr="00B420E0">
        <w:t>wretched</w:t>
      </w:r>
      <w:r w:rsidRPr="00B420E0">
        <w:t xml:space="preserve">. </w:t>
      </w:r>
      <w:r w:rsidR="00C40B23">
        <w:t>She didn’t want a man in her life. In any capacity.</w:t>
      </w:r>
    </w:p>
    <w:p w:rsidR="006F06BE" w:rsidRDefault="00172938" w:rsidP="00A540C5">
      <w:pPr>
        <w:pStyle w:val="Body-TextTx"/>
      </w:pPr>
      <w:r w:rsidRPr="00B420E0">
        <w:t>“</w:t>
      </w:r>
      <w:r w:rsidR="006F06BE">
        <w:t xml:space="preserve">I have other commitments, my lord. People who depend on me for certain things. I cannot not be constantly watching to make sure your behavior is acceptable, and don’t believe I need to. </w:t>
      </w:r>
      <w:r w:rsidRPr="00B420E0">
        <w:t xml:space="preserve">I think different people heard portions of our exchange tonight,” she answered. “By tomorrow everyone will </w:t>
      </w:r>
      <w:r w:rsidR="006F06BE">
        <w:t xml:space="preserve">put together the bits and pieces they heard and </w:t>
      </w:r>
      <w:r w:rsidRPr="00B420E0">
        <w:t>the terms of our agreement.</w:t>
      </w:r>
      <w:r w:rsidR="006F06BE">
        <w:t>”</w:t>
      </w:r>
    </w:p>
    <w:p w:rsidR="00172938" w:rsidRPr="00B420E0" w:rsidRDefault="006F06BE" w:rsidP="00A540C5">
      <w:pPr>
        <w:pStyle w:val="Body-TextTx"/>
      </w:pPr>
      <w:r>
        <w:t>She stopped and drew in a deep breath, wondering if she could handle the scandal of it. “Anyway,” she added, “</w:t>
      </w:r>
      <w:r w:rsidR="00172938" w:rsidRPr="00B420E0">
        <w:t>You will have a thousand eyes watching you. If you step out of line just once, someone will see or hear, and I have no doubt they will let me know if you stray.”</w:t>
      </w:r>
    </w:p>
    <w:p w:rsidR="00172938" w:rsidRPr="00B420E0" w:rsidRDefault="00172938" w:rsidP="00A540C5">
      <w:pPr>
        <w:pStyle w:val="Body-TextTx"/>
      </w:pPr>
      <w:r w:rsidRPr="00B420E0">
        <w:t>“I have no doubt of that either, but just in case, I’ll be over tomorrow afternoon and we’ll ride in the park.”</w:t>
      </w:r>
    </w:p>
    <w:p w:rsidR="00172938" w:rsidRPr="006E5918" w:rsidRDefault="00172938" w:rsidP="00A540C5">
      <w:pPr>
        <w:pStyle w:val="Body-TextTx"/>
      </w:pPr>
      <w:r w:rsidRPr="006E5918">
        <w:rPr>
          <w:rStyle w:val="itali"/>
        </w:rPr>
        <w:t>Tomorrow?</w:t>
      </w:r>
    </w:p>
    <w:p w:rsidR="00172938" w:rsidRPr="00B420E0" w:rsidRDefault="00172938" w:rsidP="00A540C5">
      <w:pPr>
        <w:pStyle w:val="Body-TextTx"/>
      </w:pPr>
      <w:r w:rsidRPr="00B420E0">
        <w:t>“We certainly don’t have to start this charade that soon. No reason to hurry with anything.”</w:t>
      </w:r>
    </w:p>
    <w:p w:rsidR="00172938" w:rsidRPr="00B420E0" w:rsidRDefault="00172938" w:rsidP="00A540C5">
      <w:pPr>
        <w:pStyle w:val="Body-TextTx"/>
      </w:pPr>
      <w:r w:rsidRPr="00B420E0">
        <w:t>He stepped closer to her once again and lowered his voice, “You have much to teach me, Mrs. Feld and I am eager to learn.”</w:t>
      </w:r>
    </w:p>
    <w:p w:rsidR="00136269" w:rsidRDefault="00172938" w:rsidP="00A540C5">
      <w:pPr>
        <w:pStyle w:val="Body-TextTx"/>
      </w:pPr>
      <w:r w:rsidRPr="00B420E0">
        <w:lastRenderedPageBreak/>
        <w:t xml:space="preserve">His closeness always filled her with a shiver of desire and that made Brina </w:t>
      </w:r>
      <w:r w:rsidR="007E267A">
        <w:t>wonder if i</w:t>
      </w:r>
      <w:r w:rsidRPr="00B420E0">
        <w:t xml:space="preserve">t would </w:t>
      </w:r>
      <w:r w:rsidR="007E267A">
        <w:t xml:space="preserve">really </w:t>
      </w:r>
      <w:r w:rsidRPr="00B420E0">
        <w:t>be the other way around. She had unwittingly given Lord Blacknight a reason and a way to pursue her in front of everyone</w:t>
      </w:r>
      <w:r w:rsidR="007E267A">
        <w:t>. A</w:t>
      </w:r>
      <w:r w:rsidRPr="00B420E0">
        <w:t>nd he had just started.</w:t>
      </w:r>
    </w:p>
    <w:p w:rsidR="00172938" w:rsidRPr="00B420E0" w:rsidRDefault="007E267A" w:rsidP="00A540C5">
      <w:pPr>
        <w:pStyle w:val="Body-TextTx"/>
      </w:pPr>
      <w:r>
        <w:t>A</w:t>
      </w:r>
      <w:r w:rsidR="00172938" w:rsidRPr="00B420E0">
        <w:t xml:space="preserve"> </w:t>
      </w:r>
      <w:r>
        <w:t xml:space="preserve">faint </w:t>
      </w:r>
      <w:r w:rsidR="00172938" w:rsidRPr="00B420E0">
        <w:t xml:space="preserve">gleam of humor </w:t>
      </w:r>
      <w:r>
        <w:t xml:space="preserve">shone </w:t>
      </w:r>
      <w:r w:rsidR="00172938" w:rsidRPr="00B420E0">
        <w:t>in his eyes. “No time to waste. If I’m going to have to live without a game of cards, no drinking, and other things of a nature too primal for a gentleman to mention in your presence, you will have to live with seeing me. Often.”</w:t>
      </w:r>
    </w:p>
    <w:p w:rsidR="00172938" w:rsidRPr="00B420E0" w:rsidRDefault="00172938" w:rsidP="00A540C5">
      <w:pPr>
        <w:pStyle w:val="Body-TextTx"/>
      </w:pPr>
      <w:r w:rsidRPr="00B420E0">
        <w:t>“Oh, you are a beast,” she exclaimed in a frustrated tone. “Because you will be suffering, you want me to as well.”</w:t>
      </w:r>
    </w:p>
    <w:p w:rsidR="00172938" w:rsidRPr="00B420E0" w:rsidRDefault="00172938" w:rsidP="00A540C5">
      <w:pPr>
        <w:pStyle w:val="Body-TextTx"/>
      </w:pPr>
      <w:r w:rsidRPr="00B420E0">
        <w:t>He gave her such a charming grin her displeasure over the entire affair almost faded away. Brina had a feeling she had no idea exactly what she’d gotten herself into</w:t>
      </w:r>
      <w:r>
        <w:t>.</w:t>
      </w:r>
      <w:r w:rsidRPr="00B420E0">
        <w:t xml:space="preserve"> Much to her chagrin</w:t>
      </w:r>
      <w:r>
        <w:t>,</w:t>
      </w:r>
      <w:r w:rsidRPr="00B420E0">
        <w:t xml:space="preserve"> apprehension and anticipation twisted together inside her.</w:t>
      </w:r>
    </w:p>
    <w:p w:rsidR="00172938" w:rsidRPr="00B420E0" w:rsidRDefault="00172938" w:rsidP="00A540C5">
      <w:pPr>
        <w:pStyle w:val="Body-TextTx"/>
      </w:pPr>
      <w:r w:rsidRPr="00B420E0">
        <w:t>“All right,” she agreed. “If you insist, half past two for a ride in the park will be fine.”</w:t>
      </w:r>
    </w:p>
    <w:p w:rsidR="00136269" w:rsidRDefault="00172938" w:rsidP="00A540C5">
      <w:pPr>
        <w:pStyle w:val="Body-TextTx"/>
      </w:pPr>
      <w:r w:rsidRPr="00B420E0">
        <w:t>“There’s one thing I should remind you of before we seal this,” he said. “I always play to win.”</w:t>
      </w:r>
    </w:p>
    <w:p w:rsidR="00136269" w:rsidRDefault="00172938" w:rsidP="00A540C5">
      <w:pPr>
        <w:pStyle w:val="Body-TextTx"/>
      </w:pPr>
      <w:r w:rsidRPr="00B420E0">
        <w:t>“And you should know I’ve never put a wager on anything in my life—I wouldn’t be doing it now if I had any concern about losing.”</w:t>
      </w:r>
    </w:p>
    <w:p w:rsidR="00172938" w:rsidRPr="00B420E0" w:rsidRDefault="00172938" w:rsidP="00A540C5">
      <w:pPr>
        <w:pStyle w:val="Body-TextTx"/>
      </w:pPr>
      <w:r w:rsidRPr="00B420E0">
        <w:t>He nodded. “I will take no mercy on you just because you are a lady.”</w:t>
      </w:r>
    </w:p>
    <w:p w:rsidR="00172938" w:rsidRPr="00B420E0" w:rsidRDefault="00172938" w:rsidP="00A540C5">
      <w:pPr>
        <w:pStyle w:val="Body-TextTx"/>
      </w:pPr>
      <w:r w:rsidRPr="00B420E0">
        <w:t>“I would be affronted if you tried.” She took a sip of champagne, looked at him and smiled. “Oh, my, this tastes so wonderful. Cooling after such heated talk.”</w:t>
      </w:r>
    </w:p>
    <w:p w:rsidR="00172938" w:rsidRPr="00B420E0" w:rsidRDefault="00172938" w:rsidP="00A540C5">
      <w:pPr>
        <w:pStyle w:val="Body-TextTx"/>
      </w:pPr>
      <w:r w:rsidRPr="00B420E0">
        <w:t>He gave her a twisted grin. “You are a delight when you’re being wicked, Mrs. Feld.”</w:t>
      </w:r>
    </w:p>
    <w:p w:rsidR="00172938" w:rsidRPr="00B420E0" w:rsidRDefault="00172938" w:rsidP="00A540C5">
      <w:pPr>
        <w:pStyle w:val="Body-TextTx"/>
      </w:pPr>
      <w:r w:rsidRPr="00B420E0">
        <w:t xml:space="preserve">“What I can’t believe is that I’m going to be spending time with you when I could be doing something to help someone in true need. I have important things to do during the day. Taking jolly rides around the parks with you wasn’t in my schedule.” She stopped. Her gaze </w:t>
      </w:r>
      <w:r w:rsidRPr="00B420E0">
        <w:lastRenderedPageBreak/>
        <w:t>bored into his. “Why did you get me mixed up in this? I was just beginning to</w:t>
      </w:r>
      <w:r w:rsidR="007E267A">
        <w:t xml:space="preserve"> get my life</w:t>
      </w:r>
      <w:r w:rsidR="00136269">
        <w:t>—</w:t>
      </w:r>
      <w:r w:rsidRPr="00B420E0">
        <w:t>” she bit off the words and ended with an exasperated sigh.</w:t>
      </w:r>
    </w:p>
    <w:p w:rsidR="00136269" w:rsidRDefault="00172938" w:rsidP="00A540C5">
      <w:pPr>
        <w:pStyle w:val="Body-TextTx"/>
      </w:pPr>
      <w:r w:rsidRPr="00B420E0">
        <w:t>His expression softened</w:t>
      </w:r>
      <w:r w:rsidR="006F06BE">
        <w:t xml:space="preserve">, </w:t>
      </w:r>
      <w:r w:rsidR="006C020D">
        <w:t>and he</w:t>
      </w:r>
      <w:r w:rsidR="006F06BE">
        <w:t xml:space="preserve"> leaned toward her in a concerned</w:t>
      </w:r>
      <w:r w:rsidR="006C020D">
        <w:t xml:space="preserve"> way</w:t>
      </w:r>
      <w:r w:rsidRPr="00B420E0">
        <w:t>. “You were beginning to do what?”</w:t>
      </w:r>
    </w:p>
    <w:p w:rsidR="00172938" w:rsidRPr="00B420E0" w:rsidRDefault="00172938" w:rsidP="00A540C5">
      <w:pPr>
        <w:pStyle w:val="Body-TextTx"/>
      </w:pPr>
      <w:r w:rsidRPr="00B420E0">
        <w:t>Warmed by his sincere tone, her earlier confidence evaporated in an instant and in its place was the crushing need to be held against his strong chest and comforted. Blacknight was offering her the opportunity to share her heartache with him. And strange as it was, for a moment she wanted nothing more than to do just that.</w:t>
      </w:r>
    </w:p>
    <w:p w:rsidR="00172938" w:rsidRPr="00B420E0" w:rsidRDefault="00172938" w:rsidP="00A540C5">
      <w:pPr>
        <w:pStyle w:val="Body-TextTx"/>
      </w:pPr>
      <w:r w:rsidRPr="00B420E0">
        <w:t xml:space="preserve">But no. She couldn’t. </w:t>
      </w:r>
      <w:r w:rsidR="006F06BE">
        <w:t>Ever.</w:t>
      </w:r>
    </w:p>
    <w:p w:rsidR="00136269" w:rsidRDefault="00172938" w:rsidP="00A540C5">
      <w:pPr>
        <w:pStyle w:val="Body-TextTx"/>
      </w:pPr>
      <w:r w:rsidRPr="00B420E0">
        <w:t>She wasn’t going to pour out her heart to him about how she’d struggled since her husband died. First with the denial, then shock and later the overwhelming anger that nearly destroyed her. Oh, the anger had been so difficult to deal with. She hadn’t even shared her deepest feelings with Julia and Adeline. It was too horrible for anyone to know.</w:t>
      </w:r>
    </w:p>
    <w:p w:rsidR="00172938" w:rsidRPr="00B420E0" w:rsidRDefault="00172938" w:rsidP="00A540C5">
      <w:pPr>
        <w:pStyle w:val="Body-TextTx"/>
      </w:pPr>
      <w:r w:rsidRPr="00B420E0">
        <w:t>Brina took a step back from him. “Nothing,” she said cautiously, displeased she’d allowed some of her inner struggles</w:t>
      </w:r>
      <w:r>
        <w:t xml:space="preserve"> to</w:t>
      </w:r>
      <w:r w:rsidRPr="00B420E0">
        <w:t xml:space="preserve"> show to the earl. Those she shared with no one. Not even her best friends. “Nothing at all. Why are you looking at me so intensely?”</w:t>
      </w:r>
    </w:p>
    <w:p w:rsidR="00172938" w:rsidRPr="00B420E0" w:rsidRDefault="00172938" w:rsidP="00A540C5">
      <w:pPr>
        <w:pStyle w:val="Body-TextTx"/>
      </w:pPr>
      <w:r w:rsidRPr="00B420E0">
        <w:t>“I was just making sure you are all right and—”</w:t>
      </w:r>
    </w:p>
    <w:p w:rsidR="00172938" w:rsidRPr="00B420E0" w:rsidRDefault="00172938" w:rsidP="00A540C5">
      <w:pPr>
        <w:pStyle w:val="Body-TextTx"/>
      </w:pPr>
      <w:r w:rsidRPr="00B420E0">
        <w:t>“And what?” she insisted, keeping her gaze directly on his.</w:t>
      </w:r>
    </w:p>
    <w:p w:rsidR="00172938" w:rsidRPr="00B420E0" w:rsidRDefault="00172938" w:rsidP="00A540C5">
      <w:pPr>
        <w:pStyle w:val="Body-TextTx"/>
      </w:pPr>
      <w:r w:rsidRPr="00B420E0">
        <w:t xml:space="preserve">“Thinking I might need a list of words that you believe are swears, curses and cusses. </w:t>
      </w:r>
      <w:r w:rsidR="007E267A">
        <w:t>You know, j</w:t>
      </w:r>
      <w:r w:rsidRPr="00B420E0">
        <w:t>ust so I’m safe.”</w:t>
      </w:r>
    </w:p>
    <w:p w:rsidR="00172938" w:rsidRPr="00B420E0" w:rsidRDefault="00172938" w:rsidP="00A540C5">
      <w:pPr>
        <w:pStyle w:val="Body-TextTx"/>
      </w:pPr>
      <w:r w:rsidRPr="00B420E0">
        <w:t>“Oh, that.” She relaxed</w:t>
      </w:r>
      <w:r w:rsidR="007E267A">
        <w:t xml:space="preserve"> and smiled</w:t>
      </w:r>
      <w:r w:rsidRPr="00B420E0">
        <w:t>. “I suppose I did get a little carried away with that one. I meant only the—.</w:t>
      </w:r>
      <w:r w:rsidR="00136269">
        <w:t>”</w:t>
      </w:r>
    </w:p>
    <w:p w:rsidR="00172938" w:rsidRPr="00B420E0" w:rsidRDefault="00837DF3" w:rsidP="00A540C5">
      <w:pPr>
        <w:pStyle w:val="Body-TextTx"/>
      </w:pPr>
      <w:r>
        <w:t xml:space="preserve">His brow rose. He wasn’t going to let this pass. </w:t>
      </w:r>
      <w:r w:rsidR="00172938" w:rsidRPr="00B420E0">
        <w:t>“I’m listening.”</w:t>
      </w:r>
    </w:p>
    <w:p w:rsidR="00172938" w:rsidRPr="00B420E0" w:rsidRDefault="00172938" w:rsidP="00A540C5">
      <w:pPr>
        <w:pStyle w:val="Body-TextTx"/>
      </w:pPr>
      <w:r w:rsidRPr="00B420E0">
        <w:lastRenderedPageBreak/>
        <w:t>“I only meant the really coarse ones.”</w:t>
      </w:r>
    </w:p>
    <w:p w:rsidR="00172938" w:rsidRPr="00B420E0" w:rsidRDefault="00172938" w:rsidP="00A540C5">
      <w:pPr>
        <w:pStyle w:val="Body-TextTx"/>
      </w:pPr>
      <w:r w:rsidRPr="00B420E0">
        <w:t>“Good. That</w:t>
      </w:r>
      <w:r w:rsidR="00837DF3">
        <w:t>,</w:t>
      </w:r>
      <w:r w:rsidRPr="00B420E0">
        <w:t xml:space="preserve"> I’m certain I can manage.”</w:t>
      </w:r>
    </w:p>
    <w:p w:rsidR="00136269" w:rsidRDefault="00172938" w:rsidP="00A540C5">
      <w:pPr>
        <w:pStyle w:val="Body-TextTx"/>
      </w:pPr>
      <w:r w:rsidRPr="00B420E0">
        <w:t xml:space="preserve">“Can you?” She sighed and shook her head. “I’ve never been one to wish ill-fortune on anyone, my lord, but just so we’re clear, you </w:t>
      </w:r>
      <w:r w:rsidRPr="006E5918">
        <w:rPr>
          <w:rStyle w:val="itali"/>
        </w:rPr>
        <w:t xml:space="preserve">can’t </w:t>
      </w:r>
      <w:r w:rsidRPr="00B420E0">
        <w:t>be safe.” Her words were calmly spoken. “I’m not happy about this bargain we have struck, my lord. But know this, I don’t believe you can change, and I am committed to remaining a widow. In a way it seems unfair to you to go through with this.”</w:t>
      </w:r>
    </w:p>
    <w:p w:rsidR="00136269" w:rsidRDefault="00172938" w:rsidP="00A540C5">
      <w:pPr>
        <w:pStyle w:val="Body-TextTx"/>
      </w:pPr>
      <w:r w:rsidRPr="00B420E0">
        <w:t>His determined expression slowly relaxed and his lips formed a half smile. “Maybe I forgot to tell you, I always win</w:t>
      </w:r>
      <w:r>
        <w:t>.</w:t>
      </w:r>
      <w:r w:rsidRPr="00B420E0">
        <w:t>”</w:t>
      </w:r>
    </w:p>
    <w:p w:rsidR="00136269" w:rsidRDefault="00172938" w:rsidP="00A540C5">
      <w:pPr>
        <w:pStyle w:val="Body-TextTx"/>
      </w:pPr>
      <w:r w:rsidRPr="00B420E0">
        <w:t>The earl caressed her face with his gaze so intently it was as if he were caressing her skin with his fingers. The air around them seemed to crackle with words that weren’t being said and feelings that weren’t being expressed.</w:t>
      </w:r>
    </w:p>
    <w:p w:rsidR="00136269" w:rsidRDefault="00172938" w:rsidP="00A540C5">
      <w:pPr>
        <w:pStyle w:val="Body-TextTx"/>
      </w:pPr>
      <w:r w:rsidRPr="00B420E0">
        <w:t>“Not this time,” she asserted, handed him her glass and walked away.</w:t>
      </w:r>
    </w:p>
    <w:p w:rsidR="00D81EAC" w:rsidRPr="00D81EAC" w:rsidRDefault="00D81EAC" w:rsidP="00D81EAC" w14:paraId="39A42EE6">
      <w:pPr>
        <w:pStyle w:val="Section-ChapterSCP"/>
      </w:pPr>
      <w:r w:rsidRPr="00D81EAC">
        <w:lastRenderedPageBreak/>
        <w:t>Chapter</w:t>
      </w:r>
      <w:r w:rsidR="004B0584">
        <w:t xml:space="preserve"> 8</w:t>
      </w:r>
    </w:p>
    <w:p w:rsidR="00172938" w:rsidRPr="00B420E0" w:rsidRDefault="00172938" w:rsidP="00D221E5">
      <w:pPr>
        <w:pStyle w:val="TitleTtl"/>
      </w:pPr>
      <w:r w:rsidRPr="00B420E0">
        <w:t xml:space="preserve">Chapter </w:t>
      </w:r>
      <w:r w:rsidR="00B975CC" w:rsidRPr="00B420E0">
        <w:t>8</w:t>
      </w:r>
    </w:p>
    <w:p w:rsidR="00A40E7A" w:rsidRDefault="00DA32D6" w:rsidP="00A540C5">
      <w:pPr>
        <w:pStyle w:val="Body-TextTx"/>
      </w:pPr>
      <w:r w:rsidRPr="00B420E0">
        <w:t xml:space="preserve">As soon as </w:t>
      </w:r>
      <w:r>
        <w:t>Brina had</w:t>
      </w:r>
      <w:r w:rsidRPr="00B420E0">
        <w:t xml:space="preserve"> awakened and remembered the earl was taking her for a ride, she felt </w:t>
      </w:r>
      <w:r>
        <w:t xml:space="preserve">a humming of excitement deep in her chest. </w:t>
      </w:r>
      <w:r w:rsidRPr="00B420E0">
        <w:t xml:space="preserve">At the time, she’d immediately put the sensation down to </w:t>
      </w:r>
      <w:r>
        <w:t xml:space="preserve">the chill in her room. Later she told herself it was </w:t>
      </w:r>
      <w:r w:rsidRPr="00B420E0">
        <w:t xml:space="preserve">common nerves. When it continued, she assumed it was because she was annoyed with herself for becoming overwrought </w:t>
      </w:r>
      <w:r w:rsidR="00A40E7A">
        <w:t xml:space="preserve">at the ball </w:t>
      </w:r>
      <w:r w:rsidRPr="00B420E0">
        <w:t xml:space="preserve">and </w:t>
      </w:r>
      <w:r>
        <w:t xml:space="preserve">had started making all </w:t>
      </w:r>
      <w:r w:rsidRPr="00B420E0">
        <w:t>those demands on him</w:t>
      </w:r>
      <w:r w:rsidR="00A40E7A">
        <w:t xml:space="preserve"> and that she would marry him if he complied</w:t>
      </w:r>
      <w:r w:rsidRPr="00B420E0">
        <w:t>.</w:t>
      </w:r>
    </w:p>
    <w:p w:rsidR="00136269" w:rsidRDefault="00A40E7A" w:rsidP="00A540C5">
      <w:pPr>
        <w:pStyle w:val="Body-TextTx"/>
      </w:pPr>
      <w:r w:rsidRPr="00B420E0">
        <w:t xml:space="preserve">She didn’t know what emotion had taken hold and caused </w:t>
      </w:r>
      <w:r>
        <w:t xml:space="preserve">her to literally put herself at risk. That was certainly reason enough to give her a case of the jitters, but </w:t>
      </w:r>
      <w:r w:rsidR="00FD6D17">
        <w:t xml:space="preserve">she shouldn’t still be experiencing the </w:t>
      </w:r>
      <w:r w:rsidR="00DA32D6" w:rsidRPr="00B420E0">
        <w:t>troubling stirs. By the time summer arrived, she’d be twenty-five. Plenty old enough not to allow a rake like Blacknight make her feel as if she were a young belle getting her first ride in a landau with a handsome man.</w:t>
      </w:r>
    </w:p>
    <w:p w:rsidR="00136269" w:rsidRDefault="00172938" w:rsidP="00A540C5">
      <w:pPr>
        <w:pStyle w:val="Body-TextTx"/>
      </w:pPr>
      <w:r w:rsidRPr="00B420E0">
        <w:t>It wasn’t the best day for a ride in St. James Park but Brina would manage. Skies were gray and the air was cold. A gusty strong wind had whistled around the corner of the house all morning. Just two days ago she’d heard birds chirping and the sun blazed hot on her cheeks when she was in the garden. Spring had seemed to disappear overnight and left a winter’s day in its place.</w:t>
      </w:r>
    </w:p>
    <w:p w:rsidR="00136269" w:rsidRDefault="00172938" w:rsidP="00A540C5">
      <w:pPr>
        <w:pStyle w:val="Body-TextTx"/>
      </w:pPr>
      <w:r w:rsidRPr="00B420E0">
        <w:t>Brina prepared for her outing with the earl by donning a thick-fabric chemise, a heavy forest green carriage dress with matching velvet pelisse, and fine woolen stockings. At the last moment, she changed from a low-heeled pump to her most comfortable pair of walking boots in case they decided to stop the carriage and take a stroll.</w:t>
      </w:r>
    </w:p>
    <w:p w:rsidR="00136269" w:rsidRDefault="00172938" w:rsidP="00A540C5">
      <w:pPr>
        <w:pStyle w:val="Body-TextTx"/>
      </w:pPr>
      <w:r w:rsidRPr="00B420E0">
        <w:t xml:space="preserve">“Should I go up to your room and fetch your black cape, Mrs. Feld?” the housekeeper </w:t>
      </w:r>
      <w:r w:rsidRPr="00B420E0">
        <w:lastRenderedPageBreak/>
        <w:t>asked, handing her the wide-brimmed bonnet banded with satin ribbon.</w:t>
      </w:r>
    </w:p>
    <w:p w:rsidR="00136269" w:rsidRDefault="00172938" w:rsidP="00A540C5">
      <w:pPr>
        <w:pStyle w:val="Body-TextTx"/>
      </w:pPr>
      <w:r w:rsidRPr="00B420E0">
        <w:t>“No, I should be fine. I don’t expect to be out of the house long this afternoon.”</w:t>
      </w:r>
    </w:p>
    <w:p w:rsidR="00172938" w:rsidRPr="00B420E0" w:rsidRDefault="00172938" w:rsidP="00A540C5">
      <w:pPr>
        <w:pStyle w:val="Body-TextTx"/>
      </w:pPr>
      <w:r w:rsidRPr="00B420E0">
        <w:t>Brina knew if she were too cold, it would be a good reason to cut short her excursion with Blacknight. She wouldn’t admit to actually planning it, but a shiver or two from her should make him recognize her discomfort and suggest the need to return home.</w:t>
      </w:r>
    </w:p>
    <w:p w:rsidR="00172938" w:rsidRPr="00B420E0" w:rsidRDefault="00172938" w:rsidP="00A540C5">
      <w:pPr>
        <w:pStyle w:val="Body-TextTx"/>
      </w:pPr>
      <w:r w:rsidRPr="00B420E0">
        <w:t xml:space="preserve">After tying a bow under her chin, she started pulling on her gloves, wanting to be ready when the earl arrived. There was no reason to prolong the afternoon by inviting him inside and offering tea. It would have been </w:t>
      </w:r>
      <w:r w:rsidR="00A40E7A">
        <w:t>a proper</w:t>
      </w:r>
      <w:r w:rsidRPr="00B420E0">
        <w:t xml:space="preserve"> thing to do, and necessary if she’d still been living at her parents’ house. They would have insisted on saying hello to the new earl. Though Brina was quite sure they wouldn’t be pleased Lord Blacknight had placed a wager at White’s stating she would accept his proposal by the end of the Season. </w:t>
      </w:r>
      <w:r w:rsidR="00682910">
        <w:t xml:space="preserve">Hopefully they wouldn’t know until it was all over. </w:t>
      </w:r>
      <w:r w:rsidRPr="00B420E0">
        <w:t>By now, her parents should be safely ensconced at her aunt’s estate in Northcumberland and far away from all the gossip.</w:t>
      </w:r>
    </w:p>
    <w:p w:rsidR="00136269" w:rsidRDefault="00172938" w:rsidP="00A540C5">
      <w:pPr>
        <w:pStyle w:val="Body-TextTx"/>
      </w:pPr>
      <w:r w:rsidRPr="00B420E0">
        <w:t xml:space="preserve">Brina adored her mother and father. They had always been good to her, but she </w:t>
      </w:r>
      <w:r w:rsidR="00682910">
        <w:t xml:space="preserve">was glad she </w:t>
      </w:r>
      <w:r w:rsidRPr="00B420E0">
        <w:t xml:space="preserve">no longer </w:t>
      </w:r>
      <w:r w:rsidR="00682910">
        <w:t xml:space="preserve">had to depend </w:t>
      </w:r>
      <w:r w:rsidR="00FD6D17">
        <w:t xml:space="preserve">on </w:t>
      </w:r>
      <w:r w:rsidRPr="00B420E0">
        <w:t>their</w:t>
      </w:r>
      <w:r w:rsidR="00682910">
        <w:t xml:space="preserve"> unwavering support</w:t>
      </w:r>
      <w:r w:rsidRPr="00B420E0">
        <w:t xml:space="preserve">. After Stewart’s death she </w:t>
      </w:r>
      <w:r w:rsidR="00F14FC9">
        <w:t>needed them close.</w:t>
      </w:r>
    </w:p>
    <w:p w:rsidR="00172938" w:rsidRPr="00B420E0" w:rsidRDefault="00172938" w:rsidP="00A540C5">
      <w:pPr>
        <w:pStyle w:val="Body-TextTx"/>
      </w:pPr>
      <w:r w:rsidRPr="00B420E0">
        <w:t>And not without good reason. The shock of losing her husband and the denial that persisted far too long had provoked unhealthy emotions she was still trying to recover from.</w:t>
      </w:r>
    </w:p>
    <w:p w:rsidR="00172938" w:rsidRPr="00B420E0" w:rsidRDefault="00172938" w:rsidP="00A540C5">
      <w:pPr>
        <w:pStyle w:val="Body-TextTx"/>
      </w:pPr>
      <w:r w:rsidRPr="00B420E0">
        <w:t xml:space="preserve">A stirring from the past teased Brina’s mind as she tightened the gloves around her fingers. She tried to brush the unwanted memories </w:t>
      </w:r>
      <w:r w:rsidR="00C4292B" w:rsidRPr="00B420E0">
        <w:t>away,</w:t>
      </w:r>
      <w:r w:rsidRPr="00B420E0">
        <w:t xml:space="preserve"> but they lingered like cold morning fog on a gray day.</w:t>
      </w:r>
    </w:p>
    <w:p w:rsidR="00136269" w:rsidRDefault="00172938" w:rsidP="00A540C5">
      <w:pPr>
        <w:pStyle w:val="Body-TextTx"/>
      </w:pPr>
      <w:r w:rsidRPr="00B420E0">
        <w:t>For a time, Brina thought she might be going insane. Perhaps she even had a little. For a time.</w:t>
      </w:r>
    </w:p>
    <w:p w:rsidR="00136269" w:rsidRDefault="00172938" w:rsidP="00A540C5">
      <w:pPr>
        <w:pStyle w:val="Body-TextTx"/>
      </w:pPr>
      <w:r w:rsidRPr="00B420E0">
        <w:lastRenderedPageBreak/>
        <w:t xml:space="preserve">She’d loved her husband and considered it an act of faithfulness and honor to refuse to believe he was dead. Afterall, they’d only been married three months when she was told the sea had taken him. There were reports he’d saved the lives of several people by helping them grab onto pieces of wreckage. He was young, strong. </w:t>
      </w:r>
      <w:r w:rsidR="00C4292B" w:rsidRPr="00B420E0">
        <w:t>Surely,</w:t>
      </w:r>
      <w:r w:rsidRPr="00B420E0">
        <w:t xml:space="preserve"> he’d saved himself, too. He </w:t>
      </w:r>
      <w:r w:rsidR="00682910">
        <w:t xml:space="preserve">had to be somewhere. Injured perhaps and </w:t>
      </w:r>
      <w:r w:rsidRPr="00B420E0">
        <w:t>just hadn’t been found. Days turned into weeks. Months passed. He didn’t return.</w:t>
      </w:r>
    </w:p>
    <w:p w:rsidR="00172938" w:rsidRPr="00B420E0" w:rsidRDefault="00172938" w:rsidP="00A540C5">
      <w:pPr>
        <w:pStyle w:val="Body-TextTx"/>
      </w:pPr>
      <w:r w:rsidRPr="00B420E0">
        <w:t>Brina finally had to accept he wasn’t coming back.</w:t>
      </w:r>
    </w:p>
    <w:p w:rsidR="00172938" w:rsidRPr="00B420E0" w:rsidRDefault="00172938" w:rsidP="00A540C5">
      <w:pPr>
        <w:pStyle w:val="Body-TextTx"/>
      </w:pPr>
      <w:r w:rsidRPr="00B420E0">
        <w:t>He was dead, and she had stopped living. She couldn’t cope with the deep, pulsing sadness of losing him.</w:t>
      </w:r>
    </w:p>
    <w:p w:rsidR="00136269" w:rsidRDefault="00172938" w:rsidP="00A540C5">
      <w:pPr>
        <w:pStyle w:val="Body-TextTx"/>
      </w:pPr>
      <w:r w:rsidRPr="00B420E0">
        <w:t xml:space="preserve">But then, when she felt she couldn’t bear the pain and anger of loss any longer, she met Julia and Adeline that sad day at a square near the docks at London’s Harbor. It wasn’t a place widows of Society should ever find themselves, nevertheless it was where the few personal belongings that had been recovered from the sinking of the </w:t>
      </w:r>
      <w:r w:rsidRPr="006E5918">
        <w:rPr>
          <w:rStyle w:val="itali"/>
        </w:rPr>
        <w:t>Salty Dove</w:t>
      </w:r>
      <w:r w:rsidRPr="00B420E0">
        <w:t xml:space="preserve"> had been displayed. The items were lined up in rows, available for family members who wanted to look through and retrieve loved ones’ final possessions.</w:t>
      </w:r>
    </w:p>
    <w:p w:rsidR="00172938" w:rsidRPr="00B420E0" w:rsidRDefault="00172938" w:rsidP="00A540C5">
      <w:pPr>
        <w:pStyle w:val="Body-TextTx"/>
      </w:pPr>
      <w:r w:rsidRPr="00B420E0">
        <w:t>Seagulls had squawked all afternoon. The smell of putrid water hung in the air. Lonesome, distant sounds of riggings clanking against wooden masts would never fully leave her mind. Nor would the suffering families of the stewards, attendants and other workers on the ship. They had gathered and huddled there</w:t>
      </w:r>
      <w:r>
        <w:t>,</w:t>
      </w:r>
      <w:r w:rsidRPr="00B420E0">
        <w:t xml:space="preserve"> too that day. Mostly women and children poorly dressed. They hugged, talked softly, and comforted each other.</w:t>
      </w:r>
    </w:p>
    <w:p w:rsidR="00172938" w:rsidRPr="00B420E0" w:rsidRDefault="00172938" w:rsidP="00A540C5">
      <w:pPr>
        <w:pStyle w:val="Body-TextTx"/>
      </w:pPr>
      <w:r w:rsidRPr="00B420E0">
        <w:t xml:space="preserve">That was the day Adeline had the idea of starting </w:t>
      </w:r>
      <w:r>
        <w:t xml:space="preserve">a </w:t>
      </w:r>
      <w:r w:rsidRPr="00B420E0">
        <w:t xml:space="preserve">school for the unfortunate children who were left fatherless by the downed ship. Polite Society would take care of their own but who would take care of the workers’ offspring? The three Society widows decided they </w:t>
      </w:r>
      <w:r w:rsidR="00FF0C2C" w:rsidRPr="00B420E0">
        <w:t>would,</w:t>
      </w:r>
      <w:r w:rsidRPr="00B420E0">
        <w:t xml:space="preserve"> and </w:t>
      </w:r>
      <w:r w:rsidRPr="00B420E0">
        <w:lastRenderedPageBreak/>
        <w:t>the inception of The Seafarer’s School for Girls had been born.</w:t>
      </w:r>
    </w:p>
    <w:p w:rsidR="00136269" w:rsidRDefault="00172938" w:rsidP="00A540C5">
      <w:pPr>
        <w:pStyle w:val="Body-TextTx"/>
      </w:pPr>
      <w:r w:rsidRPr="00B420E0">
        <w:t>And it had saved Brina’s life.</w:t>
      </w:r>
    </w:p>
    <w:p w:rsidR="00172938" w:rsidRPr="00B420E0" w:rsidRDefault="00172938" w:rsidP="00A540C5">
      <w:pPr>
        <w:pStyle w:val="Body-TextTx"/>
      </w:pPr>
      <w:r w:rsidRPr="00B420E0">
        <w:t>“Would you like for me to ask your maid to bring you a different pair of gloves?”</w:t>
      </w:r>
    </w:p>
    <w:p w:rsidR="00172938" w:rsidRPr="00B420E0" w:rsidRDefault="00172938" w:rsidP="00A540C5">
      <w:pPr>
        <w:pStyle w:val="Body-TextTx"/>
      </w:pPr>
      <w:r w:rsidRPr="00B420E0">
        <w:t>“What?” Brina blinked back the past and looked down at her hands. She had put on the gloves and now taken them off. Shaking her head, she smiled at Mrs. Lawton, happy to have a reason to put the unwanted memories to bed once again. “No, no. They fit fine. I was simply distracted for a few moments.”</w:t>
      </w:r>
    </w:p>
    <w:p w:rsidR="00172938" w:rsidRPr="00B420E0" w:rsidRDefault="00172938" w:rsidP="00A540C5">
      <w:pPr>
        <w:pStyle w:val="Body-TextTx"/>
      </w:pPr>
      <w:r w:rsidRPr="00B420E0">
        <w:t xml:space="preserve">A tap sounded on the doorknocker. Brina’s stomach tightened. </w:t>
      </w:r>
      <w:r w:rsidR="00682910">
        <w:t>S</w:t>
      </w:r>
      <w:r w:rsidRPr="00B420E0">
        <w:t>he started pulling on her gloves again. “At last, he’s here. There’s nothing like getting something started so you can look forward to the finish.”</w:t>
      </w:r>
    </w:p>
    <w:p w:rsidR="00136269" w:rsidRDefault="00172938" w:rsidP="00A540C5">
      <w:pPr>
        <w:pStyle w:val="Body-TextTx"/>
      </w:pPr>
      <w:r w:rsidRPr="00B420E0">
        <w:t>Mrs. Lawton headed for the door. Brina slipped the ribbons of her reticule over her wrist and settled them at the top of her gloves. She then scooted from behind her housekeeper</w:t>
      </w:r>
      <w:r w:rsidR="00682910">
        <w:t xml:space="preserve">, </w:t>
      </w:r>
      <w:r w:rsidRPr="00B420E0">
        <w:t>intent on rushing outside but the sight of the earl looking so splendid and dashing in his dark-blue coat, fawn-colored trousers, and quilted beige waistcoat</w:t>
      </w:r>
      <w:r w:rsidR="00682910">
        <w:t>, she</w:t>
      </w:r>
      <w:r w:rsidRPr="00B420E0">
        <w:t xml:space="preserve"> had </w:t>
      </w:r>
      <w:r w:rsidR="00682910">
        <w:t>to</w:t>
      </w:r>
      <w:r w:rsidRPr="00B420E0">
        <w:t xml:space="preserve"> stop and drink in the sight of him.</w:t>
      </w:r>
    </w:p>
    <w:p w:rsidR="00136269" w:rsidRDefault="00172938" w:rsidP="00A540C5">
      <w:pPr>
        <w:pStyle w:val="Body-TextTx"/>
      </w:pPr>
      <w:r w:rsidRPr="00B420E0">
        <w:t>Reality came swift. It hadn’t been nerves or annoyance she’d felt all morning. It was guilty excitement at the thought of seeing and spending time with him. His towering height and perfect physique sent a thrill of desire flashing through her, and she simply wanted to enjoy it.</w:t>
      </w:r>
    </w:p>
    <w:p w:rsidR="00172938" w:rsidRPr="00B420E0" w:rsidRDefault="00172938" w:rsidP="00A540C5">
      <w:pPr>
        <w:pStyle w:val="Body-TextTx"/>
      </w:pPr>
      <w:r w:rsidRPr="00B420E0">
        <w:t>From the moment she’d first seen him she’d been attracted and despite her valiant efforts, that hadn’t changed. But right now, she had to reign in those feminine emotions and stay calm.</w:t>
      </w:r>
    </w:p>
    <w:p w:rsidR="00136269" w:rsidRDefault="00172938" w:rsidP="00A540C5">
      <w:pPr>
        <w:pStyle w:val="Body-TextTx"/>
      </w:pPr>
      <w:r w:rsidRPr="00B420E0">
        <w:t>“My lord,” she greeted him, and curtsied.</w:t>
      </w:r>
    </w:p>
    <w:p w:rsidR="00172938" w:rsidRPr="00B420E0" w:rsidRDefault="00172938" w:rsidP="00A540C5">
      <w:pPr>
        <w:pStyle w:val="Body-TextTx"/>
      </w:pPr>
      <w:r w:rsidRPr="00B420E0">
        <w:t>He took off his hat and nodded. “Mrs. Feld.”</w:t>
      </w:r>
    </w:p>
    <w:p w:rsidR="00136269" w:rsidRDefault="00172938" w:rsidP="00A540C5">
      <w:pPr>
        <w:pStyle w:val="Body-TextTx"/>
      </w:pPr>
      <w:r w:rsidRPr="00B420E0">
        <w:t>She stepped outside. “You’re right on time and I’m ready.”</w:t>
      </w:r>
    </w:p>
    <w:p w:rsidR="00136269" w:rsidRDefault="00172938" w:rsidP="00A540C5">
      <w:pPr>
        <w:pStyle w:val="Body-TextTx"/>
      </w:pPr>
      <w:r w:rsidRPr="00B420E0">
        <w:t>His eyes narrowed and he hesitated. “You might need a cape. It’s windy today.”</w:t>
      </w:r>
    </w:p>
    <w:p w:rsidR="00136269" w:rsidRDefault="00172938" w:rsidP="00A540C5">
      <w:pPr>
        <w:pStyle w:val="Body-TextTx"/>
      </w:pPr>
      <w:r w:rsidRPr="00B420E0">
        <w:lastRenderedPageBreak/>
        <w:t>“I should be warm enough.” She smiled to herself and started down the stone steps toward the street. The closer she got to the pavement the slower she walked. No carriage was parked in front of the house. There were three horses and a groom standing in front of one of them.</w:t>
      </w:r>
    </w:p>
    <w:p w:rsidR="00172938" w:rsidRPr="00B420E0" w:rsidRDefault="00172938" w:rsidP="00A540C5">
      <w:pPr>
        <w:pStyle w:val="Body-TextTx"/>
      </w:pPr>
      <w:r w:rsidRPr="00B420E0">
        <w:t>A feeling of suspicion rose from within her. She stopped and turned to stare at the earl while her brain tried to focus on the situation she saw unfolding before her.</w:t>
      </w:r>
    </w:p>
    <w:p w:rsidR="00172938" w:rsidRPr="00B420E0" w:rsidRDefault="00172938" w:rsidP="00A540C5">
      <w:pPr>
        <w:pStyle w:val="Body-TextTx"/>
      </w:pPr>
      <w:r w:rsidRPr="00B420E0">
        <w:t>“These are horses,” she said.</w:t>
      </w:r>
    </w:p>
    <w:p w:rsidR="00172938" w:rsidRPr="00B420E0" w:rsidRDefault="00172938" w:rsidP="00A540C5">
      <w:pPr>
        <w:pStyle w:val="Body-TextTx"/>
      </w:pPr>
      <w:r w:rsidRPr="00B420E0">
        <w:t>He regarded her closely as he came up beside her. “Well-schooled mares. I picked a gentle one for you. You do ride, don’t you?”</w:t>
      </w:r>
    </w:p>
    <w:p w:rsidR="00172938" w:rsidRPr="00B420E0" w:rsidRDefault="00172938" w:rsidP="00A540C5">
      <w:pPr>
        <w:pStyle w:val="Body-TextTx"/>
      </w:pPr>
      <w:r w:rsidRPr="00B420E0">
        <w:t>Brina was so astounded she wasn’t sure she could speak at first. Her breath seemed to clog at the base of her throat. “Yes, I do,” she managed to say. Not well, but she could manage a horse. Somewhat. “Why did you bring horses?”</w:t>
      </w:r>
    </w:p>
    <w:p w:rsidR="00136269" w:rsidRDefault="00172938" w:rsidP="00A540C5">
      <w:pPr>
        <w:pStyle w:val="Body-TextTx"/>
      </w:pPr>
      <w:r w:rsidRPr="00B420E0">
        <w:t>“You look concerned,” he said, though his tone was light, making it clear he was anything but concerned that she could not handle the task he’d brought to her. He casually folded his arms across his chest. “I said we’d go for a ride in the park.”</w:t>
      </w:r>
    </w:p>
    <w:p w:rsidR="00136269" w:rsidRDefault="00172938" w:rsidP="00A540C5">
      <w:pPr>
        <w:pStyle w:val="Body-TextTx"/>
      </w:pPr>
      <w:r w:rsidRPr="00B420E0">
        <w:t>The Earl of Blacknight had to be the most unbelievable man in all of London. And England. The whole world.</w:t>
      </w:r>
      <w:r w:rsidR="00682910">
        <w:t xml:space="preserve"> And he was standing in front of her. Pursuing her. </w:t>
      </w:r>
      <w:r w:rsidR="00D64EEA">
        <w:t>Tempting her with intriguing charm.</w:t>
      </w:r>
    </w:p>
    <w:p w:rsidR="00172938" w:rsidRPr="00B420E0" w:rsidRDefault="00172938" w:rsidP="00A540C5">
      <w:pPr>
        <w:pStyle w:val="Body-TextTx"/>
      </w:pPr>
      <w:r w:rsidRPr="00B420E0">
        <w:t>“This is not what it means when you ask a lady to go for a ride.” Brina sucked in a deep, soundless breath</w:t>
      </w:r>
      <w:r w:rsidR="00D64EEA">
        <w:t xml:space="preserve"> of exasperation</w:t>
      </w:r>
      <w:r w:rsidRPr="00B420E0">
        <w:t>. “It means you will bring a curricle to her door, or perhaps a shiny landau with the top down. You don’t bring horses</w:t>
      </w:r>
      <w:r w:rsidR="00D64EEA">
        <w:t>.</w:t>
      </w:r>
      <w:r w:rsidR="00D64EEA" w:rsidRPr="00D64EEA">
        <w:t xml:space="preserve"> </w:t>
      </w:r>
      <w:r w:rsidR="00D64EEA">
        <w:t>How could doing something like this have even entered your mind?</w:t>
      </w:r>
      <w:r w:rsidRPr="00B420E0">
        <w:t>”</w:t>
      </w:r>
    </w:p>
    <w:p w:rsidR="00136269" w:rsidRDefault="00172938" w:rsidP="00A540C5">
      <w:pPr>
        <w:pStyle w:val="Body-TextTx"/>
      </w:pPr>
      <w:r w:rsidRPr="00B420E0">
        <w:t xml:space="preserve">He remained at ease and offered her </w:t>
      </w:r>
      <w:r w:rsidR="00D64EEA">
        <w:t xml:space="preserve">only </w:t>
      </w:r>
      <w:r w:rsidRPr="00B420E0">
        <w:t xml:space="preserve">a trace of a smile. </w:t>
      </w:r>
      <w:r w:rsidR="00D64EEA">
        <w:t xml:space="preserve">A smile that teased and </w:t>
      </w:r>
      <w:r w:rsidR="00D64EEA">
        <w:lastRenderedPageBreak/>
        <w:t xml:space="preserve">irritated her at the same time. And that she </w:t>
      </w:r>
      <w:r w:rsidRPr="00B420E0">
        <w:t>was more than a little perturbed didn’t seem to bother him at all.</w:t>
      </w:r>
    </w:p>
    <w:p w:rsidR="00172938" w:rsidRPr="00B420E0" w:rsidRDefault="00172938" w:rsidP="00A540C5">
      <w:pPr>
        <w:pStyle w:val="Body-TextTx"/>
      </w:pPr>
      <w:r w:rsidRPr="00B420E0">
        <w:t xml:space="preserve">“It’s not a problem,” he said so smoothly his words washed over her as if they were </w:t>
      </w:r>
      <w:r w:rsidR="00D64EEA">
        <w:t xml:space="preserve">a goose feather </w:t>
      </w:r>
      <w:r w:rsidRPr="00B420E0">
        <w:t>trickling against her skin. “I’ll return to the stable and get a proper carriage for you.”</w:t>
      </w:r>
    </w:p>
    <w:p w:rsidR="00172938" w:rsidRPr="00B420E0" w:rsidRDefault="00172938" w:rsidP="00A540C5">
      <w:pPr>
        <w:pStyle w:val="Body-TextTx"/>
      </w:pPr>
      <w:r w:rsidRPr="00B420E0">
        <w:t>“No, no.” Brina shook her head, walked over to the smaller horse and rubbed down her long brown nose. “I don’t want you to do that. I haven’t ridden in a long time. I’ll manage.”</w:t>
      </w:r>
    </w:p>
    <w:p w:rsidR="00136269" w:rsidRDefault="00172938" w:rsidP="00A540C5">
      <w:pPr>
        <w:pStyle w:val="Body-TextTx"/>
      </w:pPr>
      <w:r w:rsidRPr="00B420E0">
        <w:t>The mare nudged her hand gingerly so Brina patted her firm neck. The animal nudged her again. She was friendly and Brina warmed to that immediately. Blacknight had made a wise choice.</w:t>
      </w:r>
    </w:p>
    <w:p w:rsidR="00172938" w:rsidRPr="00B420E0" w:rsidRDefault="00172938" w:rsidP="00A540C5">
      <w:pPr>
        <w:pStyle w:val="Body-TextTx"/>
      </w:pPr>
      <w:r w:rsidRPr="00B420E0">
        <w:t>“Only if you’re sure,” he said with conviction.</w:t>
      </w:r>
    </w:p>
    <w:p w:rsidR="00172938" w:rsidRPr="00B420E0" w:rsidRDefault="00172938" w:rsidP="00A540C5">
      <w:pPr>
        <w:pStyle w:val="Body-TextTx"/>
      </w:pPr>
      <w:r w:rsidRPr="00B420E0">
        <w:t xml:space="preserve">She looked over at him and twitched a smile. How could she stay upset with a man who </w:t>
      </w:r>
      <w:r w:rsidR="00D64EEA">
        <w:t xml:space="preserve">brought her a horse to </w:t>
      </w:r>
      <w:proofErr w:type="gramStart"/>
      <w:r w:rsidR="00D64EEA">
        <w:t>ride.</w:t>
      </w:r>
      <w:proofErr w:type="gramEnd"/>
      <w:r w:rsidR="00D64EEA">
        <w:t xml:space="preserve"> A man who </w:t>
      </w:r>
      <w:r w:rsidRPr="00B420E0">
        <w:t xml:space="preserve">continually surprised </w:t>
      </w:r>
      <w:r w:rsidR="00FF0C2C" w:rsidRPr="00B420E0">
        <w:t>her?</w:t>
      </w:r>
      <w:r w:rsidRPr="00B420E0">
        <w:t xml:space="preserve"> It was frustrating that he was so stimulating</w:t>
      </w:r>
      <w:r w:rsidR="00D64EEA">
        <w:t>. She had a feeling he wasn’t nea</w:t>
      </w:r>
      <w:r w:rsidRPr="00B420E0">
        <w:t>rly as oblivious to the rules of gentlemanly behavior as</w:t>
      </w:r>
      <w:r w:rsidR="00114380">
        <w:t xml:space="preserve"> </w:t>
      </w:r>
      <w:r w:rsidR="00D64EEA">
        <w:t xml:space="preserve">he claimed and </w:t>
      </w:r>
      <w:r w:rsidR="00114380">
        <w:t>others</w:t>
      </w:r>
      <w:r w:rsidRPr="00B420E0">
        <w:t xml:space="preserve"> liked to think.</w:t>
      </w:r>
    </w:p>
    <w:p w:rsidR="00136269" w:rsidRDefault="00172938" w:rsidP="00A540C5">
      <w:pPr>
        <w:pStyle w:val="Body-TextTx"/>
      </w:pPr>
      <w:r w:rsidRPr="00B420E0">
        <w:t>“I am.”</w:t>
      </w:r>
    </w:p>
    <w:p w:rsidR="00136269" w:rsidRDefault="00172938" w:rsidP="00A540C5">
      <w:pPr>
        <w:pStyle w:val="Body-TextTx"/>
      </w:pPr>
      <w:r w:rsidRPr="00B420E0">
        <w:t xml:space="preserve">The groom placed the two-step stool down by her, and the earl reached for her hand. His grip was firm and reassuring. Within the bounds of </w:t>
      </w:r>
      <w:r w:rsidR="00FF0C2C" w:rsidRPr="00B420E0">
        <w:t>propriety,</w:t>
      </w:r>
      <w:r w:rsidRPr="00B420E0">
        <w:t xml:space="preserve"> he’d helped her position herself perfectly in the side saddle with her booted feet properly settled in the stirrups.</w:t>
      </w:r>
    </w:p>
    <w:p w:rsidR="00136269" w:rsidRDefault="00172938" w:rsidP="00A540C5">
      <w:pPr>
        <w:pStyle w:val="Body-TextTx"/>
      </w:pPr>
      <w:r w:rsidRPr="00B420E0">
        <w:t>He held onto the leather ribbons as he gazed into her eyes and said, “You look very capable sitting up there, but would you like for me to lead your horse?”</w:t>
      </w:r>
    </w:p>
    <w:p w:rsidR="00172938" w:rsidRPr="00B420E0" w:rsidRDefault="00172938" w:rsidP="00A540C5">
      <w:pPr>
        <w:pStyle w:val="Body-TextTx"/>
      </w:pPr>
      <w:r w:rsidRPr="00B420E0">
        <w:t xml:space="preserve">She tried to feel annoyed at him, but there was just no way she could. </w:t>
      </w:r>
      <w:r w:rsidR="00163F56">
        <w:t>She was delighted to be in the saddle again. Riding was an enjoyable pastime</w:t>
      </w:r>
      <w:r w:rsidR="00FD5DF0">
        <w:t xml:space="preserve"> and the thought of doing it again </w:t>
      </w:r>
      <w:r w:rsidR="00FD5DF0">
        <w:lastRenderedPageBreak/>
        <w:t>made her feel good and excited to get started</w:t>
      </w:r>
      <w:r w:rsidR="00163F56">
        <w:t xml:space="preserve">. </w:t>
      </w:r>
      <w:r w:rsidRPr="00B420E0">
        <w:t>“No, I’ll be fine,” she answered, feeling comfortable and holding out her palm. “It may have been</w:t>
      </w:r>
      <w:r w:rsidR="00FD5DF0">
        <w:t xml:space="preserve"> a few </w:t>
      </w:r>
      <w:r w:rsidRPr="00B420E0">
        <w:t>years since I’ve ridden, but I don’t’ think I’ve forgotten how to guide a horse.”</w:t>
      </w:r>
    </w:p>
    <w:p w:rsidR="00172938" w:rsidRPr="00B420E0" w:rsidRDefault="00172938" w:rsidP="00A540C5">
      <w:pPr>
        <w:pStyle w:val="Body-TextTx"/>
      </w:pPr>
      <w:r w:rsidRPr="00B420E0">
        <w:t>He placed the ribbons in her hands. “And you’re right. You don’t need a cape. I brought a blanket for us to sit on and enjoy refreshments when we get to the park.” He walked over to the groom’s horse and pulled a gray wool blanket from behind a basket. He laid it over her lap and said, “Hold on to this end to keep it from falling off.”</w:t>
      </w:r>
    </w:p>
    <w:p w:rsidR="00136269" w:rsidRDefault="00172938" w:rsidP="00A540C5">
      <w:pPr>
        <w:pStyle w:val="Body-TextTx"/>
      </w:pPr>
      <w:r w:rsidRPr="00B420E0">
        <w:t>“Thank you,” she said, tucking the heavy fabric around her waist and under her hip.</w:t>
      </w:r>
      <w:r w:rsidR="00FD5DF0">
        <w:t xml:space="preserve"> Giving her the blanket was not only mannerly of him but thoughtful of her comfort as well.</w:t>
      </w:r>
    </w:p>
    <w:p w:rsidR="00172938" w:rsidRPr="00B420E0" w:rsidRDefault="00172938" w:rsidP="00A540C5">
      <w:pPr>
        <w:pStyle w:val="Body-TextTx"/>
      </w:pPr>
      <w:r w:rsidRPr="00B420E0">
        <w:t>“If at any time you feel you can’t control the horse let me know.”</w:t>
      </w:r>
    </w:p>
    <w:p w:rsidR="00172938" w:rsidRPr="00B420E0" w:rsidRDefault="00172938" w:rsidP="00A540C5">
      <w:pPr>
        <w:pStyle w:val="Body-TextTx"/>
      </w:pPr>
      <w:r w:rsidRPr="00B420E0">
        <w:t xml:space="preserve">Brina could tell he was playfully teasing her as the mare hadn’t so much as snorted since Brina approached. She gave the earl just enough of </w:t>
      </w:r>
      <w:r>
        <w:t xml:space="preserve">a </w:t>
      </w:r>
      <w:r w:rsidRPr="00B420E0">
        <w:t>smile</w:t>
      </w:r>
      <w:r>
        <w:t xml:space="preserve"> to</w:t>
      </w:r>
      <w:r w:rsidRPr="00B420E0">
        <w:t xml:space="preserve"> let him know she understood exactly what he was doing.</w:t>
      </w:r>
    </w:p>
    <w:p w:rsidR="00136269" w:rsidRDefault="00172938" w:rsidP="00A540C5">
      <w:pPr>
        <w:pStyle w:val="Body-TextTx"/>
      </w:pPr>
      <w:r w:rsidRPr="00B420E0">
        <w:t>“I fear the only thing I can’t control is you.” Or the way she felt when he was near.</w:t>
      </w:r>
    </w:p>
    <w:p w:rsidR="00172938" w:rsidRPr="00B420E0" w:rsidRDefault="00172938" w:rsidP="00A540C5">
      <w:pPr>
        <w:pStyle w:val="Body-TextTx"/>
      </w:pPr>
      <w:r w:rsidRPr="00B420E0">
        <w:t>He chuckled and climbed atop his horse with the ease of a man who was well-seasoned to a saddle and knew how to handle the animal beneath him. Brina gave a gentle kick to the horse’s flank with her heel and they started down the quiet street.</w:t>
      </w:r>
    </w:p>
    <w:p w:rsidR="00172938" w:rsidRPr="00B420E0" w:rsidRDefault="00172938" w:rsidP="00A540C5">
      <w:pPr>
        <w:pStyle w:val="Body-TextTx"/>
      </w:pPr>
      <w:r w:rsidRPr="00B420E0">
        <w:t>After passing only a few houses she felt exhilarated. She was enjoying the ride immensely and wondering why she hadn’t done it for so long. The mare had a smooth gait and ambled along at the right pace, giving her time to get used to being in the saddle after a long absence. From atop the horse she could see more of her surroundings. Her perspective of the houses and trees was different than when sitting inside a carriage or taking a stroll.</w:t>
      </w:r>
    </w:p>
    <w:p w:rsidR="00172938" w:rsidRPr="00B420E0" w:rsidRDefault="00172938" w:rsidP="00A540C5">
      <w:pPr>
        <w:pStyle w:val="Body-TextTx"/>
      </w:pPr>
      <w:r w:rsidRPr="00B420E0">
        <w:t xml:space="preserve">When more than a few moments of silence had passed, she offered, “You do know that </w:t>
      </w:r>
      <w:r w:rsidRPr="00B420E0">
        <w:lastRenderedPageBreak/>
        <w:t>even if we were going to ride horses, we should have arrived at the park in a carriage and had the groom waiting there for us?”</w:t>
      </w:r>
    </w:p>
    <w:p w:rsidR="00172938" w:rsidRPr="00B420E0" w:rsidRDefault="00172938" w:rsidP="00A540C5">
      <w:pPr>
        <w:pStyle w:val="Body-TextTx"/>
      </w:pPr>
      <w:r w:rsidRPr="00B420E0">
        <w:t>“If I’d done that you would have missed some of the enjoyment of the afternoon.”</w:t>
      </w:r>
    </w:p>
    <w:p w:rsidR="00172938" w:rsidRPr="00B420E0" w:rsidRDefault="00FD5DF0" w:rsidP="00A540C5">
      <w:pPr>
        <w:pStyle w:val="Body-TextTx"/>
      </w:pPr>
      <w:r>
        <w:t>She scoffed with confidence.</w:t>
      </w:r>
      <w:r w:rsidR="00172938" w:rsidRPr="00B420E0">
        <w:t xml:space="preserve"> “</w:t>
      </w:r>
      <w:r>
        <w:t xml:space="preserve">You can’t fool me. </w:t>
      </w:r>
      <w:r w:rsidR="00172938" w:rsidRPr="00B420E0">
        <w:t>What you mean is that you would have missed the amusement of seeing how startled I was at what you had done.”</w:t>
      </w:r>
    </w:p>
    <w:p w:rsidR="00172938" w:rsidRPr="00B420E0" w:rsidRDefault="00172938" w:rsidP="00A540C5">
      <w:pPr>
        <w:pStyle w:val="Body-TextTx"/>
      </w:pPr>
      <w:r w:rsidRPr="00B420E0">
        <w:t>“That, too,” he admitted without qualms.</w:t>
      </w:r>
    </w:p>
    <w:p w:rsidR="00172938" w:rsidRPr="00B420E0" w:rsidRDefault="00172938" w:rsidP="00A540C5">
      <w:pPr>
        <w:pStyle w:val="Body-TextTx"/>
      </w:pPr>
      <w:r w:rsidRPr="00B420E0">
        <w:t>Even with the dreary cold day, he still had a twinkle in his eyes. How could she ignore that?</w:t>
      </w:r>
      <w:r w:rsidR="00623B46">
        <w:t xml:space="preserve"> When he wasn’t being a rake he was so charming. And that was what she had to be careful of.</w:t>
      </w:r>
    </w:p>
    <w:p w:rsidR="00172938" w:rsidRPr="00B420E0" w:rsidRDefault="00172938" w:rsidP="00A540C5">
      <w:pPr>
        <w:pStyle w:val="Body-TextTx"/>
      </w:pPr>
      <w:r w:rsidRPr="00B420E0">
        <w:t>“How are you doing?” he asked. “Warm enough?”</w:t>
      </w:r>
    </w:p>
    <w:p w:rsidR="00172938" w:rsidRPr="00B420E0" w:rsidRDefault="00172938" w:rsidP="00A540C5">
      <w:pPr>
        <w:pStyle w:val="Body-TextTx"/>
      </w:pPr>
      <w:r w:rsidRPr="00B420E0">
        <w:t xml:space="preserve">She was actually doing wonderful as she was sure he expected. A cape would have kept the chill of the wind from blowing down her </w:t>
      </w:r>
      <w:r w:rsidR="00FF0C2C" w:rsidRPr="00B420E0">
        <w:t>neck,</w:t>
      </w:r>
      <w:r w:rsidRPr="00B420E0">
        <w:t xml:space="preserve"> but she was fine with the heat of the horse beneath her legs and warmth of the blanket </w:t>
      </w:r>
      <w:r w:rsidR="00FD5DF0">
        <w:t xml:space="preserve">he’d politely placed </w:t>
      </w:r>
      <w:r w:rsidRPr="00B420E0">
        <w:t>on her lap.</w:t>
      </w:r>
    </w:p>
    <w:p w:rsidR="00136269" w:rsidRDefault="00172938" w:rsidP="00A540C5">
      <w:pPr>
        <w:pStyle w:val="Body-TextTx"/>
      </w:pPr>
      <w:r w:rsidRPr="00B420E0">
        <w:t>“You brought the horses on purpose, didn’t you?” she asked.</w:t>
      </w:r>
    </w:p>
    <w:p w:rsidR="00172938" w:rsidRPr="00B420E0" w:rsidRDefault="00172938" w:rsidP="00A540C5">
      <w:pPr>
        <w:pStyle w:val="Body-TextTx"/>
      </w:pPr>
      <w:r w:rsidRPr="00B420E0">
        <w:t>He shrugged. “I thought you might be getting a little tired of doing the same thing each day and ready for something different.”</w:t>
      </w:r>
    </w:p>
    <w:p w:rsidR="00136269" w:rsidRDefault="00172938" w:rsidP="00A540C5">
      <w:pPr>
        <w:pStyle w:val="Body-TextTx"/>
      </w:pPr>
      <w:r w:rsidRPr="00B420E0">
        <w:t>A prickle of something she couldn’t describe skittered over her. It was alarming how well he seemed to know her. She’d wondered how he’d known she wanted to flee down the stone corridors and tunnel beneath the Paris chateau with him. Now how had he known she needed to do something she hadn’t done in years but use to enjoy</w:t>
      </w:r>
      <w:r w:rsidR="00392425">
        <w:t>?</w:t>
      </w:r>
      <w:r w:rsidRPr="00B420E0">
        <w:t xml:space="preserve"> Something as simple, peaceful, and enjoyable as riding a horse.</w:t>
      </w:r>
    </w:p>
    <w:p w:rsidR="00172938" w:rsidRPr="00B420E0" w:rsidRDefault="00172938" w:rsidP="00A540C5">
      <w:pPr>
        <w:pStyle w:val="Body-TextTx"/>
      </w:pPr>
      <w:r w:rsidRPr="00B420E0">
        <w:t xml:space="preserve">Brina had shied away from any closeness to men for years. Now, this one, with his bold wager and her demands he had found a way to insert himself into her very private life. For now, </w:t>
      </w:r>
      <w:r w:rsidRPr="00B420E0">
        <w:lastRenderedPageBreak/>
        <w:t>there was nothing to do about it but cope.</w:t>
      </w:r>
    </w:p>
    <w:p w:rsidR="00136269" w:rsidRDefault="00172938" w:rsidP="00A540C5">
      <w:pPr>
        <w:pStyle w:val="Body-TextTx"/>
      </w:pPr>
      <w:r w:rsidRPr="00B420E0">
        <w:t>Their pact was sealed.</w:t>
      </w:r>
    </w:p>
    <w:p w:rsidR="00172938" w:rsidRPr="00B420E0" w:rsidRDefault="00172938" w:rsidP="00A540C5">
      <w:pPr>
        <w:pStyle w:val="Body-TextTx"/>
      </w:pPr>
      <w:r w:rsidRPr="00B420E0">
        <w:t>“You must have known I could ride or you wouldn’t have chanced bringing the horses.”</w:t>
      </w:r>
    </w:p>
    <w:p w:rsidR="00172938" w:rsidRPr="00B420E0" w:rsidRDefault="00172938" w:rsidP="00A540C5">
      <w:pPr>
        <w:pStyle w:val="Body-TextTx"/>
      </w:pPr>
      <w:r w:rsidRPr="00B420E0">
        <w:t>“Wouldn’t I?”</w:t>
      </w:r>
    </w:p>
    <w:p w:rsidR="00136269" w:rsidRDefault="00172938" w:rsidP="00A540C5">
      <w:pPr>
        <w:pStyle w:val="Body-TextTx"/>
        <w:rPr>
          <w:rStyle w:val="itali"/>
        </w:rPr>
      </w:pPr>
      <w:r w:rsidRPr="006E5918">
        <w:rPr>
          <w:rStyle w:val="itali"/>
        </w:rPr>
        <w:t>Well, perhaps he would.</w:t>
      </w:r>
    </w:p>
    <w:p w:rsidR="00172938" w:rsidRPr="00B420E0" w:rsidRDefault="00172938" w:rsidP="00A540C5">
      <w:pPr>
        <w:pStyle w:val="Body-TextTx"/>
      </w:pPr>
      <w:r w:rsidRPr="00B420E0">
        <w:t>“If you didn’t know for sure, it was very brazen of you.”</w:t>
      </w:r>
    </w:p>
    <w:p w:rsidR="00172938" w:rsidRPr="00B420E0" w:rsidRDefault="00172938" w:rsidP="00A540C5">
      <w:pPr>
        <w:pStyle w:val="Body-TextTx"/>
      </w:pPr>
      <w:r w:rsidRPr="00B420E0">
        <w:t>He remained silent so she asked, “How did you find out?”</w:t>
      </w:r>
    </w:p>
    <w:p w:rsidR="00172938" w:rsidRPr="00B420E0" w:rsidRDefault="00172938" w:rsidP="00A540C5">
      <w:pPr>
        <w:pStyle w:val="Body-TextTx"/>
      </w:pPr>
      <w:r w:rsidRPr="00B420E0">
        <w:t>“Must you know all my secrets, Mrs. Feld?”</w:t>
      </w:r>
    </w:p>
    <w:p w:rsidR="00136269" w:rsidRDefault="00172938" w:rsidP="00A540C5">
      <w:pPr>
        <w:pStyle w:val="Body-TextTx"/>
      </w:pPr>
      <w:r w:rsidRPr="00B420E0">
        <w:t>His voice was calm, and as easy as their ride. She had to be careful with him. There were so many things about him that tugged at her senses and brought them life.</w:t>
      </w:r>
    </w:p>
    <w:p w:rsidR="00172938" w:rsidRPr="00B420E0" w:rsidRDefault="00172938" w:rsidP="00A540C5">
      <w:pPr>
        <w:pStyle w:val="Body-TextTx"/>
      </w:pPr>
      <w:r w:rsidRPr="00B420E0">
        <w:t>“I’m curious,” she conceded and added a mischievous smile when he turned his head and looked at her.</w:t>
      </w:r>
    </w:p>
    <w:p w:rsidR="00172938" w:rsidRPr="00B420E0" w:rsidRDefault="00172938" w:rsidP="00A540C5">
      <w:pPr>
        <w:pStyle w:val="Body-TextTx"/>
      </w:pPr>
      <w:r w:rsidRPr="00B420E0">
        <w:t>“I asked your cousin, Harper, when I saw him. He was with my cousin, Robert last night.”</w:t>
      </w:r>
    </w:p>
    <w:p w:rsidR="00172938" w:rsidRPr="00B420E0" w:rsidRDefault="00172938" w:rsidP="00A540C5">
      <w:pPr>
        <w:pStyle w:val="Body-TextTx"/>
      </w:pPr>
      <w:r w:rsidRPr="00B420E0">
        <w:t>“Really? I didn’t see Harper at the ball. He must have arrived after I left. But it was already late by then. Did he look all right to you?”</w:t>
      </w:r>
    </w:p>
    <w:p w:rsidR="00172938" w:rsidRPr="00B420E0" w:rsidRDefault="00172938" w:rsidP="00A540C5">
      <w:pPr>
        <w:pStyle w:val="Body-TextTx"/>
      </w:pPr>
      <w:r w:rsidRPr="00B420E0">
        <w:t>“Yes. Why do you ask?”</w:t>
      </w:r>
    </w:p>
    <w:p w:rsidR="00623B46" w:rsidRDefault="00172938" w:rsidP="00A540C5">
      <w:pPr>
        <w:pStyle w:val="Body-TextTx"/>
      </w:pPr>
      <w:r w:rsidRPr="00B420E0">
        <w:t>“My father asked that I stay in touch with him, invite him over while he and my mother are away</w:t>
      </w:r>
      <w:r w:rsidR="00623B46">
        <w:t xml:space="preserve"> visiting his parents in Northcumberland</w:t>
      </w:r>
      <w:r w:rsidRPr="00B420E0">
        <w:t>. I’m afraid I haven’t done that,” she paused</w:t>
      </w:r>
      <w:r w:rsidR="00623B46">
        <w:t xml:space="preserve"> long enough to reprimand herself once again for not having yet done so. </w:t>
      </w:r>
      <w:r w:rsidRPr="00B420E0">
        <w:t xml:space="preserve">“I’ve had other things to attend to, </w:t>
      </w:r>
      <w:r w:rsidR="00623B46">
        <w:t>and</w:t>
      </w:r>
      <w:r w:rsidRPr="00B420E0">
        <w:t xml:space="preserve"> it’s only been </w:t>
      </w:r>
      <w:r w:rsidR="00FD6D17">
        <w:t xml:space="preserve">a </w:t>
      </w:r>
      <w:r w:rsidR="00623B46">
        <w:t>little over a</w:t>
      </w:r>
      <w:r w:rsidRPr="00B420E0">
        <w:t xml:space="preserve"> week since they left. It was just odd my father asked me specifically to stay in touch with him. Almost </w:t>
      </w:r>
      <w:r>
        <w:t xml:space="preserve">as </w:t>
      </w:r>
      <w:r w:rsidRPr="00B420E0">
        <w:t>if he was concerned about him.</w:t>
      </w:r>
      <w:r w:rsidR="00623B46">
        <w:t>”</w:t>
      </w:r>
    </w:p>
    <w:p w:rsidR="00623B46" w:rsidRDefault="00623B46" w:rsidP="00A540C5">
      <w:pPr>
        <w:pStyle w:val="Body-TextTx"/>
      </w:pPr>
      <w:r>
        <w:t>“Does he have reason to be?”</w:t>
      </w:r>
    </w:p>
    <w:p w:rsidR="00172938" w:rsidRPr="00B420E0" w:rsidRDefault="00623B46" w:rsidP="00A540C5">
      <w:pPr>
        <w:pStyle w:val="Body-TextTx"/>
      </w:pPr>
      <w:r>
        <w:lastRenderedPageBreak/>
        <w:t>“No, I’m sure not.</w:t>
      </w:r>
      <w:r w:rsidR="00172938" w:rsidRPr="00B420E0">
        <w:t xml:space="preserve"> </w:t>
      </w:r>
      <w:r>
        <w:t xml:space="preserve">Not having a son, Papa has always been attentive to </w:t>
      </w:r>
      <w:r w:rsidR="00172938" w:rsidRPr="00B420E0">
        <w:t>Harper</w:t>
      </w:r>
      <w:r>
        <w:t>. I’m just feeling quite guilty I haven’t reached out to him yet. I’ll do that tomorrow for sure.</w:t>
      </w:r>
      <w:r w:rsidR="00172938" w:rsidRPr="00B420E0">
        <w:t>”</w:t>
      </w:r>
    </w:p>
    <w:p w:rsidR="00172938" w:rsidRPr="00B420E0" w:rsidRDefault="00172938" w:rsidP="00A540C5">
      <w:pPr>
        <w:pStyle w:val="Body-TextTx"/>
      </w:pPr>
      <w:r w:rsidRPr="00B420E0">
        <w:t>“</w:t>
      </w:r>
      <w:r w:rsidR="004B154A">
        <w:t>He looked as if he were doing q</w:t>
      </w:r>
      <w:r w:rsidRPr="00B420E0">
        <w:t>uite well</w:t>
      </w:r>
      <w:r w:rsidR="004B154A">
        <w:t xml:space="preserve"> last night</w:t>
      </w:r>
      <w:r w:rsidRPr="00B420E0">
        <w:t>. I left the ball shortly after you. I saw him and Robert at a club and they were making a good showing at the tables.”</w:t>
      </w:r>
    </w:p>
    <w:p w:rsidR="00136269" w:rsidRDefault="00172938" w:rsidP="00A540C5">
      <w:pPr>
        <w:pStyle w:val="Body-TextTx"/>
      </w:pPr>
      <w:r w:rsidRPr="00B420E0">
        <w:t>A carriage came up behind them suddenly and quickly whipped around, passing them at a fast clip. The driver, a young buck, was obviously desperate to get somewhere. Though Brina was annoyed by the man’s lack of common courtesy, neither Blacknight nor the horses they were riding gave the incident notice.</w:t>
      </w:r>
    </w:p>
    <w:p w:rsidR="00136269" w:rsidRDefault="00172938" w:rsidP="00A540C5">
      <w:pPr>
        <w:pStyle w:val="Body-TextTx"/>
      </w:pPr>
      <w:r w:rsidRPr="00B420E0">
        <w:t xml:space="preserve">“So, you went to a club after the ball,” she stated in a more pleased manner than she intended. But really, </w:t>
      </w:r>
      <w:r w:rsidR="004B154A">
        <w:t>she was. H</w:t>
      </w:r>
      <w:r w:rsidRPr="00B420E0">
        <w:t>ow could a gambler stay away from the games?</w:t>
      </w:r>
      <w:r w:rsidR="004B154A">
        <w:t xml:space="preserve"> This is what she had expected him to do.</w:t>
      </w:r>
    </w:p>
    <w:p w:rsidR="00136269" w:rsidRDefault="00172938" w:rsidP="00A540C5">
      <w:pPr>
        <w:pStyle w:val="Body-TextTx"/>
      </w:pPr>
      <w:r w:rsidRPr="00B420E0">
        <w:t>“It’s my usual habit.” He looked over at her and flashed a bit of a grin.</w:t>
      </w:r>
    </w:p>
    <w:p w:rsidR="004B154A" w:rsidRDefault="004B154A" w:rsidP="00A540C5">
      <w:pPr>
        <w:pStyle w:val="Body-TextTx"/>
      </w:pPr>
      <w:r>
        <w:t>“Yes. I know but it is good news to hear you are at your clubs where there is much gaming, drinking spirits, and other pursuits.”</w:t>
      </w:r>
    </w:p>
    <w:p w:rsidR="00172938" w:rsidRPr="00B420E0" w:rsidRDefault="004B154A" w:rsidP="00A540C5">
      <w:pPr>
        <w:pStyle w:val="Body-TextTx"/>
      </w:pPr>
      <w:r>
        <w:t>A soft chuckle</w:t>
      </w:r>
      <w:r w:rsidR="00FD6D17">
        <w:t xml:space="preserve"> </w:t>
      </w:r>
      <w:r>
        <w:t xml:space="preserve">rumbled from his chest. </w:t>
      </w:r>
      <w:r w:rsidR="00172938" w:rsidRPr="00B420E0">
        <w:t>“</w:t>
      </w:r>
      <w:r>
        <w:t xml:space="preserve">Don’t get your hopes up, Mrs. Feld. </w:t>
      </w:r>
      <w:r w:rsidR="00172938" w:rsidRPr="00B420E0">
        <w:t>You’ll not hear anyone say I had a drink or played a game. I merely walked around and talked with those who were partaking in both and enjoying themselves.”</w:t>
      </w:r>
    </w:p>
    <w:p w:rsidR="00172938" w:rsidRPr="00B420E0" w:rsidRDefault="00172938" w:rsidP="00A540C5">
      <w:pPr>
        <w:pStyle w:val="Body-TextTx"/>
      </w:pPr>
      <w:r w:rsidRPr="00B420E0">
        <w:t>She</w:t>
      </w:r>
      <w:r w:rsidR="00A62FEB">
        <w:t xml:space="preserve"> gave him a confident lift of her chin</w:t>
      </w:r>
      <w:r w:rsidRPr="00B420E0">
        <w:t>. “I’m not worried, my lord</w:t>
      </w:r>
      <w:r w:rsidR="00A62FEB">
        <w:t xml:space="preserve">. </w:t>
      </w:r>
      <w:r w:rsidRPr="00B420E0">
        <w:t xml:space="preserve">If not last night, nor tonight, or even tomorrow. Some night. </w:t>
      </w:r>
      <w:r w:rsidR="00A62FEB">
        <w:t xml:space="preserve">Soon. </w:t>
      </w:r>
      <w:r w:rsidRPr="00B420E0">
        <w:t xml:space="preserve">It will only be a matter of time until you give in to your </w:t>
      </w:r>
      <w:r w:rsidR="00A62FEB">
        <w:t xml:space="preserve">nature and </w:t>
      </w:r>
      <w:r w:rsidRPr="00B420E0">
        <w:t>old habits and have a howling good time</w:t>
      </w:r>
      <w:r>
        <w:t xml:space="preserve"> at</w:t>
      </w:r>
      <w:r w:rsidRPr="00B420E0">
        <w:t xml:space="preserve"> the tables</w:t>
      </w:r>
      <w:r w:rsidR="00A62FEB">
        <w:t xml:space="preserve"> with a glass of the finest brandy.</w:t>
      </w:r>
      <w:r w:rsidRPr="00B420E0">
        <w:t>”</w:t>
      </w:r>
    </w:p>
    <w:p w:rsidR="00172938" w:rsidRPr="00B420E0" w:rsidRDefault="00172938" w:rsidP="00A540C5">
      <w:pPr>
        <w:pStyle w:val="Body-TextTx"/>
      </w:pPr>
      <w:r w:rsidRPr="00B420E0">
        <w:t>“</w:t>
      </w:r>
      <w:r w:rsidR="00A62FEB">
        <w:t>Perhaps you are the one who should be careful, Mrs. Feld.” He gave another short laugh. “W</w:t>
      </w:r>
      <w:r w:rsidRPr="00B420E0">
        <w:t>hen you say th</w:t>
      </w:r>
      <w:r w:rsidR="00A62FEB">
        <w:t>ings like that</w:t>
      </w:r>
      <w:r w:rsidRPr="00B420E0">
        <w:t xml:space="preserve"> it only makes me want to prove you wrong all the more.”</w:t>
      </w:r>
    </w:p>
    <w:p w:rsidR="00172938" w:rsidRPr="00B420E0" w:rsidRDefault="00A62FEB" w:rsidP="00A540C5">
      <w:pPr>
        <w:pStyle w:val="Body-TextTx"/>
      </w:pPr>
      <w:r>
        <w:lastRenderedPageBreak/>
        <w:t xml:space="preserve">She turned her head away from him as if to be dismissive of his warning but, of course, she couldn’t stay silent after his comment. </w:t>
      </w:r>
      <w:r w:rsidR="00172938" w:rsidRPr="00B420E0">
        <w:t>“I know how men like their vices. Tell me, did you have a headache this morning?”</w:t>
      </w:r>
    </w:p>
    <w:p w:rsidR="00136269" w:rsidRDefault="00172938" w:rsidP="00A540C5">
      <w:pPr>
        <w:pStyle w:val="Body-TextTx"/>
      </w:pPr>
      <w:r w:rsidRPr="00B420E0">
        <w:t>“Yes. From not drinking.”</w:t>
      </w:r>
    </w:p>
    <w:p w:rsidR="00172938" w:rsidRPr="00B420E0" w:rsidRDefault="00172938" w:rsidP="00A540C5">
      <w:pPr>
        <w:pStyle w:val="Body-TextTx"/>
      </w:pPr>
      <w:r w:rsidRPr="00B420E0">
        <w:t>She suppressed a grin</w:t>
      </w:r>
      <w:r w:rsidR="00A62FEB">
        <w:t xml:space="preserve"> because she knew he was looking at her</w:t>
      </w:r>
      <w:r w:rsidRPr="00B420E0">
        <w:t>. “And how did you sleep?”</w:t>
      </w:r>
    </w:p>
    <w:p w:rsidR="00172938" w:rsidRPr="00B420E0" w:rsidRDefault="00172938" w:rsidP="00A540C5">
      <w:pPr>
        <w:pStyle w:val="Body-TextTx"/>
      </w:pPr>
      <w:r w:rsidRPr="00B420E0">
        <w:t>“Well</w:t>
      </w:r>
      <w:r w:rsidR="00B96C53">
        <w:t>—once I</w:t>
      </w:r>
      <w:r w:rsidRPr="00B420E0">
        <w:t xml:space="preserve"> managed to stop the shakes.”</w:t>
      </w:r>
    </w:p>
    <w:p w:rsidR="00172938" w:rsidRPr="00B420E0" w:rsidRDefault="00172938" w:rsidP="00A540C5">
      <w:pPr>
        <w:pStyle w:val="Body-TextTx"/>
      </w:pPr>
      <w:r w:rsidRPr="00B420E0">
        <w:t>A genuine, playful laugh fell from her lips</w:t>
      </w:r>
      <w:r w:rsidR="00A62FEB">
        <w:t xml:space="preserve"> and she faced him again</w:t>
      </w:r>
      <w:r w:rsidRPr="00B420E0">
        <w:t>. “You are teasing me,” she chided lightly.</w:t>
      </w:r>
    </w:p>
    <w:p w:rsidR="00172938" w:rsidRPr="00B420E0" w:rsidRDefault="00172938" w:rsidP="00A540C5">
      <w:pPr>
        <w:pStyle w:val="Body-TextTx"/>
      </w:pPr>
      <w:r w:rsidRPr="00B420E0">
        <w:t>“As you are me.”</w:t>
      </w:r>
    </w:p>
    <w:p w:rsidR="00136269" w:rsidRDefault="00172938" w:rsidP="00A540C5">
      <w:pPr>
        <w:pStyle w:val="Body-TextTx"/>
      </w:pPr>
      <w:r w:rsidRPr="00B420E0">
        <w:t xml:space="preserve">It felt good to enjoy his humor. She could tell by the way he looked at her he knew how </w:t>
      </w:r>
      <w:r w:rsidR="00A62FEB">
        <w:t>much she was enjoying herself.</w:t>
      </w:r>
      <w:r w:rsidRPr="00B420E0">
        <w:t xml:space="preserve"> The awareness that always seemed to be between them heated her cold cheeks and caused a ripple of what she could only describe as desire to curl and </w:t>
      </w:r>
      <w:r w:rsidR="00A62FEB">
        <w:t>wind its way slowly</w:t>
      </w:r>
      <w:r w:rsidRPr="00B420E0">
        <w:t xml:space="preserve"> through her.</w:t>
      </w:r>
    </w:p>
    <w:p w:rsidR="00172938" w:rsidRPr="00B420E0" w:rsidRDefault="00172938" w:rsidP="00A540C5">
      <w:pPr>
        <w:pStyle w:val="Body-TextTx"/>
      </w:pPr>
      <w:r w:rsidRPr="00B420E0">
        <w:t>“So, what did you do at the club if you weren’t having a brandy and a game?”</w:t>
      </w:r>
    </w:p>
    <w:p w:rsidR="00172938" w:rsidRPr="00B420E0" w:rsidRDefault="006D6116" w:rsidP="00A540C5">
      <w:pPr>
        <w:pStyle w:val="Body-TextTx"/>
      </w:pPr>
      <w:r>
        <w:t xml:space="preserve">He looked away from her. </w:t>
      </w:r>
      <w:r w:rsidR="00172938" w:rsidRPr="00B420E0">
        <w:t>“I watched a couple of old masters play billiards and some of the younger ones roll dice and play cards. I don’t always have to participate to enjoy whatever game is being played. One way to get better at anything is to watch how others do it well. It helps to discover their weaknesses and strengths and then apply them to your own game.”</w:t>
      </w:r>
    </w:p>
    <w:p w:rsidR="00136269" w:rsidRDefault="00172938" w:rsidP="00A540C5">
      <w:pPr>
        <w:pStyle w:val="Body-TextTx"/>
      </w:pPr>
      <w:r w:rsidRPr="00B420E0">
        <w:t xml:space="preserve">“Yes. I can see where that would be beneficial.” </w:t>
      </w:r>
      <w:r w:rsidR="006D6116">
        <w:t>And she needed to study him. At times like this, when she was enjoying him, she had to remind herself they were in a fight. And she had to win.</w:t>
      </w:r>
    </w:p>
    <w:p w:rsidR="00172938" w:rsidRDefault="00172938" w:rsidP="00A540C5">
      <w:pPr>
        <w:pStyle w:val="Body-TextTx"/>
      </w:pPr>
      <w:r w:rsidRPr="00B420E0">
        <w:t xml:space="preserve">They rode in silence for a few moments before her more solemn-self returned, and she </w:t>
      </w:r>
      <w:r w:rsidR="006D6116">
        <w:lastRenderedPageBreak/>
        <w:t>turned to him and offered</w:t>
      </w:r>
      <w:r w:rsidRPr="00B420E0">
        <w:t>, “Obviously, I’m a little more troubled about our hast</w:t>
      </w:r>
      <w:r w:rsidR="006D6116">
        <w:t>ily</w:t>
      </w:r>
      <w:r w:rsidR="00FD6D17">
        <w:t>-</w:t>
      </w:r>
      <w:r w:rsidR="006D6116">
        <w:t>made</w:t>
      </w:r>
      <w:r w:rsidRPr="00B420E0">
        <w:t xml:space="preserve"> arrangement than you are. You can take it lightly.”</w:t>
      </w:r>
    </w:p>
    <w:p w:rsidR="00172938" w:rsidRDefault="006D6116" w:rsidP="00A540C5">
      <w:pPr>
        <w:pStyle w:val="Body-TextTx"/>
      </w:pPr>
      <w:r>
        <w:t xml:space="preserve">He arched his eyebrows and quickly said, </w:t>
      </w:r>
      <w:r w:rsidR="00172938" w:rsidRPr="00B420E0">
        <w:t>“</w:t>
      </w:r>
      <w:r>
        <w:t>I take nothing lightly, Mrs. Feld. Least of all you.</w:t>
      </w:r>
      <w:r w:rsidR="00172938" w:rsidRPr="00B420E0">
        <w:t>”</w:t>
      </w:r>
    </w:p>
    <w:p w:rsidR="00172938" w:rsidRPr="00B420E0" w:rsidRDefault="006D6116" w:rsidP="00A540C5">
      <w:pPr>
        <w:pStyle w:val="Body-TextTx"/>
      </w:pPr>
      <w:r>
        <w:t>Her shoulders lifted and her chin tilted up as she looked at him with a questioning glance. “That is a matter of opinion. It’s true</w:t>
      </w:r>
      <w:r w:rsidR="00172938" w:rsidRPr="00B420E0">
        <w:t xml:space="preserve"> I have more to lose than you.”</w:t>
      </w:r>
    </w:p>
    <w:p w:rsidR="00172938" w:rsidRPr="00B420E0" w:rsidRDefault="00172938" w:rsidP="00A540C5">
      <w:pPr>
        <w:pStyle w:val="Body-TextTx"/>
      </w:pPr>
      <w:r w:rsidRPr="00B420E0">
        <w:t>“That</w:t>
      </w:r>
      <w:r w:rsidR="006D6116">
        <w:t xml:space="preserve"> is</w:t>
      </w:r>
      <w:r w:rsidRPr="00B420E0">
        <w:t xml:space="preserve"> also a matter of opinion,” he answered calmly as his horse snickered and pulled against the bridle. “There wasn’t a man in London who woke this morning without knowing what I agreed to last night.</w:t>
      </w:r>
      <w:r w:rsidR="00EF0D0E">
        <w:t xml:space="preserve"> Your demands are rigid.</w:t>
      </w:r>
      <w:r w:rsidRPr="00B420E0">
        <w:t>”</w:t>
      </w:r>
    </w:p>
    <w:p w:rsidR="00EF0D0E" w:rsidRDefault="00EF0D0E" w:rsidP="00A540C5">
      <w:pPr>
        <w:pStyle w:val="Body-TextTx"/>
      </w:pPr>
      <w:r>
        <w:t>Brina gave him a satisfied smile. “As I intended.”</w:t>
      </w:r>
    </w:p>
    <w:p w:rsidR="00136269" w:rsidRDefault="00172938" w:rsidP="00A540C5">
      <w:pPr>
        <w:pStyle w:val="Body-TextTx"/>
      </w:pPr>
      <w:r w:rsidRPr="00B420E0">
        <w:t xml:space="preserve">She </w:t>
      </w:r>
      <w:r w:rsidR="00EF0D0E">
        <w:t xml:space="preserve">believed it was only a matter of time before </w:t>
      </w:r>
      <w:r w:rsidR="00FD6D17">
        <w:t xml:space="preserve">the </w:t>
      </w:r>
      <w:r w:rsidRPr="00B420E0">
        <w:t>seemingly strong-willed earl</w:t>
      </w:r>
      <w:r w:rsidR="00EF0D0E">
        <w:t xml:space="preserve"> tired of his new life and gave up the fight in favor of his nature</w:t>
      </w:r>
      <w:r w:rsidRPr="00B420E0">
        <w:t>.</w:t>
      </w:r>
    </w:p>
    <w:p w:rsidR="00136269" w:rsidRDefault="00172938" w:rsidP="00A540C5">
      <w:pPr>
        <w:pStyle w:val="Body-TextTx"/>
      </w:pPr>
      <w:r w:rsidRPr="00B420E0">
        <w:t>They came upon the one busy street to cross before entering St. James Park. Instead of stopping the horses and waiting for traffic to clear, as she expected him to do, Blacknight motioned for her to follow him. He inched his horse into the lane of traffic and said, “Tighten your reins and keep the mare directly behind mine. She’ll stay calm as long as you do.”</w:t>
      </w:r>
    </w:p>
    <w:p w:rsidR="00172938" w:rsidRPr="00B420E0" w:rsidRDefault="00172938" w:rsidP="00A540C5">
      <w:pPr>
        <w:pStyle w:val="Body-TextTx"/>
      </w:pPr>
      <w:r w:rsidRPr="00B420E0">
        <w:t>“Don’t worry about me</w:t>
      </w:r>
      <w:r w:rsidR="00EF0D0E">
        <w:t>, my lord</w:t>
      </w:r>
      <w:r w:rsidRPr="00B420E0">
        <w:t xml:space="preserve">. I’m doing quite </w:t>
      </w:r>
      <w:r w:rsidR="00FF0C2C" w:rsidRPr="00B420E0">
        <w:t>well,</w:t>
      </w:r>
      <w:r w:rsidRPr="00B420E0">
        <w:t xml:space="preserve"> and can handle her. You take care of yourself and your horse.”</w:t>
      </w:r>
    </w:p>
    <w:p w:rsidR="00172938" w:rsidRPr="00B420E0" w:rsidRDefault="00172938" w:rsidP="00A540C5">
      <w:pPr>
        <w:pStyle w:val="Body-TextTx"/>
      </w:pPr>
      <w:r w:rsidRPr="00B420E0">
        <w:t xml:space="preserve">He threw her an admirable grin before giving his attention back to </w:t>
      </w:r>
      <w:r>
        <w:t xml:space="preserve">the </w:t>
      </w:r>
      <w:r w:rsidRPr="00B420E0">
        <w:t>matter at hand.</w:t>
      </w:r>
    </w:p>
    <w:p w:rsidR="00172938" w:rsidRPr="00B420E0" w:rsidRDefault="00172938" w:rsidP="00A540C5">
      <w:pPr>
        <w:pStyle w:val="Body-TextTx"/>
      </w:pPr>
      <w:r w:rsidRPr="00B420E0">
        <w:t xml:space="preserve">The carriages, wagons, and other horses stopped as he commanded by lifting his arm and maneuvered them across the street, safely onto the other side where they entered the park. Only a few people were milling about. </w:t>
      </w:r>
      <w:r w:rsidR="00EF0D0E" w:rsidRPr="00B420E0">
        <w:t xml:space="preserve">It was no wonder with the day so blustery. </w:t>
      </w:r>
      <w:r w:rsidRPr="00B420E0">
        <w:t xml:space="preserve">Some </w:t>
      </w:r>
      <w:r w:rsidR="00EF0D0E">
        <w:t xml:space="preserve">were </w:t>
      </w:r>
      <w:r w:rsidRPr="00B420E0">
        <w:t>walking</w:t>
      </w:r>
      <w:r w:rsidR="00A90F98">
        <w:t xml:space="preserve"> and</w:t>
      </w:r>
      <w:r w:rsidRPr="00B420E0">
        <w:t xml:space="preserve"> </w:t>
      </w:r>
      <w:r w:rsidR="00EF0D0E">
        <w:t>others rode in open carriages</w:t>
      </w:r>
      <w:r w:rsidR="00A90F98">
        <w:t xml:space="preserve">. A handful of </w:t>
      </w:r>
      <w:r w:rsidR="00EF0D0E">
        <w:t xml:space="preserve">people were </w:t>
      </w:r>
      <w:r w:rsidRPr="00B420E0">
        <w:t xml:space="preserve">seated on blankets. Small sections of </w:t>
      </w:r>
      <w:r w:rsidRPr="00B420E0">
        <w:lastRenderedPageBreak/>
        <w:t>St. James were thick with small trees and undergrowth. Some of the terrain appeared wild and woodsy while other areas resembled open grasslands where trees where spaced far apart.</w:t>
      </w:r>
    </w:p>
    <w:p w:rsidR="00172938" w:rsidRPr="00B420E0" w:rsidRDefault="00172938" w:rsidP="00A540C5">
      <w:pPr>
        <w:pStyle w:val="Body-TextTx"/>
      </w:pPr>
      <w:r w:rsidRPr="00B420E0">
        <w:t xml:space="preserve">Lord Blacknight led them to a flat area near the beginning of a heavy growth of bushes sprouting their spring leaves. He stopped beside a large tree where they would be blocked from the worst of the wind by the </w:t>
      </w:r>
      <w:r w:rsidR="00A90F98">
        <w:t xml:space="preserve">wide sturdy </w:t>
      </w:r>
      <w:r w:rsidRPr="00B420E0">
        <w:t>trunk.</w:t>
      </w:r>
    </w:p>
    <w:p w:rsidR="00136269" w:rsidRDefault="00172938" w:rsidP="00A540C5">
      <w:pPr>
        <w:pStyle w:val="Body-TextTx"/>
      </w:pPr>
      <w:r w:rsidRPr="00B420E0">
        <w:t xml:space="preserve">Brina kicked out of the stirrups while he dismounted. After throwing the blanket to the groom, he reached up for her. She expected him to take her hand and gently help her down. Instead, he clasped his strong hands firmly around her waist and in one quick puff of breath and fluid motion, he lifted her out of the saddle and down onto the ground. </w:t>
      </w:r>
      <w:r w:rsidR="00A90F98">
        <w:t>His grip was firm, capable but yet somehow seemed to be caressing. A thrill of warmth shuddered through her.</w:t>
      </w:r>
    </w:p>
    <w:p w:rsidR="00136269" w:rsidRDefault="00172938" w:rsidP="00A540C5">
      <w:pPr>
        <w:pStyle w:val="Body-TextTx"/>
      </w:pPr>
      <w:r w:rsidRPr="00B420E0">
        <w:t xml:space="preserve">His </w:t>
      </w:r>
      <w:r w:rsidR="00A90F98">
        <w:t xml:space="preserve">hands </w:t>
      </w:r>
      <w:r w:rsidRPr="00B420E0">
        <w:t xml:space="preserve">lingered only a </w:t>
      </w:r>
      <w:r w:rsidR="00FD6D17">
        <w:t xml:space="preserve">couple of </w:t>
      </w:r>
      <w:r w:rsidRPr="00B420E0">
        <w:t xml:space="preserve">seconds before he </w:t>
      </w:r>
      <w:r w:rsidR="00A90F98">
        <w:t xml:space="preserve">released her and </w:t>
      </w:r>
      <w:r w:rsidRPr="00B420E0">
        <w:t>offered reasoning. “It’s so much easier that way.” A quick glance from one side of the park to the other. “And, it doesn’t appear as if anyone close by took notice. Your reputation should be intact.”</w:t>
      </w:r>
    </w:p>
    <w:p w:rsidR="00CC5BB8" w:rsidRDefault="00172938" w:rsidP="00A540C5">
      <w:pPr>
        <w:pStyle w:val="Body-TextTx"/>
      </w:pPr>
      <w:r w:rsidRPr="00B420E0">
        <w:t xml:space="preserve">Trying to forget about </w:t>
      </w:r>
      <w:r w:rsidR="00FD6D17">
        <w:t xml:space="preserve">the </w:t>
      </w:r>
      <w:r w:rsidR="00A90F98">
        <w:t xml:space="preserve">heat of </w:t>
      </w:r>
      <w:r w:rsidRPr="00B420E0">
        <w:t xml:space="preserve">his touch and nearness, she gave </w:t>
      </w:r>
      <w:r w:rsidR="00A90F98">
        <w:t>him a perturbed gl</w:t>
      </w:r>
      <w:r w:rsidRPr="00B420E0">
        <w:t xml:space="preserve">ance and looked around the park for observers, too. </w:t>
      </w:r>
      <w:r w:rsidR="00A90F98">
        <w:t>It appeared he was right and no one was paying them any attention.</w:t>
      </w:r>
    </w:p>
    <w:p w:rsidR="00172938" w:rsidRPr="00B420E0" w:rsidRDefault="00172938" w:rsidP="00A540C5">
      <w:pPr>
        <w:pStyle w:val="Body-TextTx"/>
      </w:pPr>
      <w:r w:rsidRPr="00B420E0">
        <w:t xml:space="preserve">“It’s not my reputation so much as it’s </w:t>
      </w:r>
      <w:r w:rsidRPr="006E5918">
        <w:rPr>
          <w:rStyle w:val="itali"/>
        </w:rPr>
        <w:t>not</w:t>
      </w:r>
      <w:r w:rsidRPr="00B420E0">
        <w:t xml:space="preserve"> something you should do—putting your hands around a lady’s waist</w:t>
      </w:r>
      <w:r w:rsidR="00A90F98">
        <w:t xml:space="preserve"> </w:t>
      </w:r>
      <w:r w:rsidR="00CC5BB8">
        <w:t xml:space="preserve">is </w:t>
      </w:r>
      <w:r w:rsidR="00A90F98">
        <w:t>highly improper</w:t>
      </w:r>
      <w:r w:rsidRPr="00B420E0">
        <w:t xml:space="preserve">. Since it’s already </w:t>
      </w:r>
      <w:r w:rsidR="00FF0C2C" w:rsidRPr="00B420E0">
        <w:t>done,</w:t>
      </w:r>
      <w:r w:rsidRPr="00B420E0">
        <w:t xml:space="preserve"> I don’t know what I can </w:t>
      </w:r>
      <w:r>
        <w:t xml:space="preserve">do </w:t>
      </w:r>
      <w:r w:rsidRPr="00B420E0">
        <w:t>about it.”</w:t>
      </w:r>
    </w:p>
    <w:p w:rsidR="00136269" w:rsidRDefault="00172938" w:rsidP="00A540C5">
      <w:pPr>
        <w:pStyle w:val="Body-TextTx"/>
      </w:pPr>
      <w:r w:rsidRPr="00B420E0">
        <w:t xml:space="preserve">His brows rose and he gave her a curiously genuine smile before saying, “I was enjoying our conversation so much I had forgotten that part of our bargain </w:t>
      </w:r>
      <w:r w:rsidR="00CC5BB8">
        <w:t xml:space="preserve">is </w:t>
      </w:r>
      <w:r w:rsidR="00FD6D17">
        <w:t>for</w:t>
      </w:r>
      <w:r w:rsidRPr="00B420E0">
        <w:t xml:space="preserve"> you to help me know what I should and shouldn’t do. I like the way I do it better.”</w:t>
      </w:r>
    </w:p>
    <w:p w:rsidR="00172938" w:rsidRPr="00B420E0" w:rsidRDefault="00172938" w:rsidP="00A540C5">
      <w:pPr>
        <w:pStyle w:val="Body-TextTx"/>
      </w:pPr>
      <w:r w:rsidRPr="00B420E0">
        <w:t>“</w:t>
      </w:r>
      <w:r w:rsidR="00FD6D17">
        <w:t xml:space="preserve">Yes. I believe that. And that is what I’m relying on. Yet, in fairness to our wager and my </w:t>
      </w:r>
      <w:r w:rsidR="00FD6D17">
        <w:lastRenderedPageBreak/>
        <w:t xml:space="preserve">pledge, </w:t>
      </w:r>
      <w:r w:rsidRPr="00B420E0">
        <w:t>I</w:t>
      </w:r>
      <w:r w:rsidR="00FD6D17">
        <w:t xml:space="preserve"> </w:t>
      </w:r>
      <w:r w:rsidR="00732BBB">
        <w:t xml:space="preserve">must let you know when you’re </w:t>
      </w:r>
      <w:r w:rsidRPr="00B420E0">
        <w:t>being improper.”</w:t>
      </w:r>
    </w:p>
    <w:p w:rsidR="00172938" w:rsidRPr="00B420E0" w:rsidRDefault="00CC5BB8" w:rsidP="00A540C5">
      <w:pPr>
        <w:pStyle w:val="Body-TextTx"/>
      </w:pPr>
      <w:r>
        <w:t xml:space="preserve">He leaned in close to her. </w:t>
      </w:r>
      <w:r w:rsidR="00732BBB">
        <w:t xml:space="preserve">The corner of his mouth twitched engagingly. </w:t>
      </w:r>
      <w:r w:rsidR="00172938" w:rsidRPr="00B420E0">
        <w:t>“I haven’t been improper yet, Mrs. Feld.”</w:t>
      </w:r>
    </w:p>
    <w:p w:rsidR="00172938" w:rsidRDefault="00172938" w:rsidP="00A540C5">
      <w:pPr>
        <w:pStyle w:val="Body-TextTx"/>
      </w:pPr>
      <w:r w:rsidRPr="00B420E0">
        <w:t xml:space="preserve">His words were low, husky and revealing. </w:t>
      </w:r>
      <w:r w:rsidR="00CC5BB8">
        <w:t xml:space="preserve">She suddenly felt breathless with anticipation. </w:t>
      </w:r>
      <w:r w:rsidRPr="00B420E0">
        <w:t xml:space="preserve">Yet, she stood there. Quiet. Hardly breathing, wanting to ask him to show her what he considered improper. </w:t>
      </w:r>
      <w:r w:rsidR="00CC5BB8">
        <w:t>For a dizzying moment s</w:t>
      </w:r>
      <w:r w:rsidRPr="00B420E0">
        <w:t>he wanted to tempt him to go further with his statement and show her what he meant.</w:t>
      </w:r>
    </w:p>
    <w:p w:rsidR="00592099" w:rsidRDefault="00592099" w:rsidP="00A540C5">
      <w:pPr>
        <w:pStyle w:val="Body-TextTx"/>
      </w:pPr>
      <w:r>
        <w:t>Instead, her good sense returned with a gasp of indignation and she asked, “</w:t>
      </w:r>
      <w:r w:rsidRPr="00B420E0">
        <w:t>How c</w:t>
      </w:r>
      <w:r>
        <w:t>an you</w:t>
      </w:r>
      <w:r w:rsidRPr="00B420E0">
        <w:t xml:space="preserve"> say that? </w:t>
      </w:r>
      <w:r>
        <w:t>You</w:t>
      </w:r>
      <w:r w:rsidRPr="00B420E0">
        <w:t xml:space="preserve"> kissed </w:t>
      </w:r>
      <w:r>
        <w:t xml:space="preserve">me </w:t>
      </w:r>
      <w:r w:rsidRPr="00B420E0">
        <w:t xml:space="preserve">in Paris. </w:t>
      </w:r>
      <w:r>
        <w:t xml:space="preserve">You </w:t>
      </w:r>
      <w:r w:rsidRPr="00B420E0">
        <w:t xml:space="preserve">involved </w:t>
      </w:r>
      <w:r>
        <w:t>me</w:t>
      </w:r>
      <w:r w:rsidRPr="00B420E0">
        <w:t xml:space="preserve"> in a </w:t>
      </w:r>
      <w:r>
        <w:t>shameful wager which prompted me to act accordingly with one.”</w:t>
      </w:r>
    </w:p>
    <w:p w:rsidR="00136269" w:rsidRDefault="00592099" w:rsidP="00A540C5">
      <w:pPr>
        <w:pStyle w:val="Body-TextTx"/>
      </w:pPr>
      <w:r>
        <w:t>As if to calm her, he gave her an irresistible smile and in the same low voice answered, “I would do it all again for the chance to be with you. I regret nothing.”</w:t>
      </w:r>
    </w:p>
    <w:p w:rsidR="00136269" w:rsidRDefault="00592099" w:rsidP="00A540C5">
      <w:pPr>
        <w:pStyle w:val="Body-TextTx"/>
      </w:pPr>
      <w:r>
        <w:rPr>
          <w:rFonts w:eastAsia="Times New Roman" w:cs="Calibri"/>
        </w:rPr>
        <w:t xml:space="preserve">His honesty </w:t>
      </w:r>
      <w:r w:rsidR="00CC5BB8">
        <w:rPr>
          <w:rFonts w:eastAsia="Times New Roman" w:cs="Calibri"/>
        </w:rPr>
        <w:t>flushed</w:t>
      </w:r>
      <w:r w:rsidR="00172938" w:rsidRPr="00B420E0">
        <w:rPr>
          <w:rFonts w:eastAsia="Times New Roman" w:cs="Calibri"/>
        </w:rPr>
        <w:t xml:space="preserve"> her cold cheeks and caused ripple</w:t>
      </w:r>
      <w:r w:rsidR="00CC5BB8">
        <w:rPr>
          <w:rFonts w:eastAsia="Times New Roman" w:cs="Calibri"/>
        </w:rPr>
        <w:t>s</w:t>
      </w:r>
      <w:r w:rsidR="00172938" w:rsidRPr="00B420E0">
        <w:rPr>
          <w:rFonts w:eastAsia="Times New Roman" w:cs="Calibri"/>
        </w:rPr>
        <w:t xml:space="preserve"> of desire to shoot through her. </w:t>
      </w:r>
      <w:r w:rsidR="00172938" w:rsidRPr="00B420E0">
        <w:t>A hint of enchanting devilment sparked in his eyes and much to her obvious distress she enjoyed it. It appeared they were both enjoying this afternoon tete-a-tete.</w:t>
      </w:r>
    </w:p>
    <w:p w:rsidR="00136269" w:rsidRDefault="00172938" w:rsidP="00A540C5">
      <w:pPr>
        <w:pStyle w:val="Body-TextTx"/>
      </w:pPr>
      <w:r w:rsidRPr="00B420E0">
        <w:t>And that could only mean trouble for her</w:t>
      </w:r>
      <w:r w:rsidR="00592099">
        <w:t xml:space="preserve"> and she hoped he took a drink soon</w:t>
      </w:r>
      <w:r w:rsidRPr="00B420E0">
        <w:t>.</w:t>
      </w:r>
    </w:p>
    <w:p w:rsidR="00136269" w:rsidRDefault="00172938" w:rsidP="00A540C5">
      <w:pPr>
        <w:pStyle w:val="Body-TextTx"/>
      </w:pPr>
      <w:r w:rsidRPr="00B420E0">
        <w:t>The horse nudged Brina’s back, breaking her concentration. She stepped away from the earl. Being around him wasn’t going to be easy. He made her smile, laugh, and feel things she thought she’d never experience again. It was going to be difficult to deny herself such tempting emotions.</w:t>
      </w:r>
    </w:p>
    <w:p w:rsidR="00172938" w:rsidRPr="00B420E0" w:rsidRDefault="00172938" w:rsidP="00A540C5">
      <w:pPr>
        <w:pStyle w:val="Body-TextTx"/>
      </w:pPr>
      <w:r w:rsidRPr="00B420E0">
        <w:t xml:space="preserve">They walked over to where the groom had spread the blanket and placed the basket. Brina settled herself on one side and the earl on the other. The gray clouds were beginning to scatter but the wind was still brisk as a winter day. It rustled the budding leaves on the trees and </w:t>
      </w:r>
      <w:r w:rsidRPr="00B420E0">
        <w:lastRenderedPageBreak/>
        <w:t>whipped at her bonnet. In the distance, she heard carriage wheels rumbling and shouts from children playing. Yet, even with the sounds there was always something peaceful about being in the park.</w:t>
      </w:r>
    </w:p>
    <w:p w:rsidR="00172938" w:rsidRPr="00B420E0" w:rsidRDefault="00172938" w:rsidP="00A540C5">
      <w:pPr>
        <w:pStyle w:val="Body-TextTx"/>
      </w:pPr>
      <w:r w:rsidRPr="00B420E0">
        <w:t>After taking off his hat and gloves, Lord Blacknight unbuttoned his overcoat and pulled the dark beige scarf from his neck. He extended it toward her. “I think it’s large enough you can use as a shawl. It will keep you warmer now that you don’t have the blanket for cover.”</w:t>
      </w:r>
    </w:p>
    <w:p w:rsidR="00136269" w:rsidRDefault="00172938" w:rsidP="00A540C5">
      <w:pPr>
        <w:pStyle w:val="Body-TextTx"/>
      </w:pPr>
      <w:r w:rsidRPr="00B420E0">
        <w:t>“Thank you,” she whispered and took it</w:t>
      </w:r>
      <w:r w:rsidR="003D4C41">
        <w:t xml:space="preserve"> from his hands</w:t>
      </w:r>
      <w:r w:rsidRPr="00B420E0">
        <w:t xml:space="preserve">. </w:t>
      </w:r>
      <w:r w:rsidR="00EE7E74">
        <w:t>There was a softness in his voice she couldn’t refuse. His gentleness and thoughtfulness w</w:t>
      </w:r>
      <w:r w:rsidR="00A35331">
        <w:t>ere</w:t>
      </w:r>
      <w:r w:rsidR="00EE7E74">
        <w:t xml:space="preserve"> astounding at times.</w:t>
      </w:r>
    </w:p>
    <w:p w:rsidR="00172938" w:rsidRPr="00B420E0" w:rsidRDefault="00172938" w:rsidP="00A540C5">
      <w:pPr>
        <w:pStyle w:val="Body-TextTx"/>
      </w:pPr>
      <w:r w:rsidRPr="00B420E0">
        <w:t xml:space="preserve">She wrapped the wool high around her nape, spread its width over her </w:t>
      </w:r>
      <w:r w:rsidR="003D4C41">
        <w:t>back and shoulders</w:t>
      </w:r>
      <w:r w:rsidRPr="00B420E0">
        <w:t>, tying the ends across her breasts. The fine wool fabric held the fresh scent of his shaving soap.</w:t>
      </w:r>
      <w:r w:rsidR="003D4C41">
        <w:t xml:space="preserve"> It was heavenly. She breathed the scent in deeply.</w:t>
      </w:r>
      <w:r w:rsidRPr="00B420E0">
        <w:t xml:space="preserve"> Heat from his body clung to it and soothed her chill instantly</w:t>
      </w:r>
      <w:r w:rsidR="003D4C41">
        <w:t xml:space="preserve">, making her want to </w:t>
      </w:r>
      <w:r w:rsidR="00EE7E74">
        <w:t xml:space="preserve">sink and </w:t>
      </w:r>
      <w:r w:rsidR="003D4C41">
        <w:t>cuddle into it.</w:t>
      </w:r>
    </w:p>
    <w:p w:rsidR="00172938" w:rsidRPr="00B420E0" w:rsidRDefault="00172938" w:rsidP="00A540C5">
      <w:pPr>
        <w:pStyle w:val="Body-TextTx"/>
      </w:pPr>
      <w:r w:rsidRPr="00B420E0">
        <w:t>“Let’s see what my cook prepared for us.”</w:t>
      </w:r>
    </w:p>
    <w:p w:rsidR="00136269" w:rsidRDefault="00172938" w:rsidP="00A540C5">
      <w:pPr>
        <w:pStyle w:val="Body-TextTx"/>
      </w:pPr>
      <w:r w:rsidRPr="00B420E0">
        <w:t xml:space="preserve">He moved the basket closer and opened it. A large napkin was the first thing he took out and lay in front of her. Next came two </w:t>
      </w:r>
      <w:r w:rsidR="00FF0C2C" w:rsidRPr="00B420E0">
        <w:t>teacups</w:t>
      </w:r>
      <w:r w:rsidRPr="00B420E0">
        <w:t xml:space="preserve"> and saucers. After taking the stopper out of a pewter bottle, he put it to his nose and smelled.</w:t>
      </w:r>
    </w:p>
    <w:p w:rsidR="00172938" w:rsidRPr="00B420E0" w:rsidRDefault="00172938" w:rsidP="00A540C5">
      <w:pPr>
        <w:pStyle w:val="Body-TextTx"/>
      </w:pPr>
      <w:r w:rsidRPr="00B420E0">
        <w:t>“Good. It’s chocolate. I was afraid it might be tea.”</w:t>
      </w:r>
    </w:p>
    <w:p w:rsidR="00172938" w:rsidRPr="00B420E0" w:rsidRDefault="00172938" w:rsidP="00A540C5">
      <w:pPr>
        <w:pStyle w:val="Body-TextTx"/>
      </w:pPr>
      <w:r w:rsidRPr="00B420E0">
        <w:t>“Afraid? That’s an unusual comment coming from you.”</w:t>
      </w:r>
    </w:p>
    <w:p w:rsidR="00136269" w:rsidRDefault="00172938" w:rsidP="00A540C5">
      <w:pPr>
        <w:pStyle w:val="Body-TextTx"/>
      </w:pPr>
      <w:r w:rsidRPr="00B420E0">
        <w:t>“A poor choice of words to be sure.” He carefully poured some of it into a cup.</w:t>
      </w:r>
    </w:p>
    <w:p w:rsidR="00172938" w:rsidRPr="00B420E0" w:rsidRDefault="00172938" w:rsidP="00A540C5">
      <w:pPr>
        <w:pStyle w:val="Body-TextTx"/>
      </w:pPr>
      <w:r w:rsidRPr="00B420E0">
        <w:t>“Do you not have an appreciation for tea?”</w:t>
      </w:r>
    </w:p>
    <w:p w:rsidR="00172938" w:rsidRPr="00B420E0" w:rsidRDefault="00172938" w:rsidP="00A540C5">
      <w:pPr>
        <w:pStyle w:val="Body-TextTx"/>
      </w:pPr>
      <w:r w:rsidRPr="00B420E0">
        <w:t xml:space="preserve">“I was only thinking of you. My cook serves tea warm but chocolate she makes piping hot. </w:t>
      </w:r>
      <w:r w:rsidR="00FF0C2C" w:rsidRPr="00B420E0">
        <w:t>So,</w:t>
      </w:r>
      <w:r w:rsidRPr="00B420E0">
        <w:t xml:space="preserve"> it should still be warm for you on this chilly afternoon.”</w:t>
      </w:r>
    </w:p>
    <w:p w:rsidR="00136269" w:rsidRDefault="00837DF3" w:rsidP="00A540C5">
      <w:pPr>
        <w:pStyle w:val="Body-TextTx"/>
      </w:pPr>
      <w:r>
        <w:t xml:space="preserve">His consideration warmed her as much as his scarf. She supposed there were times she </w:t>
      </w:r>
      <w:r>
        <w:lastRenderedPageBreak/>
        <w:t>judged him too harshly.</w:t>
      </w:r>
    </w:p>
    <w:p w:rsidR="00172938" w:rsidRPr="00B420E0" w:rsidRDefault="00172938" w:rsidP="00A540C5">
      <w:pPr>
        <w:pStyle w:val="Body-TextTx"/>
      </w:pPr>
      <w:r w:rsidRPr="00B420E0">
        <w:t>He handed her the cup and she sipped. “It is. I thought you were going to tell me she usually adds a splash or two of brandy to your chocolate but not your tea.”</w:t>
      </w:r>
    </w:p>
    <w:p w:rsidR="00172938" w:rsidRPr="00B420E0" w:rsidRDefault="00172938" w:rsidP="00A540C5">
      <w:pPr>
        <w:pStyle w:val="Body-TextTx"/>
      </w:pPr>
      <w:r w:rsidRPr="00B420E0">
        <w:t>The earl looked at her over his cup, his expression gentle but probing. She quirked her head as if to question him.</w:t>
      </w:r>
    </w:p>
    <w:p w:rsidR="00136269" w:rsidRDefault="00172938" w:rsidP="00A540C5">
      <w:pPr>
        <w:pStyle w:val="Body-TextTx"/>
      </w:pPr>
      <w:r w:rsidRPr="00B420E0">
        <w:t>“Is that the way your husband liked it?” he asked.</w:t>
      </w:r>
    </w:p>
    <w:p w:rsidR="00D81EAC" w:rsidRPr="00D81EAC" w:rsidRDefault="00D81EAC" w:rsidP="00D81EAC" w14:paraId="493384D1">
      <w:pPr>
        <w:pStyle w:val="Section-ChapterSCP"/>
      </w:pPr>
      <w:r w:rsidRPr="00D81EAC">
        <w:lastRenderedPageBreak/>
        <w:t>Chapter</w:t>
      </w:r>
      <w:r w:rsidR="004B0584">
        <w:t xml:space="preserve"> 9</w:t>
      </w:r>
    </w:p>
    <w:p w:rsidR="00172938" w:rsidRPr="00B420E0" w:rsidRDefault="00172938" w:rsidP="00D221E5">
      <w:pPr>
        <w:pStyle w:val="TitleTtl"/>
      </w:pPr>
      <w:r w:rsidRPr="00B420E0">
        <w:t xml:space="preserve">Chapter </w:t>
      </w:r>
      <w:r w:rsidR="00B975CC" w:rsidRPr="00B420E0">
        <w:t>9</w:t>
      </w:r>
    </w:p>
    <w:p w:rsidR="00172938" w:rsidRPr="00B420E0" w:rsidRDefault="00172938" w:rsidP="00A540C5">
      <w:pPr>
        <w:pStyle w:val="Body-TextTx"/>
      </w:pPr>
      <w:r w:rsidRPr="00B420E0">
        <w:t>The mention of Stewart startled Brina. She swallowed hard and slowly lowered her lashes, hoping Blacknight wouldn’t see how affected she was by his question. She supposed it was a reasonable inquiry, but not one she expected. Still, she didn’t want to overreact, but had to take a moment to collect herself.</w:t>
      </w:r>
    </w:p>
    <w:p w:rsidR="00172938" w:rsidRPr="00B420E0" w:rsidRDefault="00172938" w:rsidP="00A540C5">
      <w:pPr>
        <w:pStyle w:val="Body-TextTx"/>
      </w:pPr>
      <w:r w:rsidRPr="00B420E0">
        <w:t xml:space="preserve">That meant not looking at the earl. She watched a carriage roll past them in the distance. A lone rider had his horse cantering, and </w:t>
      </w:r>
      <w:r>
        <w:t xml:space="preserve">a </w:t>
      </w:r>
      <w:r w:rsidRPr="00B420E0">
        <w:t>couple walked arm</w:t>
      </w:r>
      <w:r w:rsidR="00393087">
        <w:t>-</w:t>
      </w:r>
      <w:r w:rsidRPr="00B420E0">
        <w:t>in</w:t>
      </w:r>
      <w:r w:rsidR="00393087">
        <w:t>-</w:t>
      </w:r>
      <w:r w:rsidRPr="00B420E0">
        <w:t>arm. Life was carrying on. Just as she’d had to do.</w:t>
      </w:r>
    </w:p>
    <w:p w:rsidR="00172938" w:rsidRPr="00B420E0" w:rsidRDefault="00172938" w:rsidP="00A540C5">
      <w:pPr>
        <w:pStyle w:val="Body-TextTx"/>
      </w:pPr>
      <w:r w:rsidRPr="00B420E0">
        <w:t>She settled the cup back on the saucer.</w:t>
      </w:r>
      <w:r w:rsidR="00B975CC" w:rsidRPr="00B975CC">
        <w:t xml:space="preserve"> </w:t>
      </w:r>
      <w:r w:rsidRPr="00B420E0">
        <w:t xml:space="preserve">After sucking in a deep breath of the cold, windy air, she cleared her throat and answered, “No, Stewart wasn’t a man with many vices. He seldom drank anything other than tea. He did enjoy horse racing but if he ever made </w:t>
      </w:r>
      <w:r w:rsidR="00FF0C2C" w:rsidRPr="00B420E0">
        <w:t>wagers,</w:t>
      </w:r>
      <w:r w:rsidRPr="00B420E0">
        <w:t xml:space="preserve"> he didn’t speak of them.”</w:t>
      </w:r>
    </w:p>
    <w:p w:rsidR="00172938" w:rsidRPr="00B420E0" w:rsidRDefault="00172938" w:rsidP="00A540C5">
      <w:pPr>
        <w:pStyle w:val="Body-TextTx"/>
      </w:pPr>
      <w:r w:rsidRPr="00B420E0">
        <w:t>“Did I disturb you by mentioning him?”</w:t>
      </w:r>
    </w:p>
    <w:p w:rsidR="00136269" w:rsidRDefault="00172938" w:rsidP="00A540C5">
      <w:pPr>
        <w:pStyle w:val="Body-TextTx"/>
      </w:pPr>
      <w:r w:rsidRPr="00B420E0">
        <w:t>She lifted her gaze back to the earl’s. Not sure what, if anything, she should say. Talking about her husband wasn’t improper, though it had been a while since she’d discussed Stewart with anyone.</w:t>
      </w:r>
    </w:p>
    <w:p w:rsidR="00172938" w:rsidRPr="00B420E0" w:rsidRDefault="00172938" w:rsidP="00A540C5">
      <w:pPr>
        <w:pStyle w:val="Body-TextTx"/>
      </w:pPr>
      <w:r w:rsidRPr="00B420E0">
        <w:t>Blacknight stared at her long enough for her to know silence wasn’t an answer. She had to shake off her mild uneasiness that he was the one to mention Stewart in a very long time and continue.</w:t>
      </w:r>
    </w:p>
    <w:p w:rsidR="00172938" w:rsidRPr="00B420E0" w:rsidRDefault="00172938" w:rsidP="00A540C5">
      <w:pPr>
        <w:pStyle w:val="Body-TextTx"/>
      </w:pPr>
      <w:r w:rsidRPr="00B420E0">
        <w:t>“All right, no. I mean yes. In a way, I suppose. Oh, who am I trying to persuade? Yes, of course, it did. How could it not?”</w:t>
      </w:r>
    </w:p>
    <w:p w:rsidR="00172938" w:rsidRPr="00B420E0" w:rsidRDefault="00172938" w:rsidP="00A540C5">
      <w:pPr>
        <w:pStyle w:val="Body-TextTx"/>
      </w:pPr>
      <w:r w:rsidRPr="00B420E0">
        <w:lastRenderedPageBreak/>
        <w:t>“That wasn’t my intention,” he offered gently.</w:t>
      </w:r>
    </w:p>
    <w:p w:rsidR="00136269" w:rsidRDefault="00172938" w:rsidP="00A540C5">
      <w:pPr>
        <w:pStyle w:val="Body-TextTx"/>
      </w:pPr>
      <w:r w:rsidRPr="00B420E0">
        <w:t>“I know,” she answered in a controlled voice. “It’s just that people seldom speak of him anymore. He’s been gone so long. It’s hard to</w:t>
      </w:r>
      <w:r w:rsidR="00136269">
        <w:t>—</w:t>
      </w:r>
      <w:r w:rsidRPr="00B420E0">
        <w:t>. Everyone still calls me Mrs. Feld, but no one seems to remember Mr. Feld.”</w:t>
      </w:r>
    </w:p>
    <w:p w:rsidR="00172938" w:rsidRPr="00B420E0" w:rsidRDefault="00172938" w:rsidP="00A540C5">
      <w:pPr>
        <w:pStyle w:val="Body-TextTx"/>
      </w:pPr>
      <w:r w:rsidRPr="00B420E0">
        <w:t>“I didn’t know him,” the earl admitted. “But I’ll talk with you about him anytime you want.”</w:t>
      </w:r>
    </w:p>
    <w:p w:rsidR="00136269" w:rsidRDefault="00172938" w:rsidP="00A540C5">
      <w:pPr>
        <w:pStyle w:val="Body-TextTx"/>
      </w:pPr>
      <w:r w:rsidRPr="00B420E0">
        <w:t>His soft expression, somber, sincere words suddenly made her feel like crying, and she was suddenly thankful the chilling wind kept her eyes dry. Reflecting on her short marriage to Stewart wasn’t something she wanted to do with the very desirable man sitting across from her. The sadness of losing Stewart would never completely go away. She believed that was the way it was supposed to be</w:t>
      </w:r>
      <w:r w:rsidR="00453696">
        <w:t xml:space="preserve"> for a man who had been as good as her husband</w:t>
      </w:r>
      <w:r w:rsidRPr="00B420E0">
        <w:t>.</w:t>
      </w:r>
    </w:p>
    <w:p w:rsidR="00136269" w:rsidRDefault="00172938" w:rsidP="00A540C5">
      <w:pPr>
        <w:pStyle w:val="Body-TextTx"/>
      </w:pPr>
      <w:r w:rsidRPr="00B420E0">
        <w:t>She swallowed, and then took another sip of the quickly chilling chocolate. “Thank you, but no. I wouldn’t want to do that. The chocolate is still warm and delicious. Not too sweet.”</w:t>
      </w:r>
    </w:p>
    <w:p w:rsidR="00172938" w:rsidRPr="00B420E0" w:rsidRDefault="00172938" w:rsidP="00A540C5">
      <w:pPr>
        <w:pStyle w:val="Body-TextTx"/>
      </w:pPr>
      <w:r w:rsidRPr="00B420E0">
        <w:t>He made no comment but looked in the basket again. Grateful he wasn’t going to press her to say more, she watched him pull out another napkin, open it, and display little fruit-topped biscuits. They looked delicious but was sure she couldn’t eat a bite</w:t>
      </w:r>
      <w:r w:rsidR="00453696">
        <w:t xml:space="preserve"> right now</w:t>
      </w:r>
      <w:r w:rsidRPr="00B420E0">
        <w:t>.</w:t>
      </w:r>
    </w:p>
    <w:p w:rsidR="00172938" w:rsidRDefault="00172938" w:rsidP="00A540C5">
      <w:pPr>
        <w:pStyle w:val="Body-TextTx"/>
      </w:pPr>
      <w:r w:rsidRPr="00B420E0">
        <w:t>“How is your cousin, Robert?” she asked</w:t>
      </w:r>
      <w:r w:rsidR="00453696">
        <w:t>, wanting only to change the subject</w:t>
      </w:r>
      <w:r w:rsidRPr="00B420E0">
        <w:t>.</w:t>
      </w:r>
    </w:p>
    <w:p w:rsidR="00453696" w:rsidRPr="00B420E0" w:rsidRDefault="00453696" w:rsidP="00A540C5">
      <w:pPr>
        <w:pStyle w:val="Body-TextTx"/>
      </w:pPr>
      <w:r>
        <w:t>The earl kept his gaze concentrated on hers. “Did you forget we talked about Robert on the ride over here?”</w:t>
      </w:r>
    </w:p>
    <w:p w:rsidR="00136269" w:rsidRDefault="00453696" w:rsidP="00A540C5">
      <w:pPr>
        <w:pStyle w:val="Body-TextTx"/>
      </w:pPr>
      <w:r w:rsidRPr="006E5918">
        <w:rPr>
          <w:rStyle w:val="itali"/>
        </w:rPr>
        <w:t>Oh, my.</w:t>
      </w:r>
      <w:r>
        <w:t xml:space="preserve"> Yes, she had</w:t>
      </w:r>
      <w:r w:rsidR="009367D4">
        <w:t>.</w:t>
      </w:r>
      <w:r>
        <w:t xml:space="preserve"> </w:t>
      </w:r>
      <w:r w:rsidR="009367D4">
        <w:t>I</w:t>
      </w:r>
      <w:r>
        <w:t>n her haste to forget about Stewart she’d asked the first thing that came to her mind.</w:t>
      </w:r>
    </w:p>
    <w:p w:rsidR="00172938" w:rsidRPr="00B420E0" w:rsidRDefault="00453696" w:rsidP="00A540C5">
      <w:pPr>
        <w:pStyle w:val="Body-TextTx"/>
      </w:pPr>
      <w:r>
        <w:t>“But, I’m glad you did,” Blacknight said</w:t>
      </w:r>
      <w:r w:rsidR="009367D4">
        <w:t>, not giving her time to respond to his question</w:t>
      </w:r>
      <w:r>
        <w:t xml:space="preserve">. “It gives me the chance to say I do think he </w:t>
      </w:r>
      <w:r w:rsidR="00172938" w:rsidRPr="00B420E0">
        <w:t xml:space="preserve">appeared restless last night when I saw him at the </w:t>
      </w:r>
      <w:r w:rsidR="00172938" w:rsidRPr="00B420E0">
        <w:lastRenderedPageBreak/>
        <w:t>club</w:t>
      </w:r>
      <w:r>
        <w:t xml:space="preserve"> even though he was winning when I left him</w:t>
      </w:r>
      <w:r w:rsidR="00172938" w:rsidRPr="00B420E0">
        <w:t xml:space="preserve">. London has a much slower and more determined pace than Paris </w:t>
      </w:r>
      <w:r>
        <w:t>or</w:t>
      </w:r>
      <w:r w:rsidR="00172938" w:rsidRPr="00B420E0">
        <w:t xml:space="preserve"> Vienna. The people here are sometimes rigid in their outlook on life. I’m assuming that was the reason for his impatient behavior. It may take a while for him to settle down to Society’s ways again.”</w:t>
      </w:r>
    </w:p>
    <w:p w:rsidR="00172938" w:rsidRPr="00B420E0" w:rsidRDefault="00172938" w:rsidP="00A540C5">
      <w:pPr>
        <w:pStyle w:val="Body-TextTx"/>
      </w:pPr>
      <w:r w:rsidRPr="00B420E0">
        <w:t>“And what about you?</w:t>
      </w:r>
      <w:r w:rsidR="00453696">
        <w:t>” hoping her cup remained steady in her hands.</w:t>
      </w:r>
      <w:r w:rsidRPr="00B420E0">
        <w:t xml:space="preserve"> </w:t>
      </w:r>
      <w:r w:rsidR="00453696">
        <w:t>“</w:t>
      </w:r>
      <w:r w:rsidRPr="00B420E0">
        <w:t>Restless, too in tired old, stodgy London? Are you yearning to race through underground tunnels in Vienna again?”</w:t>
      </w:r>
    </w:p>
    <w:p w:rsidR="00136269" w:rsidRDefault="00172938" w:rsidP="00A540C5">
      <w:pPr>
        <w:pStyle w:val="Body-TextTx"/>
      </w:pPr>
      <w:r w:rsidRPr="00B420E0">
        <w:t>He shrugged blithely and then chuckled as he made himself more comfortable by leaning on his elbow and stretching his long, powerful legs out on the blanket, crossing his booted feet at the ankles. It was highly irregular for a man to be so relaxed in front of a lady he wasn’t married to. Should anyone they know pass by and see them there could be talk enough to turn into a scandal. Still, Brina couldn’t bring herself to remind him of the indiscretion he was exhibiting. Looking at him was simply too tempting to deny herself the joy.</w:t>
      </w:r>
    </w:p>
    <w:p w:rsidR="00172938" w:rsidRPr="00B420E0" w:rsidRDefault="00172938" w:rsidP="00A540C5">
      <w:pPr>
        <w:pStyle w:val="Body-TextTx"/>
      </w:pPr>
      <w:r w:rsidRPr="00B420E0">
        <w:t>“There’s no time now for such idle thinking as was my pastime in France,” he told her. “I’m still trying to make sense of the evils of fate.”</w:t>
      </w:r>
    </w:p>
    <w:p w:rsidR="00172938" w:rsidRPr="00B420E0" w:rsidRDefault="00172938" w:rsidP="00A540C5">
      <w:pPr>
        <w:pStyle w:val="Body-TextTx"/>
      </w:pPr>
      <w:r w:rsidRPr="00B420E0">
        <w:t>“Ah, is that all? Well, my lord, let me assure you that can’t be done. I’ve tried it myself.”</w:t>
      </w:r>
    </w:p>
    <w:p w:rsidR="00172938" w:rsidRPr="00B420E0" w:rsidRDefault="00172938" w:rsidP="00A540C5">
      <w:pPr>
        <w:pStyle w:val="Body-TextTx"/>
      </w:pPr>
      <w:r w:rsidRPr="00B420E0">
        <w:t>“I’m sure you have.”</w:t>
      </w:r>
    </w:p>
    <w:p w:rsidR="00172938" w:rsidRPr="00B420E0" w:rsidRDefault="00172938" w:rsidP="00A540C5">
      <w:pPr>
        <w:pStyle w:val="Body-TextTx"/>
      </w:pPr>
      <w:r w:rsidRPr="00B420E0">
        <w:t xml:space="preserve">Her gaze held a moment too long on </w:t>
      </w:r>
      <w:r w:rsidR="00FF0C2C" w:rsidRPr="00B420E0">
        <w:t>his,</w:t>
      </w:r>
      <w:r w:rsidRPr="00B420E0">
        <w:t xml:space="preserve"> so she cleared her throat and finished off the last sip of chocolate before placing her cup on the napkin in front of her. She hadn’t meant to return their conversation to such a troubling one.</w:t>
      </w:r>
    </w:p>
    <w:p w:rsidR="00172938" w:rsidRPr="00B420E0" w:rsidRDefault="00172938" w:rsidP="00A540C5">
      <w:pPr>
        <w:pStyle w:val="Body-TextTx"/>
      </w:pPr>
      <w:r w:rsidRPr="00B420E0">
        <w:t xml:space="preserve">He saved her from having to reply to his softly spoken sentence adding, “It’s more than just I never </w:t>
      </w:r>
      <w:r w:rsidRPr="006E5918">
        <w:rPr>
          <w:rStyle w:val="itali"/>
        </w:rPr>
        <w:t>wanted</w:t>
      </w:r>
      <w:r w:rsidRPr="00B420E0">
        <w:t xml:space="preserve"> to be an earl.” He absently opened the chocolate, poured more into her cup</w:t>
      </w:r>
      <w:r w:rsidR="00393087">
        <w:t>,</w:t>
      </w:r>
      <w:r w:rsidRPr="00B420E0">
        <w:t xml:space="preserve"> and handed it to her. “The thought of ever being the earl and head of my family never entered my </w:t>
      </w:r>
      <w:r w:rsidRPr="00B420E0">
        <w:lastRenderedPageBreak/>
        <w:t>mind. There were too many male relatives in line for the title for it to have been possible. If not for that cruel stroke of fate. I’ve been Zane Browning, the black sheep of the family for as long as I can remember. It’s hard to stop being him.”</w:t>
      </w:r>
    </w:p>
    <w:p w:rsidR="00136269" w:rsidRDefault="00172938" w:rsidP="00A540C5">
      <w:pPr>
        <w:pStyle w:val="Body-TextTx"/>
      </w:pPr>
      <w:r w:rsidRPr="00B420E0">
        <w:t>From experience, Brina knew no one could help him settle his issues with how his life had changed and the reasons for it. She’d tried it for years. She could be a buttress, but not an anchor, nor an answer.</w:t>
      </w:r>
    </w:p>
    <w:p w:rsidR="00172938" w:rsidRPr="00B420E0" w:rsidRDefault="00172938" w:rsidP="00A540C5">
      <w:pPr>
        <w:pStyle w:val="Body-TextTx"/>
      </w:pPr>
      <w:r w:rsidRPr="00B420E0">
        <w:t>“That’s why you wanted to court me, was it not? To help you adjust to the proprieties of being an earl rather than a rake.”</w:t>
      </w:r>
    </w:p>
    <w:p w:rsidR="00172938" w:rsidRPr="00B420E0" w:rsidRDefault="00844D90" w:rsidP="00A540C5">
      <w:pPr>
        <w:pStyle w:val="Body-TextTx"/>
      </w:pPr>
      <w:r>
        <w:t xml:space="preserve">“If only that had turned out the way I had planned.” </w:t>
      </w:r>
      <w:r w:rsidR="00172938" w:rsidRPr="00B420E0">
        <w:t>He chuckled again</w:t>
      </w:r>
      <w:r>
        <w:t xml:space="preserve"> good-naturedly</w:t>
      </w:r>
      <w:r w:rsidR="00172938" w:rsidRPr="00B420E0">
        <w:t>. “You have not made my way easier. You have made it even harder.”</w:t>
      </w:r>
    </w:p>
    <w:p w:rsidR="00136269" w:rsidRDefault="00172938" w:rsidP="00A540C5">
      <w:pPr>
        <w:pStyle w:val="Body-TextTx"/>
      </w:pPr>
      <w:r w:rsidRPr="00B420E0">
        <w:t>She smiled. “As was my intention.</w:t>
      </w:r>
      <w:r w:rsidR="00844D90">
        <w:t xml:space="preserve"> </w:t>
      </w:r>
      <w:r w:rsidRPr="00B420E0">
        <w:t>Now, tell me, what did you do today?”</w:t>
      </w:r>
    </w:p>
    <w:p w:rsidR="00172938" w:rsidRPr="00B420E0" w:rsidRDefault="00172938" w:rsidP="00A540C5">
      <w:pPr>
        <w:pStyle w:val="Body-TextTx"/>
      </w:pPr>
      <w:r w:rsidRPr="00B420E0">
        <w:t xml:space="preserve">He looked at her as if she was asking him a trick question. “Are you thinking I might have mumbled a coarse curse or two when my uncles and solicitor arrived at </w:t>
      </w:r>
      <w:r w:rsidR="004041C4">
        <w:t>the</w:t>
      </w:r>
      <w:r w:rsidRPr="00B420E0">
        <w:t xml:space="preserve"> door before my morning coffee?”</w:t>
      </w:r>
    </w:p>
    <w:p w:rsidR="00172938" w:rsidRPr="00B420E0" w:rsidRDefault="00172938" w:rsidP="00A540C5">
      <w:pPr>
        <w:pStyle w:val="Body-TextTx"/>
      </w:pPr>
      <w:r w:rsidRPr="00B420E0">
        <w:t>“Of course not.” She twitch</w:t>
      </w:r>
      <w:r w:rsidR="00FF0C2C">
        <w:t>ed</w:t>
      </w:r>
      <w:r w:rsidRPr="00B420E0">
        <w:t xml:space="preserve"> him a smile. “But I do expect that if you do, you’ll let me know so we can end our bargain. In the meantime, if you are going to insist we spend some time together we must have something to talk about or things will become quite boring.”</w:t>
      </w:r>
    </w:p>
    <w:p w:rsidR="00172938" w:rsidRPr="00B420E0" w:rsidRDefault="00172938" w:rsidP="00A540C5">
      <w:pPr>
        <w:pStyle w:val="Body-TextTx"/>
      </w:pPr>
      <w:r w:rsidRPr="00B420E0">
        <w:t>“I could never get weary looking at you, Mrs. Feld.”</w:t>
      </w:r>
    </w:p>
    <w:p w:rsidR="00136269" w:rsidRDefault="00172938" w:rsidP="00A540C5">
      <w:pPr>
        <w:pStyle w:val="Body-TextTx"/>
      </w:pPr>
      <w:r w:rsidRPr="00B420E0">
        <w:t>“You say that now, but I doubt you would be three weeks from now, if you by chance make it that long, and we had nothing to talk about.”</w:t>
      </w:r>
    </w:p>
    <w:p w:rsidR="00136269" w:rsidRDefault="00172938" w:rsidP="00A540C5">
      <w:pPr>
        <w:pStyle w:val="Body-TextTx"/>
      </w:pPr>
      <w:r w:rsidRPr="00B420E0">
        <w:t xml:space="preserve">“All right. My uncles, solicitors, and accountants continue their long list of instructions for all the things I’m now responsible for, decisions I have to make concerning businesses, tenants, contracts, families, allowances. Frankly, Mrs. Feld, I was happy for them to rush me out </w:t>
      </w:r>
      <w:r w:rsidRPr="00B420E0">
        <w:lastRenderedPageBreak/>
        <w:t>to make sure I wasn’t late to your house.”</w:t>
      </w:r>
    </w:p>
    <w:p w:rsidR="00136269" w:rsidRDefault="00172938" w:rsidP="00A540C5">
      <w:pPr>
        <w:pStyle w:val="Body-TextTx"/>
      </w:pPr>
      <w:r w:rsidRPr="00B420E0">
        <w:t>“Speaking of lists. It just so happens I have something for you.” Picking up her reticule, she pulled it open and reached inside. She took out a small book and folded sheet of vellum. She handed the book to him. “It’s a little worn because I’ve read it several times. It’s small and will fit very nicely in your coat pocket.</w:t>
      </w:r>
      <w:r w:rsidR="00393087">
        <w:t>”</w:t>
      </w:r>
    </w:p>
    <w:p w:rsidR="00172938" w:rsidRPr="00B420E0" w:rsidRDefault="00172938" w:rsidP="00A540C5">
      <w:pPr>
        <w:pStyle w:val="Body-TextTx"/>
      </w:pPr>
      <w:r w:rsidRPr="00B420E0">
        <w:t>He glanced down at the front of it before catching her gaze again. “It’s poetry.”</w:t>
      </w:r>
    </w:p>
    <w:p w:rsidR="00172938" w:rsidRPr="00B420E0" w:rsidRDefault="00172938" w:rsidP="00A540C5">
      <w:pPr>
        <w:pStyle w:val="Body-TextTx"/>
      </w:pPr>
      <w:r w:rsidRPr="00B420E0">
        <w:t xml:space="preserve">“Yes,” she said as seriously as possible considering the confused expression of his face made her want to smile. “Every gentleman, especially earls, should always have a little book of poetry with them. For you, specifically, whenever you feel the need to gamble, drink, or whatever—pull it out of your pocket instead. You’ll find it will </w:t>
      </w:r>
      <w:r w:rsidR="00844D90">
        <w:t xml:space="preserve">quiet you and </w:t>
      </w:r>
      <w:r w:rsidRPr="00B420E0">
        <w:t>help curb your urges.”</w:t>
      </w:r>
    </w:p>
    <w:p w:rsidR="00172938" w:rsidRPr="00B420E0" w:rsidRDefault="00172938" w:rsidP="00A540C5">
      <w:pPr>
        <w:pStyle w:val="Body-TextTx"/>
      </w:pPr>
      <w:r w:rsidRPr="00B420E0">
        <w:t>Wrinkles formed in his forehead and around his eyes. “That sounds very much like a prison sentence to me, Mrs. Feld.”</w:t>
      </w:r>
    </w:p>
    <w:p w:rsidR="00172938" w:rsidRPr="00B420E0" w:rsidRDefault="00172938" w:rsidP="00A540C5">
      <w:pPr>
        <w:pStyle w:val="Body-TextTx"/>
      </w:pPr>
      <w:r w:rsidRPr="00B420E0">
        <w:t>Good</w:t>
      </w:r>
      <w:r w:rsidR="00CB7A51">
        <w:t>, she thought.</w:t>
      </w:r>
      <w:r w:rsidRPr="00B420E0">
        <w:t xml:space="preserve"> He was making it difficult for her not to laugh. “</w:t>
      </w:r>
      <w:r w:rsidR="00CB7A51">
        <w:t>Poetry strengthens the mind, the heart, and the soul. You can’t absorb too much of it. You’ll find it</w:t>
      </w:r>
      <w:r w:rsidR="00CB7A51" w:rsidRPr="00CB7A51">
        <w:t xml:space="preserve"> </w:t>
      </w:r>
      <w:r w:rsidR="00CB7A51">
        <w:t>sustaining.”</w:t>
      </w:r>
    </w:p>
    <w:p w:rsidR="00172938" w:rsidRPr="00B420E0" w:rsidRDefault="00172938" w:rsidP="00A540C5">
      <w:pPr>
        <w:pStyle w:val="Body-TextTx"/>
      </w:pPr>
      <w:r w:rsidRPr="00B420E0">
        <w:t>“You are a clever one</w:t>
      </w:r>
      <w:r w:rsidR="00CB7A51">
        <w:t>,</w:t>
      </w:r>
      <w:r w:rsidRPr="00B420E0">
        <w:t xml:space="preserve">” </w:t>
      </w:r>
      <w:r w:rsidR="00CB7A51">
        <w:t>he</w:t>
      </w:r>
      <w:r w:rsidRPr="00B420E0">
        <w:t xml:space="preserve"> </w:t>
      </w:r>
      <w:r w:rsidR="00CB7A51">
        <w:t>chided light</w:t>
      </w:r>
      <w:r w:rsidR="00393087">
        <w:t>ly,</w:t>
      </w:r>
      <w:r w:rsidR="00CB7A51">
        <w:t xml:space="preserve"> and </w:t>
      </w:r>
      <w:r w:rsidRPr="00B420E0">
        <w:t>pointed to the sheet of paper in her lap. “</w:t>
      </w:r>
      <w:r w:rsidR="00CB7A51" w:rsidRPr="00B420E0">
        <w:t>So, what’s this?</w:t>
      </w:r>
      <w:r w:rsidR="00CB7A51">
        <w:t xml:space="preserve"> </w:t>
      </w:r>
      <w:r w:rsidRPr="00B420E0">
        <w:t>You give me a</w:t>
      </w:r>
      <w:r w:rsidR="00CB7A51">
        <w:t>n</w:t>
      </w:r>
      <w:r w:rsidRPr="00B420E0">
        <w:t xml:space="preserve"> </w:t>
      </w:r>
      <w:r w:rsidR="00CB7A51">
        <w:t>entire</w:t>
      </w:r>
      <w:r w:rsidRPr="00B420E0">
        <w:t xml:space="preserve"> book to read, but you only have one piece of paper. That hardly seems fair.”</w:t>
      </w:r>
    </w:p>
    <w:p w:rsidR="00172938" w:rsidRPr="00B420E0" w:rsidRDefault="00172938" w:rsidP="00A540C5">
      <w:pPr>
        <w:pStyle w:val="Body-TextTx"/>
      </w:pPr>
      <w:r w:rsidRPr="00B420E0">
        <w:t xml:space="preserve">His attitude was </w:t>
      </w:r>
      <w:r w:rsidR="00FF0C2C" w:rsidRPr="00B420E0">
        <w:t>perfect,</w:t>
      </w:r>
      <w:r w:rsidRPr="00B420E0">
        <w:t xml:space="preserve"> and she was enjoying it. </w:t>
      </w:r>
      <w:r w:rsidR="00CB7A51">
        <w:t xml:space="preserve">He needed to be a little irritated with her. It was far better for her. </w:t>
      </w:r>
      <w:r w:rsidRPr="00B420E0">
        <w:t>“That’s because these are my notes, and I am going to be studying them while you read on this windy day. Imagine how delighted your uncles would be if they came riding or walking by and saw you sitting in the park reading the much-maligned poet, John Keats.”</w:t>
      </w:r>
    </w:p>
    <w:p w:rsidR="00136269" w:rsidRDefault="00172938" w:rsidP="00A540C5">
      <w:pPr>
        <w:pStyle w:val="Body-TextTx"/>
      </w:pPr>
      <w:r w:rsidRPr="00B420E0">
        <w:lastRenderedPageBreak/>
        <w:t>He gave her such a seductive smile she shivered and pulled his scarf tighter about her shoulders.</w:t>
      </w:r>
    </w:p>
    <w:p w:rsidR="00172938" w:rsidRPr="00B420E0" w:rsidRDefault="00172938" w:rsidP="00A540C5">
      <w:pPr>
        <w:pStyle w:val="Body-TextTx"/>
      </w:pPr>
      <w:r w:rsidRPr="00B420E0">
        <w:t>“They would indeed be shocked. No doubt about that, Mrs. Feld. They’ve never forgiven me for not being a better student of subjects such as poetry when I was at Oxford.”</w:t>
      </w:r>
    </w:p>
    <w:p w:rsidR="00172938" w:rsidRPr="00B420E0" w:rsidRDefault="00172938" w:rsidP="00A540C5">
      <w:pPr>
        <w:pStyle w:val="Body-TextTx"/>
      </w:pPr>
      <w:r w:rsidRPr="00B420E0">
        <w:t>“You had things other than your studies on your mind, did you?”</w:t>
      </w:r>
    </w:p>
    <w:p w:rsidR="00172938" w:rsidRPr="00B420E0" w:rsidRDefault="00172938" w:rsidP="00A540C5">
      <w:pPr>
        <w:pStyle w:val="Body-TextTx"/>
      </w:pPr>
      <w:r w:rsidRPr="00B420E0">
        <w:t>His expression was relaxed. “Always, but they were happy to know I did well enough to comprehend all the intricate notations and explanations of numbers in the account books they have thrown in front of me. It shouldn’t have surprised them. I’ve always been good with numbers. They seem to stay in my mind without me trying to make them.”</w:t>
      </w:r>
    </w:p>
    <w:p w:rsidR="00172938" w:rsidRPr="00B420E0" w:rsidRDefault="00172938" w:rsidP="00A540C5">
      <w:pPr>
        <w:pStyle w:val="Body-TextTx"/>
      </w:pPr>
      <w:r w:rsidRPr="00B420E0">
        <w:t>“I’m sure that’s been helpful for you when playing cards.”</w:t>
      </w:r>
    </w:p>
    <w:p w:rsidR="00136269" w:rsidRDefault="00172938" w:rsidP="00A540C5">
      <w:pPr>
        <w:pStyle w:val="Body-TextTx"/>
      </w:pPr>
      <w:r w:rsidRPr="00B420E0">
        <w:t>“</w:t>
      </w:r>
      <w:r w:rsidR="00CB7A51">
        <w:t xml:space="preserve">Immensely. </w:t>
      </w:r>
      <w:r w:rsidRPr="00B420E0">
        <w:t xml:space="preserve">The </w:t>
      </w:r>
      <w:r w:rsidR="00393087">
        <w:t>natural talent added with the skills I’ve learned has</w:t>
      </w:r>
      <w:r w:rsidRPr="00B420E0">
        <w:t xml:space="preserve"> helped me develop has been good to me.”</w:t>
      </w:r>
    </w:p>
    <w:p w:rsidR="00172938" w:rsidRPr="00B420E0" w:rsidRDefault="00172938" w:rsidP="00A540C5">
      <w:pPr>
        <w:pStyle w:val="Body-TextTx"/>
      </w:pPr>
      <w:r w:rsidRPr="00B420E0">
        <w:t>“</w:t>
      </w:r>
      <w:r w:rsidR="00CB7A51">
        <w:t>It sound</w:t>
      </w:r>
      <w:r w:rsidR="00393087">
        <w:t>s</w:t>
      </w:r>
      <w:r w:rsidR="00CB7A51">
        <w:t xml:space="preserve"> like a</w:t>
      </w:r>
      <w:r w:rsidRPr="00B420E0">
        <w:t>uthority and responsibility weren’t the things you wanted fate to gift you.”</w:t>
      </w:r>
    </w:p>
    <w:p w:rsidR="00172938" w:rsidRPr="00B420E0" w:rsidRDefault="00172938" w:rsidP="00A540C5">
      <w:pPr>
        <w:pStyle w:val="Body-TextTx"/>
      </w:pPr>
      <w:r w:rsidRPr="00B420E0">
        <w:t xml:space="preserve">“No, but now that it </w:t>
      </w:r>
      <w:r w:rsidR="00FF0C2C" w:rsidRPr="00B420E0">
        <w:t>has,</w:t>
      </w:r>
      <w:r w:rsidRPr="00B420E0">
        <w:t xml:space="preserve"> I will do my da</w:t>
      </w:r>
      <w:r w:rsidR="00CB7A51">
        <w:t>m</w:t>
      </w:r>
      <w:r w:rsidR="00136269">
        <w:t>—</w:t>
      </w:r>
      <w:r w:rsidRPr="00B420E0">
        <w:t>duty and my best to be good at them.</w:t>
      </w:r>
      <w:r w:rsidR="00CB7A51">
        <w:t xml:space="preserve">” </w:t>
      </w:r>
      <w:r w:rsidR="00CB7A51" w:rsidRPr="00B420E0">
        <w:t>His brow wrinkled, and his head tilted just a fraction.</w:t>
      </w:r>
      <w:r w:rsidR="00CB7A51">
        <w:t>”</w:t>
      </w:r>
      <w:r w:rsidRPr="00B420E0">
        <w:t xml:space="preserve"> That was only a small slip of the tongue.”</w:t>
      </w:r>
    </w:p>
    <w:p w:rsidR="00172938" w:rsidRPr="00B420E0" w:rsidRDefault="00172938" w:rsidP="00A540C5">
      <w:pPr>
        <w:pStyle w:val="Body-TextTx"/>
      </w:pPr>
      <w:r w:rsidRPr="00B420E0">
        <w:t>She gave him a knowing smile. “</w:t>
      </w:r>
      <w:r w:rsidR="00CB7A51">
        <w:t>I suppose I can say y</w:t>
      </w:r>
      <w:r w:rsidRPr="00B420E0">
        <w:t>ou caught yourself in time—this time.”</w:t>
      </w:r>
    </w:p>
    <w:p w:rsidR="00136269" w:rsidRDefault="00172938" w:rsidP="00A540C5">
      <w:pPr>
        <w:pStyle w:val="Body-TextTx"/>
      </w:pPr>
      <w:r w:rsidRPr="00B420E0">
        <w:t>He shifted his position and asked, “What kind of notes will you be studying?”</w:t>
      </w:r>
    </w:p>
    <w:p w:rsidR="00136269" w:rsidRDefault="00172938" w:rsidP="00A540C5">
      <w:pPr>
        <w:pStyle w:val="Body-TextTx"/>
      </w:pPr>
      <w:r w:rsidRPr="00B420E0">
        <w:t xml:space="preserve">“Things I had planned to do </w:t>
      </w:r>
      <w:r w:rsidR="00CB7A51">
        <w:t>in the coming weeks</w:t>
      </w:r>
      <w:r w:rsidR="00A54E46">
        <w:t xml:space="preserve">. I doubt you’d be interested as </w:t>
      </w:r>
      <w:r w:rsidRPr="00B420E0">
        <w:t>none of them included you appearing in my life and wanting me to help you</w:t>
      </w:r>
      <w:r w:rsidR="00A54E46">
        <w:t xml:space="preserve"> </w:t>
      </w:r>
      <w:r w:rsidR="00393087">
        <w:t xml:space="preserve">be a better gentleman, </w:t>
      </w:r>
      <w:r w:rsidR="00A54E46">
        <w:t>but I will manage</w:t>
      </w:r>
      <w:r w:rsidRPr="00B420E0">
        <w:t>.”</w:t>
      </w:r>
    </w:p>
    <w:p w:rsidR="00172938" w:rsidRPr="00B420E0" w:rsidRDefault="00172938" w:rsidP="00A540C5">
      <w:pPr>
        <w:pStyle w:val="Body-TextTx"/>
      </w:pPr>
      <w:r w:rsidRPr="00B420E0">
        <w:t>He sucked in a low chuckle. “Being with me today hasn’t been all bad, has it?”</w:t>
      </w:r>
    </w:p>
    <w:p w:rsidR="00172938" w:rsidRPr="00B420E0" w:rsidRDefault="00172938" w:rsidP="00A540C5">
      <w:pPr>
        <w:pStyle w:val="Body-TextTx"/>
      </w:pPr>
      <w:r w:rsidRPr="00B420E0">
        <w:lastRenderedPageBreak/>
        <w:t xml:space="preserve">“No. It hasn’t.” </w:t>
      </w:r>
      <w:r w:rsidRPr="006E5918">
        <w:rPr>
          <w:rStyle w:val="itali"/>
        </w:rPr>
        <w:t xml:space="preserve">It had been </w:t>
      </w:r>
      <w:r w:rsidR="00A54E46" w:rsidRPr="006E5918">
        <w:rPr>
          <w:rStyle w:val="itali"/>
        </w:rPr>
        <w:t>pleasurable</w:t>
      </w:r>
      <w:r w:rsidRPr="006E5918">
        <w:rPr>
          <w:rStyle w:val="itali"/>
        </w:rPr>
        <w:t>.</w:t>
      </w:r>
      <w:r w:rsidRPr="00B420E0">
        <w:t xml:space="preserve"> </w:t>
      </w:r>
      <w:r w:rsidR="004846F9">
        <w:t>Brina</w:t>
      </w:r>
      <w:r w:rsidRPr="00B420E0">
        <w:t xml:space="preserve"> gave herself an internal shake. </w:t>
      </w:r>
      <w:r w:rsidR="00A54E46">
        <w:t xml:space="preserve">That was dangerous thinking. </w:t>
      </w:r>
      <w:r w:rsidRPr="00B420E0">
        <w:t xml:space="preserve">She </w:t>
      </w:r>
      <w:r w:rsidR="004846F9">
        <w:t xml:space="preserve">needed </w:t>
      </w:r>
      <w:r w:rsidRPr="00B420E0">
        <w:t>to avoid getting too comfortable with him. “I enjoyed the ride over here and chocolate. Tell me, do you really want to know my plans or are you only wanting to avoid reading poetry?”</w:t>
      </w:r>
    </w:p>
    <w:p w:rsidR="00136269" w:rsidRDefault="00172938" w:rsidP="00A540C5">
      <w:pPr>
        <w:pStyle w:val="Body-TextTx"/>
      </w:pPr>
      <w:r w:rsidRPr="00B420E0">
        <w:t>He seemed to debate</w:t>
      </w:r>
      <w:r w:rsidR="004846F9">
        <w:t xml:space="preserve"> that</w:t>
      </w:r>
      <w:r w:rsidRPr="00B420E0">
        <w:t>, then said, “Both.”</w:t>
      </w:r>
    </w:p>
    <w:p w:rsidR="00172938" w:rsidRPr="00B420E0" w:rsidRDefault="00172938" w:rsidP="00A540C5">
      <w:pPr>
        <w:pStyle w:val="Body-TextTx"/>
      </w:pPr>
      <w:r w:rsidRPr="00B420E0">
        <w:t>“Fair enough.” She unfolded the paper. “</w:t>
      </w:r>
      <w:r w:rsidR="00A54E46">
        <w:t xml:space="preserve">The top of my list is to </w:t>
      </w:r>
      <w:r w:rsidRPr="00B420E0">
        <w:t>start a weekly art class at the girls</w:t>
      </w:r>
      <w:r w:rsidR="005555CD">
        <w:t>’</w:t>
      </w:r>
      <w:r w:rsidRPr="00B420E0">
        <w:t xml:space="preserve"> school. Julia and Adeline have agreed. </w:t>
      </w:r>
      <w:r w:rsidR="004846F9">
        <w:t>I don’t know how much you know about the school, but t</w:t>
      </w:r>
      <w:r w:rsidRPr="00B420E0">
        <w:t>he</w:t>
      </w:r>
      <w:r w:rsidR="00A54E46">
        <w:t xml:space="preserve"> students</w:t>
      </w:r>
      <w:r w:rsidRPr="00B420E0">
        <w:t xml:space="preserve"> are being taught how to read, write</w:t>
      </w:r>
      <w:r w:rsidR="00A54E46">
        <w:t>,</w:t>
      </w:r>
      <w:r w:rsidRPr="00B420E0">
        <w:t xml:space="preserve"> and add their numbers as well as t</w:t>
      </w:r>
      <w:r w:rsidR="00A54E46">
        <w:t>he</w:t>
      </w:r>
      <w:r w:rsidRPr="00B420E0">
        <w:t xml:space="preserve"> seamstress</w:t>
      </w:r>
      <w:r w:rsidR="00A54E46">
        <w:t xml:space="preserve"> trade</w:t>
      </w:r>
      <w:r w:rsidRPr="00B420E0">
        <w:t xml:space="preserve"> so they can earn a living for themselves and their families one day. I think it will also be nice for them to have an appreciation of creating beauty with paints</w:t>
      </w:r>
      <w:r w:rsidR="00A54E46">
        <w:t xml:space="preserve"> as well as fabrics</w:t>
      </w:r>
      <w:r w:rsidRPr="00B420E0">
        <w:t xml:space="preserve">. Lyon, Adeline’s husband gave the school a pianoforte and they love singing. I hear them every morning. </w:t>
      </w:r>
      <w:r w:rsidR="00FF0C2C" w:rsidRPr="00B420E0">
        <w:t>So,</w:t>
      </w:r>
      <w:r w:rsidRPr="00B420E0">
        <w:t xml:space="preserve"> this will just be another way for them to express themselves in a way that doesn’t have to do with a form of labor.”</w:t>
      </w:r>
    </w:p>
    <w:p w:rsidR="00172938" w:rsidRPr="00B420E0" w:rsidRDefault="00172938" w:rsidP="00A540C5">
      <w:pPr>
        <w:pStyle w:val="Body-TextTx"/>
      </w:pPr>
      <w:r w:rsidRPr="00B420E0">
        <w:t>“I can see this idea makes you happy.”</w:t>
      </w:r>
    </w:p>
    <w:p w:rsidR="00172938" w:rsidRPr="00B420E0" w:rsidRDefault="00172938" w:rsidP="00A540C5">
      <w:pPr>
        <w:pStyle w:val="Body-TextTx"/>
      </w:pPr>
      <w:r w:rsidRPr="00B420E0">
        <w:t>“It does. The girls are eager to learn all that’s put before them. It’s refreshing to talk with them. I received so many flowers this week</w:t>
      </w:r>
      <w:r w:rsidR="004846F9">
        <w:t xml:space="preserve"> that</w:t>
      </w:r>
      <w:r w:rsidRPr="00B420E0">
        <w:t xml:space="preserve"> I took some of the bouquets over to the school for the girls to enjoy. One of </w:t>
      </w:r>
      <w:r w:rsidR="00AC39E5">
        <w:t>them</w:t>
      </w:r>
      <w:r w:rsidRPr="00B420E0">
        <w:t xml:space="preserve"> reached out and touched a velvety rose. I could tell how much she appreciated the </w:t>
      </w:r>
      <w:r w:rsidR="004846F9">
        <w:t xml:space="preserve">velvety smooth petal and </w:t>
      </w:r>
      <w:r w:rsidRPr="00B420E0">
        <w:t>delicate beauty of it, and I thought, she needs to learn how to paint a flower.”</w:t>
      </w:r>
    </w:p>
    <w:p w:rsidR="00172938" w:rsidRPr="00B420E0" w:rsidRDefault="00172938" w:rsidP="00A540C5">
      <w:pPr>
        <w:pStyle w:val="Body-TextTx"/>
      </w:pPr>
      <w:r w:rsidRPr="00B420E0">
        <w:t>“I suppose the more good things one can be exposed to, the better life they will have,” he offered as an observation.</w:t>
      </w:r>
    </w:p>
    <w:p w:rsidR="00172938" w:rsidRPr="00B420E0" w:rsidRDefault="00172938" w:rsidP="00A540C5">
      <w:pPr>
        <w:pStyle w:val="Body-TextTx"/>
      </w:pPr>
      <w:r w:rsidRPr="00B420E0">
        <w:t>“Yes,” she said heartened</w:t>
      </w:r>
      <w:r w:rsidR="004846F9">
        <w:t xml:space="preserve"> that even this rake thought her idea a good one.</w:t>
      </w:r>
      <w:r w:rsidRPr="00B420E0">
        <w:t xml:space="preserve"> “I feel </w:t>
      </w:r>
      <w:r w:rsidR="00FF0C2C" w:rsidRPr="00B420E0">
        <w:t>the same</w:t>
      </w:r>
      <w:r w:rsidRPr="00B420E0">
        <w:t xml:space="preserve"> way. I was going to spend some time getting things ready for art lessons this afternoon, but </w:t>
      </w:r>
      <w:r w:rsidRPr="00B420E0">
        <w:lastRenderedPageBreak/>
        <w:t xml:space="preserve">now, I’ll do that tomorrow. </w:t>
      </w:r>
      <w:r w:rsidR="00FF0C2C" w:rsidRPr="00B420E0">
        <w:t>So,</w:t>
      </w:r>
      <w:r w:rsidRPr="00B420E0">
        <w:t xml:space="preserve"> you see, I simply won’t be able to see you every day.”</w:t>
      </w:r>
    </w:p>
    <w:p w:rsidR="00136269" w:rsidRDefault="00172938" w:rsidP="00A540C5">
      <w:pPr>
        <w:pStyle w:val="Body-TextTx"/>
      </w:pPr>
      <w:r w:rsidRPr="00B420E0">
        <w:t>“What else is on your list?” he asked, making no comment about her declaration.</w:t>
      </w:r>
    </w:p>
    <w:p w:rsidR="00172938" w:rsidRPr="00B420E0" w:rsidRDefault="009215E7" w:rsidP="00A540C5">
      <w:pPr>
        <w:pStyle w:val="Body-TextTx"/>
      </w:pPr>
      <w:r>
        <w:t>A gust of wind whipped around the tree and s</w:t>
      </w:r>
      <w:r w:rsidRPr="00B420E0">
        <w:t xml:space="preserve">he pulled his scarf higher on her neck. </w:t>
      </w:r>
      <w:r w:rsidR="00172938" w:rsidRPr="00B420E0">
        <w:t xml:space="preserve">“I have </w:t>
      </w:r>
      <w:r w:rsidR="004846F9">
        <w:t xml:space="preserve">some weekly </w:t>
      </w:r>
      <w:r w:rsidR="00172938" w:rsidRPr="00B420E0">
        <w:t xml:space="preserve">things </w:t>
      </w:r>
      <w:r w:rsidR="004846F9">
        <w:t xml:space="preserve">I do </w:t>
      </w:r>
      <w:r w:rsidR="00172938" w:rsidRPr="00B420E0">
        <w:t xml:space="preserve">for the </w:t>
      </w:r>
      <w:r w:rsidR="004846F9">
        <w:t>Sis</w:t>
      </w:r>
      <w:r w:rsidR="00172938" w:rsidRPr="00B420E0">
        <w:t>ters</w:t>
      </w:r>
      <w:r w:rsidR="004846F9">
        <w:t xml:space="preserve"> </w:t>
      </w:r>
      <w:proofErr w:type="gramStart"/>
      <w:r w:rsidR="004846F9">
        <w:t>Of</w:t>
      </w:r>
      <w:proofErr w:type="gramEnd"/>
      <w:r w:rsidR="004846F9">
        <w:t xml:space="preserve"> Pilwillow Crossings.</w:t>
      </w:r>
      <w:r w:rsidR="00172938" w:rsidRPr="00B420E0">
        <w:t xml:space="preserve"> I help with their charitable efforts. And I want to walk around town and look at some buildings.”</w:t>
      </w:r>
    </w:p>
    <w:p w:rsidR="00136269" w:rsidRDefault="009215E7" w:rsidP="00A540C5">
      <w:pPr>
        <w:pStyle w:val="Body-TextTx"/>
      </w:pPr>
      <w:r w:rsidRPr="00B420E0">
        <w:t xml:space="preserve">He </w:t>
      </w:r>
      <w:r>
        <w:t xml:space="preserve">stood up </w:t>
      </w:r>
      <w:r w:rsidRPr="00B420E0">
        <w:t>and reached down for her hand. “Let’s move around. I can see you’re getting cold.</w:t>
      </w:r>
      <w:r>
        <w:t>”</w:t>
      </w:r>
    </w:p>
    <w:p w:rsidR="009215E7" w:rsidRDefault="009215E7" w:rsidP="00A540C5">
      <w:pPr>
        <w:pStyle w:val="Body-TextTx"/>
      </w:pPr>
      <w:r>
        <w:t xml:space="preserve">Oddly, she hadn’t noticed the chill. </w:t>
      </w:r>
      <w:r w:rsidRPr="00B420E0">
        <w:t>She took his hand and stood up. Even though his gloves had been off for some time when his fingers closed around hers, she felt his warmth</w:t>
      </w:r>
      <w:r>
        <w:t>, but quickly slid her hand out of his grasp.</w:t>
      </w:r>
    </w:p>
    <w:p w:rsidR="00172938" w:rsidRPr="00B420E0" w:rsidRDefault="009215E7" w:rsidP="00A540C5">
      <w:pPr>
        <w:pStyle w:val="Body-TextTx"/>
      </w:pPr>
      <w:r>
        <w:t>“</w:t>
      </w:r>
      <w:r w:rsidR="00172938" w:rsidRPr="00B420E0">
        <w:t>Strolling down Town is something we can do together</w:t>
      </w:r>
      <w:r>
        <w:t>,</w:t>
      </w:r>
      <w:r w:rsidR="00172938" w:rsidRPr="00B420E0">
        <w:t>”</w:t>
      </w:r>
      <w:r>
        <w:t xml:space="preserve"> he said but made no move to start walking so </w:t>
      </w:r>
      <w:r w:rsidR="00FF5E1E">
        <w:t>they stood in front of the tree.</w:t>
      </w:r>
    </w:p>
    <w:p w:rsidR="00172938" w:rsidRPr="00B420E0" w:rsidRDefault="00172938" w:rsidP="00A540C5">
      <w:pPr>
        <w:pStyle w:val="Body-TextTx"/>
      </w:pPr>
      <w:r w:rsidRPr="00B420E0">
        <w:t>“I’m afraid you would find it quite boring</w:t>
      </w:r>
      <w:r w:rsidR="009215E7">
        <w:t xml:space="preserve">. </w:t>
      </w:r>
      <w:r w:rsidRPr="00B420E0">
        <w:t>I won’t be doing it to admire the architecture</w:t>
      </w:r>
      <w:r w:rsidR="009215E7">
        <w:t xml:space="preserve">. </w:t>
      </w:r>
      <w:r w:rsidRPr="00B420E0">
        <w:t xml:space="preserve">The girls will need a place to open a seamstress shop one day. They will have to do an apprentice with someone, but I want them to eventually have their own building. It’s </w:t>
      </w:r>
      <w:r w:rsidR="009215E7">
        <w:t>never too early</w:t>
      </w:r>
      <w:r w:rsidRPr="00B420E0">
        <w:t xml:space="preserve"> to start looking for </w:t>
      </w:r>
      <w:r>
        <w:t>options</w:t>
      </w:r>
      <w:r w:rsidRPr="00B420E0">
        <w:t xml:space="preserve"> in different sections of Town. </w:t>
      </w:r>
      <w:r w:rsidR="009215E7">
        <w:t>Not only that, I’ve noticed t</w:t>
      </w:r>
      <w:r w:rsidRPr="00B420E0">
        <w:t xml:space="preserve">here’s a small building directly behind </w:t>
      </w:r>
      <w:r w:rsidR="00393087">
        <w:t xml:space="preserve">the </w:t>
      </w:r>
      <w:r w:rsidR="009215E7">
        <w:t>abbey.</w:t>
      </w:r>
      <w:r w:rsidRPr="00B420E0">
        <w:t xml:space="preserve"> I want to look into the possibility</w:t>
      </w:r>
      <w:r>
        <w:t xml:space="preserve"> of </w:t>
      </w:r>
      <w:r w:rsidRPr="00B420E0">
        <w:t>buying that for the sisters one day.”</w:t>
      </w:r>
    </w:p>
    <w:p w:rsidR="00172938" w:rsidRPr="00B420E0" w:rsidRDefault="00172938" w:rsidP="00A540C5">
      <w:pPr>
        <w:pStyle w:val="Body-TextTx"/>
      </w:pPr>
      <w:r w:rsidRPr="00B420E0">
        <w:t>“</w:t>
      </w:r>
      <w:r w:rsidR="009215E7">
        <w:t>W</w:t>
      </w:r>
      <w:r w:rsidRPr="00B420E0">
        <w:t>hat would that be for?”</w:t>
      </w:r>
    </w:p>
    <w:p w:rsidR="00172938" w:rsidRPr="00B420E0" w:rsidRDefault="00172938" w:rsidP="00A540C5">
      <w:pPr>
        <w:pStyle w:val="Body-TextTx"/>
      </w:pPr>
      <w:r w:rsidRPr="00B420E0">
        <w:t>“A chapel. They don’t have a real one—well, that’s not to say it isn’t real. Of course it is, but it’s just a small room inside the abbey. I thought a larger space for their relics, prayer books and gatherings of quiet reflection time would be nice.”</w:t>
      </w:r>
    </w:p>
    <w:p w:rsidR="00136269" w:rsidRDefault="00172938" w:rsidP="00A540C5">
      <w:pPr>
        <w:pStyle w:val="Body-TextTx"/>
      </w:pPr>
      <w:r w:rsidRPr="00B420E0">
        <w:t xml:space="preserve">He stared into her eyes for a long time, as if he were taking stock of her. His smile was </w:t>
      </w:r>
      <w:r w:rsidRPr="00B420E0">
        <w:lastRenderedPageBreak/>
        <w:t>curiously tender as it had been when they spoke about Stewart.</w:t>
      </w:r>
    </w:p>
    <w:p w:rsidR="00172938" w:rsidRPr="00B420E0" w:rsidRDefault="00172938" w:rsidP="00A540C5">
      <w:pPr>
        <w:pStyle w:val="Body-TextTx"/>
      </w:pPr>
      <w:r w:rsidRPr="00B420E0">
        <w:t>“I’m not sure I’m at all comfortable with the way you are staring at me, my lord.”</w:t>
      </w:r>
    </w:p>
    <w:p w:rsidR="00172938" w:rsidRPr="00B420E0" w:rsidRDefault="00172938" w:rsidP="00A540C5">
      <w:pPr>
        <w:pStyle w:val="Body-TextTx"/>
      </w:pPr>
      <w:r w:rsidRPr="00B420E0">
        <w:t>“I was just trying to merge the soft, compassionate lady you are now with the magnificent lady who had the command of everyone in the ballroom last night.”</w:t>
      </w:r>
    </w:p>
    <w:p w:rsidR="00136269" w:rsidRDefault="00172938" w:rsidP="00A540C5">
      <w:pPr>
        <w:pStyle w:val="Body-TextTx"/>
      </w:pPr>
      <w:r w:rsidRPr="00B420E0">
        <w:t xml:space="preserve">Her breaths </w:t>
      </w:r>
      <w:r>
        <w:t>be</w:t>
      </w:r>
      <w:r w:rsidRPr="00B420E0">
        <w:t>came shallow and short. “It wasn’t my intention to make our conversation so public. I meant for only you to hear me.”</w:t>
      </w:r>
    </w:p>
    <w:p w:rsidR="00172938" w:rsidRPr="00B420E0" w:rsidRDefault="00172938" w:rsidP="00A540C5">
      <w:pPr>
        <w:pStyle w:val="Body-TextTx"/>
      </w:pPr>
      <w:r w:rsidRPr="00B420E0">
        <w:t>“I heard you loud and clear. Every man there was wishing he was in my shoes and had the opportunity I have.”</w:t>
      </w:r>
    </w:p>
    <w:p w:rsidR="00172938" w:rsidRPr="00B420E0" w:rsidRDefault="00172938" w:rsidP="00A540C5">
      <w:pPr>
        <w:pStyle w:val="Body-TextTx"/>
      </w:pPr>
      <w:r w:rsidRPr="00B420E0">
        <w:t>“What do you mean?” she asked quietly, caught under the sensual spell he was casting over her and wondering how she was going to break free.</w:t>
      </w:r>
      <w:r w:rsidR="00B975CC" w:rsidRPr="00B975CC">
        <w:t xml:space="preserve"> </w:t>
      </w:r>
      <w:r w:rsidRPr="00B420E0">
        <w:t>“That’s ridiculous. No man wants to be told he can’t drink, swear, gamble or indulge in other manly pursuits.</w:t>
      </w:r>
      <w:r w:rsidR="00FF5E1E">
        <w:t xml:space="preserve"> Most of all you.</w:t>
      </w:r>
      <w:r w:rsidRPr="00B420E0">
        <w:t>”</w:t>
      </w:r>
    </w:p>
    <w:p w:rsidR="00136269" w:rsidRDefault="00172938" w:rsidP="00A540C5">
      <w:pPr>
        <w:pStyle w:val="Body-TextTx"/>
      </w:pPr>
      <w:r w:rsidRPr="00B420E0">
        <w:t xml:space="preserve">He moved closer to her and lowered his head toward hers. “No, but every man saw and felt your raw, determined passion. It’s in a man’s nature to be drawn to that, to want to seize it for their own, and </w:t>
      </w:r>
      <w:r w:rsidR="00FF5E1E">
        <w:t>possess</w:t>
      </w:r>
      <w:r w:rsidR="00FF5E1E" w:rsidRPr="00B420E0" w:rsidDel="00FF5E1E">
        <w:t xml:space="preserve"> </w:t>
      </w:r>
      <w:r w:rsidRPr="00B420E0">
        <w:t>it.”</w:t>
      </w:r>
    </w:p>
    <w:p w:rsidR="00172938" w:rsidRPr="00B420E0" w:rsidRDefault="00FF5E1E" w:rsidP="00A540C5">
      <w:pPr>
        <w:pStyle w:val="Body-TextTx"/>
      </w:pPr>
      <w:r>
        <w:t xml:space="preserve">Brina felt a flush rising in her cheeks. </w:t>
      </w:r>
      <w:r w:rsidR="00172938" w:rsidRPr="00B420E0">
        <w:t xml:space="preserve">“You talk nonsense at times, my lord. </w:t>
      </w:r>
      <w:r>
        <w:t>Y</w:t>
      </w:r>
      <w:r w:rsidR="00172938" w:rsidRPr="00B420E0">
        <w:t>ou should pay calls on other ladies and not be so fixated on me.”</w:t>
      </w:r>
    </w:p>
    <w:p w:rsidR="00136269" w:rsidRDefault="00172938" w:rsidP="00A540C5">
      <w:pPr>
        <w:pStyle w:val="Body-TextTx"/>
        <w:rPr>
          <w:rFonts w:eastAsia="Times New Roman" w:cs="Calibri"/>
        </w:rPr>
      </w:pPr>
      <w:r w:rsidRPr="00B420E0">
        <w:t xml:space="preserve">His gaze swept up and down her face, lingering on her lips for a few seconds before capturing her eyes again. </w:t>
      </w:r>
      <w:r w:rsidRPr="00B420E0">
        <w:rPr>
          <w:rFonts w:eastAsia="Times New Roman" w:cs="Calibri"/>
        </w:rPr>
        <w:t>“You</w:t>
      </w:r>
      <w:r w:rsidR="00FF5E1E">
        <w:rPr>
          <w:rFonts w:eastAsia="Times New Roman" w:cs="Calibri"/>
        </w:rPr>
        <w:t xml:space="preserve"> are</w:t>
      </w:r>
      <w:r w:rsidRPr="00B420E0">
        <w:rPr>
          <w:rFonts w:eastAsia="Times New Roman" w:cs="Calibri"/>
        </w:rPr>
        <w:t xml:space="preserve"> the one I want.”</w:t>
      </w:r>
    </w:p>
    <w:p w:rsidR="00172938" w:rsidRPr="00B420E0" w:rsidRDefault="00172938" w:rsidP="00A540C5">
      <w:pPr>
        <w:pStyle w:val="Body-TextTx"/>
      </w:pPr>
      <w:r w:rsidRPr="00B420E0">
        <w:t xml:space="preserve">Perhaps </w:t>
      </w:r>
      <w:r w:rsidR="00FF5E1E">
        <w:t>the earl had</w:t>
      </w:r>
      <w:r w:rsidRPr="00B420E0">
        <w:t xml:space="preserve"> already read </w:t>
      </w:r>
      <w:r w:rsidR="00FF5E1E">
        <w:t xml:space="preserve">the </w:t>
      </w:r>
      <w:r w:rsidRPr="00B420E0">
        <w:t>romantic</w:t>
      </w:r>
      <w:r w:rsidR="00FF5E1E">
        <w:t xml:space="preserve"> poets</w:t>
      </w:r>
      <w:r w:rsidRPr="00B420E0">
        <w:t>. His intense gaze, his genuine expression of wanting her were beguiling even though she was fighting it.</w:t>
      </w:r>
    </w:p>
    <w:p w:rsidR="00172938" w:rsidRPr="00B420E0" w:rsidRDefault="00172938" w:rsidP="00A540C5">
      <w:pPr>
        <w:pStyle w:val="Body-TextTx"/>
      </w:pPr>
      <w:r w:rsidRPr="00B420E0">
        <w:t>His eyes narrowed and he leaned even more toward her. “Tell me, Mrs. Feld, did you read the scandal sheets this morning?”</w:t>
      </w:r>
    </w:p>
    <w:p w:rsidR="00172938" w:rsidRPr="00B420E0" w:rsidRDefault="00172938" w:rsidP="00A540C5">
      <w:pPr>
        <w:pStyle w:val="Body-TextTx"/>
      </w:pPr>
      <w:r w:rsidRPr="00B420E0">
        <w:t>“</w:t>
      </w:r>
      <w:r w:rsidR="00FF5E1E">
        <w:t>Heavens, n</w:t>
      </w:r>
      <w:r w:rsidRPr="00B420E0">
        <w:t>o,” she answered</w:t>
      </w:r>
      <w:r w:rsidR="00FF5E1E">
        <w:t>, looking out over the spacious park</w:t>
      </w:r>
      <w:r w:rsidRPr="00B420E0">
        <w:t xml:space="preserve">. “I couldn’t bring </w:t>
      </w:r>
      <w:r w:rsidRPr="00B420E0">
        <w:lastRenderedPageBreak/>
        <w:t xml:space="preserve">myself to </w:t>
      </w:r>
      <w:r w:rsidR="00FF5E1E">
        <w:t>read them</w:t>
      </w:r>
      <w:r w:rsidRPr="00B420E0">
        <w:t>. I suppose I don’t want to know what they are saying about me. I heard enough whispers last night.”</w:t>
      </w:r>
    </w:p>
    <w:p w:rsidR="00172938" w:rsidRPr="00B420E0" w:rsidRDefault="00172938" w:rsidP="00A540C5">
      <w:pPr>
        <w:pStyle w:val="Body-TextTx"/>
      </w:pPr>
      <w:r w:rsidRPr="00B420E0">
        <w:t xml:space="preserve">“They were kind to you.” He smiled sweetly. “The one I read had only high praise for you and your ultimatums. Though it was clear the </w:t>
      </w:r>
      <w:r w:rsidR="00393087">
        <w:t xml:space="preserve">author of the </w:t>
      </w:r>
      <w:r w:rsidRPr="00B420E0">
        <w:t>gossip</w:t>
      </w:r>
      <w:r w:rsidR="00393087">
        <w:t xml:space="preserve"> column </w:t>
      </w:r>
      <w:r w:rsidRPr="00B420E0">
        <w:t>had not a hope in hel—heaven that you or my family could change me and make me worthy of the title earl.”</w:t>
      </w:r>
    </w:p>
    <w:p w:rsidR="00393087" w:rsidRDefault="00172938" w:rsidP="00A540C5">
      <w:pPr>
        <w:pStyle w:val="Body-TextTx"/>
      </w:pPr>
      <w:r w:rsidRPr="00B420E0">
        <w:t>She didn’t know why, but her gaze fell to the sensuous curve of his lips</w:t>
      </w:r>
      <w:r w:rsidR="00393087">
        <w:t xml:space="preserve"> and she imagined them on hers again</w:t>
      </w:r>
      <w:r w:rsidRPr="00B420E0">
        <w:t>.</w:t>
      </w:r>
    </w:p>
    <w:p w:rsidR="00172938" w:rsidRPr="00B420E0" w:rsidRDefault="00172938" w:rsidP="00A540C5">
      <w:pPr>
        <w:pStyle w:val="Body-TextTx"/>
      </w:pPr>
      <w:r w:rsidRPr="00B420E0">
        <w:t>“Do you think you can change?” she asked.</w:t>
      </w:r>
    </w:p>
    <w:p w:rsidR="00172938" w:rsidRPr="00B420E0" w:rsidRDefault="00172938" w:rsidP="00A540C5">
      <w:pPr>
        <w:pStyle w:val="Body-TextTx"/>
      </w:pPr>
      <w:r w:rsidRPr="00B420E0">
        <w:t>In the blink of an eye, he caught her shoulders in his hands, pulled her up to him, closed his eyes, and pressed his lips against hers.</w:t>
      </w:r>
    </w:p>
    <w:p w:rsidR="00172938" w:rsidRPr="00B420E0" w:rsidRDefault="00172938" w:rsidP="00A540C5">
      <w:pPr>
        <w:pStyle w:val="Body-TextTx"/>
      </w:pPr>
      <w:r w:rsidRPr="00B420E0">
        <w:t xml:space="preserve">Brina expected the same wild, short kiss he’d given her in Paris. Instead, his lips landed softly on hers with infinite care. They were warm, pliant with merely a hint of delicate pressure against hers. The back and forth movement </w:t>
      </w:r>
      <w:r w:rsidR="00FF0C2C" w:rsidRPr="00B420E0">
        <w:t>w</w:t>
      </w:r>
      <w:r w:rsidR="00FF5E1E">
        <w:t>as</w:t>
      </w:r>
      <w:r w:rsidRPr="00B420E0">
        <w:t xml:space="preserve"> a light, feathery teasing sensation that caused her abdomen to tighten in response to the gentleness of his caress.</w:t>
      </w:r>
    </w:p>
    <w:p w:rsidR="00136269" w:rsidRDefault="00172938" w:rsidP="00A540C5">
      <w:pPr>
        <w:pStyle w:val="Body-TextTx"/>
      </w:pPr>
      <w:r w:rsidRPr="00B420E0">
        <w:t xml:space="preserve">For a fleeting second, she thought to make a feeble attempt to resist him, but the mindless pleasure of </w:t>
      </w:r>
      <w:r w:rsidR="004F27A9">
        <w:t xml:space="preserve">held so tightly and </w:t>
      </w:r>
      <w:r w:rsidRPr="00B420E0">
        <w:t>kissed again—and so thoroughly it put a stop to the idea almost instantly. With little effort, his mouth gently coaxed her lips apart and the kiss continued with a sweetness she wouldn’t have thought possible from this man who had wagered at a club for her hand. Any notion of this not continuing faded as quickly as resistance had and in its place was the very selfish thought that after so long, she deserved this tender embrace.</w:t>
      </w:r>
    </w:p>
    <w:p w:rsidR="00136269" w:rsidRDefault="00172938" w:rsidP="00A540C5">
      <w:pPr>
        <w:pStyle w:val="Body-TextTx"/>
      </w:pPr>
      <w:r w:rsidRPr="00B420E0">
        <w:t>There was really no other choice. Brina</w:t>
      </w:r>
      <w:r w:rsidRPr="00B420E0">
        <w:rPr>
          <w:rFonts w:eastAsia="Times New Roman" w:cs="Calibri"/>
        </w:rPr>
        <w:t xml:space="preserve"> wanted to join in the pleasure he was giving.</w:t>
      </w:r>
      <w:r w:rsidRPr="00B420E0">
        <w:t xml:space="preserve"> She didn’t want to deny herself these few brief moments in his arms even though at the back of her mind she knew they were standing under a tree in a park where anyone could happen by, see </w:t>
      </w:r>
      <w:r w:rsidRPr="00B420E0">
        <w:lastRenderedPageBreak/>
        <w:t>them and blab to the world.</w:t>
      </w:r>
    </w:p>
    <w:p w:rsidR="00136269" w:rsidRDefault="00172938" w:rsidP="00A540C5">
      <w:pPr>
        <w:pStyle w:val="Body-TextTx"/>
      </w:pPr>
      <w:r w:rsidRPr="00B420E0">
        <w:t>Not even that mattered. This moment with this man was worth the chance of getting caught</w:t>
      </w:r>
      <w:r w:rsidR="00FF5E1E">
        <w:t>, being disgraced</w:t>
      </w:r>
      <w:r w:rsidRPr="00B420E0">
        <w:t>.</w:t>
      </w:r>
    </w:p>
    <w:p w:rsidR="00136269" w:rsidRDefault="00172938" w:rsidP="00A540C5">
      <w:pPr>
        <w:pStyle w:val="Body-TextTx"/>
      </w:pPr>
      <w:r w:rsidRPr="00B420E0">
        <w:rPr>
          <w:rFonts w:eastAsia="Times New Roman" w:cs="Calibri"/>
        </w:rPr>
        <w:t>T</w:t>
      </w:r>
      <w:r w:rsidRPr="00B420E0">
        <w:t>hough on occasion she chose to deny it, there had always been an inexplicable, unrelenting attraction between them since the moment they’d met and right now it was sizzling hot.</w:t>
      </w:r>
    </w:p>
    <w:p w:rsidR="00136269" w:rsidRDefault="00172938" w:rsidP="00A540C5">
      <w:pPr>
        <w:pStyle w:val="Body-TextTx"/>
      </w:pPr>
      <w:r w:rsidRPr="00B420E0">
        <w:t>Her lips parted farther, a sigh of wanting escaped as passion flared brightly inside her. The sheer intensity of how fast a deep longing</w:t>
      </w:r>
      <w:r w:rsidR="00FF5E1E">
        <w:t xml:space="preserve"> for more</w:t>
      </w:r>
      <w:r w:rsidRPr="00B420E0">
        <w:t xml:space="preserve"> filled her, almost overwhelm</w:t>
      </w:r>
      <w:r w:rsidR="00FF5E1E">
        <w:t>ed</w:t>
      </w:r>
      <w:r w:rsidRPr="00B420E0">
        <w:t xml:space="preserve"> her. Without forethought, her hands flattened against his hard chest and skimmed up the buttons on his waistcoat to grasp the warmth of his neck and pull him closer.</w:t>
      </w:r>
    </w:p>
    <w:p w:rsidR="00172938" w:rsidRPr="00B420E0" w:rsidRDefault="00172938" w:rsidP="00A540C5">
      <w:pPr>
        <w:pStyle w:val="Body-TextTx"/>
      </w:pPr>
      <w:r w:rsidRPr="00B420E0">
        <w:t>His fingers squeezed on her shoulders, digging into her soft flesh beneath her clothing. He held on to her possessively, as if she were something too precious to let go. In response, her fingers meshed into the length of his black hair, holding his head</w:t>
      </w:r>
      <w:r w:rsidR="004F27A9">
        <w:t>,</w:t>
      </w:r>
      <w:r w:rsidRPr="00B420E0">
        <w:t xml:space="preserve"> and clinging to him as if he w</w:t>
      </w:r>
      <w:r w:rsidR="00A37920">
        <w:t>ere</w:t>
      </w:r>
      <w:r w:rsidRPr="00B420E0">
        <w:t xml:space="preserve"> her nourishment. The kiss deepened, their tongues met, played</w:t>
      </w:r>
      <w:r w:rsidR="004F27A9">
        <w:t>,</w:t>
      </w:r>
      <w:r w:rsidRPr="00B420E0">
        <w:t xml:space="preserve"> and sought. The taste </w:t>
      </w:r>
      <w:r w:rsidR="00FF5E1E">
        <w:t xml:space="preserve">and thrill of </w:t>
      </w:r>
      <w:r w:rsidRPr="00B420E0">
        <w:t xml:space="preserve">his mouth </w:t>
      </w:r>
      <w:r w:rsidR="00FF5E1E">
        <w:t xml:space="preserve">on hers </w:t>
      </w:r>
      <w:r w:rsidRPr="00B420E0">
        <w:t>was exciting.</w:t>
      </w:r>
    </w:p>
    <w:p w:rsidR="00172938" w:rsidRPr="00B420E0" w:rsidRDefault="00172938" w:rsidP="00A540C5">
      <w:pPr>
        <w:pStyle w:val="Body-TextTx"/>
      </w:pPr>
      <w:r w:rsidRPr="00B420E0">
        <w:t>Brina forgot everything but his touch until slowly, he raised his head and looked down into her eyes with a penetrating gaze that left her dizzy.</w:t>
      </w:r>
    </w:p>
    <w:p w:rsidR="00172938" w:rsidRPr="00B420E0" w:rsidRDefault="00172938" w:rsidP="00A540C5">
      <w:pPr>
        <w:pStyle w:val="Body-TextTx"/>
      </w:pPr>
      <w:r w:rsidRPr="00B420E0">
        <w:t>On a ragged breath with a raspy voice, he whispered, “I don’t know if I can change</w:t>
      </w:r>
      <w:r w:rsidR="00A37920">
        <w:t>, Mrs. Feld</w:t>
      </w:r>
      <w:r w:rsidRPr="00B420E0">
        <w:t>. What do you think?”</w:t>
      </w:r>
    </w:p>
    <w:p w:rsidR="00136269" w:rsidRDefault="00172938" w:rsidP="00A540C5">
      <w:pPr>
        <w:pStyle w:val="Body-TextTx"/>
      </w:pPr>
      <w:r w:rsidRPr="00B420E0">
        <w:t>For reasons she had no desire to contemplate, she couldn’t answer. After their kisses, she wasn’t sure she wanted him to change. She had no doubts about not wanting to marry him, but his kisses—yes.</w:t>
      </w:r>
    </w:p>
    <w:p w:rsidR="00D81EAC" w:rsidRPr="00D81EAC" w:rsidRDefault="00D81EAC" w:rsidP="00D81EAC" w14:paraId="869550C2">
      <w:pPr>
        <w:pStyle w:val="Section-ChapterSCP"/>
      </w:pPr>
      <w:r w:rsidRPr="00D81EAC">
        <w:lastRenderedPageBreak/>
        <w:t>Chapter</w:t>
      </w:r>
      <w:r w:rsidR="004B0584">
        <w:t xml:space="preserve"> 10</w:t>
      </w:r>
    </w:p>
    <w:p w:rsidR="00237D69" w:rsidRPr="00B20F0F" w:rsidRDefault="00237D69" w:rsidP="00D221E5">
      <w:pPr>
        <w:pStyle w:val="TitleTtl"/>
      </w:pPr>
      <w:r w:rsidRPr="00B20F0F">
        <w:t xml:space="preserve">Chapter </w:t>
      </w:r>
      <w:r w:rsidR="00B975CC" w:rsidRPr="00B20F0F">
        <w:t>10</w:t>
      </w:r>
    </w:p>
    <w:p w:rsidR="00237D69" w:rsidRPr="00B20F0F" w:rsidRDefault="00237D69" w:rsidP="00A540C5">
      <w:pPr>
        <w:pStyle w:val="Body-TextTx"/>
      </w:pPr>
      <w:r w:rsidRPr="00B20F0F">
        <w:t>Zane walked through the front door of the earl’s home shedding his outer clothing</w:t>
      </w:r>
      <w:r w:rsidR="00960A63">
        <w:t xml:space="preserve"> and stopped suddenly</w:t>
      </w:r>
      <w:r w:rsidRPr="00B20F0F">
        <w:t>.</w:t>
      </w:r>
    </w:p>
    <w:p w:rsidR="00237D69" w:rsidRPr="00B20F0F" w:rsidRDefault="00237D69" w:rsidP="00A540C5">
      <w:pPr>
        <w:pStyle w:val="Body-TextTx"/>
      </w:pPr>
      <w:r w:rsidRPr="00B20F0F">
        <w:t>What was he thinking? It was his home now. He was the earl. Not his uncle, nor his uncle’s son, nor his older cousin. But him. They were all gone.</w:t>
      </w:r>
    </w:p>
    <w:p w:rsidR="00136269" w:rsidRDefault="00237D69" w:rsidP="00A540C5">
      <w:pPr>
        <w:pStyle w:val="Body-TextTx"/>
        <w:rPr>
          <w:rStyle w:val="itali"/>
        </w:rPr>
      </w:pPr>
      <w:r w:rsidRPr="006E5918">
        <w:rPr>
          <w:rStyle w:val="itali"/>
        </w:rPr>
        <w:t>Damnation!</w:t>
      </w:r>
    </w:p>
    <w:p w:rsidR="00237D69" w:rsidRPr="00B20F0F" w:rsidRDefault="00237D69" w:rsidP="00A540C5">
      <w:pPr>
        <w:pStyle w:val="Body-TextTx"/>
      </w:pPr>
      <w:r w:rsidRPr="00B20F0F">
        <w:t>Why had all three of them been riding in the same carriage together that day anyway? Why hadn’t someone inspected the damned bridge over the canyon since there’d been weeks of torrential rain? Didn’t they know Zane was ill-prepared to take over for them</w:t>
      </w:r>
      <w:r w:rsidR="007B2ECC">
        <w:t>?</w:t>
      </w:r>
      <w:r w:rsidRPr="00B20F0F">
        <w:t xml:space="preserve"> This wasn’t supposed to be his lot in li</w:t>
      </w:r>
      <w:r w:rsidR="007B2ECC">
        <w:t>f</w:t>
      </w:r>
      <w:r w:rsidRPr="00B20F0F">
        <w:t>e.</w:t>
      </w:r>
    </w:p>
    <w:p w:rsidR="00136269" w:rsidRDefault="00237D69" w:rsidP="00A540C5">
      <w:pPr>
        <w:pStyle w:val="Body-TextTx"/>
      </w:pPr>
      <w:r w:rsidRPr="00B20F0F">
        <w:t>He wasn’t supposed to be the earl.</w:t>
      </w:r>
    </w:p>
    <w:p w:rsidR="00960A63" w:rsidRDefault="00960A63" w:rsidP="00A540C5">
      <w:pPr>
        <w:pStyle w:val="Body-TextTx"/>
      </w:pPr>
      <w:r>
        <w:t>He rubbed his hand across the back of his neck. He needed a drink.</w:t>
      </w:r>
    </w:p>
    <w:p w:rsidR="00237D69" w:rsidRPr="00B20F0F" w:rsidRDefault="00237D69" w:rsidP="00A540C5">
      <w:pPr>
        <w:pStyle w:val="Body-TextTx"/>
      </w:pPr>
      <w:r w:rsidRPr="00B20F0F">
        <w:t>Huffing another silent curse of frustration, he felt something</w:t>
      </w:r>
      <w:r w:rsidR="00960A63">
        <w:t>,</w:t>
      </w:r>
      <w:r w:rsidRPr="00B20F0F">
        <w:t xml:space="preserve"> reached into his pocket</w:t>
      </w:r>
      <w:r w:rsidR="00BE77E7">
        <w:t>,</w:t>
      </w:r>
      <w:r w:rsidRPr="00B20F0F">
        <w:t xml:space="preserve"> and pulled out the book o</w:t>
      </w:r>
      <w:r w:rsidR="00BE77E7">
        <w:t>f</w:t>
      </w:r>
      <w:r w:rsidRPr="00B20F0F">
        <w:t xml:space="preserve"> poetry</w:t>
      </w:r>
      <w:r w:rsidR="00960A63">
        <w:t xml:space="preserve"> Mrs. Feld had given him.</w:t>
      </w:r>
      <w:r w:rsidRPr="00B20F0F">
        <w:t xml:space="preserve"> He scoffed a laugh and wondered if </w:t>
      </w:r>
      <w:r w:rsidR="00960A63">
        <w:t xml:space="preserve">she </w:t>
      </w:r>
      <w:r w:rsidRPr="00B20F0F">
        <w:t>would take him to task if she knew he was swearing like the devil in his thoughts.</w:t>
      </w:r>
    </w:p>
    <w:p w:rsidR="00136269" w:rsidRDefault="00237D69" w:rsidP="00A540C5">
      <w:pPr>
        <w:pStyle w:val="Body-TextTx"/>
      </w:pPr>
      <w:r w:rsidRPr="00B20F0F">
        <w:t>Probably.</w:t>
      </w:r>
    </w:p>
    <w:p w:rsidR="00136269" w:rsidRDefault="00237D69" w:rsidP="00A540C5">
      <w:pPr>
        <w:pStyle w:val="Body-TextTx"/>
      </w:pPr>
      <w:r w:rsidRPr="00B20F0F">
        <w:t>He laid the book on the side table but then picked it up. The corners worn. She’d read it often. Maybe he’d give it a try. After all, he had pursued her in an ungentlemanly manner. Consciously, maybe even willfully. She hadn’t deserved it, but he wasn’t sorry he had done it.</w:t>
      </w:r>
    </w:p>
    <w:p w:rsidR="00237D69" w:rsidRPr="00B20F0F" w:rsidRDefault="00237D69" w:rsidP="00A540C5">
      <w:pPr>
        <w:pStyle w:val="Body-TextTx"/>
      </w:pPr>
      <w:r w:rsidRPr="00B20F0F">
        <w:t>In return she’d given as good as she got.</w:t>
      </w:r>
    </w:p>
    <w:p w:rsidR="00136269" w:rsidRDefault="00237D69" w:rsidP="00A540C5">
      <w:pPr>
        <w:pStyle w:val="Body-TextTx"/>
      </w:pPr>
      <w:r w:rsidRPr="00B20F0F">
        <w:t xml:space="preserve">She was uncommonly headstrong for someone who had the look of a fragile night fairy </w:t>
      </w:r>
      <w:r w:rsidRPr="00B20F0F">
        <w:lastRenderedPageBreak/>
        <w:t>with her glistening blonde hair, big bright eyes, and fair, delicate-looking skin.</w:t>
      </w:r>
    </w:p>
    <w:p w:rsidR="00237D69" w:rsidRPr="00B20F0F" w:rsidRDefault="00237D69" w:rsidP="00A540C5">
      <w:pPr>
        <w:pStyle w:val="Body-TextTx"/>
      </w:pPr>
      <w:r w:rsidRPr="00B20F0F">
        <w:t xml:space="preserve">He </w:t>
      </w:r>
      <w:r w:rsidR="00BE77E7">
        <w:t xml:space="preserve">hadn’t </w:t>
      </w:r>
      <w:r w:rsidRPr="00B20F0F">
        <w:t>planned to kiss her</w:t>
      </w:r>
      <w:r w:rsidR="00BE77E7">
        <w:t xml:space="preserve"> in the park, but it</w:t>
      </w:r>
      <w:r w:rsidRPr="00B20F0F">
        <w:t xml:space="preserve"> was a damned good thing he’d thought to exempt kissing. She’</w:t>
      </w:r>
      <w:r w:rsidR="007B2ECC">
        <w:t>d</w:t>
      </w:r>
      <w:r w:rsidRPr="00B20F0F">
        <w:t xml:space="preserve"> be</w:t>
      </w:r>
      <w:r w:rsidR="007B2ECC">
        <w:t>en</w:t>
      </w:r>
      <w:r w:rsidRPr="00B20F0F">
        <w:t xml:space="preserve"> particular with the rules set forth. Her passion had been just as strong when in his arms as it had been when she laid out her demands for acceptance of his proposal. </w:t>
      </w:r>
      <w:r w:rsidR="00153761">
        <w:t xml:space="preserve">He had no doubt that she would claim victory if he so much as sniffed a brandy and that strength challenged him to be stronger. </w:t>
      </w:r>
      <w:r w:rsidRPr="00B20F0F">
        <w:t>That passion inside her is what drew him</w:t>
      </w:r>
      <w:r w:rsidR="005E58ED">
        <w:t xml:space="preserve">. He’d sensed it that night in the chateau and ever since he’d wanted to </w:t>
      </w:r>
      <w:r w:rsidRPr="00B20F0F">
        <w:t>taste her lips once more.</w:t>
      </w:r>
    </w:p>
    <w:p w:rsidR="00136269" w:rsidRDefault="00237D69" w:rsidP="00A540C5">
      <w:pPr>
        <w:pStyle w:val="Body-TextTx"/>
      </w:pPr>
      <w:r w:rsidRPr="00B20F0F">
        <w:t xml:space="preserve">For the better part of half an hour </w:t>
      </w:r>
      <w:r w:rsidR="005E58ED">
        <w:t xml:space="preserve">during the afternoon, </w:t>
      </w:r>
      <w:r w:rsidRPr="00B20F0F">
        <w:t>he’d watched her be composed and measured in everything she said at the park</w:t>
      </w:r>
      <w:r w:rsidR="00153761">
        <w:t xml:space="preserve">. </w:t>
      </w:r>
      <w:r w:rsidRPr="00B20F0F">
        <w:t xml:space="preserve">Her beautiful lips smiling at him, her graceful hands had laid clasped in repose on her lap. She’d been the personification of everything he’d heard about her. </w:t>
      </w:r>
      <w:r w:rsidR="005E58ED">
        <w:t>Kissing her had</w:t>
      </w:r>
      <w:r w:rsidRPr="00B20F0F">
        <w:t xml:space="preserve"> awakened an aching need inside him that he still carried.</w:t>
      </w:r>
    </w:p>
    <w:p w:rsidR="00237D69" w:rsidRPr="00B20F0F" w:rsidRDefault="00237D69" w:rsidP="00A540C5">
      <w:pPr>
        <w:pStyle w:val="Body-TextTx"/>
      </w:pPr>
      <w:r w:rsidRPr="00B20F0F">
        <w:t>After dropping his great coat, hat</w:t>
      </w:r>
      <w:r w:rsidR="00BE77E7">
        <w:t>,</w:t>
      </w:r>
      <w:r w:rsidRPr="00B20F0F">
        <w:t xml:space="preserve"> and gloves onto a chair in the entryway, he slid his scarf from around his neck and gathered the center </w:t>
      </w:r>
      <w:r w:rsidR="005E58ED">
        <w:t xml:space="preserve">of it </w:t>
      </w:r>
      <w:r w:rsidRPr="00B20F0F">
        <w:t>into his hands to press into his face. The flowery scent of her perfume had held in the wool</w:t>
      </w:r>
      <w:r w:rsidR="005E58ED">
        <w:t>, teasing him with her fragrance</w:t>
      </w:r>
      <w:r w:rsidRPr="00B20F0F">
        <w:t>.</w:t>
      </w:r>
    </w:p>
    <w:p w:rsidR="00136269" w:rsidRDefault="00237D69" w:rsidP="00A540C5">
      <w:pPr>
        <w:pStyle w:val="Body-TextTx"/>
      </w:pPr>
      <w:r w:rsidRPr="00B20F0F">
        <w:t xml:space="preserve">He inhaled again, deeper, letting the memory of her </w:t>
      </w:r>
      <w:r w:rsidR="005E58ED">
        <w:t xml:space="preserve">in his arms </w:t>
      </w:r>
      <w:r w:rsidRPr="00B20F0F">
        <w:t xml:space="preserve">wash slowly through him once again. It had an eager, rousing </w:t>
      </w:r>
      <w:r w:rsidR="005E58ED">
        <w:t>e</w:t>
      </w:r>
      <w:r w:rsidRPr="00B20F0F">
        <w:t>ffect on him.</w:t>
      </w:r>
    </w:p>
    <w:p w:rsidR="00237D69" w:rsidRPr="00B20F0F" w:rsidRDefault="00237D69" w:rsidP="00A540C5">
      <w:pPr>
        <w:pStyle w:val="Body-TextTx"/>
      </w:pPr>
      <w:r w:rsidRPr="00B20F0F">
        <w:t>Thoughts of her sparkling eyes, the wind grabbing at strands of her hair and blowing it across her soft cheeks drifted pleasantly through his mind before suddenly he remembered how still she’d become when he mentioned her husband.</w:t>
      </w:r>
    </w:p>
    <w:p w:rsidR="00237D69" w:rsidRPr="00B20F0F" w:rsidRDefault="00237D69" w:rsidP="00A540C5">
      <w:pPr>
        <w:pStyle w:val="Body-TextTx"/>
      </w:pPr>
      <w:r w:rsidRPr="00B20F0F">
        <w:t>His question had surprised her.</w:t>
      </w:r>
    </w:p>
    <w:p w:rsidR="00237D69" w:rsidRPr="00B20F0F" w:rsidRDefault="00237D69" w:rsidP="00A540C5">
      <w:pPr>
        <w:pStyle w:val="Body-TextTx"/>
      </w:pPr>
      <w:r w:rsidRPr="00B20F0F">
        <w:t>It had surprised Zane, too.</w:t>
      </w:r>
    </w:p>
    <w:p w:rsidR="00136269" w:rsidRDefault="00BE77E7" w:rsidP="00A540C5">
      <w:pPr>
        <w:pStyle w:val="Body-TextTx"/>
      </w:pPr>
      <w:r>
        <w:t xml:space="preserve">There was no </w:t>
      </w:r>
      <w:r w:rsidR="00237D69" w:rsidRPr="00B20F0F">
        <w:t xml:space="preserve">real reason to ask about him other than it had suddenly crossed his mind she might be thinking about him when she mentioned the chocolate. </w:t>
      </w:r>
      <w:r>
        <w:t xml:space="preserve">Plenty of men and women </w:t>
      </w:r>
      <w:r>
        <w:lastRenderedPageBreak/>
        <w:t xml:space="preserve">enjoyed a dash of brandy in the sweet liquid. </w:t>
      </w:r>
      <w:r w:rsidR="00237D69" w:rsidRPr="00B20F0F">
        <w:t xml:space="preserve">Evidently, she hadn’t been. That pleased Zane and he wondered if she always looked as if </w:t>
      </w:r>
      <w:r w:rsidR="00153761">
        <w:t xml:space="preserve">she </w:t>
      </w:r>
      <w:r w:rsidR="00237D69" w:rsidRPr="00B20F0F">
        <w:t xml:space="preserve">was barely holding back tears when she spoke of her husband, or if it was just that he’d </w:t>
      </w:r>
      <w:r w:rsidR="00153761">
        <w:t xml:space="preserve">so </w:t>
      </w:r>
      <w:r w:rsidR="00237D69" w:rsidRPr="00B20F0F">
        <w:t>unexpectedly asked about the man.</w:t>
      </w:r>
      <w:r w:rsidR="00153761" w:rsidRPr="00153761">
        <w:t xml:space="preserve"> </w:t>
      </w:r>
      <w:r w:rsidR="00153761">
        <w:t>That couldn’t have been easy for her</w:t>
      </w:r>
      <w:r>
        <w:t>,</w:t>
      </w:r>
      <w:r w:rsidR="00153761">
        <w:t xml:space="preserve"> yet she’d handled his surprising comment well.</w:t>
      </w:r>
    </w:p>
    <w:p w:rsidR="0030220D" w:rsidRPr="00B20F0F" w:rsidRDefault="00237D69" w:rsidP="00A540C5">
      <w:pPr>
        <w:pStyle w:val="Body-TextTx"/>
      </w:pPr>
      <w:r w:rsidRPr="00B20F0F">
        <w:t>The tragedy of becoming a widow must have changed her</w:t>
      </w:r>
      <w:r w:rsidR="00153761">
        <w:t xml:space="preserve"> to some degree</w:t>
      </w:r>
      <w:r w:rsidRPr="00B20F0F">
        <w:t>? He wondered what she was like before that happened. She hadn’t been ready to talk about Mr. Feld with Zane. Without her doing that, he couldn’t get an idea of how deep her wounds of loss were now that time had passed. He wanted to know even though he was very sure of one thing—it made no difference</w:t>
      </w:r>
      <w:r w:rsidR="0030220D">
        <w:t xml:space="preserve"> to him</w:t>
      </w:r>
      <w:r w:rsidRPr="00B20F0F">
        <w:t xml:space="preserve">. </w:t>
      </w:r>
      <w:r w:rsidR="0030220D">
        <w:t xml:space="preserve">It was too her credit that five years after Mr. Feld’s death, she still was moved by talking about him. </w:t>
      </w:r>
      <w:r w:rsidR="00BE77E7">
        <w:t xml:space="preserve">That she </w:t>
      </w:r>
      <w:r w:rsidR="0030220D">
        <w:t>had great respect and admiration for him</w:t>
      </w:r>
      <w:r w:rsidR="00BE77E7">
        <w:t xml:space="preserve"> was evident.</w:t>
      </w:r>
      <w:r w:rsidR="003A3817">
        <w:t xml:space="preserve"> That was just one more thing to admire about her.</w:t>
      </w:r>
    </w:p>
    <w:p w:rsidR="0030220D" w:rsidRPr="00B20F0F" w:rsidRDefault="003A3817" w:rsidP="00A540C5">
      <w:pPr>
        <w:pStyle w:val="Body-TextTx"/>
      </w:pPr>
      <w:r>
        <w:t xml:space="preserve">He also knew </w:t>
      </w:r>
      <w:r w:rsidR="00237D69" w:rsidRPr="00B20F0F">
        <w:t>Mrs. Feld wasn’t indifferent to his touch. It was who she was today that had him caught in her unintended snare</w:t>
      </w:r>
      <w:r w:rsidR="0030220D">
        <w:t>.</w:t>
      </w:r>
      <w:r>
        <w:t xml:space="preserve"> How could he not be drawn to a lady who ha</w:t>
      </w:r>
      <w:r w:rsidR="00BE77E7">
        <w:t>d</w:t>
      </w:r>
      <w:r>
        <w:t xml:space="preserve"> stayed respectful of her husband’s memory, want</w:t>
      </w:r>
      <w:r w:rsidR="00BE77E7">
        <w:t>ed</w:t>
      </w:r>
      <w:r>
        <w:t xml:space="preserve"> to teach girls the beautiful art of painting, and help</w:t>
      </w:r>
      <w:r w:rsidR="00BE77E7">
        <w:t>ed</w:t>
      </w:r>
      <w:r>
        <w:t xml:space="preserve"> nuns take care of unfortunate people?</w:t>
      </w:r>
    </w:p>
    <w:p w:rsidR="00237D69" w:rsidRPr="00B20F0F" w:rsidRDefault="00237D69" w:rsidP="00A540C5">
      <w:pPr>
        <w:pStyle w:val="Body-TextTx"/>
      </w:pPr>
      <w:r w:rsidRPr="00B20F0F">
        <w:t xml:space="preserve">Zane closed his eyes, letting the memory of her fill him again. His mind drifted back to their kiss and the feel and taste of her cool, enticing lips beneath his. Her hands had moved with hunger up his chest before they settled in womanly comfort around his neck. Their lingering kiss </w:t>
      </w:r>
      <w:r w:rsidR="0030220D">
        <w:t xml:space="preserve">in the park </w:t>
      </w:r>
      <w:r w:rsidRPr="00B20F0F">
        <w:t>had proven what he’d known since Paris</w:t>
      </w:r>
      <w:r w:rsidR="0030220D">
        <w:t xml:space="preserve"> and she had to believe now as well</w:t>
      </w:r>
      <w:r w:rsidRPr="00B20F0F">
        <w:t>. She was just as attracted to him as he was to her. So, to her question, hell, no. He didn’t want to stop being bad. He wanted to tumble her onto the bed and press—</w:t>
      </w:r>
    </w:p>
    <w:p w:rsidR="00237D69" w:rsidRPr="00B20F0F" w:rsidRDefault="00237D69" w:rsidP="00A540C5">
      <w:pPr>
        <w:pStyle w:val="Body-TextTx"/>
      </w:pPr>
      <w:r w:rsidRPr="00B20F0F">
        <w:t>Multiple footfalls sounded down the corridor and the familiar tapping of Uncle Hector’s cane. Zane looked up to see his Uncle</w:t>
      </w:r>
      <w:r w:rsidR="00F914C9">
        <w:t>s</w:t>
      </w:r>
      <w:r w:rsidRPr="00B20F0F">
        <w:t xml:space="preserve"> Syl and Hector coming toward him at a jaunty pace.</w:t>
      </w:r>
    </w:p>
    <w:p w:rsidR="00237D69" w:rsidRPr="00B20F0F" w:rsidRDefault="00237D69" w:rsidP="00A540C5">
      <w:pPr>
        <w:pStyle w:val="Body-TextTx"/>
      </w:pPr>
      <w:r w:rsidRPr="00B20F0F">
        <w:lastRenderedPageBreak/>
        <w:t>“There you are,” Uncle Sylvester called. “Finally home, I see.”</w:t>
      </w:r>
    </w:p>
    <w:p w:rsidR="00237D69" w:rsidRPr="00B20F0F" w:rsidRDefault="00237D69" w:rsidP="00A540C5">
      <w:pPr>
        <w:pStyle w:val="Body-TextTx"/>
      </w:pPr>
      <w:r w:rsidRPr="00B20F0F">
        <w:t xml:space="preserve">“How did it go?” Hector asked in a jovial tone as </w:t>
      </w:r>
      <w:r w:rsidR="00F914C9">
        <w:t xml:space="preserve">he </w:t>
      </w:r>
      <w:r w:rsidRPr="00B20F0F">
        <w:t>stopped in front of Zane and leaned on his cane.</w:t>
      </w:r>
    </w:p>
    <w:p w:rsidR="00237D69" w:rsidRPr="00B20F0F" w:rsidRDefault="00237D69" w:rsidP="00A540C5">
      <w:pPr>
        <w:pStyle w:val="Body-TextTx"/>
      </w:pPr>
      <w:r w:rsidRPr="00B20F0F">
        <w:t>“Was she cordial?” Sylvester echoed with an enthusiasm he didn’t try to keep hidden either.</w:t>
      </w:r>
    </w:p>
    <w:p w:rsidR="00237D69" w:rsidRPr="00B20F0F" w:rsidRDefault="00237D69" w:rsidP="00A540C5">
      <w:pPr>
        <w:pStyle w:val="Body-TextTx"/>
      </w:pPr>
      <w:r w:rsidRPr="00B20F0F">
        <w:t>Zane blinked. “What are you</w:t>
      </w:r>
      <w:r w:rsidR="00136269">
        <w:t>—</w:t>
      </w:r>
      <w:r w:rsidRPr="00B20F0F">
        <w:t>were you two waiting here for me to return?”</w:t>
      </w:r>
    </w:p>
    <w:p w:rsidR="00237D69" w:rsidRPr="00B20F0F" w:rsidRDefault="00237D69" w:rsidP="00A540C5">
      <w:pPr>
        <w:pStyle w:val="Body-TextTx"/>
      </w:pPr>
      <w:r w:rsidRPr="00B20F0F">
        <w:t>“Of course,” Uncle Syl replied as he stopped in front of Zane. “You didn’t expect us to leave, did you?”</w:t>
      </w:r>
    </w:p>
    <w:p w:rsidR="00237D69" w:rsidRPr="00B20F0F" w:rsidRDefault="00237D69" w:rsidP="00A540C5">
      <w:pPr>
        <w:pStyle w:val="Body-TextTx"/>
      </w:pPr>
      <w:r w:rsidRPr="00B20F0F">
        <w:t>Zane’s eyes narrowed and he frowned. “Yes, I did.”</w:t>
      </w:r>
    </w:p>
    <w:p w:rsidR="00136269" w:rsidRDefault="00237D69" w:rsidP="00A540C5">
      <w:pPr>
        <w:pStyle w:val="Body-TextTx"/>
      </w:pPr>
      <w:r w:rsidRPr="00B20F0F">
        <w:t>These two men were unbelievable. Their counsel with the family and helping him learn the affairs of his estates was appreciated. He really did</w:t>
      </w:r>
      <w:r w:rsidR="00D32594">
        <w:t xml:space="preserve"> need their help with those things</w:t>
      </w:r>
      <w:r w:rsidRPr="00B20F0F">
        <w:t>, but sometimes they were a bit overwhelming. He didn’t need them playing the role of nursemaid.</w:t>
      </w:r>
    </w:p>
    <w:p w:rsidR="00237D69" w:rsidRPr="00B20F0F" w:rsidRDefault="00237D69" w:rsidP="00A540C5">
      <w:pPr>
        <w:pStyle w:val="Body-TextTx"/>
      </w:pPr>
      <w:r w:rsidRPr="00B20F0F">
        <w:t>Sylvester pressed his hands down the sides of his coat and took a proud stance. “How would we find out how your afternoon went if we’d gone home?”</w:t>
      </w:r>
    </w:p>
    <w:p w:rsidR="00136269" w:rsidRDefault="00237D69" w:rsidP="00A540C5">
      <w:pPr>
        <w:pStyle w:val="Body-TextTx"/>
      </w:pPr>
      <w:r w:rsidRPr="00B20F0F">
        <w:t>“You wouldn’t,” Zane argued.</w:t>
      </w:r>
    </w:p>
    <w:p w:rsidR="00D32594" w:rsidRDefault="00237D69" w:rsidP="00A540C5">
      <w:pPr>
        <w:pStyle w:val="Body-TextTx"/>
      </w:pPr>
      <w:r w:rsidRPr="00B20F0F">
        <w:t>“That’s what we thought</w:t>
      </w:r>
      <w:r w:rsidR="00D1239B">
        <w:t>,</w:t>
      </w:r>
      <w:r w:rsidRPr="00B20F0F">
        <w:t xml:space="preserve"> so considered it best we stay</w:t>
      </w:r>
      <w:r w:rsidR="00D32594">
        <w:t xml:space="preserve"> in case there was anything we could help with</w:t>
      </w:r>
      <w:r w:rsidRPr="00B20F0F">
        <w:t>.”</w:t>
      </w:r>
    </w:p>
    <w:p w:rsidR="00136269" w:rsidRDefault="00D32594" w:rsidP="00A540C5">
      <w:pPr>
        <w:pStyle w:val="Body-TextTx"/>
      </w:pPr>
      <w:r>
        <w:t>“Tell us all about it,” Uncle Hector encouraged.</w:t>
      </w:r>
    </w:p>
    <w:p w:rsidR="00237D69" w:rsidRPr="00B20F0F" w:rsidRDefault="00237D69" w:rsidP="00A540C5">
      <w:pPr>
        <w:pStyle w:val="Body-TextTx"/>
      </w:pPr>
      <w:r w:rsidRPr="00B20F0F">
        <w:t>“</w:t>
      </w:r>
      <w:r w:rsidR="00D32594">
        <w:t>No,” Zane said in a rather forceful tone. “</w:t>
      </w:r>
      <w:r w:rsidRPr="00B20F0F">
        <w:t>I have no intentions of sharing anything of my afternoon with Mrs. Feld with you two or anyone else.”</w:t>
      </w:r>
    </w:p>
    <w:p w:rsidR="00237D69" w:rsidRPr="00B20F0F" w:rsidRDefault="00237D69" w:rsidP="00A540C5">
      <w:pPr>
        <w:pStyle w:val="Body-TextTx"/>
      </w:pPr>
      <w:r w:rsidRPr="00B20F0F">
        <w:t>His uncles glanced at each other as if they were facing a grave situation they didn’t know how to handle before centering their attention back to their nephew.</w:t>
      </w:r>
    </w:p>
    <w:p w:rsidR="00237D69" w:rsidRPr="00B20F0F" w:rsidRDefault="00237D69" w:rsidP="00A540C5">
      <w:pPr>
        <w:pStyle w:val="Body-TextTx"/>
      </w:pPr>
      <w:r w:rsidRPr="00B20F0F">
        <w:t>“I take it that means it didn’t go well.”</w:t>
      </w:r>
      <w:r w:rsidR="00B975CC" w:rsidRPr="00B975CC">
        <w:t xml:space="preserve"> </w:t>
      </w:r>
      <w:r w:rsidRPr="00B20F0F">
        <w:t xml:space="preserve">Hector emphasized his words with a sudden hard </w:t>
      </w:r>
      <w:r w:rsidRPr="00B20F0F">
        <w:lastRenderedPageBreak/>
        <w:t>rap of his cane to the floor.</w:t>
      </w:r>
    </w:p>
    <w:p w:rsidR="00136269" w:rsidRDefault="00237D69" w:rsidP="00A540C5">
      <w:pPr>
        <w:pStyle w:val="Body-TextTx"/>
      </w:pPr>
      <w:r w:rsidRPr="00B20F0F">
        <w:t xml:space="preserve">It went very well, Zane thought, but felt no inclination to </w:t>
      </w:r>
      <w:r w:rsidR="00D32594">
        <w:t xml:space="preserve">satisfy these </w:t>
      </w:r>
      <w:r w:rsidRPr="00B20F0F">
        <w:t>two ninny grumps.</w:t>
      </w:r>
    </w:p>
    <w:p w:rsidR="00237D69" w:rsidRPr="00B20F0F" w:rsidRDefault="00237D69" w:rsidP="00A540C5">
      <w:pPr>
        <w:pStyle w:val="Body-TextTx"/>
      </w:pPr>
      <w:r w:rsidRPr="00B20F0F">
        <w:t>“He probably didn’t watch his language as closely as he should have,” Uncle Syl offered. “Ladies don’t like to be spoken to in an ungentlemanly manner.”</w:t>
      </w:r>
    </w:p>
    <w:p w:rsidR="00237D69" w:rsidRPr="00B20F0F" w:rsidRDefault="00237D69" w:rsidP="00A540C5">
      <w:pPr>
        <w:pStyle w:val="Body-TextTx"/>
      </w:pPr>
      <w:r w:rsidRPr="00B20F0F">
        <w:t>“That’s difficult for most of us</w:t>
      </w:r>
      <w:r w:rsidR="00D32594">
        <w:t xml:space="preserve"> sometimes</w:t>
      </w:r>
      <w:r w:rsidRPr="00B20F0F">
        <w:t>,” Hector supplied. “But we learn to do it.”</w:t>
      </w:r>
    </w:p>
    <w:p w:rsidR="00136269" w:rsidRDefault="00237D69" w:rsidP="00A540C5">
      <w:pPr>
        <w:pStyle w:val="Body-TextTx"/>
      </w:pPr>
      <w:r w:rsidRPr="00B20F0F">
        <w:t>“I suppose it will take time,” his brother mumbled quietly as if he didn’t want Zane to hear him. “We may be expecting too much, too soon.”</w:t>
      </w:r>
    </w:p>
    <w:p w:rsidR="00237D69" w:rsidRPr="00B20F0F" w:rsidRDefault="00237D69" w:rsidP="00A540C5">
      <w:pPr>
        <w:pStyle w:val="Body-TextTx"/>
      </w:pPr>
      <w:r w:rsidRPr="00B20F0F">
        <w:t>“Did she at least enjoy the ride in the new curricle your uncle had built last winter?”</w:t>
      </w:r>
    </w:p>
    <w:p w:rsidR="00237D69" w:rsidRPr="00B20F0F" w:rsidRDefault="00237D69" w:rsidP="00A540C5">
      <w:pPr>
        <w:pStyle w:val="Body-TextTx"/>
      </w:pPr>
      <w:r w:rsidRPr="00B20F0F">
        <w:t>That caught Zane’s interest. “The earl ha</w:t>
      </w:r>
      <w:r w:rsidR="00BE77E7">
        <w:t>s</w:t>
      </w:r>
      <w:r w:rsidRPr="00B20F0F">
        <w:t xml:space="preserve"> a new carriage?”</w:t>
      </w:r>
    </w:p>
    <w:p w:rsidR="00237D69" w:rsidRPr="00B20F0F" w:rsidRDefault="00237D69" w:rsidP="00A540C5">
      <w:pPr>
        <w:pStyle w:val="Body-TextTx"/>
      </w:pPr>
      <w:r w:rsidRPr="00B20F0F">
        <w:t>“Yes,” Uncle Syl informed him. “Quite a pricey one from what I heard. I’m not sure he had it out more than a time or two before the winter weather took a turn for the worse.”</w:t>
      </w:r>
    </w:p>
    <w:p w:rsidR="00237D69" w:rsidRPr="00B20F0F" w:rsidRDefault="00237D69" w:rsidP="00A540C5">
      <w:pPr>
        <w:pStyle w:val="Body-TextTx"/>
      </w:pPr>
      <w:r w:rsidRPr="00B20F0F">
        <w:t>“Why haven’t you told me about this</w:t>
      </w:r>
      <w:r w:rsidR="00D32594">
        <w:t xml:space="preserve"> before now</w:t>
      </w:r>
      <w:r w:rsidRPr="00B20F0F">
        <w:t>?”</w:t>
      </w:r>
    </w:p>
    <w:p w:rsidR="00D32594" w:rsidRDefault="00237D69" w:rsidP="00A540C5">
      <w:pPr>
        <w:pStyle w:val="Body-TextTx"/>
      </w:pPr>
      <w:r w:rsidRPr="00B20F0F">
        <w:t>Hector and Sylvester looked at each other. It appeared neither of them had thought to mention what was by all accounts considered a younger man’s transportation and something Zane would want to know about.</w:t>
      </w:r>
    </w:p>
    <w:p w:rsidR="00D32594" w:rsidRDefault="00D32594" w:rsidP="00A540C5">
      <w:pPr>
        <w:pStyle w:val="Body-TextTx"/>
      </w:pPr>
      <w:r>
        <w:t xml:space="preserve">“We’ve had more important matters to discuss </w:t>
      </w:r>
      <w:r w:rsidR="00406EA3">
        <w:t xml:space="preserve">with you </w:t>
      </w:r>
      <w:r>
        <w:t>than a sporting carriage</w:t>
      </w:r>
      <w:r w:rsidR="00406EA3">
        <w:t>,</w:t>
      </w:r>
      <w:r>
        <w:t>”</w:t>
      </w:r>
      <w:r w:rsidR="00406EA3">
        <w:t xml:space="preserve"> Syl argued.</w:t>
      </w:r>
    </w:p>
    <w:p w:rsidR="00237D69" w:rsidRPr="00B20F0F" w:rsidRDefault="00D32594" w:rsidP="00A540C5">
      <w:pPr>
        <w:pStyle w:val="Body-TextTx"/>
      </w:pPr>
      <w:r>
        <w:t>Zane</w:t>
      </w:r>
      <w:r w:rsidR="00237D69" w:rsidRPr="00B20F0F">
        <w:t xml:space="preserve"> would make sure to take it out for a jaunt first thing tomorrow morning—before his uncles arrived.</w:t>
      </w:r>
    </w:p>
    <w:p w:rsidR="00136269" w:rsidRDefault="00237D69" w:rsidP="00A540C5">
      <w:pPr>
        <w:pStyle w:val="Body-TextTx"/>
      </w:pPr>
      <w:r w:rsidRPr="00B20F0F">
        <w:t>“</w:t>
      </w:r>
      <w:r w:rsidR="009F7649">
        <w:t>T</w:t>
      </w:r>
      <w:r w:rsidRPr="00B20F0F">
        <w:t>his afternoon with Mrs. Feld is in the past,” Hector continued in a disappointed tone. “Nothing to do about that now. Best to move forward</w:t>
      </w:r>
      <w:r w:rsidR="009F7649">
        <w:t xml:space="preserve"> and do better</w:t>
      </w:r>
      <w:r w:rsidRPr="00B20F0F">
        <w:t>. What dinner party will the two of you be attending tonight?”</w:t>
      </w:r>
    </w:p>
    <w:p w:rsidR="00237D69" w:rsidRPr="00B20F0F" w:rsidRDefault="00237D69" w:rsidP="00A540C5">
      <w:pPr>
        <w:pStyle w:val="Body-TextTx"/>
      </w:pPr>
      <w:r w:rsidRPr="00B20F0F">
        <w:t>“What do you mean?” Zane questioned.</w:t>
      </w:r>
    </w:p>
    <w:p w:rsidR="00237D69" w:rsidRPr="00B20F0F" w:rsidRDefault="00237D69" w:rsidP="00A540C5">
      <w:pPr>
        <w:pStyle w:val="Body-TextTx"/>
      </w:pPr>
      <w:r w:rsidRPr="00B20F0F">
        <w:lastRenderedPageBreak/>
        <w:t xml:space="preserve">“It’s the Season, my lord,” Uncle Syl </w:t>
      </w:r>
      <w:r w:rsidR="009F7649">
        <w:t xml:space="preserve">said in an irritated tone </w:t>
      </w:r>
      <w:r w:rsidRPr="00B20F0F">
        <w:t xml:space="preserve">where Hector left off. “There are several parties in Mayfair and other places about Town. Didn’t you arrange to meet with </w:t>
      </w:r>
      <w:r w:rsidR="009F7649">
        <w:t>Mrs. Feld</w:t>
      </w:r>
      <w:r w:rsidRPr="00B20F0F">
        <w:t xml:space="preserve"> at one of them</w:t>
      </w:r>
      <w:r w:rsidR="00136269">
        <w:t>—</w:t>
      </w:r>
      <w:r w:rsidRPr="00B20F0F">
        <w:t>at a certain time?”</w:t>
      </w:r>
    </w:p>
    <w:p w:rsidR="00136269" w:rsidRDefault="00237D69" w:rsidP="00A540C5">
      <w:pPr>
        <w:pStyle w:val="Body-TextTx"/>
      </w:pPr>
      <w:r w:rsidRPr="00B20F0F">
        <w:t>“No.” Tonight hadn’t crossed his mind. He’d been too busy enjoying the afternoon. Their conversation, their kisses, and the way his kiss had caused her cheeks to flush</w:t>
      </w:r>
      <w:r w:rsidR="009F7649">
        <w:t xml:space="preserve"> as she melted against his chest</w:t>
      </w:r>
      <w:r w:rsidRPr="00B20F0F">
        <w:t>.</w:t>
      </w:r>
    </w:p>
    <w:p w:rsidR="00237D69" w:rsidRDefault="00237D69" w:rsidP="00A540C5">
      <w:pPr>
        <w:pStyle w:val="Body-TextTx"/>
      </w:pPr>
      <w:r w:rsidRPr="00B20F0F">
        <w:t>Uncle Hector’s cane made another sharp click on the floor. His gray</w:t>
      </w:r>
      <w:r w:rsidR="00BE77E7">
        <w:t>,</w:t>
      </w:r>
      <w:r w:rsidRPr="00B20F0F">
        <w:t xml:space="preserve"> full eyebrows seemed to grow together tightly right before Zane’s eyes. “Then how will you know where she will be and at what time so you can be there as well? If you are going to</w:t>
      </w:r>
      <w:r w:rsidR="009F7649">
        <w:t xml:space="preserve"> </w:t>
      </w:r>
      <w:r w:rsidRPr="00B20F0F">
        <w:t xml:space="preserve">pursue her, my lord, you must </w:t>
      </w:r>
      <w:r w:rsidRPr="006E5918">
        <w:rPr>
          <w:rStyle w:val="itali"/>
        </w:rPr>
        <w:t>pursue</w:t>
      </w:r>
      <w:r w:rsidRPr="00B20F0F">
        <w:t xml:space="preserve"> her.”</w:t>
      </w:r>
    </w:p>
    <w:p w:rsidR="00136269" w:rsidRDefault="009F7649" w:rsidP="00A540C5">
      <w:pPr>
        <w:pStyle w:val="Body-TextTx"/>
      </w:pPr>
      <w:r>
        <w:t>Tension started in the back of Zane’s neck.</w:t>
      </w:r>
    </w:p>
    <w:p w:rsidR="00136269" w:rsidRDefault="00237D69" w:rsidP="00A540C5">
      <w:pPr>
        <w:pStyle w:val="Body-TextTx"/>
      </w:pPr>
      <w:r w:rsidRPr="00B20F0F">
        <w:t xml:space="preserve">Sylvester made a motion with his hands as if to calm the more excitable Hector. “Don’t get </w:t>
      </w:r>
      <w:r w:rsidR="009F7649">
        <w:t xml:space="preserve">too </w:t>
      </w:r>
      <w:r w:rsidRPr="00B20F0F">
        <w:t>riled about this. It’s easy enough to remedy. He can send over a note to her and ask where she plans to be at half past nine and meet her there.”</w:t>
      </w:r>
    </w:p>
    <w:p w:rsidR="00136269" w:rsidRDefault="00237D69" w:rsidP="00A540C5">
      <w:pPr>
        <w:pStyle w:val="Body-TextTx"/>
      </w:pPr>
      <w:r w:rsidRPr="00B20F0F">
        <w:t>“It’s a bit late in the day for that. She may not answer him now that he didn’t ask her at the proper time.”</w:t>
      </w:r>
    </w:p>
    <w:p w:rsidR="00136269" w:rsidRDefault="00237D69" w:rsidP="00A540C5">
      <w:pPr>
        <w:pStyle w:val="Body-TextTx"/>
      </w:pPr>
      <w:r w:rsidRPr="00B20F0F">
        <w:t>“No, no. It’s not.” Uncle Syl looked at Zane. “I’ll help you compose the note. I’m quite good at knowing the right things to say to a lady on occasions like this.”</w:t>
      </w:r>
    </w:p>
    <w:p w:rsidR="00136269" w:rsidRDefault="00237D69" w:rsidP="00A540C5">
      <w:pPr>
        <w:pStyle w:val="Body-TextTx"/>
      </w:pPr>
      <w:r w:rsidRPr="00B20F0F">
        <w:t xml:space="preserve">This was maddening. </w:t>
      </w:r>
      <w:r w:rsidR="009F7649">
        <w:t xml:space="preserve">Uncle Syl had never married. How could he know what to say to a lady? The only thing </w:t>
      </w:r>
      <w:r w:rsidRPr="00B20F0F">
        <w:t xml:space="preserve">Zane wanted to do was pour himself a glass of claret, relax by the warm, crackling fire </w:t>
      </w:r>
      <w:r w:rsidR="009F7649">
        <w:t xml:space="preserve">in his book room </w:t>
      </w:r>
      <w:r w:rsidRPr="00B20F0F">
        <w:t xml:space="preserve">and reminisce on the afternoon with Mrs. Feld. Thinking about her was certainly much more pleasant than listening to his </w:t>
      </w:r>
      <w:proofErr w:type="gramStart"/>
      <w:r w:rsidRPr="00B20F0F">
        <w:t>uncles</w:t>
      </w:r>
      <w:proofErr w:type="gramEnd"/>
      <w:r w:rsidRPr="00B20F0F">
        <w:t xml:space="preserve"> </w:t>
      </w:r>
      <w:r w:rsidR="009F7649">
        <w:t xml:space="preserve">blather </w:t>
      </w:r>
      <w:r w:rsidRPr="00B20F0F">
        <w:t>or reflect on their priorities.</w:t>
      </w:r>
    </w:p>
    <w:p w:rsidR="00237D69" w:rsidRPr="00B20F0F" w:rsidRDefault="00237D69" w:rsidP="00A540C5">
      <w:pPr>
        <w:pStyle w:val="Body-TextTx"/>
      </w:pPr>
      <w:r w:rsidRPr="00B20F0F">
        <w:lastRenderedPageBreak/>
        <w:t>Making the circle of parties during the Season wasn’t something Zane had ever enjoyed. Which was why he’d never spent much time doing it. He didn’t see the sense of playing this game with Mrs. Feld. She was a widow after all. Not an innocent maiden who always had to be guarded. If he wanted to see her why couldn’t he just go to her house and spend an evening with her?</w:t>
      </w:r>
    </w:p>
    <w:p w:rsidR="00237D69" w:rsidRPr="00B20F0F" w:rsidRDefault="00237D69" w:rsidP="00A540C5">
      <w:pPr>
        <w:pStyle w:val="Body-TextTx"/>
      </w:pPr>
      <w:r w:rsidRPr="00B20F0F">
        <w:t>Because of rules, manners, and Society’s strict code of acceptable behavior. Blast them all.</w:t>
      </w:r>
    </w:p>
    <w:p w:rsidR="00237D69" w:rsidRPr="00B20F0F" w:rsidRDefault="00237D69" w:rsidP="00A540C5">
      <w:pPr>
        <w:pStyle w:val="Body-TextTx"/>
      </w:pPr>
      <w:r w:rsidRPr="00B20F0F">
        <w:t>His uncles continued to look at him, waiting for a response. “I will figure out something for later in the week.”</w:t>
      </w:r>
    </w:p>
    <w:p w:rsidR="00136269" w:rsidRDefault="00237D69" w:rsidP="00A540C5">
      <w:pPr>
        <w:pStyle w:val="Body-TextTx"/>
      </w:pPr>
      <w:r w:rsidRPr="00B20F0F">
        <w:t>“Later?” Hector exclaimed as his chin bobbed and the cane tapped. “You have four weeks to win her hand and you are talking about later?”</w:t>
      </w:r>
    </w:p>
    <w:p w:rsidR="00237D69" w:rsidRPr="00B20F0F" w:rsidRDefault="00237D69" w:rsidP="00A540C5">
      <w:pPr>
        <w:pStyle w:val="Body-TextTx"/>
      </w:pPr>
      <w:r w:rsidRPr="00B20F0F">
        <w:t xml:space="preserve">“I will pursue Mrs. Feld in my own way, uncles. I need no instructions </w:t>
      </w:r>
      <w:r w:rsidR="00623762">
        <w:t xml:space="preserve">or rules </w:t>
      </w:r>
      <w:r w:rsidRPr="00B20F0F">
        <w:t>from either of you on that. She has already given me enough to follow. Now</w:t>
      </w:r>
      <w:r w:rsidR="00BE77E7">
        <w:t>,</w:t>
      </w:r>
      <w:r w:rsidRPr="00B20F0F">
        <w:t xml:space="preserve"> have Fulton get your coats and go home.</w:t>
      </w:r>
      <w:r w:rsidR="00623762">
        <w:t xml:space="preserve"> We are through for the day.”</w:t>
      </w:r>
    </w:p>
    <w:p w:rsidR="00237D69" w:rsidRPr="00B20F0F" w:rsidRDefault="00237D69" w:rsidP="00A540C5">
      <w:pPr>
        <w:pStyle w:val="Body-TextTx"/>
      </w:pPr>
      <w:r w:rsidRPr="00B20F0F">
        <w:t>“Yes, yes, we’re going,” Uncle Syl said, once again giving his brother the signal to be calmer. “Before we do, I wanted to tell you that a friend</w:t>
      </w:r>
      <w:r w:rsidR="003A3D93">
        <w:t xml:space="preserve"> of</w:t>
      </w:r>
      <w:r w:rsidRPr="00B20F0F">
        <w:t xml:space="preserve"> yours, Mr. Robins dropped by to see you.”</w:t>
      </w:r>
    </w:p>
    <w:p w:rsidR="00237D69" w:rsidRPr="00B20F0F" w:rsidRDefault="00237D69" w:rsidP="00A540C5">
      <w:pPr>
        <w:pStyle w:val="Body-TextTx"/>
      </w:pPr>
      <w:r w:rsidRPr="00B20F0F">
        <w:t xml:space="preserve">“Harry was here? </w:t>
      </w:r>
      <w:r w:rsidR="004942AF">
        <w:t>Did you</w:t>
      </w:r>
      <w:r w:rsidRPr="00B20F0F">
        <w:t xml:space="preserve"> entertain one of my guests?”</w:t>
      </w:r>
    </w:p>
    <w:p w:rsidR="00237D69" w:rsidRPr="00B20F0F" w:rsidRDefault="00237D69" w:rsidP="00A540C5">
      <w:pPr>
        <w:pStyle w:val="Body-TextTx"/>
      </w:pPr>
      <w:r w:rsidRPr="00B20F0F">
        <w:t>“No, not at all. Naturally, when we heard someone at the door</w:t>
      </w:r>
      <w:r w:rsidR="006C6064">
        <w:t>,</w:t>
      </w:r>
      <w:r w:rsidRPr="00B20F0F">
        <w:t xml:space="preserve"> we came out of the book</w:t>
      </w:r>
      <w:r w:rsidR="003A3D93">
        <w:t xml:space="preserve"> </w:t>
      </w:r>
      <w:r w:rsidRPr="00B20F0F">
        <w:t>room, thinking it might be you. At that point, we had to speak to him</w:t>
      </w:r>
      <w:r w:rsidR="006C6064">
        <w:t>,</w:t>
      </w:r>
      <w:r w:rsidR="004942AF">
        <w:t xml:space="preserve"> but he </w:t>
      </w:r>
      <w:r w:rsidRPr="00B20F0F">
        <w:t>decided not to wait</w:t>
      </w:r>
      <w:r w:rsidR="004942AF">
        <w:t xml:space="preserve"> when he found out we were already waiting</w:t>
      </w:r>
      <w:r w:rsidRPr="00B20F0F">
        <w:t>.”</w:t>
      </w:r>
    </w:p>
    <w:p w:rsidR="00136269" w:rsidRDefault="00237D69" w:rsidP="00A540C5">
      <w:pPr>
        <w:pStyle w:val="Body-TextTx"/>
      </w:pPr>
      <w:r w:rsidRPr="00B20F0F">
        <w:t>That was best, Zane thought. Harry wasn’t the kind of man who would find favor with his uncles. Nor them with him.</w:t>
      </w:r>
    </w:p>
    <w:p w:rsidR="00237D69" w:rsidRDefault="00237D69" w:rsidP="00A540C5">
      <w:pPr>
        <w:pStyle w:val="Body-TextTx"/>
      </w:pPr>
      <w:r w:rsidRPr="00B20F0F">
        <w:lastRenderedPageBreak/>
        <w:t>“He was kind enough to tell us what he wanted.”</w:t>
      </w:r>
    </w:p>
    <w:p w:rsidR="008946A8" w:rsidRDefault="004942AF" w:rsidP="00A540C5">
      <w:pPr>
        <w:pStyle w:val="Body-TextTx"/>
      </w:pPr>
      <w:r>
        <w:t xml:space="preserve">Zane couldn’t believe what he was hearing. </w:t>
      </w:r>
      <w:r w:rsidR="008946A8">
        <w:t>“Did you ask him?”</w:t>
      </w:r>
    </w:p>
    <w:p w:rsidR="00136269" w:rsidRDefault="008946A8" w:rsidP="00A540C5">
      <w:pPr>
        <w:pStyle w:val="Body-TextTx"/>
      </w:pPr>
      <w:r>
        <w:t>“Not exactly,” Syl said, his brow rising.</w:t>
      </w:r>
    </w:p>
    <w:p w:rsidR="00237D69" w:rsidRPr="00B20F0F" w:rsidRDefault="00237D69" w:rsidP="00A540C5">
      <w:pPr>
        <w:pStyle w:val="Body-TextTx"/>
      </w:pPr>
      <w:r w:rsidRPr="00B20F0F">
        <w:t xml:space="preserve">“What someone wants with me and why they came to my door is none of your business,” Zane </w:t>
      </w:r>
      <w:r w:rsidR="004942AF">
        <w:t>said</w:t>
      </w:r>
      <w:r w:rsidRPr="00B20F0F">
        <w:t xml:space="preserve">, in a </w:t>
      </w:r>
      <w:r w:rsidR="004942AF">
        <w:t>tone</w:t>
      </w:r>
      <w:r w:rsidRPr="00B20F0F">
        <w:t xml:space="preserve"> that would have let an ordinary man</w:t>
      </w:r>
      <w:r w:rsidR="006C6064">
        <w:t xml:space="preserve"> know</w:t>
      </w:r>
      <w:r w:rsidRPr="00B20F0F">
        <w:t xml:space="preserve"> he had stepped over the line.</w:t>
      </w:r>
      <w:r w:rsidR="004942AF">
        <w:t xml:space="preserve"> He couldn’t be sure these two would know that.</w:t>
      </w:r>
    </w:p>
    <w:p w:rsidR="00136269" w:rsidRDefault="00237D69" w:rsidP="00A540C5">
      <w:pPr>
        <w:pStyle w:val="Body-TextTx"/>
      </w:pPr>
      <w:r w:rsidRPr="00B20F0F">
        <w:t xml:space="preserve">“Oh, we couldn’t agree more,” Uncle Syl agreed with so much pride his chest puffed. “But we are happy he </w:t>
      </w:r>
      <w:r w:rsidR="008946A8">
        <w:t>relayed to u</w:t>
      </w:r>
      <w:r w:rsidRPr="00B20F0F">
        <w:t xml:space="preserve">s </w:t>
      </w:r>
      <w:r w:rsidR="008946A8">
        <w:t xml:space="preserve">that </w:t>
      </w:r>
      <w:r w:rsidRPr="00B20F0F">
        <w:t>the bets at White’s were up tenfold today.”</w:t>
      </w:r>
    </w:p>
    <w:p w:rsidR="00237D69" w:rsidRPr="00B20F0F" w:rsidRDefault="00237D69" w:rsidP="00A540C5">
      <w:pPr>
        <w:pStyle w:val="Body-TextTx"/>
      </w:pPr>
      <w:r w:rsidRPr="00B20F0F">
        <w:t>“</w:t>
      </w:r>
      <w:r w:rsidR="008946A8">
        <w:t>But unfortunately</w:t>
      </w:r>
      <w:r w:rsidR="006C6064">
        <w:t>,</w:t>
      </w:r>
      <w:r w:rsidR="008946A8">
        <w:t xml:space="preserve"> n</w:t>
      </w:r>
      <w:r w:rsidRPr="00B20F0F">
        <w:t>ot in your favor it seems,” Uncle Hector added. “</w:t>
      </w:r>
      <w:r w:rsidR="008946A8">
        <w:t xml:space="preserve">Hardly anyone thinks you will win Mrs. Feld’s hand. </w:t>
      </w:r>
      <w:r w:rsidRPr="00B20F0F">
        <w:t>We expected that</w:t>
      </w:r>
      <w:r w:rsidR="008946A8">
        <w:t xml:space="preserve"> but are pleased e</w:t>
      </w:r>
      <w:r w:rsidRPr="00B20F0F">
        <w:t xml:space="preserve">veryone wants a stake in the outcome of </w:t>
      </w:r>
      <w:r w:rsidR="008946A8">
        <w:t>your</w:t>
      </w:r>
      <w:r w:rsidRPr="00B20F0F">
        <w:t xml:space="preserve"> wager.”</w:t>
      </w:r>
    </w:p>
    <w:p w:rsidR="00136269" w:rsidRDefault="00237D69" w:rsidP="00A540C5">
      <w:pPr>
        <w:pStyle w:val="Body-TextTx"/>
      </w:pPr>
      <w:r w:rsidRPr="00B20F0F">
        <w:t xml:space="preserve">Zane shook his head. Not only did he have to deal with these two, it seemed as if he’d become both an earl and a saint almost overnight. </w:t>
      </w:r>
      <w:r w:rsidR="008946A8">
        <w:t>If not for Mrs. Feld’s requirements, he’d be swearing like a drunken idiot at these two and downing all the liquor he could get his hands on.</w:t>
      </w:r>
    </w:p>
    <w:p w:rsidR="00237D69" w:rsidRPr="00B20F0F" w:rsidRDefault="008946A8" w:rsidP="00A540C5">
      <w:pPr>
        <w:pStyle w:val="Body-TextTx"/>
      </w:pPr>
      <w:r>
        <w:t>Out of the corner of his eye, Zane</w:t>
      </w:r>
      <w:r w:rsidR="00237D69" w:rsidRPr="00B20F0F">
        <w:t xml:space="preserve"> saw movement down the hallway. “Fulton,” he called. “My uncles are leaving. Get their coats.”</w:t>
      </w:r>
    </w:p>
    <w:p w:rsidR="00237D69" w:rsidRPr="00B20F0F" w:rsidRDefault="00237D69" w:rsidP="00A540C5">
      <w:pPr>
        <w:pStyle w:val="Body-TextTx"/>
      </w:pPr>
      <w:r w:rsidRPr="00B20F0F">
        <w:t>“Yes, yes, of course, we’re leaving,” Uncle Hector said, pulling down on the lapels of his tweed coat. “We have things to do. But one more thing before we go. Did you consider whether you’ll grant your cousin Pelroy the right to build a home on the south end of Blacknight? He only wants a small cottage by the stream that runs through that hollow.”</w:t>
      </w:r>
    </w:p>
    <w:p w:rsidR="00237D69" w:rsidRPr="00B20F0F" w:rsidRDefault="00237D69" w:rsidP="00A540C5">
      <w:pPr>
        <w:pStyle w:val="Body-TextTx"/>
      </w:pPr>
      <w:r w:rsidRPr="00B20F0F">
        <w:t>“</w:t>
      </w:r>
      <w:r w:rsidR="008946A8">
        <w:t>No,” Zane answered irritably. “</w:t>
      </w:r>
      <w:r w:rsidRPr="00B20F0F">
        <w:t>You just made the request this morning. As I told you and all the family a few nights ago, I’d rather know all that I’m in charge of before I start giving grants away.</w:t>
      </w:r>
      <w:r w:rsidR="008946A8">
        <w:t xml:space="preserve"> Everyone keeps what allowances they have but that’s all I’m willing to do for </w:t>
      </w:r>
      <w:r w:rsidR="008946A8">
        <w:lastRenderedPageBreak/>
        <w:t>now.</w:t>
      </w:r>
      <w:r w:rsidRPr="00B20F0F">
        <w:t>”</w:t>
      </w:r>
    </w:p>
    <w:p w:rsidR="00237D69" w:rsidRPr="00B20F0F" w:rsidRDefault="00237D69" w:rsidP="00A540C5">
      <w:pPr>
        <w:pStyle w:val="Body-TextTx"/>
      </w:pPr>
      <w:r w:rsidRPr="00B20F0F">
        <w:t>“</w:t>
      </w:r>
      <w:r w:rsidR="008946A8">
        <w:t xml:space="preserve">In that case, </w:t>
      </w:r>
      <w:r w:rsidRPr="00B20F0F">
        <w:t>I’ll tell him it’s still under consideration. And what about Ivan?” Uncle Hector continued as if Zane hadn’t said what he’d just said.</w:t>
      </w:r>
    </w:p>
    <w:p w:rsidR="00237D69" w:rsidRPr="00B20F0F" w:rsidRDefault="00237D69" w:rsidP="00A540C5">
      <w:pPr>
        <w:pStyle w:val="Body-TextTx"/>
      </w:pPr>
      <w:r w:rsidRPr="00B20F0F">
        <w:t xml:space="preserve">Zane searched his memory for someone </w:t>
      </w:r>
      <w:r w:rsidR="008946A8">
        <w:t xml:space="preserve">in the family </w:t>
      </w:r>
      <w:r w:rsidRPr="00B20F0F">
        <w:t>named Ivan and came up blank. “I’ll let you know later.”</w:t>
      </w:r>
    </w:p>
    <w:p w:rsidR="00237D69" w:rsidRPr="00B20F0F" w:rsidRDefault="00237D69" w:rsidP="00A540C5">
      <w:pPr>
        <w:pStyle w:val="Body-TextTx"/>
      </w:pPr>
      <w:r w:rsidRPr="00B20F0F">
        <w:t>“Yes, do. Your Aunt Beatrice would appreciate it if you’d see fit to buy him a commission in the army.”</w:t>
      </w:r>
    </w:p>
    <w:p w:rsidR="00237D69" w:rsidRPr="00B20F0F" w:rsidRDefault="00237D69" w:rsidP="00A540C5">
      <w:pPr>
        <w:pStyle w:val="Body-TextTx"/>
      </w:pPr>
      <w:r w:rsidRPr="00B20F0F">
        <w:t xml:space="preserve">Now, Zane remembered. Ivan wasn’t a Browning. He was Hector’s wife’s sister’s son. </w:t>
      </w:r>
      <w:r w:rsidR="008946A8">
        <w:t xml:space="preserve">All these </w:t>
      </w:r>
      <w:r w:rsidR="00257EBD">
        <w:t xml:space="preserve">requests </w:t>
      </w:r>
      <w:r w:rsidR="008946A8">
        <w:t xml:space="preserve">could make a strong, stable man dizzy. </w:t>
      </w:r>
      <w:r w:rsidR="00FD4554">
        <w:t>How would he keep them all straight? He would find a way</w:t>
      </w:r>
      <w:r w:rsidR="00257EBD">
        <w:t>,</w:t>
      </w:r>
      <w:r w:rsidR="00FD4554">
        <w:t xml:space="preserve"> and </w:t>
      </w:r>
      <w:r w:rsidRPr="00B20F0F">
        <w:t xml:space="preserve">Zane would grant </w:t>
      </w:r>
      <w:r w:rsidR="00FD4554">
        <w:t>his aunt’s</w:t>
      </w:r>
      <w:r w:rsidR="00257EBD">
        <w:t xml:space="preserve"> wish</w:t>
      </w:r>
      <w:r w:rsidRPr="00B20F0F">
        <w:t>. He was w</w:t>
      </w:r>
      <w:r w:rsidR="006C6064">
        <w:t>anted</w:t>
      </w:r>
      <w:r w:rsidRPr="00B20F0F">
        <w:t xml:space="preserve"> to help any man </w:t>
      </w:r>
      <w:r w:rsidR="006C6064">
        <w:t>ready</w:t>
      </w:r>
      <w:r w:rsidRPr="00B20F0F">
        <w:t xml:space="preserve"> to </w:t>
      </w:r>
      <w:r w:rsidR="00257EBD">
        <w:t xml:space="preserve">take up arms and </w:t>
      </w:r>
      <w:r w:rsidRPr="00B20F0F">
        <w:t>fight for England. “I’ll set time aside in the coming days to go over all the requests.”</w:t>
      </w:r>
    </w:p>
    <w:p w:rsidR="00237D69" w:rsidRPr="00B20F0F" w:rsidRDefault="00237D69" w:rsidP="00A540C5">
      <w:pPr>
        <w:pStyle w:val="Body-TextTx"/>
      </w:pPr>
      <w:r w:rsidRPr="00B20F0F">
        <w:t>“Fair enough,” Sylvester answered. “There will probably be more later in the week. Now, we’ll see you tomorrow morning. Bright and early as usual.”</w:t>
      </w:r>
    </w:p>
    <w:p w:rsidR="00136269" w:rsidRDefault="00237D69" w:rsidP="00A540C5">
      <w:pPr>
        <w:pStyle w:val="Body-TextTx"/>
      </w:pPr>
      <w:r w:rsidRPr="00B20F0F">
        <w:t xml:space="preserve">“I wouldn’t have it any other way,” Zane </w:t>
      </w:r>
      <w:r w:rsidR="00257EBD">
        <w:t>murmured tightly</w:t>
      </w:r>
      <w:r w:rsidRPr="00B20F0F">
        <w:t>.</w:t>
      </w:r>
    </w:p>
    <w:p w:rsidR="00237D69" w:rsidRPr="00B20F0F" w:rsidRDefault="00237D69" w:rsidP="00A540C5">
      <w:pPr>
        <w:pStyle w:val="Body-TextTx"/>
      </w:pPr>
      <w:r w:rsidRPr="00B20F0F">
        <w:t xml:space="preserve">Leaving his butler to see his uncles out, Zane strode down toward the book room. The tapping of </w:t>
      </w:r>
      <w:r w:rsidR="00257EBD">
        <w:t>Hector’s</w:t>
      </w:r>
      <w:r w:rsidRPr="00B20F0F">
        <w:t xml:space="preserve"> cane echoed </w:t>
      </w:r>
      <w:r w:rsidR="00257EBD">
        <w:t>down</w:t>
      </w:r>
      <w:r w:rsidRPr="00B20F0F">
        <w:t xml:space="preserve"> the corridor. He didn’t know if it was that, his uncles’ </w:t>
      </w:r>
      <w:r w:rsidR="00257EBD">
        <w:t xml:space="preserve">unwanted </w:t>
      </w:r>
      <w:r w:rsidRPr="00B20F0F">
        <w:t>presence</w:t>
      </w:r>
      <w:r w:rsidR="00257EBD">
        <w:t xml:space="preserve"> when he’d returned</w:t>
      </w:r>
      <w:r w:rsidRPr="00B20F0F">
        <w:t>, or the need for a drink that gave him a headache.</w:t>
      </w:r>
    </w:p>
    <w:p w:rsidR="00136269" w:rsidRDefault="00237D69" w:rsidP="00A540C5">
      <w:pPr>
        <w:pStyle w:val="Body-TextTx"/>
      </w:pPr>
      <w:r w:rsidRPr="00B20F0F">
        <w:t>Rounding the doorway, he saw the mountain of ledgers still on his desk as he’d left them. A fire burned. The room was warm, quiet. What he really wanted to do was have a drink. A quick one followed by a long one, and then pick up his coat and gloves and head out to one of his clubs for a game of cards</w:t>
      </w:r>
      <w:r w:rsidR="00257EBD">
        <w:t>.</w:t>
      </w:r>
    </w:p>
    <w:p w:rsidR="00237D69" w:rsidRDefault="00237D69" w:rsidP="00A540C5">
      <w:pPr>
        <w:pStyle w:val="Body-TextTx"/>
      </w:pPr>
      <w:r w:rsidRPr="00B20F0F">
        <w:t xml:space="preserve">But he’d </w:t>
      </w:r>
      <w:r w:rsidR="00257EBD">
        <w:t>promised</w:t>
      </w:r>
      <w:r w:rsidRPr="00B20F0F">
        <w:t xml:space="preserve"> the prim widow he wouldn’t. He was going to play by her rules if it </w:t>
      </w:r>
      <w:r w:rsidRPr="00B20F0F">
        <w:lastRenderedPageBreak/>
        <w:t>killed him.</w:t>
      </w:r>
    </w:p>
    <w:p w:rsidR="00257EBD" w:rsidRDefault="00257EBD" w:rsidP="00A540C5">
      <w:pPr>
        <w:pStyle w:val="Body-TextTx"/>
      </w:pPr>
      <w:r>
        <w:t>All he wanted to do was forget the stack of ledgers, about the fact that he was now the earl. That it was his responsibility to consider and answer when his family wanted something</w:t>
      </w:r>
      <w:r w:rsidRPr="00B20F0F">
        <w:t>.</w:t>
      </w:r>
    </w:p>
    <w:p w:rsidR="00257EBD" w:rsidRDefault="00257EBD" w:rsidP="00A540C5">
      <w:pPr>
        <w:pStyle w:val="Body-TextTx"/>
      </w:pPr>
      <w:r>
        <w:t>Damnation, he didn’t want to do it.</w:t>
      </w:r>
    </w:p>
    <w:p w:rsidR="00136269" w:rsidRDefault="00257EBD" w:rsidP="00A540C5">
      <w:pPr>
        <w:pStyle w:val="Body-TextTx"/>
      </w:pPr>
      <w:r w:rsidRPr="00B20F0F">
        <w:t xml:space="preserve">Life had prepared </w:t>
      </w:r>
      <w:r>
        <w:t xml:space="preserve">him </w:t>
      </w:r>
      <w:r w:rsidRPr="00B20F0F">
        <w:t xml:space="preserve">to be a gamester not an earl. Which </w:t>
      </w:r>
      <w:r>
        <w:t xml:space="preserve">suddenly </w:t>
      </w:r>
      <w:r w:rsidRPr="00B20F0F">
        <w:t xml:space="preserve">reminded him that the first thing he needed to do was write a note to Lord Lyonwood regretting that he would not be joining his card club. </w:t>
      </w:r>
      <w:r>
        <w:t>He would have thor</w:t>
      </w:r>
      <w:r w:rsidR="00047969">
        <w:t>ou</w:t>
      </w:r>
      <w:r>
        <w:t xml:space="preserve">ghly </w:t>
      </w:r>
      <w:r w:rsidR="00047969">
        <w:t>enjoyed the chance to sit around the table and match skills with any</w:t>
      </w:r>
      <w:r w:rsidR="006C6064">
        <w:t xml:space="preserve"> </w:t>
      </w:r>
      <w:r w:rsidR="00047969">
        <w:t xml:space="preserve">one of the men in that </w:t>
      </w:r>
      <w:r w:rsidRPr="00B20F0F">
        <w:t>club.</w:t>
      </w:r>
    </w:p>
    <w:p w:rsidR="00047969" w:rsidRDefault="00237D69" w:rsidP="00A540C5">
      <w:pPr>
        <w:pStyle w:val="Body-TextTx"/>
      </w:pPr>
      <w:r w:rsidRPr="00B20F0F">
        <w:t xml:space="preserve">He supposed he’d have to do some things the way </w:t>
      </w:r>
      <w:r w:rsidR="00047969">
        <w:t xml:space="preserve">Mrs. Feld, </w:t>
      </w:r>
      <w:r w:rsidRPr="00B20F0F">
        <w:t>Society</w:t>
      </w:r>
      <w:r w:rsidR="00047969">
        <w:t>,</w:t>
      </w:r>
      <w:r w:rsidRPr="00B20F0F">
        <w:t xml:space="preserve"> and his uncles expected</w:t>
      </w:r>
      <w:r w:rsidR="00047969">
        <w:t xml:space="preserve"> him</w:t>
      </w:r>
      <w:r w:rsidRPr="00B20F0F">
        <w:t>, too</w:t>
      </w:r>
      <w:r>
        <w:t>.</w:t>
      </w:r>
      <w:r w:rsidRPr="00B20F0F">
        <w:t xml:space="preserve"> </w:t>
      </w:r>
      <w:r w:rsidR="00047969">
        <w:t>But he didn’t have to like it, and it sure as hell wouldn’t keep him for wishing he had his old life back.</w:t>
      </w:r>
    </w:p>
    <w:p w:rsidR="00136269" w:rsidRDefault="00237D69" w:rsidP="00A540C5">
      <w:pPr>
        <w:pStyle w:val="Body-TextTx"/>
      </w:pPr>
      <w:r w:rsidRPr="00B20F0F">
        <w:t>Zane seated himself behind the desk, determined to put his nose into the account ledgers and keep his uncles and Mrs. Feld off his mind. He wanted to concentrate only on what was before him</w:t>
      </w:r>
      <w:r w:rsidR="00136269">
        <w:t>—</w:t>
      </w:r>
      <w:r w:rsidRPr="00B20F0F">
        <w:t>the Blacknight Earldom and all its entities.</w:t>
      </w:r>
    </w:p>
    <w:p w:rsidR="00237D69" w:rsidRPr="00B20F0F" w:rsidRDefault="00237D69" w:rsidP="00A540C5">
      <w:pPr>
        <w:pStyle w:val="Body-TextTx"/>
      </w:pPr>
      <w:r w:rsidRPr="00B20F0F">
        <w:t xml:space="preserve">Later, obviously much later, Zane rose from the desk to stretch. Sometime during the </w:t>
      </w:r>
      <w:r w:rsidR="00047969">
        <w:t xml:space="preserve">late </w:t>
      </w:r>
      <w:r w:rsidRPr="00B20F0F">
        <w:t>afternoon he had shed his coat and Fulton had come in to light the lamps and stoke the fire. Without thinking, he walked over to the side table and started to pour himself a nip of the expensive brandy that had been poured into the decanter just yesterday. But as his hand reached for it</w:t>
      </w:r>
      <w:r w:rsidR="006C6064">
        <w:t>,</w:t>
      </w:r>
      <w:r w:rsidRPr="00B20F0F">
        <w:t xml:space="preserve"> he remembered his promise.</w:t>
      </w:r>
    </w:p>
    <w:p w:rsidR="00136269" w:rsidRDefault="00237D69" w:rsidP="00A540C5">
      <w:pPr>
        <w:pStyle w:val="Body-TextTx"/>
        <w:rPr>
          <w:rStyle w:val="itali"/>
        </w:rPr>
      </w:pPr>
      <w:r w:rsidRPr="006E5918">
        <w:rPr>
          <w:rStyle w:val="itali"/>
        </w:rPr>
        <w:t>No drink.</w:t>
      </w:r>
    </w:p>
    <w:p w:rsidR="00237D69" w:rsidRPr="00B20F0F" w:rsidRDefault="00237D69" w:rsidP="00A540C5">
      <w:pPr>
        <w:pStyle w:val="Body-TextTx"/>
      </w:pPr>
      <w:r w:rsidRPr="00B20F0F">
        <w:t>He slowly withdrew his hand. It had taken a strong will for her to</w:t>
      </w:r>
      <w:r w:rsidR="00047969">
        <w:t xml:space="preserve"> have the nerve</w:t>
      </w:r>
      <w:r w:rsidRPr="00B20F0F">
        <w:t xml:space="preserve"> </w:t>
      </w:r>
      <w:r w:rsidR="006C6064">
        <w:t xml:space="preserve">to </w:t>
      </w:r>
      <w:r w:rsidRPr="00B20F0F">
        <w:t>challenge his way of life and</w:t>
      </w:r>
      <w:r w:rsidR="00047969">
        <w:t xml:space="preserve"> she did so only because she didn’t think he could change</w:t>
      </w:r>
      <w:r w:rsidRPr="00B20F0F">
        <w:t xml:space="preserve">. </w:t>
      </w:r>
      <w:r w:rsidR="00047969">
        <w:t xml:space="preserve">She’d said as much. She expected him to fail and have that drink. And she had good reason to believe </w:t>
      </w:r>
      <w:r w:rsidR="00047969">
        <w:lastRenderedPageBreak/>
        <w:t>that. He wanted a drink. But</w:t>
      </w:r>
      <w:r w:rsidRPr="00B20F0F">
        <w:t xml:space="preserve"> </w:t>
      </w:r>
      <w:r w:rsidR="00047969">
        <w:t xml:space="preserve">difficult as it would be, </w:t>
      </w:r>
      <w:r w:rsidRPr="00B20F0F">
        <w:t xml:space="preserve">he had to match that iron </w:t>
      </w:r>
      <w:r w:rsidR="00047969">
        <w:t>will</w:t>
      </w:r>
      <w:r w:rsidRPr="00B20F0F">
        <w:t xml:space="preserve"> of hers and </w:t>
      </w:r>
      <w:r w:rsidR="008136FD">
        <w:t xml:space="preserve">show her he could </w:t>
      </w:r>
      <w:r w:rsidRPr="00B20F0F">
        <w:t>keep his commitment.</w:t>
      </w:r>
      <w:r w:rsidR="008136FD">
        <w:t xml:space="preserve"> He turned away from the brandy.</w:t>
      </w:r>
    </w:p>
    <w:p w:rsidR="00237D69" w:rsidRPr="00B20F0F" w:rsidRDefault="00237D69" w:rsidP="00A540C5">
      <w:pPr>
        <w:pStyle w:val="Body-TextTx"/>
      </w:pPr>
      <w:r w:rsidRPr="00B20F0F">
        <w:t>Only a day had passed and already he knew it wasn’t going to be easy</w:t>
      </w:r>
      <w:r w:rsidR="008136FD">
        <w:t xml:space="preserve"> living up to Mrs. Feld’s standards</w:t>
      </w:r>
      <w:r w:rsidRPr="00B20F0F">
        <w:t>. Long developed habits were difficult to break.</w:t>
      </w:r>
    </w:p>
    <w:p w:rsidR="00136269" w:rsidRDefault="00237D69" w:rsidP="00A540C5">
      <w:pPr>
        <w:pStyle w:val="Body-TextTx"/>
      </w:pPr>
      <w:r w:rsidRPr="00B20F0F">
        <w:t xml:space="preserve">What was he to do tonight? Spend it watching others play. He could </w:t>
      </w:r>
      <w:r w:rsidR="00B9273C">
        <w:t>d</w:t>
      </w:r>
      <w:r w:rsidRPr="00B20F0F">
        <w:t>o it, though</w:t>
      </w:r>
      <w:r w:rsidR="008136FD">
        <w:t>, as he found out last night,</w:t>
      </w:r>
      <w:r w:rsidRPr="00B20F0F">
        <w:t xml:space="preserve"> it wasn’t as enticing as it used to be</w:t>
      </w:r>
      <w:r w:rsidR="008136FD">
        <w:t xml:space="preserve"> when he was eager to learn all he could about cards and billiards</w:t>
      </w:r>
      <w:r w:rsidRPr="00B20F0F">
        <w:t>. Blast it, Hector was right. He should have asked Mrs. Feld which parties she would be attending</w:t>
      </w:r>
      <w:r w:rsidR="008136FD">
        <w:t xml:space="preserve"> and planned to meet her</w:t>
      </w:r>
      <w:r w:rsidRPr="00B20F0F">
        <w:t>.</w:t>
      </w:r>
    </w:p>
    <w:p w:rsidR="00136269" w:rsidRDefault="00237D69" w:rsidP="00A540C5">
      <w:pPr>
        <w:pStyle w:val="Body-TextTx"/>
      </w:pPr>
      <w:r w:rsidRPr="00B20F0F">
        <w:t>Zane walked over to the window and looked out. Through the tops of the trees and tall yew hedge a few lights flickered from windows of his neighbors’ houses. The twinkling sparkle reminded him of Mrs. Fe—Brina’s eyes.</w:t>
      </w:r>
    </w:p>
    <w:p w:rsidR="00237D69" w:rsidRPr="00B20F0F" w:rsidRDefault="00237D69" w:rsidP="00A540C5">
      <w:pPr>
        <w:pStyle w:val="Body-TextTx"/>
      </w:pPr>
      <w:r w:rsidRPr="00B20F0F">
        <w:t xml:space="preserve">Yes, he liked thinking of her as Brina. She wasn’t a Mrs. anymore. </w:t>
      </w:r>
      <w:r w:rsidR="008136FD">
        <w:t xml:space="preserve">As she had so reverently pointed out there wasn’t a Mr. Feld. </w:t>
      </w:r>
      <w:r w:rsidRPr="00B20F0F">
        <w:t>She wasn’t married.</w:t>
      </w:r>
    </w:p>
    <w:p w:rsidR="00237D69" w:rsidRPr="00B20F0F" w:rsidRDefault="00237D69" w:rsidP="00A540C5">
      <w:pPr>
        <w:pStyle w:val="Body-TextTx"/>
      </w:pPr>
      <w:r w:rsidRPr="00B20F0F">
        <w:t>“Excuse me, my lord.”</w:t>
      </w:r>
    </w:p>
    <w:p w:rsidR="00237D69" w:rsidRPr="00B20F0F" w:rsidRDefault="00237D69" w:rsidP="00A540C5">
      <w:pPr>
        <w:pStyle w:val="Body-TextTx"/>
      </w:pPr>
      <w:r w:rsidRPr="00B20F0F">
        <w:t>“Yes, Fulton?”</w:t>
      </w:r>
    </w:p>
    <w:p w:rsidR="00237D69" w:rsidRPr="00B20F0F" w:rsidRDefault="00237D69" w:rsidP="00A540C5">
      <w:pPr>
        <w:pStyle w:val="Body-TextTx"/>
      </w:pPr>
      <w:r w:rsidRPr="00B20F0F">
        <w:t>“Mr. Robert Browning is here and wanted to know if you were available to see him.”</w:t>
      </w:r>
    </w:p>
    <w:p w:rsidR="00136269" w:rsidRDefault="00237D69" w:rsidP="00A540C5">
      <w:pPr>
        <w:pStyle w:val="Body-TextTx"/>
      </w:pPr>
      <w:r w:rsidRPr="00B20F0F">
        <w:t>“Yes, tell him to join me.”</w:t>
      </w:r>
    </w:p>
    <w:p w:rsidR="00136269" w:rsidRDefault="00237D69" w:rsidP="00A540C5">
      <w:pPr>
        <w:pStyle w:val="Body-TextTx"/>
      </w:pPr>
      <w:r w:rsidRPr="00B20F0F">
        <w:t>Zane didn’t know if he’d ever get used to the formality of being an earl. But he would try. For the family. He’d never minded Robert seeing him in a casual state when they were in Paris or Vienna, but things were different now. Zane strode over to the corner of the desk, picked up the coat he’d discarded earlier, and was stuffing his arms into the sleeves when Robert walked in.</w:t>
      </w:r>
    </w:p>
    <w:p w:rsidR="00237D69" w:rsidRPr="00B20F0F" w:rsidRDefault="00237D69" w:rsidP="00A540C5">
      <w:pPr>
        <w:pStyle w:val="Body-TextTx"/>
      </w:pPr>
      <w:r w:rsidRPr="00B20F0F">
        <w:t xml:space="preserve">The strapping twenty-two-year old man with a head full of dark-brown hair and laughing eyes stopped and bowed. “My lord. How gracious of you to receive me without benefit of a prior </w:t>
      </w:r>
      <w:r w:rsidRPr="00B20F0F">
        <w:lastRenderedPageBreak/>
        <w:t>appointment.”</w:t>
      </w:r>
    </w:p>
    <w:p w:rsidR="00136269" w:rsidRDefault="00237D69" w:rsidP="00A540C5">
      <w:pPr>
        <w:pStyle w:val="Body-TextTx"/>
      </w:pPr>
      <w:r w:rsidRPr="00B20F0F">
        <w:t xml:space="preserve">Zane acknowledged him with a smile and they both laughed. Standing on ceremony with his cousin </w:t>
      </w:r>
      <w:r w:rsidR="008136FD">
        <w:t xml:space="preserve">after </w:t>
      </w:r>
      <w:r w:rsidR="006C6064">
        <w:t xml:space="preserve">all </w:t>
      </w:r>
      <w:r w:rsidR="008136FD">
        <w:t>the time spent together in Paris and then Vienna would</w:t>
      </w:r>
      <w:r w:rsidRPr="00B20F0F">
        <w:t>n’t happen anytime soon. They’d been too at ease with each other during their travels. In the meantime, it was good to know some</w:t>
      </w:r>
      <w:r w:rsidR="008136FD">
        <w:t>one</w:t>
      </w:r>
      <w:r w:rsidRPr="00B20F0F">
        <w:t xml:space="preserve"> </w:t>
      </w:r>
      <w:r w:rsidR="008136FD">
        <w:t>in</w:t>
      </w:r>
      <w:r w:rsidRPr="00B20F0F">
        <w:t xml:space="preserve"> the family was all right with him </w:t>
      </w:r>
      <w:r w:rsidR="008136FD">
        <w:t xml:space="preserve">still </w:t>
      </w:r>
      <w:r w:rsidRPr="00B20F0F">
        <w:t>being Zane.</w:t>
      </w:r>
    </w:p>
    <w:p w:rsidR="00136269" w:rsidRDefault="00237D69" w:rsidP="00A540C5">
      <w:pPr>
        <w:pStyle w:val="Body-TextTx"/>
      </w:pPr>
      <w:r w:rsidRPr="00B20F0F">
        <w:t>“It looks as if you are settling into your new role as earl quite well,” Robert offered.</w:t>
      </w:r>
    </w:p>
    <w:p w:rsidR="00237D69" w:rsidRPr="00B20F0F" w:rsidRDefault="00237D69" w:rsidP="00A540C5">
      <w:pPr>
        <w:pStyle w:val="Body-TextTx"/>
      </w:pPr>
      <w:r w:rsidRPr="00B20F0F">
        <w:t>“I’m adjusting, and glad you stopped by.” Zane leaned a hip against his desk and pointed toward a chair. “Sit down.”</w:t>
      </w:r>
    </w:p>
    <w:p w:rsidR="00237D69" w:rsidRPr="00B20F0F" w:rsidRDefault="00237D69" w:rsidP="00A540C5">
      <w:pPr>
        <w:pStyle w:val="Body-TextTx"/>
      </w:pPr>
      <w:r w:rsidRPr="00B20F0F">
        <w:t>“Thank you, but I wasn’t going to stay long. I know how busy you are. I overheard father telling Mama that you had a lot to</w:t>
      </w:r>
      <w:r w:rsidR="008136FD">
        <w:t xml:space="preserve"> learn</w:t>
      </w:r>
      <w:r w:rsidRPr="00B20F0F">
        <w:t>—well, yes, I will sit, but only for a minute.”</w:t>
      </w:r>
    </w:p>
    <w:p w:rsidR="00237D69" w:rsidRPr="00B20F0F" w:rsidRDefault="00237D69" w:rsidP="00A540C5">
      <w:pPr>
        <w:pStyle w:val="Body-TextTx"/>
      </w:pPr>
      <w:r w:rsidRPr="00B20F0F">
        <w:t xml:space="preserve">“Don’t get nervous, Robert. I know what your father </w:t>
      </w:r>
      <w:r w:rsidR="00FB2871">
        <w:t xml:space="preserve">is </w:t>
      </w:r>
      <w:r w:rsidRPr="00B20F0F">
        <w:t>saying about me. Hector is not a shy man, and especially not with me.”</w:t>
      </w:r>
    </w:p>
    <w:p w:rsidR="00237D69" w:rsidRPr="00B20F0F" w:rsidRDefault="00237D69" w:rsidP="00A540C5">
      <w:pPr>
        <w:pStyle w:val="Body-TextTx"/>
      </w:pPr>
      <w:r w:rsidRPr="00B20F0F">
        <w:t>“No, he isn’t,” his cousin answered as he made himself comfortable in the upholstered chair. “In case you haven’t heard, I wanted to let you know that wagers similar to the one at White’s concerning you and Mrs. Feld are being made in other clubs in London.”</w:t>
      </w:r>
    </w:p>
    <w:p w:rsidR="00237D69" w:rsidRPr="00B20F0F" w:rsidRDefault="00237D69" w:rsidP="00A540C5">
      <w:pPr>
        <w:pStyle w:val="Body-TextTx"/>
      </w:pPr>
      <w:r w:rsidRPr="00B20F0F">
        <w:t>“No,” Zane muttered with no small amount of interest. “I hadn’t heard that.”</w:t>
      </w:r>
    </w:p>
    <w:p w:rsidR="00136269" w:rsidRDefault="00237D69" w:rsidP="00A540C5">
      <w:pPr>
        <w:pStyle w:val="Body-TextTx"/>
      </w:pPr>
      <w:r w:rsidRPr="00B20F0F">
        <w:t>Making a wager in the prestigious White’s was one thing—a gentleman’s right. He hadn’t expected the wager would become commonplace and Brina’s name would be bandied about other clubs and gaming houses in Town. He hadn’t thought through all the ramifications of his ploy</w:t>
      </w:r>
      <w:r w:rsidR="008136FD">
        <w:t xml:space="preserve"> before he’d acted on it</w:t>
      </w:r>
      <w:r w:rsidRPr="00B20F0F">
        <w:t>. And, Brina’s deed, with all her conditions for him, was bound to have had an impact on what was happening, too.</w:t>
      </w:r>
    </w:p>
    <w:p w:rsidR="00136269" w:rsidRDefault="00F77946" w:rsidP="00A540C5">
      <w:pPr>
        <w:pStyle w:val="Body-TextTx"/>
      </w:pPr>
      <w:r>
        <w:t>Not that he blamed her for anything she’d done. He admired her for fighting back. He did take issue with how clever her tactics were.</w:t>
      </w:r>
    </w:p>
    <w:p w:rsidR="00237D69" w:rsidRPr="00B20F0F" w:rsidRDefault="00237D69" w:rsidP="00A540C5">
      <w:pPr>
        <w:pStyle w:val="Body-TextTx"/>
      </w:pPr>
      <w:r w:rsidRPr="00B20F0F">
        <w:lastRenderedPageBreak/>
        <w:t>“I’ve been introduced to her, but I can’t say I know her. She’s quite beautiful.”</w:t>
      </w:r>
    </w:p>
    <w:p w:rsidR="00237D69" w:rsidRPr="006E5918" w:rsidRDefault="00237D69" w:rsidP="00A540C5">
      <w:pPr>
        <w:pStyle w:val="Body-TextTx"/>
      </w:pPr>
      <w:r w:rsidRPr="006E5918">
        <w:rPr>
          <w:rStyle w:val="itali"/>
        </w:rPr>
        <w:t>She is stunning.</w:t>
      </w:r>
    </w:p>
    <w:p w:rsidR="00237D69" w:rsidRPr="00B20F0F" w:rsidRDefault="00237D69" w:rsidP="00A540C5">
      <w:pPr>
        <w:pStyle w:val="Body-TextTx"/>
      </w:pPr>
      <w:r w:rsidRPr="00B20F0F">
        <w:t>“Another reason I stopped by is that I was hoping you could spare me another one hundred pounds. There’s a game at The Brass Bull that Harper and I have been invited to join tonight. My pockets are too light right now to get into the first game.”</w:t>
      </w:r>
    </w:p>
    <w:p w:rsidR="00237D69" w:rsidRPr="00B20F0F" w:rsidRDefault="00237D69" w:rsidP="00A540C5">
      <w:pPr>
        <w:pStyle w:val="Body-TextTx"/>
      </w:pPr>
      <w:r w:rsidRPr="00B20F0F">
        <w:t xml:space="preserve">Robert’s words disturbed Zane. “You don’t need to be involved in a high stakes games at your age or </w:t>
      </w:r>
      <w:r w:rsidR="006C6064">
        <w:t xml:space="preserve">the amount of your </w:t>
      </w:r>
      <w:r w:rsidRPr="00B20F0F">
        <w:t>allowance.”</w:t>
      </w:r>
    </w:p>
    <w:p w:rsidR="00136269" w:rsidRDefault="00237D69" w:rsidP="00A540C5">
      <w:pPr>
        <w:pStyle w:val="Body-TextTx"/>
      </w:pPr>
      <w:r w:rsidRPr="00B20F0F">
        <w:t>“I’ve been assured the games won’t be steep initially, but of course, it really depends on the number who join. But Mr. Remick wants to make sure we can cover bets.”</w:t>
      </w:r>
    </w:p>
    <w:p w:rsidR="00237D69" w:rsidRPr="00B20F0F" w:rsidRDefault="00237D69" w:rsidP="00A540C5">
      <w:pPr>
        <w:pStyle w:val="Body-TextTx"/>
      </w:pPr>
      <w:r w:rsidRPr="00B20F0F">
        <w:t>“And Harper?”</w:t>
      </w:r>
    </w:p>
    <w:p w:rsidR="00136269" w:rsidRDefault="00237D69" w:rsidP="00A540C5">
      <w:pPr>
        <w:pStyle w:val="Body-TextTx"/>
      </w:pPr>
      <w:r w:rsidRPr="00B20F0F">
        <w:t>“His pockets have always been plumper than mine. He’s an only child and his father has been generous.</w:t>
      </w:r>
      <w:r w:rsidR="00F77946">
        <w:t xml:space="preserve"> I think his uncle—Mrs. Feld’s father helps him from time to time as well.</w:t>
      </w:r>
      <w:r w:rsidRPr="00B20F0F">
        <w:t>”</w:t>
      </w:r>
    </w:p>
    <w:p w:rsidR="00237D69" w:rsidRPr="00B20F0F" w:rsidRDefault="00237D69" w:rsidP="00A540C5">
      <w:pPr>
        <w:pStyle w:val="Body-TextTx"/>
      </w:pPr>
      <w:r w:rsidRPr="00B20F0F">
        <w:t>“Is he a good player?”</w:t>
      </w:r>
    </w:p>
    <w:p w:rsidR="00237D69" w:rsidRPr="00B20F0F" w:rsidRDefault="00237D69" w:rsidP="00A540C5">
      <w:pPr>
        <w:pStyle w:val="Body-TextTx"/>
      </w:pPr>
      <w:r w:rsidRPr="00B20F0F">
        <w:t>“I’d say we are even.”</w:t>
      </w:r>
    </w:p>
    <w:p w:rsidR="00237D69" w:rsidRPr="00B20F0F" w:rsidRDefault="00237D69" w:rsidP="00A540C5">
      <w:pPr>
        <w:pStyle w:val="Body-TextTx"/>
      </w:pPr>
      <w:r w:rsidRPr="00B20F0F">
        <w:t xml:space="preserve">“Good,” Zane said and looked at his affable cousin. He liked the cheeky lad, but they were home now. Robert was Hector’s responsibility. “I gave you an extra hundred at the family dinner last week. You should </w:t>
      </w:r>
      <w:r w:rsidR="00F77946">
        <w:t xml:space="preserve">still </w:t>
      </w:r>
      <w:r w:rsidRPr="00B20F0F">
        <w:t>have more than enough to see you by until your allowance releases again.”</w:t>
      </w:r>
    </w:p>
    <w:p w:rsidR="00237D69" w:rsidRPr="00B20F0F" w:rsidRDefault="00237D69" w:rsidP="00A540C5">
      <w:pPr>
        <w:pStyle w:val="Body-TextTx"/>
      </w:pPr>
      <w:r w:rsidRPr="00B20F0F">
        <w:t xml:space="preserve">“I know.” He moved to the edge of his seat. “And I don’t want you to think I’m not grateful for your generosity. I am. All it takes is a few bad hands to get behind. You know that. Either luck is with you or she isn’t. It’s only </w:t>
      </w:r>
      <w:r w:rsidR="004F5A57">
        <w:t xml:space="preserve">a </w:t>
      </w:r>
      <w:r w:rsidRPr="00B20F0F">
        <w:t>matter of time before my fortune turns bright again.”</w:t>
      </w:r>
    </w:p>
    <w:p w:rsidR="00237D69" w:rsidRPr="00B20F0F" w:rsidRDefault="00237D69" w:rsidP="00A540C5">
      <w:pPr>
        <w:pStyle w:val="Body-TextTx"/>
      </w:pPr>
      <w:r w:rsidRPr="00B20F0F">
        <w:t xml:space="preserve">Zane regarded Robert more carefully. One of the first rules of gaming that </w:t>
      </w:r>
      <w:r w:rsidR="006C6064">
        <w:t xml:space="preserve">he </w:t>
      </w:r>
      <w:r w:rsidRPr="00B20F0F">
        <w:t xml:space="preserve">tried to </w:t>
      </w:r>
      <w:r w:rsidRPr="00B20F0F">
        <w:lastRenderedPageBreak/>
        <w:t>instill in his cousin was that sometimes fortune didn’t return. Some people were not meant to be gamesters. A hand or two of cards after a dinner party or on a rainy afternoon at one of his clubs</w:t>
      </w:r>
      <w:r w:rsidR="00F77946">
        <w:t xml:space="preserve"> was all the </w:t>
      </w:r>
      <w:r w:rsidRPr="00B20F0F">
        <w:t>playing some gentlemen needed to do. He was thinking Robert might be that type person.</w:t>
      </w:r>
    </w:p>
    <w:p w:rsidR="00136269" w:rsidRDefault="00237D69" w:rsidP="00A540C5">
      <w:pPr>
        <w:pStyle w:val="Body-TextTx"/>
      </w:pPr>
      <w:r w:rsidRPr="00B20F0F">
        <w:t>When Robert arrived unannounced in Paris, Zane hadn’t expected or wanted to become the young man’s caretaker</w:t>
      </w:r>
      <w:r w:rsidR="00D639AE">
        <w:t>,</w:t>
      </w:r>
      <w:r w:rsidRPr="00B20F0F">
        <w:t xml:space="preserve"> but out of respect for Hector </w:t>
      </w:r>
      <w:r w:rsidR="00D639AE">
        <w:t>he</w:t>
      </w:r>
      <w:r w:rsidRPr="00B20F0F">
        <w:t xml:space="preserve"> had taken him under his protection and </w:t>
      </w:r>
      <w:r w:rsidR="00F77946">
        <w:t xml:space="preserve">started </w:t>
      </w:r>
      <w:r w:rsidRPr="00B20F0F">
        <w:t>school</w:t>
      </w:r>
      <w:r w:rsidR="00F77946">
        <w:t>ing</w:t>
      </w:r>
      <w:r w:rsidRPr="00B20F0F">
        <w:t xml:space="preserve"> him in the games. It appeared his cousin wanted to keep it that way even though he was under his father’s roof again. Robert was studious at times but more often than not, he was given to bouts of imprudent, impulsive gambling rather than taking it slow, steady, and judicious. At the time, it had suited Zane to tutor his cousin and keep him out of trouble, which he found out included matrimony.</w:t>
      </w:r>
    </w:p>
    <w:p w:rsidR="00136269" w:rsidRDefault="00237D69" w:rsidP="00A540C5">
      <w:pPr>
        <w:pStyle w:val="Body-TextTx"/>
      </w:pPr>
      <w:r w:rsidRPr="00B20F0F">
        <w:t>Zane had no other pressing priorities during his travels.</w:t>
      </w:r>
    </w:p>
    <w:p w:rsidR="00136269" w:rsidRDefault="00237D69" w:rsidP="00A540C5">
      <w:pPr>
        <w:pStyle w:val="Body-TextTx"/>
      </w:pPr>
      <w:r w:rsidRPr="00B20F0F">
        <w:t>Now he had too many. He would never again have the carefree life he enjoyed before he became the earl. And he was finding</w:t>
      </w:r>
      <w:r w:rsidR="00D639AE">
        <w:t xml:space="preserve"> out that he</w:t>
      </w:r>
      <w:r w:rsidRPr="00B20F0F">
        <w:t xml:space="preserve"> no longer had the patience</w:t>
      </w:r>
      <w:r w:rsidR="00D639AE">
        <w:t>,</w:t>
      </w:r>
      <w:r w:rsidRPr="00B20F0F">
        <w:t xml:space="preserve"> time</w:t>
      </w:r>
      <w:r w:rsidR="00D639AE">
        <w:t>,</w:t>
      </w:r>
      <w:r w:rsidRPr="00B20F0F">
        <w:t xml:space="preserve"> or the inclination for such tutelage. Robert was going to have to understand and rely on Hector for fatherly advice and his extra funds.</w:t>
      </w:r>
    </w:p>
    <w:p w:rsidR="00237D69" w:rsidRPr="00B20F0F" w:rsidRDefault="00237D69" w:rsidP="00A540C5">
      <w:pPr>
        <w:pStyle w:val="Body-TextTx"/>
      </w:pPr>
      <w:r w:rsidRPr="00B20F0F">
        <w:t>“I’ve tried to explain to you how important it is for you to get out of a game before you lose all you have,” Zane stated, trying not to sound as if he were giving a lecture. “You always save enough to play for another day. That’s how you learn to be good at gambling. Remember we talked about when your money runs low</w:t>
      </w:r>
      <w:r w:rsidR="00D639AE">
        <w:t>,</w:t>
      </w:r>
      <w:r w:rsidRPr="00B20F0F">
        <w:t xml:space="preserve"> you go.”</w:t>
      </w:r>
    </w:p>
    <w:p w:rsidR="00237D69" w:rsidRPr="00B20F0F" w:rsidRDefault="00237D69" w:rsidP="00A540C5">
      <w:pPr>
        <w:pStyle w:val="Body-TextTx"/>
      </w:pPr>
      <w:r w:rsidRPr="00B20F0F">
        <w:t xml:space="preserve">“I know.” Robert’s expression was sincere. “I remember everything you taught me. A gamester shouldn’t hesitate. He needs to know how and which card to play as soon as it hits his hands. I do try to </w:t>
      </w:r>
      <w:r w:rsidR="00F77946">
        <w:t xml:space="preserve">gain skill and </w:t>
      </w:r>
      <w:r w:rsidRPr="00B20F0F">
        <w:t xml:space="preserve">play your way every time, but so often, it seems, what I have </w:t>
      </w:r>
      <w:r w:rsidRPr="00B20F0F">
        <w:lastRenderedPageBreak/>
        <w:t>becomes less and less each night until it’s gone.”</w:t>
      </w:r>
    </w:p>
    <w:p w:rsidR="00237D69" w:rsidRPr="00B20F0F" w:rsidRDefault="00237D69" w:rsidP="00A540C5">
      <w:pPr>
        <w:pStyle w:val="Body-TextTx"/>
      </w:pPr>
      <w:r w:rsidRPr="00B20F0F">
        <w:t>“We went over this when we were in Vienna. You either get better at remembering the cards that have been played, how to use what you have, or you don’t play as often or as deep.”</w:t>
      </w:r>
    </w:p>
    <w:p w:rsidR="00237D69" w:rsidRPr="00B20F0F" w:rsidRDefault="00237D69" w:rsidP="00A540C5">
      <w:pPr>
        <w:pStyle w:val="Body-TextTx"/>
      </w:pPr>
      <w:r w:rsidRPr="00B20F0F">
        <w:t>“I do,” he said convincingly. “If you’ll just let me have a hundred for tonight, I promise I’ll be more careful with it.</w:t>
      </w:r>
      <w:r w:rsidR="00C866FB">
        <w:t xml:space="preserve"> I’m sure it was just the excitement of being back in London with old friends. I wasn’t giving enough attention to the game.</w:t>
      </w:r>
      <w:r w:rsidRPr="00B20F0F">
        <w:t>”</w:t>
      </w:r>
    </w:p>
    <w:p w:rsidR="00136269" w:rsidRDefault="00237D69" w:rsidP="00A540C5">
      <w:pPr>
        <w:pStyle w:val="Body-TextTx"/>
      </w:pPr>
      <w:r w:rsidRPr="00B20F0F">
        <w:t xml:space="preserve">Zane considered Robert’s request. Unlike the other night with all his family members asking for favors, this was something his cousin would have asked whether or not Zane was the earl. Money wasn’t something </w:t>
      </w:r>
      <w:r w:rsidR="00C866FB">
        <w:t>Zane had</w:t>
      </w:r>
      <w:r w:rsidRPr="00B20F0F">
        <w:t xml:space="preserve"> ever had to worry about. In addition to the allowance from the previous earl, Zane’s grandfather on his mother’s side had left him an inheritance that had served him well over the years, and he’d been careful </w:t>
      </w:r>
      <w:r w:rsidR="00D639AE">
        <w:t xml:space="preserve">with </w:t>
      </w:r>
      <w:r w:rsidRPr="00B20F0F">
        <w:t>it and never abused it.</w:t>
      </w:r>
    </w:p>
    <w:p w:rsidR="00237D69" w:rsidRPr="00B20F0F" w:rsidRDefault="00237D69" w:rsidP="00A540C5">
      <w:pPr>
        <w:pStyle w:val="Body-TextTx"/>
      </w:pPr>
      <w:r w:rsidRPr="00B20F0F">
        <w:t xml:space="preserve">“This is what I’m going to do. I’ll loan you the money. No more handouts. A man, no matter his station in life, needs to gamble with his own money and pay back his own debts. So, consider this another lesson in how the game is played. The money will have to </w:t>
      </w:r>
      <w:r w:rsidR="00D639AE">
        <w:t xml:space="preserve">be </w:t>
      </w:r>
      <w:r w:rsidRPr="00B20F0F">
        <w:t>repaid, and there will be no more forthcoming. Do we understand each other on this?”</w:t>
      </w:r>
    </w:p>
    <w:p w:rsidR="00237D69" w:rsidRPr="00B20F0F" w:rsidRDefault="00237D69" w:rsidP="00A540C5">
      <w:pPr>
        <w:pStyle w:val="Body-TextTx"/>
      </w:pPr>
      <w:r w:rsidRPr="00B20F0F">
        <w:t>“Yes,</w:t>
      </w:r>
      <w:r w:rsidR="00C866FB">
        <w:t xml:space="preserve"> of course and I agree,</w:t>
      </w:r>
      <w:r w:rsidRPr="00B20F0F">
        <w:t>” he nodded</w:t>
      </w:r>
      <w:r w:rsidR="00D639AE">
        <w:t>,</w:t>
      </w:r>
      <w:r w:rsidRPr="00B20F0F">
        <w:t xml:space="preserve"> rose</w:t>
      </w:r>
      <w:r w:rsidR="006C6064">
        <w:t>,</w:t>
      </w:r>
      <w:r w:rsidRPr="00B20F0F">
        <w:t xml:space="preserve"> and looked as if he’d turn away without saying more but suddenly turned back. “It’s just that sometimes it’s difficult to leave the table. Especially when there is something on top of it that you want, and you think you can win it all with just one more shot. It’s hard to walk away.”</w:t>
      </w:r>
    </w:p>
    <w:p w:rsidR="00136269" w:rsidRDefault="00237D69" w:rsidP="00A540C5">
      <w:pPr>
        <w:pStyle w:val="Body-TextTx"/>
      </w:pPr>
      <w:r w:rsidRPr="00B20F0F">
        <w:t>Zane knew exactly what Robert was saying but wasn’t thinking about cards. His cousin’s words brought Brina to his mind. She was the treasure he was trying to win, and he had to be as clever with her as he was expecting Robert to be with cards.</w:t>
      </w:r>
    </w:p>
    <w:p w:rsidR="00136269" w:rsidRDefault="00C866FB" w:rsidP="00A540C5">
      <w:pPr>
        <w:pStyle w:val="Body-TextTx"/>
      </w:pPr>
      <w:r>
        <w:t xml:space="preserve">The most important thing he had to remember </w:t>
      </w:r>
      <w:r w:rsidR="006C6064">
        <w:t>was</w:t>
      </w:r>
      <w:r>
        <w:t xml:space="preserve"> Brina expected him to fail.</w:t>
      </w:r>
    </w:p>
    <w:p w:rsidR="00D81EAC" w:rsidRPr="00D81EAC" w:rsidRDefault="00D81EAC" w:rsidP="00D81EAC" w14:paraId="77242BD0">
      <w:pPr>
        <w:pStyle w:val="Section-ChapterSCP"/>
      </w:pPr>
      <w:r w:rsidRPr="00D81EAC">
        <w:lastRenderedPageBreak/>
        <w:t>Chapter</w:t>
      </w:r>
      <w:r w:rsidR="004B0584">
        <w:t xml:space="preserve"> 11</w:t>
      </w:r>
    </w:p>
    <w:p w:rsidR="00237D69" w:rsidRPr="00B20F0F" w:rsidRDefault="00237D69" w:rsidP="00D221E5">
      <w:pPr>
        <w:pStyle w:val="TitleTtl"/>
      </w:pPr>
      <w:r w:rsidRPr="00B20F0F">
        <w:t xml:space="preserve">Chapter </w:t>
      </w:r>
      <w:r w:rsidR="00B975CC" w:rsidRPr="00B20F0F">
        <w:t>11</w:t>
      </w:r>
    </w:p>
    <w:p w:rsidR="00237D69" w:rsidRPr="00B20F0F" w:rsidRDefault="00237D69" w:rsidP="00A540C5">
      <w:pPr>
        <w:pStyle w:val="Body-TextTx"/>
      </w:pPr>
      <w:r w:rsidRPr="00B20F0F">
        <w:t>The décor of the small town house was opulent from the floors to ceilings. Grand crystal chandeliers hung in every room. Every piece of gilt fretwork and carved moldings were exquisite in detail and style. Rich colors of velvet draperies graced the frames of all windows. The cushions on the settees and chairs displayed the finest fabrics with classic English floral patterns.</w:t>
      </w:r>
    </w:p>
    <w:p w:rsidR="00136269" w:rsidRDefault="00237D69" w:rsidP="00A540C5">
      <w:pPr>
        <w:pStyle w:val="Body-TextTx"/>
      </w:pPr>
      <w:r w:rsidRPr="00B20F0F">
        <w:t>Brina knew the home well. The hostesses for the evening had been her parents’ neighbors all her life. She’d been welcomed into their home many times.</w:t>
      </w:r>
    </w:p>
    <w:p w:rsidR="00136269" w:rsidRDefault="00237D69" w:rsidP="00A540C5">
      <w:pPr>
        <w:pStyle w:val="Body-TextTx"/>
      </w:pPr>
      <w:r w:rsidRPr="00B20F0F">
        <w:t>So had numerous other guests present at the soiree. The well-designed drawing room was packed with people, including a cellist and violinist who had been squeezed into a tight corner by the pianoforte. The chatter and laughter of the crowd often drowned out the beautiful music they were playing. No one seemed to notice. It was a party, and everyone was delighting in the merriment.</w:t>
      </w:r>
    </w:p>
    <w:p w:rsidR="00237D69" w:rsidRDefault="00237D69" w:rsidP="00A540C5">
      <w:pPr>
        <w:pStyle w:val="Body-TextTx"/>
      </w:pPr>
      <w:r w:rsidRPr="00B20F0F">
        <w:t>A buffet that looked as if it had been set for the Prince was in the dining room. Brina had only seen it as she passed in front of the open double doors. She hadn’t made it inside to sample any of the delicacies splendidly arranged on the white linen-draped table. There was always someone to distract her with conversation.</w:t>
      </w:r>
    </w:p>
    <w:p w:rsidR="00136269" w:rsidRDefault="00DA403A" w:rsidP="00A540C5">
      <w:pPr>
        <w:pStyle w:val="Body-TextTx"/>
      </w:pPr>
      <w:r>
        <w:t>Adeline and Lyon had picked her up for the party and as soon as she entered Julia joined them but so did a host of other ladies all wanting to know how she was managing after her showdown with the new earl. She kept all her answers short and vague as possible, insisting she was doing extremely well and not letting any of the machinations of the past few days hinder her from work. The surprising thing was that most of them seemed to believe he.</w:t>
      </w:r>
    </w:p>
    <w:p w:rsidR="00957945" w:rsidRDefault="00DA403A" w:rsidP="00A540C5">
      <w:pPr>
        <w:pStyle w:val="Body-TextTx"/>
      </w:pPr>
      <w:r>
        <w:lastRenderedPageBreak/>
        <w:t>One by one the ladies started drifting away, including Adeline and Julia when the handsome Mr. Inwood came up to talk to her.</w:t>
      </w:r>
      <w:r w:rsidR="00957945">
        <w:t xml:space="preserve"> They </w:t>
      </w:r>
      <w:r w:rsidR="00132738">
        <w:t>had found other people to talk to on</w:t>
      </w:r>
      <w:r w:rsidR="00957945">
        <w:t xml:space="preserve"> </w:t>
      </w:r>
      <w:r w:rsidR="00920D15">
        <w:t xml:space="preserve">the </w:t>
      </w:r>
      <w:r w:rsidR="00957945">
        <w:t>other side of the room.</w:t>
      </w:r>
    </w:p>
    <w:p w:rsidR="00136269" w:rsidRDefault="00237D69" w:rsidP="00A540C5">
      <w:pPr>
        <w:pStyle w:val="Body-TextTx"/>
      </w:pPr>
      <w:r w:rsidRPr="00B20F0F">
        <w:t>Currently she had three handsome bachelors standing in front of her, vying for attention, making it clear they now considered her eligible to pursue. It was her fault, of course. She had opened the door to such attention by agreeing Lord Blacknight could call on her. Now, apparently every man thought he should be given equal opportunity to win her hand. Even the younger bachelors were trying to woo her. Brina wasn’t attracted to any of them.</w:t>
      </w:r>
    </w:p>
    <w:p w:rsidR="00136269" w:rsidRDefault="00237D69" w:rsidP="00A540C5">
      <w:pPr>
        <w:pStyle w:val="Body-TextTx"/>
      </w:pPr>
      <w:r w:rsidRPr="00B20F0F">
        <w:t>It was a bit disconcerting to have heard tonight that in addition to Blacknight’s wager at White’s, many side bets were being arranged in gaming hells all over Town and many private wagers among friends, too. Brina considered all of it madness of the highest order. It was as if a raging fire had swept through the ton. The earl certainly knew how to get her attention and everyone else’s.</w:t>
      </w:r>
    </w:p>
    <w:p w:rsidR="00237D69" w:rsidRPr="00B20F0F" w:rsidRDefault="00237D69" w:rsidP="00A540C5">
      <w:pPr>
        <w:pStyle w:val="Body-TextTx"/>
      </w:pPr>
      <w:r w:rsidRPr="00B20F0F">
        <w:t xml:space="preserve">Unfortunately, she had unwittingly added kindling to the flames. </w:t>
      </w:r>
      <w:r w:rsidR="00957945">
        <w:t xml:space="preserve">She had no definite plans </w:t>
      </w:r>
      <w:r w:rsidR="00920D15">
        <w:t xml:space="preserve">to </w:t>
      </w:r>
      <w:r w:rsidR="00957945">
        <w:t>make any demands on the earl until they started dancing. It must have been the touch of his hands, tilt of his head, or maybe it was the look in his eyes that made her e</w:t>
      </w:r>
      <w:r w:rsidRPr="00B20F0F">
        <w:t>nd up giving in to the earl’s uncommon, yet persuasive assault to pay her court. There wasn’t anything she could do about it now but weather the storm and adjust being pursued. Not only by the earl but others.</w:t>
      </w:r>
    </w:p>
    <w:p w:rsidR="00237D69" w:rsidRPr="00B20F0F" w:rsidRDefault="00237D69" w:rsidP="00A540C5">
      <w:pPr>
        <w:pStyle w:val="Body-TextTx"/>
      </w:pPr>
      <w:r w:rsidRPr="00B20F0F">
        <w:t>It wasn’t that the earl didn’t need her to help him. He</w:t>
      </w:r>
      <w:r w:rsidR="00957945">
        <w:t xml:space="preserve"> obviously</w:t>
      </w:r>
      <w:r w:rsidRPr="00B20F0F">
        <w:t xml:space="preserve"> did. He continued to prove he didn’t always do the proper thing.</w:t>
      </w:r>
    </w:p>
    <w:p w:rsidR="00237D69" w:rsidRPr="00B20F0F" w:rsidRDefault="00237D69" w:rsidP="00A540C5">
      <w:pPr>
        <w:pStyle w:val="Body-TextTx"/>
      </w:pPr>
      <w:r w:rsidRPr="00B20F0F">
        <w:t>By design, she was sure.</w:t>
      </w:r>
    </w:p>
    <w:p w:rsidR="00136269" w:rsidRDefault="00237D69" w:rsidP="00A540C5">
      <w:pPr>
        <w:pStyle w:val="Body-TextTx"/>
      </w:pPr>
      <w:r w:rsidRPr="00B20F0F">
        <w:t xml:space="preserve">Like </w:t>
      </w:r>
      <w:r w:rsidR="00957945">
        <w:t xml:space="preserve">bringing horses to her house, and </w:t>
      </w:r>
      <w:r w:rsidRPr="00B20F0F">
        <w:t xml:space="preserve">kissing her in the park where anyone could have seen them. Though, she couldn’t say she had </w:t>
      </w:r>
      <w:r w:rsidR="00920D15">
        <w:t xml:space="preserve">overly </w:t>
      </w:r>
      <w:r w:rsidRPr="00B20F0F">
        <w:t xml:space="preserve">objected much at the time. Oh, who was she </w:t>
      </w:r>
      <w:r w:rsidRPr="00B20F0F">
        <w:lastRenderedPageBreak/>
        <w:t xml:space="preserve">kidding. She hadn’t objected at all. She’d </w:t>
      </w:r>
      <w:r w:rsidR="00957945">
        <w:t xml:space="preserve">loved riding the horse and </w:t>
      </w:r>
      <w:r w:rsidRPr="00B20F0F">
        <w:t xml:space="preserve">welcomed the kiss with a passion she hadn’t thought possible anymore. And she hadn’t wanted it to end. So much for her declaration of no women for him—though in truth—at the time she’d said it she hadn’t been thinking of kisses. She was thinking about visits to a mistress for what men </w:t>
      </w:r>
      <w:r w:rsidR="00957945">
        <w:t xml:space="preserve">pay </w:t>
      </w:r>
      <w:r w:rsidRPr="00B20F0F">
        <w:t>visit</w:t>
      </w:r>
      <w:r w:rsidR="00957945">
        <w:t>s to</w:t>
      </w:r>
      <w:r w:rsidRPr="00B20F0F">
        <w:t xml:space="preserve"> mistresses for.</w:t>
      </w:r>
    </w:p>
    <w:p w:rsidR="00136269" w:rsidRDefault="00237D69" w:rsidP="00A540C5">
      <w:pPr>
        <w:pStyle w:val="Body-TextTx"/>
      </w:pPr>
      <w:r w:rsidRPr="00B20F0F">
        <w:t>She felt a sudden uptick in her breathing. It was ridiculous. Just thinking about Lord Blacknight had</w:t>
      </w:r>
      <w:r w:rsidR="00136269">
        <w:t>—</w:t>
      </w:r>
    </w:p>
    <w:p w:rsidR="00237D69" w:rsidRPr="00B20F0F" w:rsidRDefault="00237D69" w:rsidP="00A540C5">
      <w:pPr>
        <w:pStyle w:val="Body-TextTx"/>
      </w:pPr>
      <w:r w:rsidRPr="00B20F0F">
        <w:t>“What is your favorite flower, Mrs. Feld?” the tallest of the gentlemen standing with her asked.</w:t>
      </w:r>
    </w:p>
    <w:p w:rsidR="00237D69" w:rsidRPr="00B20F0F" w:rsidRDefault="00237D69" w:rsidP="00A540C5">
      <w:pPr>
        <w:pStyle w:val="Body-TextTx"/>
      </w:pPr>
      <w:r w:rsidRPr="00B20F0F">
        <w:t>Brina blinked for a moment as she stared at his boyish face. “Pink,” she answered, trying to return her thoughts to the conversation at hand. “That is to say any pink flower. I would choose that color over any other in the garden no matter if it were a lily, peony, or rose.”</w:t>
      </w:r>
    </w:p>
    <w:p w:rsidR="00237D69" w:rsidRPr="00B20F0F" w:rsidRDefault="00237D69" w:rsidP="00A540C5">
      <w:pPr>
        <w:pStyle w:val="Body-TextTx"/>
      </w:pPr>
      <w:r w:rsidRPr="00B20F0F">
        <w:t>“I shall remember that. It’s a color I’m fond of as well. It would look beautiful on you.”</w:t>
      </w:r>
    </w:p>
    <w:p w:rsidR="00136269" w:rsidRDefault="00237D69" w:rsidP="00A540C5">
      <w:pPr>
        <w:pStyle w:val="Body-TextTx"/>
      </w:pPr>
      <w:r w:rsidRPr="00B20F0F">
        <w:t xml:space="preserve">Suddenly Brina remembered the revealing pink gown she’d worn in Paris. “Thank you, </w:t>
      </w:r>
      <w:r w:rsidR="00132738">
        <w:t xml:space="preserve">Mr. Inwood, </w:t>
      </w:r>
      <w:r w:rsidRPr="00B20F0F">
        <w:t>but I doubt I shall ever wear that color again,” she said softly. “I believe it’s more suited for ladies much younger than me.</w:t>
      </w:r>
      <w:r w:rsidR="00132738">
        <w:t xml:space="preserve">” She </w:t>
      </w:r>
      <w:r w:rsidR="00920D15">
        <w:t xml:space="preserve">looked </w:t>
      </w:r>
      <w:r w:rsidR="00132738">
        <w:t xml:space="preserve">over at Adeline and Julia. She could really use their help right now but neither of them </w:t>
      </w:r>
      <w:proofErr w:type="gramStart"/>
      <w:r w:rsidR="00132738">
        <w:t>were</w:t>
      </w:r>
      <w:proofErr w:type="gramEnd"/>
      <w:r w:rsidR="00132738">
        <w:t xml:space="preserve"> looking at her. “</w:t>
      </w:r>
      <w:r w:rsidRPr="00B20F0F">
        <w:t>However,</w:t>
      </w:r>
      <w:r w:rsidR="00132738">
        <w:t>” she continued when the bachelor seemed to expect her to say more, “</w:t>
      </w:r>
      <w:r w:rsidRPr="00B20F0F">
        <w:t xml:space="preserve">I saw </w:t>
      </w:r>
      <w:r w:rsidR="00132738">
        <w:t xml:space="preserve">that </w:t>
      </w:r>
      <w:r w:rsidRPr="00B20F0F">
        <w:t xml:space="preserve">flowers </w:t>
      </w:r>
      <w:r w:rsidR="00132738">
        <w:t xml:space="preserve">have been planted </w:t>
      </w:r>
      <w:r w:rsidRPr="00B20F0F">
        <w:t>in window boxes on most every street. Have you noticed?”</w:t>
      </w:r>
    </w:p>
    <w:p w:rsidR="00132738" w:rsidRDefault="00237D69" w:rsidP="00A540C5">
      <w:pPr>
        <w:pStyle w:val="Body-TextTx"/>
      </w:pPr>
      <w:r w:rsidRPr="00B20F0F">
        <w:t xml:space="preserve">After that question, the four of them engaged in an extended conversation about the new flowers planted in Hyde and St. James Parks </w:t>
      </w:r>
      <w:r w:rsidR="00943039">
        <w:t xml:space="preserve">and various gardens </w:t>
      </w:r>
      <w:r w:rsidRPr="00B20F0F">
        <w:t xml:space="preserve">for the upcoming May celebration. While continuing to converse, Brina kept </w:t>
      </w:r>
      <w:r w:rsidR="00132738">
        <w:t xml:space="preserve">glancing at </w:t>
      </w:r>
      <w:r w:rsidRPr="00B20F0F">
        <w:t xml:space="preserve">Adeline and Julia </w:t>
      </w:r>
      <w:r w:rsidR="00132738">
        <w:t xml:space="preserve">hoping to give them the </w:t>
      </w:r>
      <w:r w:rsidRPr="00B20F0F">
        <w:t xml:space="preserve">signal to come </w:t>
      </w:r>
      <w:r w:rsidR="00132738">
        <w:t xml:space="preserve">over and give her a reason to excuse herself from the </w:t>
      </w:r>
      <w:r w:rsidRPr="00B20F0F">
        <w:t xml:space="preserve">young men. </w:t>
      </w:r>
      <w:r w:rsidRPr="00B20F0F">
        <w:lastRenderedPageBreak/>
        <w:t xml:space="preserve">She kept spearing looks their way. All to no avail. </w:t>
      </w:r>
      <w:r w:rsidR="00132738">
        <w:t>It was as if t</w:t>
      </w:r>
      <w:r w:rsidRPr="00B20F0F">
        <w:t xml:space="preserve">hey </w:t>
      </w:r>
      <w:r w:rsidR="00132738">
        <w:t xml:space="preserve">were </w:t>
      </w:r>
      <w:r w:rsidRPr="00B20F0F">
        <w:t>both ignor</w:t>
      </w:r>
      <w:r w:rsidR="00132738">
        <w:t>ing</w:t>
      </w:r>
      <w:r w:rsidRPr="00B20F0F">
        <w:t xml:space="preserve"> her.</w:t>
      </w:r>
    </w:p>
    <w:p w:rsidR="00237D69" w:rsidRPr="00B20F0F" w:rsidRDefault="00132738" w:rsidP="00A540C5">
      <w:pPr>
        <w:pStyle w:val="Body-TextTx"/>
      </w:pPr>
      <w:r>
        <w:t xml:space="preserve">She glanced toward the </w:t>
      </w:r>
      <w:r w:rsidRPr="00B20F0F">
        <w:t>doorway</w:t>
      </w:r>
      <w:r>
        <w:t xml:space="preserve"> and not the first time since arriving. Right </w:t>
      </w:r>
      <w:proofErr w:type="gramStart"/>
      <w:r>
        <w:t>now</w:t>
      </w:r>
      <w:proofErr w:type="gramEnd"/>
      <w:r>
        <w:t xml:space="preserve"> she’d even welcome the earl to come and </w:t>
      </w:r>
      <w:r w:rsidR="00943039">
        <w:t>give her a reason to excuse herself.</w:t>
      </w:r>
    </w:p>
    <w:p w:rsidR="00237D69" w:rsidRPr="00B20F0F" w:rsidRDefault="00237D69" w:rsidP="00A540C5">
      <w:pPr>
        <w:pStyle w:val="Body-TextTx"/>
      </w:pPr>
      <w:r w:rsidRPr="00B20F0F">
        <w:t xml:space="preserve">Finally, </w:t>
      </w:r>
      <w:r w:rsidR="00943039">
        <w:t xml:space="preserve">deciding she must save herself, </w:t>
      </w:r>
      <w:r w:rsidRPr="00B20F0F">
        <w:t>she conveniently moved the subject to horses. Something all gentlemen liked to discuss. Within a few seconds, they were robustly discussing a recent midnight horserace down Rotten Row and seemed happy to leave her out of the current conversation.</w:t>
      </w:r>
    </w:p>
    <w:p w:rsidR="00136269" w:rsidRDefault="00237D69" w:rsidP="00A540C5">
      <w:pPr>
        <w:pStyle w:val="Body-TextTx"/>
      </w:pPr>
      <w:r w:rsidRPr="00B20F0F">
        <w:t>It was the perfect time to excuse herself, which she happily did and made a straight line to Adeline and Julia who were standing near the</w:t>
      </w:r>
      <w:r w:rsidR="00943039">
        <w:t xml:space="preserve"> entryway into the sitting room.</w:t>
      </w:r>
    </w:p>
    <w:p w:rsidR="00237D69" w:rsidRPr="00B20F0F" w:rsidRDefault="00237D69" w:rsidP="00A540C5">
      <w:pPr>
        <w:pStyle w:val="Body-TextTx"/>
      </w:pPr>
      <w:r w:rsidRPr="00B20F0F">
        <w:t>“What’s wrong with you two?” Brina complained, walking up to her friends. “Couldn’t you see I wanted you to politely untangle me from my new admirers?”</w:t>
      </w:r>
    </w:p>
    <w:p w:rsidR="00237D69" w:rsidRPr="00B20F0F" w:rsidRDefault="00237D69" w:rsidP="00A540C5">
      <w:pPr>
        <w:pStyle w:val="Body-TextTx"/>
      </w:pPr>
      <w:r w:rsidRPr="00B20F0F">
        <w:t>“You needed no such thing,” Adeline answered with confidence. “You can more than handle all three gentlemen at the same time</w:t>
      </w:r>
      <w:r w:rsidR="00943039">
        <w:t>.</w:t>
      </w:r>
      <w:r w:rsidRPr="00B20F0F">
        <w:t>”</w:t>
      </w:r>
    </w:p>
    <w:p w:rsidR="00237D69" w:rsidRPr="00B20F0F" w:rsidRDefault="00237D69" w:rsidP="00A540C5">
      <w:pPr>
        <w:pStyle w:val="Body-TextTx"/>
      </w:pPr>
      <w:r w:rsidRPr="00B20F0F">
        <w:t xml:space="preserve">“But we </w:t>
      </w:r>
      <w:r w:rsidR="00943039">
        <w:t>did keep check on you from time to time,</w:t>
      </w:r>
      <w:r w:rsidRPr="00B20F0F">
        <w:t xml:space="preserve"> in case you required us,” Julia added. “We were </w:t>
      </w:r>
      <w:r w:rsidR="00943039">
        <w:t>actually watching the door more and</w:t>
      </w:r>
      <w:r w:rsidRPr="00B20F0F">
        <w:t xml:space="preserve"> hoping that Lord Blacknight would get here in time to see all the beaus crowded around you.”</w:t>
      </w:r>
    </w:p>
    <w:p w:rsidR="00237D69" w:rsidRPr="00B20F0F" w:rsidRDefault="00237D69" w:rsidP="00A540C5">
      <w:pPr>
        <w:pStyle w:val="Body-TextTx"/>
      </w:pPr>
      <w:r w:rsidRPr="00B20F0F">
        <w:t xml:space="preserve">Brina </w:t>
      </w:r>
      <w:r w:rsidR="00B101D8">
        <w:t xml:space="preserve">coughed out a light </w:t>
      </w:r>
      <w:r w:rsidRPr="00B20F0F">
        <w:t>laugh</w:t>
      </w:r>
      <w:r w:rsidR="00B101D8">
        <w:t>.</w:t>
      </w:r>
      <w:r w:rsidRPr="00B20F0F">
        <w:t xml:space="preserve"> “What do you mean? I’m not trying to make him jealous. </w:t>
      </w:r>
      <w:r w:rsidR="00943039">
        <w:t>I have no need for him to see me</w:t>
      </w:r>
      <w:r w:rsidR="00B101D8">
        <w:t xml:space="preserve"> at a party</w:t>
      </w:r>
      <w:r w:rsidR="00943039">
        <w:t xml:space="preserve">. I need him to be </w:t>
      </w:r>
      <w:r w:rsidRPr="00B20F0F">
        <w:t xml:space="preserve">at White’s tonight playing cards and drinking his </w:t>
      </w:r>
      <w:r w:rsidR="00B101D8">
        <w:t xml:space="preserve">drink </w:t>
      </w:r>
      <w:r w:rsidR="00943039">
        <w:t>until dawn</w:t>
      </w:r>
      <w:r w:rsidRPr="00B20F0F">
        <w:t>. Were that the case, I would know this bargain we’ve struck is over and I could return to the peaceful, normal life I expected to enjoy when I returned to London.”</w:t>
      </w:r>
    </w:p>
    <w:p w:rsidR="00136269" w:rsidRDefault="00237D69" w:rsidP="00A540C5">
      <w:pPr>
        <w:pStyle w:val="Body-TextTx"/>
      </w:pPr>
      <w:r w:rsidRPr="00B20F0F">
        <w:t>“Where is he?” Julia asked.</w:t>
      </w:r>
    </w:p>
    <w:p w:rsidR="00237D69" w:rsidRPr="00B20F0F" w:rsidRDefault="00237D69" w:rsidP="00A540C5">
      <w:pPr>
        <w:pStyle w:val="Body-TextTx"/>
      </w:pPr>
      <w:r w:rsidRPr="00B20F0F">
        <w:t xml:space="preserve">“I have no idea,” Brina answered, </w:t>
      </w:r>
      <w:r w:rsidR="00B101D8">
        <w:t>not wanting to admit that s</w:t>
      </w:r>
      <w:r w:rsidR="00943039">
        <w:t xml:space="preserve">he had looked at the door a </w:t>
      </w:r>
      <w:r w:rsidR="00943039">
        <w:lastRenderedPageBreak/>
        <w:t>time or two</w:t>
      </w:r>
      <w:r w:rsidR="00B101D8">
        <w:t>, wondering if she might see him</w:t>
      </w:r>
      <w:r w:rsidR="00943039">
        <w:t>.</w:t>
      </w:r>
      <w:r w:rsidRPr="00B20F0F">
        <w:t xml:space="preserve"> “I haven’t heard from him since our ride in the park yesterday. We didn’t talk about which, if any, parties we’d be attending in the coming days.”</w:t>
      </w:r>
    </w:p>
    <w:p w:rsidR="00237D69" w:rsidRPr="00B20F0F" w:rsidRDefault="00237D69" w:rsidP="00A540C5">
      <w:pPr>
        <w:pStyle w:val="Body-TextTx"/>
      </w:pPr>
      <w:r w:rsidRPr="00B20F0F">
        <w:t>After their kiss, Brina hadn’t been able to think about anything, so she’d suggested they pack up the basket, get back on the horses for a ride through the park. Which they’d done. Thankfully, he’d decided to be a gentleman and hadn’t mentioned the kiss when they’d dismounted in front of her house. She had hoped he wouldn’t. But there was no way he hadn’t noticed how utterly eager she’d responded to his ardent embrace.</w:t>
      </w:r>
    </w:p>
    <w:p w:rsidR="00237D69" w:rsidRPr="00B20F0F" w:rsidRDefault="00237D69" w:rsidP="00A540C5">
      <w:pPr>
        <w:pStyle w:val="Body-TextTx"/>
      </w:pPr>
      <w:r w:rsidRPr="00B20F0F">
        <w:t>“</w:t>
      </w:r>
      <w:r w:rsidR="00920D15">
        <w:t>H</w:t>
      </w:r>
      <w:r w:rsidRPr="00B20F0F">
        <w:t>e has no inkling you are here tonight</w:t>
      </w:r>
      <w:r w:rsidR="003A1A76">
        <w:t>?</w:t>
      </w:r>
      <w:r w:rsidRPr="00B20F0F">
        <w:t>”</w:t>
      </w:r>
    </w:p>
    <w:p w:rsidR="00136269" w:rsidRDefault="00237D69" w:rsidP="00A540C5">
      <w:pPr>
        <w:pStyle w:val="Body-TextTx"/>
      </w:pPr>
      <w:r w:rsidRPr="00B20F0F">
        <w:t xml:space="preserve">“I don’t know how he could. I chose this dinner because my parents would never forgive me if I hadn’t shown up at their neighbors’ party.” She looked at Adeline and smiled. “Thank you again for letting me come with you and Lyon. It would be tiresome if I </w:t>
      </w:r>
      <w:r w:rsidR="00943039">
        <w:t xml:space="preserve">were forced to have </w:t>
      </w:r>
      <w:r w:rsidRPr="00B20F0F">
        <w:t>a constant companion</w:t>
      </w:r>
      <w:r w:rsidR="00943039">
        <w:t>. It’s much easier to just come with you.”</w:t>
      </w:r>
    </w:p>
    <w:p w:rsidR="00136269" w:rsidRDefault="00237D69" w:rsidP="00A540C5">
      <w:pPr>
        <w:pStyle w:val="Body-TextTx"/>
      </w:pPr>
      <w:r w:rsidRPr="00B20F0F">
        <w:t xml:space="preserve">“One of us will </w:t>
      </w:r>
      <w:r w:rsidR="00943039">
        <w:t xml:space="preserve">always </w:t>
      </w:r>
      <w:r w:rsidRPr="00B20F0F">
        <w:t>pick you up and be with you at every party you attend.”</w:t>
      </w:r>
    </w:p>
    <w:p w:rsidR="00943039" w:rsidRPr="00B20F0F" w:rsidRDefault="00943039" w:rsidP="00A540C5">
      <w:pPr>
        <w:pStyle w:val="Body-TextTx"/>
      </w:pPr>
      <w:r>
        <w:t>“Thank you,” Brina said gratefully.</w:t>
      </w:r>
    </w:p>
    <w:p w:rsidR="00237D69" w:rsidRPr="00B20F0F" w:rsidRDefault="00237D69" w:rsidP="00A540C5">
      <w:pPr>
        <w:pStyle w:val="Body-TextTx"/>
      </w:pPr>
      <w:r w:rsidRPr="00B20F0F">
        <w:t xml:space="preserve">“Which,” Julia said, “leads me to ask what you and Lord Blacknight talked about </w:t>
      </w:r>
      <w:r w:rsidR="00444916">
        <w:t xml:space="preserve">yesterday </w:t>
      </w:r>
      <w:r w:rsidRPr="00B20F0F">
        <w:t>after</w:t>
      </w:r>
      <w:r w:rsidR="00444916">
        <w:t>noon</w:t>
      </w:r>
      <w:r w:rsidR="00920D15">
        <w:t>?</w:t>
      </w:r>
      <w:r w:rsidRPr="00B20F0F">
        <w:t>”</w:t>
      </w:r>
    </w:p>
    <w:p w:rsidR="00237D69" w:rsidRPr="00B20F0F" w:rsidRDefault="00237D69" w:rsidP="00A540C5">
      <w:pPr>
        <w:pStyle w:val="Body-TextTx"/>
      </w:pPr>
      <w:r w:rsidRPr="00B20F0F">
        <w:t>Brina didn’t know. All she remembered was the glorious kiss that had made her breathless and warmed her all the way down to her toes. Most troubling of all was the way his touch had made her want much more than kisses and caresses from him.</w:t>
      </w:r>
    </w:p>
    <w:p w:rsidR="00136269" w:rsidRDefault="00237D69" w:rsidP="00A540C5">
      <w:pPr>
        <w:pStyle w:val="Body-TextTx"/>
      </w:pPr>
      <w:r w:rsidRPr="00B20F0F">
        <w:t>Those feelings she would keep to herself and not share with her friends.</w:t>
      </w:r>
    </w:p>
    <w:p w:rsidR="00237D69" w:rsidRPr="00B20F0F" w:rsidRDefault="00237D69" w:rsidP="00A540C5">
      <w:pPr>
        <w:pStyle w:val="Body-TextTx"/>
      </w:pPr>
      <w:r w:rsidRPr="00B20F0F">
        <w:t xml:space="preserve">“Many things,” was all Brina answered, as she glanced toward the entrance. How could it be that she was watching for the earl, hoping to see him standing there looking for her among the crowd in the room? Just </w:t>
      </w:r>
      <w:r w:rsidR="00444916">
        <w:t xml:space="preserve">a </w:t>
      </w:r>
      <w:r w:rsidRPr="00B20F0F">
        <w:t xml:space="preserve">week ago it would have been inconceivable that she would be </w:t>
      </w:r>
      <w:r w:rsidRPr="00B20F0F">
        <w:lastRenderedPageBreak/>
        <w:t xml:space="preserve">watching for him or any man. </w:t>
      </w:r>
      <w:r w:rsidR="00444916">
        <w:t>Oh, why did he have to come into her life</w:t>
      </w:r>
      <w:r w:rsidR="00920D15">
        <w:t>?</w:t>
      </w:r>
      <w:r w:rsidR="00444916">
        <w:t xml:space="preserve"> She was settled. Happy. Now, she was—eager.</w:t>
      </w:r>
    </w:p>
    <w:p w:rsidR="00237D69" w:rsidRPr="00B20F0F" w:rsidRDefault="00237D69" w:rsidP="00A540C5">
      <w:pPr>
        <w:pStyle w:val="Body-TextTx"/>
      </w:pPr>
      <w:r w:rsidRPr="00B20F0F">
        <w:t>“Was he a gentleman toward you?” Adeline asked.</w:t>
      </w:r>
    </w:p>
    <w:p w:rsidR="00237D69" w:rsidRPr="00B20F0F" w:rsidRDefault="00237D69" w:rsidP="00A540C5">
      <w:pPr>
        <w:pStyle w:val="Body-TextTx"/>
      </w:pPr>
      <w:r w:rsidRPr="00B20F0F">
        <w:t>“Of course not,” Brina said without thinking. “Far from it.”</w:t>
      </w:r>
    </w:p>
    <w:p w:rsidR="00136269" w:rsidRDefault="00237D69" w:rsidP="00A540C5">
      <w:pPr>
        <w:pStyle w:val="Body-TextTx"/>
      </w:pPr>
      <w:r w:rsidRPr="00B20F0F">
        <w:t>Adeline moved closer again and whispered, “What did he do?”</w:t>
      </w:r>
    </w:p>
    <w:p w:rsidR="00237D69" w:rsidRPr="00B20F0F" w:rsidRDefault="00237D69" w:rsidP="00A540C5">
      <w:pPr>
        <w:pStyle w:val="Body-TextTx"/>
      </w:pPr>
      <w:r w:rsidRPr="00B20F0F">
        <w:t xml:space="preserve">“Did he kiss you?” Julia asked, her eyes growing wide </w:t>
      </w:r>
      <w:r w:rsidR="00920D15">
        <w:t xml:space="preserve">with </w:t>
      </w:r>
      <w:r w:rsidRPr="00B20F0F">
        <w:t>curiosity.</w:t>
      </w:r>
    </w:p>
    <w:p w:rsidR="00237D69" w:rsidRPr="00B20F0F" w:rsidRDefault="00237D69" w:rsidP="00A540C5">
      <w:pPr>
        <w:pStyle w:val="Body-TextTx"/>
      </w:pPr>
      <w:r w:rsidRPr="00B20F0F">
        <w:t>Brina ignored her probing question and replied, “When he came to my house, he brought horses for us to ride to the park instead of a well-tooled carriage.”</w:t>
      </w:r>
    </w:p>
    <w:p w:rsidR="00237D69" w:rsidRPr="00B20F0F" w:rsidRDefault="00237D69" w:rsidP="00A540C5">
      <w:pPr>
        <w:pStyle w:val="Body-TextTx"/>
      </w:pPr>
      <w:r w:rsidRPr="00B20F0F">
        <w:t>Adeline’s jaw dropped. “You can’t be serious.”</w:t>
      </w:r>
    </w:p>
    <w:p w:rsidR="00237D69" w:rsidRPr="00B20F0F" w:rsidRDefault="00237D69" w:rsidP="00A540C5">
      <w:pPr>
        <w:pStyle w:val="Body-TextTx"/>
      </w:pPr>
      <w:r w:rsidRPr="00B20F0F">
        <w:t>Julia grinned with surprise. “You are serious.”</w:t>
      </w:r>
    </w:p>
    <w:p w:rsidR="00237D69" w:rsidRPr="00B20F0F" w:rsidRDefault="00237D69" w:rsidP="00A540C5">
      <w:pPr>
        <w:pStyle w:val="Body-TextTx"/>
      </w:pPr>
      <w:r w:rsidRPr="00B20F0F">
        <w:t>“Of course, I am,” she exclaimed softly, and then looked around to see if anyone was watching them. “I can’t make this up. He did have a proper refreshment basket with him, and I gave him a book of poetry. Blacknight is different. I don’t know what to make of him. He’s unsettled my life, me. It’s no wonder he’s had such problems with his family. I’m sure it’s because they’ve never known what to expect from him.”</w:t>
      </w:r>
    </w:p>
    <w:p w:rsidR="00237D69" w:rsidRPr="00B20F0F" w:rsidRDefault="00237D69" w:rsidP="00A540C5">
      <w:pPr>
        <w:pStyle w:val="Body-TextTx"/>
      </w:pPr>
      <w:r w:rsidRPr="00B20F0F">
        <w:t>“But he intrigues you,” Julia offered as if to finish her thought.</w:t>
      </w:r>
    </w:p>
    <w:p w:rsidR="00237D69" w:rsidRPr="00B20F0F" w:rsidRDefault="00237D69" w:rsidP="00A540C5">
      <w:pPr>
        <w:pStyle w:val="Body-TextTx"/>
      </w:pPr>
      <w:r w:rsidRPr="00B20F0F">
        <w:t>“Yes, he does,” Brina said without any hesitancy. “Immensely so</w:t>
      </w:r>
      <w:r w:rsidR="00444916">
        <w:t xml:space="preserve">. I’ve admitted that </w:t>
      </w:r>
      <w:r w:rsidRPr="00B20F0F">
        <w:t xml:space="preserve">and </w:t>
      </w:r>
      <w:r w:rsidR="00444916">
        <w:t xml:space="preserve">it </w:t>
      </w:r>
      <w:r w:rsidRPr="00B20F0F">
        <w:t>distresses me</w:t>
      </w:r>
      <w:r w:rsidR="00444916">
        <w:t xml:space="preserve"> that he does.</w:t>
      </w:r>
      <w:r w:rsidRPr="00B20F0F">
        <w:t xml:space="preserve"> I simply must stop thinking about him. </w:t>
      </w:r>
      <w:r w:rsidR="00444916">
        <w:t xml:space="preserve">Or talking about him. </w:t>
      </w:r>
      <w:r w:rsidRPr="00B20F0F">
        <w:t xml:space="preserve">So, enough about </w:t>
      </w:r>
      <w:r w:rsidR="00B101D8">
        <w:t>the earl</w:t>
      </w:r>
      <w:r w:rsidRPr="00B20F0F">
        <w:t xml:space="preserve">. I </w:t>
      </w:r>
      <w:r w:rsidR="00444916">
        <w:t xml:space="preserve">must </w:t>
      </w:r>
      <w:r w:rsidRPr="00B20F0F">
        <w:t xml:space="preserve">keep my mind on other things. As I’ve told you, </w:t>
      </w:r>
      <w:r w:rsidR="00444916">
        <w:t xml:space="preserve">I want to give the girls </w:t>
      </w:r>
      <w:r w:rsidRPr="00B20F0F">
        <w:t xml:space="preserve">art lessons once a week </w:t>
      </w:r>
      <w:r w:rsidR="00444916">
        <w:t xml:space="preserve">and </w:t>
      </w:r>
      <w:r w:rsidRPr="00B20F0F">
        <w:t xml:space="preserve">teach them to paint. </w:t>
      </w:r>
      <w:r w:rsidR="00444916">
        <w:t xml:space="preserve">What do you think about </w:t>
      </w:r>
      <w:r w:rsidRPr="00B20F0F">
        <w:t>Sunday afternoons</w:t>
      </w:r>
      <w:r w:rsidR="00444916">
        <w:t xml:space="preserve">? </w:t>
      </w:r>
      <w:r w:rsidRPr="00B20F0F">
        <w:t>”</w:t>
      </w:r>
    </w:p>
    <w:p w:rsidR="00237D69" w:rsidRPr="00B20F0F" w:rsidRDefault="00237D69" w:rsidP="00A540C5">
      <w:pPr>
        <w:pStyle w:val="Body-TextTx"/>
      </w:pPr>
      <w:r w:rsidRPr="00B20F0F">
        <w:t>“</w:t>
      </w:r>
      <w:r w:rsidR="001E5889">
        <w:t>I’m sure Sundays will be fine, but w</w:t>
      </w:r>
      <w:r w:rsidR="00444916">
        <w:t>hen did you mention this?</w:t>
      </w:r>
      <w:r w:rsidRPr="00B20F0F">
        <w:t xml:space="preserve">” Adeline questioned </w:t>
      </w:r>
      <w:r w:rsidR="00444916">
        <w:t xml:space="preserve">as </w:t>
      </w:r>
      <w:r w:rsidRPr="00B20F0F">
        <w:t>her gaze dart</w:t>
      </w:r>
      <w:r w:rsidR="00444916">
        <w:t>ed</w:t>
      </w:r>
      <w:r w:rsidRPr="00B20F0F">
        <w:t xml:space="preserve"> over to Julia for confirmation.</w:t>
      </w:r>
    </w:p>
    <w:p w:rsidR="00237D69" w:rsidRPr="00B20F0F" w:rsidRDefault="00237D69" w:rsidP="00A540C5">
      <w:pPr>
        <w:pStyle w:val="Body-TextTx"/>
      </w:pPr>
      <w:r w:rsidRPr="00B20F0F">
        <w:lastRenderedPageBreak/>
        <w:t>Julia’s eyebrows rose and she lifted her hands as if to say I have no idea what she’s talking about.</w:t>
      </w:r>
    </w:p>
    <w:p w:rsidR="00237D69" w:rsidRPr="00B20F0F" w:rsidRDefault="00237D69" w:rsidP="00A540C5">
      <w:pPr>
        <w:pStyle w:val="Body-TextTx"/>
      </w:pPr>
      <w:r w:rsidRPr="00B20F0F">
        <w:t xml:space="preserve">“Last week when you came over without your sons and </w:t>
      </w:r>
      <w:r w:rsidR="00B101D8">
        <w:t>Blacknight</w:t>
      </w:r>
      <w:r w:rsidRPr="00B20F0F">
        <w:t xml:space="preserve"> was there. </w:t>
      </w:r>
      <w:r w:rsidR="00444916">
        <w:t>M</w:t>
      </w:r>
      <w:r w:rsidRPr="00B20F0F">
        <w:t>aybe I never actually got around to telling you exactly what I had in mind. The earl seem</w:t>
      </w:r>
      <w:r w:rsidR="00444916">
        <w:t>ed</w:t>
      </w:r>
      <w:r w:rsidRPr="00B20F0F">
        <w:t xml:space="preserve"> to take up a lot of our conversation, but I did say I wanted to do something more with the girls and both of you said whatever it was you’d agree.”</w:t>
      </w:r>
    </w:p>
    <w:p w:rsidR="00136269" w:rsidRDefault="00444916" w:rsidP="00A540C5">
      <w:pPr>
        <w:pStyle w:val="Body-TextTx"/>
      </w:pPr>
      <w:r>
        <w:t>“</w:t>
      </w:r>
      <w:r w:rsidR="00237D69" w:rsidRPr="00B20F0F">
        <w:t>I vaguely recollect that</w:t>
      </w:r>
      <w:r>
        <w:t>,” Julia said</w:t>
      </w:r>
      <w:r w:rsidR="00B101D8">
        <w:t xml:space="preserve"> with a hint of uncertainty in her tone</w:t>
      </w:r>
      <w:r>
        <w:t>. “</w:t>
      </w:r>
      <w:r w:rsidR="00237D69" w:rsidRPr="00B20F0F">
        <w:t>But, Brina, it takes time to learn how to paint. Unless one has a natural talent like you</w:t>
      </w:r>
      <w:r>
        <w:t>,</w:t>
      </w:r>
      <w:r w:rsidR="00237D69" w:rsidRPr="00B20F0F">
        <w:t xml:space="preserve"> it can be a very frustrating pursuit.”</w:t>
      </w:r>
    </w:p>
    <w:p w:rsidR="00237D69" w:rsidRPr="00B20F0F" w:rsidRDefault="00237D69" w:rsidP="00A540C5">
      <w:pPr>
        <w:pStyle w:val="Body-TextTx"/>
      </w:pPr>
      <w:r w:rsidRPr="00B20F0F">
        <w:t>“I know,” Brina answered</w:t>
      </w:r>
      <w:r w:rsidR="00B101D8">
        <w:t>, a bit disappointed Julia wasn’t as excited about the prospects as she was</w:t>
      </w:r>
      <w:r w:rsidRPr="00B20F0F">
        <w:t xml:space="preserve">. “I think some of them might be gifted. It will be easy enough to </w:t>
      </w:r>
      <w:r w:rsidR="00920D15">
        <w:t xml:space="preserve">tell </w:t>
      </w:r>
      <w:r w:rsidRPr="00B20F0F">
        <w:t>as time goes on.”</w:t>
      </w:r>
    </w:p>
    <w:p w:rsidR="00237D69" w:rsidRPr="00B20F0F" w:rsidRDefault="00237D69" w:rsidP="00A540C5">
      <w:pPr>
        <w:pStyle w:val="Body-TextTx"/>
      </w:pPr>
      <w:r w:rsidRPr="00B20F0F">
        <w:t>“You’ll need paints, brushes, aprons, easels for them all. Not to mention that Mrs. Tallon will object strongly to this.”</w:t>
      </w:r>
    </w:p>
    <w:p w:rsidR="00237D69" w:rsidRPr="00B20F0F" w:rsidRDefault="00237D69" w:rsidP="00A540C5">
      <w:pPr>
        <w:pStyle w:val="Body-TextTx"/>
      </w:pPr>
      <w:r w:rsidRPr="00B20F0F">
        <w:t xml:space="preserve">A server holding a tray of champagne offered them a glass but all three declined. While shaking her head at the man, Brina noticed one of the young bachelors </w:t>
      </w:r>
      <w:r w:rsidR="00B101D8">
        <w:t xml:space="preserve">she’d been talking to was </w:t>
      </w:r>
      <w:r w:rsidRPr="00B20F0F">
        <w:t>watching her. He smiled</w:t>
      </w:r>
      <w:r w:rsidR="00B101D8">
        <w:t xml:space="preserve"> when she saw him</w:t>
      </w:r>
      <w:r w:rsidRPr="00B20F0F">
        <w:t>. She returned the greeting and turned away.</w:t>
      </w:r>
    </w:p>
    <w:p w:rsidR="00237D69" w:rsidRPr="00B20F0F" w:rsidRDefault="00237D69" w:rsidP="00A540C5">
      <w:pPr>
        <w:pStyle w:val="Body-TextTx"/>
      </w:pPr>
      <w:r w:rsidRPr="00B20F0F">
        <w:t>With the server gone, Brina continued. “I’ve thought about all of your concerns, including the head mistress. She won’t be happy about it. I’ll be gentle with her but make her see things my way. I realize I can’t just go over and set up an easel and palette for everyone. At first, I’ll use my own and my mother’s since she is out of town</w:t>
      </w:r>
      <w:r w:rsidR="00B101D8">
        <w:t xml:space="preserve"> and</w:t>
      </w:r>
      <w:r w:rsidRPr="00B20F0F">
        <w:t xml:space="preserve"> hasn’t painted in years. Anyway, I was hoping the two of you would share your</w:t>
      </w:r>
      <w:r w:rsidR="00B101D8">
        <w:t xml:space="preserve"> supplies</w:t>
      </w:r>
      <w:r w:rsidRPr="00B20F0F">
        <w:t>. That will give us four. If I buy another that will give us enough to have one each to share between two girls.”</w:t>
      </w:r>
    </w:p>
    <w:p w:rsidR="00136269" w:rsidRDefault="00237D69" w:rsidP="00A540C5">
      <w:pPr>
        <w:pStyle w:val="Body-TextTx"/>
      </w:pPr>
      <w:r w:rsidRPr="00B20F0F">
        <w:t>Brina stopped and waited for one of them to say something.</w:t>
      </w:r>
    </w:p>
    <w:p w:rsidR="00237D69" w:rsidRPr="00B20F0F" w:rsidRDefault="00237D69" w:rsidP="00A540C5">
      <w:pPr>
        <w:pStyle w:val="Body-TextTx"/>
      </w:pPr>
      <w:r w:rsidRPr="00B20F0F">
        <w:lastRenderedPageBreak/>
        <w:t xml:space="preserve">“Of course, we’ll be happy to send over our painting materials,” </w:t>
      </w:r>
      <w:r w:rsidR="001354B1">
        <w:t xml:space="preserve">Adeline </w:t>
      </w:r>
      <w:r w:rsidRPr="00B20F0F">
        <w:t>said</w:t>
      </w:r>
      <w:r w:rsidR="001354B1">
        <w:t xml:space="preserve"> </w:t>
      </w:r>
      <w:r w:rsidR="00920D15">
        <w:t xml:space="preserve">with a </w:t>
      </w:r>
      <w:r w:rsidR="001354B1">
        <w:t xml:space="preserve">determined smile. </w:t>
      </w:r>
      <w:r w:rsidRPr="00B20F0F">
        <w:t>“We’re in the school together and always will be.</w:t>
      </w:r>
      <w:r w:rsidR="001354B1">
        <w:t xml:space="preserve"> Whatever needs to be done for the girls will be.</w:t>
      </w:r>
      <w:r w:rsidRPr="00B20F0F">
        <w:t>”</w:t>
      </w:r>
    </w:p>
    <w:p w:rsidR="001354B1" w:rsidRPr="00B20F0F" w:rsidRDefault="001354B1" w:rsidP="00A540C5">
      <w:pPr>
        <w:pStyle w:val="Body-TextTx"/>
      </w:pPr>
      <w:r>
        <w:t xml:space="preserve">“Thank you. </w:t>
      </w:r>
      <w:r w:rsidRPr="00B20F0F">
        <w:t>I</w:t>
      </w:r>
      <w:r>
        <w:t>’ve received so many flowers recently, I</w:t>
      </w:r>
      <w:r w:rsidRPr="00B20F0F">
        <w:t xml:space="preserve"> took some of them to the girls. With Mrs. Tallon and her helpers, we gave them a lesson in flowers. We let the girls gently take the petals off some of the blooms and draw the parts of the flowers on their chalkboards. Doing things like that will help them when they start making flowers to add to dresses, gowns and capes.”</w:t>
      </w:r>
    </w:p>
    <w:p w:rsidR="001354B1" w:rsidRPr="00B20F0F" w:rsidRDefault="001354B1" w:rsidP="00A540C5">
      <w:pPr>
        <w:pStyle w:val="Body-TextTx"/>
      </w:pPr>
      <w:r w:rsidRPr="00B20F0F">
        <w:t>“What an excellent idea,” Adeline praised. “I’ll see to it my easel and palette are delivered to the school tomorrow.”</w:t>
      </w:r>
    </w:p>
    <w:p w:rsidR="001354B1" w:rsidRPr="00B20F0F" w:rsidRDefault="001354B1" w:rsidP="00A540C5">
      <w:pPr>
        <w:pStyle w:val="Body-TextTx"/>
      </w:pPr>
      <w:r w:rsidRPr="00B20F0F">
        <w:t>“I’ll do the same,” Julia agreed.</w:t>
      </w:r>
    </w:p>
    <w:p w:rsidR="00136269" w:rsidRDefault="001354B1" w:rsidP="00A540C5">
      <w:pPr>
        <w:pStyle w:val="Body-TextTx"/>
      </w:pPr>
      <w:r w:rsidRPr="00B20F0F">
        <w:t>“</w:t>
      </w:r>
      <w:r>
        <w:t xml:space="preserve">No, not yet. </w:t>
      </w:r>
      <w:r w:rsidRPr="00B20F0F">
        <w:t>There’s no hurry,” Brina held up her hands. “I must speak to Mrs. Tallon first.</w:t>
      </w:r>
      <w:r>
        <w:t>”</w:t>
      </w:r>
    </w:p>
    <w:p w:rsidR="006903AE" w:rsidRDefault="006903AE" w:rsidP="00A540C5">
      <w:pPr>
        <w:pStyle w:val="Body-TextTx"/>
      </w:pPr>
      <w:r>
        <w:t>“You will be a good teacher, Brina,” Adeline said softly. “You let us know what to do and when.”</w:t>
      </w:r>
    </w:p>
    <w:p w:rsidR="00237D69" w:rsidRPr="00B20F0F" w:rsidRDefault="006903AE" w:rsidP="00A540C5">
      <w:pPr>
        <w:pStyle w:val="Body-TextTx"/>
      </w:pPr>
      <w:r>
        <w:t xml:space="preserve">Brina felt </w:t>
      </w:r>
      <w:r w:rsidR="00237D69" w:rsidRPr="00B20F0F">
        <w:t>compelled to add, “I know it might seem I’m over-stepping my boundaries but I do believe this will be helpful to them in how they choose and blend colors and where to place flowers, beads, and bows. You both have your sons to help keep you busy and content. I need something more to do, too.”</w:t>
      </w:r>
    </w:p>
    <w:p w:rsidR="00237D69" w:rsidRPr="00B20F0F" w:rsidRDefault="00237D69" w:rsidP="00A540C5">
      <w:pPr>
        <w:pStyle w:val="Body-TextTx"/>
      </w:pPr>
      <w:r w:rsidRPr="00B20F0F">
        <w:t>“Brina, we want you to find happi—”</w:t>
      </w:r>
    </w:p>
    <w:p w:rsidR="00237D69" w:rsidRPr="00B20F0F" w:rsidRDefault="00237D69" w:rsidP="00A540C5">
      <w:pPr>
        <w:pStyle w:val="Body-TextTx"/>
      </w:pPr>
      <w:r w:rsidRPr="00B20F0F">
        <w:t>“No, don’t,” she said softly, cutting off Julia’s words. She then lifted her chin and looked around the crowded room. The tall, handsome young bachelor was still looking at her</w:t>
      </w:r>
      <w:r w:rsidR="001354B1">
        <w:t xml:space="preserve"> and smiling</w:t>
      </w:r>
      <w:r w:rsidRPr="00B20F0F">
        <w:t xml:space="preserve">. The gaiety everyone was feeling showed on their faces and in their noisy chatter. She </w:t>
      </w:r>
      <w:r w:rsidRPr="00B20F0F">
        <w:lastRenderedPageBreak/>
        <w:t>had long come to terms with the fact that life had to go on after her husband died, but she had to do more with her life than dress for parties and afternoon strolls in the park. Her life had to have more meaning than attending happy social gatherings like this one, and she was determined it would.</w:t>
      </w:r>
    </w:p>
    <w:p w:rsidR="00237D69" w:rsidRPr="00B20F0F" w:rsidRDefault="00237D69" w:rsidP="00A540C5">
      <w:pPr>
        <w:pStyle w:val="Body-TextTx"/>
      </w:pPr>
      <w:r w:rsidRPr="00B20F0F">
        <w:t>Suddenly feeling stronger, she looked back to her friends. “Don’t even hint that you are feeling sorry for me, Julia.”</w:t>
      </w:r>
    </w:p>
    <w:p w:rsidR="00237D69" w:rsidRPr="00B20F0F" w:rsidRDefault="00237D69" w:rsidP="00A540C5">
      <w:pPr>
        <w:pStyle w:val="Body-TextTx"/>
      </w:pPr>
      <w:r w:rsidRPr="00B20F0F">
        <w:t>“No, I don’t,” she answered earnestly. “You know that wasn’t my intention.”</w:t>
      </w:r>
    </w:p>
    <w:p w:rsidR="00136269" w:rsidRDefault="00237D69" w:rsidP="00A540C5">
      <w:pPr>
        <w:pStyle w:val="Body-TextTx"/>
      </w:pPr>
      <w:r w:rsidRPr="00B20F0F">
        <w:t>“That’s how it sounded. I need no one’s sympathy</w:t>
      </w:r>
      <w:r w:rsidR="001354B1">
        <w:t xml:space="preserve"> because I’m not unhappy anymore</w:t>
      </w:r>
      <w:r w:rsidRPr="00B20F0F">
        <w:t>.</w:t>
      </w:r>
      <w:r w:rsidR="001354B1">
        <w:t xml:space="preserve"> I have a full life.</w:t>
      </w:r>
      <w:r w:rsidRPr="00B20F0F">
        <w:t>” Brina gave her a faint indulging smile. “I know you don’t understand my need to be of assistance to others. Even the untrainable earl—who I’m determined to make into a better gentleman if it tatters my own reputation.</w:t>
      </w:r>
      <w:r w:rsidR="001354B1">
        <w:t>”</w:t>
      </w:r>
    </w:p>
    <w:p w:rsidR="001354B1" w:rsidRDefault="001354B1" w:rsidP="00A540C5">
      <w:pPr>
        <w:pStyle w:val="Body-TextTx"/>
      </w:pPr>
      <w:r>
        <w:t>Julia reached over and touched Brina’s hand</w:t>
      </w:r>
      <w:r w:rsidR="00503AA6">
        <w:t xml:space="preserve"> affectionately</w:t>
      </w:r>
      <w:r>
        <w:t xml:space="preserve">. “I will help you give them the </w:t>
      </w:r>
      <w:r w:rsidR="00503AA6">
        <w:t>lessons.”</w:t>
      </w:r>
    </w:p>
    <w:p w:rsidR="00503AA6" w:rsidRPr="00B20F0F" w:rsidRDefault="00503AA6" w:rsidP="00A540C5">
      <w:pPr>
        <w:pStyle w:val="Body-TextTx"/>
      </w:pPr>
      <w:r>
        <w:t>Brina squeezed her fingertips and smiled. “Never. You are terrible at painting.”</w:t>
      </w:r>
    </w:p>
    <w:p w:rsidR="00503AA6" w:rsidRDefault="00503AA6" w:rsidP="00A540C5">
      <w:pPr>
        <w:pStyle w:val="Body-TextTx"/>
      </w:pPr>
      <w:r>
        <w:t>The three friends laughed.</w:t>
      </w:r>
    </w:p>
    <w:p w:rsidR="00237D69" w:rsidRPr="00B20F0F" w:rsidRDefault="00237D69" w:rsidP="00A540C5">
      <w:pPr>
        <w:pStyle w:val="Body-TextTx"/>
      </w:pPr>
      <w:r w:rsidRPr="00B20F0F">
        <w:t xml:space="preserve">“Wait,” Adeline </w:t>
      </w:r>
      <w:r w:rsidR="00503AA6">
        <w:t xml:space="preserve">suddenly </w:t>
      </w:r>
      <w:r w:rsidRPr="00B20F0F">
        <w:t>whispered. “Don’t either of you glance toward the doorway right now, but I think Earl of Blacknight just walked into the room.”</w:t>
      </w:r>
    </w:p>
    <w:p w:rsidR="00237D69" w:rsidRPr="00B20F0F" w:rsidRDefault="00237D69" w:rsidP="00A540C5">
      <w:pPr>
        <w:pStyle w:val="Body-TextTx"/>
      </w:pPr>
      <w:r w:rsidRPr="00B20F0F">
        <w:t>Brina’s pulse raced with anticipation. She turned immediately to look at the doorway.</w:t>
      </w:r>
    </w:p>
    <w:p w:rsidR="00136269" w:rsidRDefault="00237D69" w:rsidP="00A540C5">
      <w:pPr>
        <w:pStyle w:val="Body-TextTx"/>
      </w:pPr>
      <w:r w:rsidRPr="00B20F0F">
        <w:t>So did Julia.</w:t>
      </w:r>
    </w:p>
    <w:p w:rsidR="00237D69" w:rsidRPr="00B20F0F" w:rsidRDefault="00237D69" w:rsidP="00A540C5">
      <w:pPr>
        <w:pStyle w:val="Body-TextTx"/>
      </w:pPr>
      <w:r w:rsidRPr="00B20F0F">
        <w:t>“I told you not to look,” Adeline grumbled. “Now he will see all three of us staring at him.”</w:t>
      </w:r>
    </w:p>
    <w:p w:rsidR="00237D69" w:rsidRPr="00B20F0F" w:rsidRDefault="00237D69" w:rsidP="00A540C5">
      <w:pPr>
        <w:pStyle w:val="Body-TextTx"/>
      </w:pPr>
      <w:r w:rsidRPr="00B20F0F">
        <w:t>“Oh,” Brina’s hopes plummeted. “No, it’s not him. It’s his younger cousin, Robert. They do favor, but then, all the Browning men are tall, have that thick black hair and are handsome.”</w:t>
      </w:r>
    </w:p>
    <w:p w:rsidR="00237D69" w:rsidRPr="00B20F0F" w:rsidRDefault="00237D69" w:rsidP="00A540C5">
      <w:pPr>
        <w:pStyle w:val="Body-TextTx"/>
      </w:pPr>
      <w:r w:rsidRPr="00B20F0F">
        <w:lastRenderedPageBreak/>
        <w:t>“Yes,” Julia agreed. “It’s not the earl, but he might as well be. Every young lady in the room is gaping at him. I suppose they are thinking if they can’t have Blacknight, they’ll take his cousin.”</w:t>
      </w:r>
    </w:p>
    <w:p w:rsidR="00237D69" w:rsidRPr="00B20F0F" w:rsidRDefault="00237D69" w:rsidP="00A540C5">
      <w:pPr>
        <w:pStyle w:val="Body-TextTx"/>
      </w:pPr>
      <w:r w:rsidRPr="00B20F0F">
        <w:t>“I really felt strange for a moment when you said his name,” Brina offered, watching how at ease Robert seemed while saying hello to someone. “I wondered how Blacknight could know I was here with so many other parties being held.”</w:t>
      </w:r>
    </w:p>
    <w:p w:rsidR="00237D69" w:rsidRPr="00B20F0F" w:rsidRDefault="00237D69" w:rsidP="00A540C5">
      <w:pPr>
        <w:pStyle w:val="Body-TextTx"/>
      </w:pPr>
      <w:r w:rsidRPr="00B20F0F">
        <w:t>“That’s easy enough,” Julia suggested with a sheepish smile. “</w:t>
      </w:r>
      <w:r w:rsidR="00503AA6">
        <w:t>H</w:t>
      </w:r>
      <w:r w:rsidRPr="00B20F0F">
        <w:t>e could have followed you. It wouldn’t be the first time a gentleman behaved in such an ungentlemanly manner in order to know where a certain young lady might be on a given night.”</w:t>
      </w:r>
    </w:p>
    <w:p w:rsidR="00237D69" w:rsidRPr="00B20F0F" w:rsidRDefault="00237D69" w:rsidP="00A540C5">
      <w:pPr>
        <w:pStyle w:val="Body-TextTx"/>
      </w:pPr>
      <w:r w:rsidRPr="00B20F0F">
        <w:t>“Or,” Adeline countered, “We could have just assumed it was a lucky guess. Lyon says he’s considered lucky with cards. Maybe he’s fortunate in everything else, too.”</w:t>
      </w:r>
    </w:p>
    <w:p w:rsidR="00237D69" w:rsidRPr="00B20F0F" w:rsidRDefault="00237D69" w:rsidP="00A540C5">
      <w:pPr>
        <w:pStyle w:val="Body-TextTx"/>
      </w:pPr>
      <w:r w:rsidRPr="00B20F0F">
        <w:t>“Garrett told me that as well,” Julia injected. “He tells me the earl’s skill is unmatched when playing.”</w:t>
      </w:r>
    </w:p>
    <w:p w:rsidR="00136269" w:rsidRDefault="00237D69" w:rsidP="00A540C5">
      <w:pPr>
        <w:pStyle w:val="Body-TextTx"/>
      </w:pPr>
      <w:r w:rsidRPr="00B20F0F">
        <w:t xml:space="preserve">Adeline nodded. “Gentlemen consider it an honor to play with him and against him. In fact, Lyon invited him to join his weekly card </w:t>
      </w:r>
      <w:r w:rsidR="00503AA6">
        <w:t xml:space="preserve">game </w:t>
      </w:r>
      <w:r w:rsidRPr="00B20F0F">
        <w:t>but now that he can’t gamb—” She stopped and her golden-brown eyes zeroed in on Brina’s.</w:t>
      </w:r>
    </w:p>
    <w:p w:rsidR="00503AA6" w:rsidRDefault="00503AA6" w:rsidP="00A540C5">
      <w:pPr>
        <w:pStyle w:val="Body-TextTx"/>
      </w:pPr>
      <w:r>
        <w:t>An odd feeling washed over Brina. “Lyon asked him to join his club?”</w:t>
      </w:r>
    </w:p>
    <w:p w:rsidR="00237D69" w:rsidRPr="00B20F0F" w:rsidRDefault="00503AA6" w:rsidP="00A540C5">
      <w:pPr>
        <w:pStyle w:val="Body-TextTx"/>
      </w:pPr>
      <w:r>
        <w:t xml:space="preserve">“Yes. </w:t>
      </w:r>
      <w:r w:rsidR="0035251C">
        <w:t xml:space="preserve">But </w:t>
      </w:r>
      <w:r>
        <w:t>he won’t be joining. He sent Lyon a note saying it wasn’t a convenient time for him participate.”</w:t>
      </w:r>
    </w:p>
    <w:p w:rsidR="00237D69" w:rsidRPr="00B20F0F" w:rsidRDefault="00237D69" w:rsidP="00A540C5">
      <w:pPr>
        <w:pStyle w:val="Body-TextTx"/>
      </w:pPr>
      <w:r w:rsidRPr="00B20F0F">
        <w:t xml:space="preserve">“Adeline,” Brina asked </w:t>
      </w:r>
      <w:r w:rsidR="00503AA6">
        <w:t xml:space="preserve">suddenly </w:t>
      </w:r>
      <w:r w:rsidR="008D7788">
        <w:t xml:space="preserve">a little </w:t>
      </w:r>
      <w:r w:rsidRPr="00B20F0F">
        <w:t>suspicious</w:t>
      </w:r>
      <w:r w:rsidR="00503AA6">
        <w:t xml:space="preserve"> of her friends’ motives, wondering if they felt the need to watch over her concerning the earl</w:t>
      </w:r>
      <w:r w:rsidRPr="00B20F0F">
        <w:t>. “Did you ask Lyon to invite Lord Blacknight to be a member of his club so Lyon could keep an eye on him?”</w:t>
      </w:r>
    </w:p>
    <w:p w:rsidR="00237D69" w:rsidRPr="00B20F0F" w:rsidRDefault="00237D69" w:rsidP="00A540C5">
      <w:pPr>
        <w:pStyle w:val="Body-TextTx"/>
      </w:pPr>
      <w:r w:rsidRPr="00B20F0F">
        <w:t xml:space="preserve">“Absolutely not,” </w:t>
      </w:r>
      <w:r w:rsidR="0035251C">
        <w:t>Adeline</w:t>
      </w:r>
      <w:r w:rsidRPr="00B20F0F">
        <w:t xml:space="preserve"> admonished. “I would never do that. First and foremost, I’d </w:t>
      </w:r>
      <w:r w:rsidRPr="00B20F0F">
        <w:lastRenderedPageBreak/>
        <w:t xml:space="preserve">never try to interfere with Lyon’s card club in any way. Second, if I were going to do anything of the kind, I would tell you. Lyon invited Lord Blacknight because his skill at cards is legendary and most gentleman would pay for the chance </w:t>
      </w:r>
      <w:r w:rsidR="008D7788">
        <w:t xml:space="preserve">to </w:t>
      </w:r>
      <w:r w:rsidRPr="00B20F0F">
        <w:t>play</w:t>
      </w:r>
      <w:r w:rsidR="0035251C">
        <w:t xml:space="preserve"> with him</w:t>
      </w:r>
      <w:r w:rsidRPr="00B20F0F">
        <w:t>.”</w:t>
      </w:r>
    </w:p>
    <w:p w:rsidR="00237D69" w:rsidRPr="00B20F0F" w:rsidRDefault="0035251C" w:rsidP="00A540C5">
      <w:pPr>
        <w:pStyle w:val="Body-TextTx"/>
      </w:pPr>
      <w:r>
        <w:t xml:space="preserve">“Oh, I know you didn’t do anything like that.” </w:t>
      </w:r>
      <w:r w:rsidR="00237D69" w:rsidRPr="00B20F0F">
        <w:t xml:space="preserve">Brina shook her head in bafflement. “I don’t know why I’m so prickly concerning him. It’s </w:t>
      </w:r>
      <w:r>
        <w:t>just the earl k</w:t>
      </w:r>
      <w:r w:rsidR="00237D69" w:rsidRPr="00B20F0F">
        <w:t>eeps me bristling with emotion</w:t>
      </w:r>
      <w:r>
        <w:t>s I’ve not wanted to deal with for years</w:t>
      </w:r>
      <w:r w:rsidR="00237D69" w:rsidRPr="00B20F0F">
        <w:t xml:space="preserve">. I don’t even want to think about </w:t>
      </w:r>
      <w:r>
        <w:t>the man</w:t>
      </w:r>
      <w:r w:rsidR="00237D69" w:rsidRPr="00B20F0F">
        <w:t>, but I do.”</w:t>
      </w:r>
    </w:p>
    <w:p w:rsidR="00136269" w:rsidRDefault="00237D69" w:rsidP="00A540C5">
      <w:pPr>
        <w:pStyle w:val="Body-TextTx"/>
      </w:pPr>
      <w:r w:rsidRPr="00B20F0F">
        <w:t>“We understand,” Julia insisted softly. “It must be hard for someone as self-possessed are you are, but why don’t you face th</w:t>
      </w:r>
      <w:r w:rsidR="008D7788">
        <w:t>e</w:t>
      </w:r>
      <w:r w:rsidRPr="00B20F0F">
        <w:t xml:space="preserve"> fact that he appeals to you and enjoy it rather than fighting it?”</w:t>
      </w:r>
    </w:p>
    <w:p w:rsidR="0035251C" w:rsidRDefault="0035251C" w:rsidP="00A540C5">
      <w:pPr>
        <w:pStyle w:val="Body-TextTx"/>
      </w:pPr>
      <w:r>
        <w:t>Brina glanced over to Mr. Inwood. There were no butterflies in her stomach</w:t>
      </w:r>
      <w:r w:rsidR="008D7788">
        <w:t>,</w:t>
      </w:r>
      <w:r>
        <w:t xml:space="preserve"> </w:t>
      </w:r>
      <w:r w:rsidR="008D7788">
        <w:t xml:space="preserve">nor </w:t>
      </w:r>
      <w:r>
        <w:t xml:space="preserve">tightness in her chest or throat at the sight of him. But </w:t>
      </w:r>
      <w:r w:rsidR="008D7788">
        <w:t xml:space="preserve">always </w:t>
      </w:r>
      <w:r>
        <w:t>with the earl, she found it difficult to catch her breath.</w:t>
      </w:r>
    </w:p>
    <w:p w:rsidR="00237D69" w:rsidRPr="00B20F0F" w:rsidRDefault="00237D69" w:rsidP="00A540C5">
      <w:pPr>
        <w:pStyle w:val="Body-TextTx"/>
      </w:pPr>
      <w:r w:rsidRPr="00B20F0F">
        <w:t>“I never thought to look at another man with interest. It’s perplexing.”</w:t>
      </w:r>
    </w:p>
    <w:p w:rsidR="00237D69" w:rsidRPr="00B20F0F" w:rsidRDefault="00237D69" w:rsidP="00A540C5">
      <w:pPr>
        <w:pStyle w:val="Body-TextTx"/>
      </w:pPr>
      <w:r w:rsidRPr="00B20F0F">
        <w:t xml:space="preserve">“And </w:t>
      </w:r>
      <w:r w:rsidR="0035251C">
        <w:t>I have no doubt you have perplexed him</w:t>
      </w:r>
      <w:r w:rsidRPr="00B20F0F">
        <w:t xml:space="preserve">?” Adeline </w:t>
      </w:r>
      <w:r w:rsidR="0035251C">
        <w:t>delighted smile.</w:t>
      </w:r>
      <w:r w:rsidRPr="00B20F0F">
        <w:t xml:space="preserve"> “</w:t>
      </w:r>
      <w:r w:rsidR="0035251C">
        <w:t>W</w:t>
      </w:r>
      <w:r w:rsidRPr="00B20F0F">
        <w:t>hat gentleman wants to give up his cards or his wine?”</w:t>
      </w:r>
    </w:p>
    <w:p w:rsidR="00237D69" w:rsidRPr="00B20F0F" w:rsidRDefault="00237D69" w:rsidP="00A540C5">
      <w:pPr>
        <w:pStyle w:val="Body-TextTx"/>
      </w:pPr>
      <w:r w:rsidRPr="00B20F0F">
        <w:t>“Or his women</w:t>
      </w:r>
      <w:r w:rsidR="008D7788">
        <w:t>?</w:t>
      </w:r>
      <w:r w:rsidRPr="00B20F0F">
        <w:t>” Julia added with a satisfied smile. “I thought that was brilliant.”</w:t>
      </w:r>
    </w:p>
    <w:p w:rsidR="00136269" w:rsidRDefault="00237D69" w:rsidP="00A540C5">
      <w:pPr>
        <w:pStyle w:val="Body-TextTx"/>
      </w:pPr>
      <w:r w:rsidRPr="00B20F0F">
        <w:t xml:space="preserve">“Indeed! It was superb,” Adeline agreed </w:t>
      </w:r>
      <w:r w:rsidR="00537B09">
        <w:t xml:space="preserve">with a </w:t>
      </w:r>
      <w:r w:rsidRPr="00B20F0F">
        <w:t>laugh</w:t>
      </w:r>
      <w:r w:rsidR="00537B09">
        <w:t>.</w:t>
      </w:r>
    </w:p>
    <w:p w:rsidR="00237D69" w:rsidRPr="00B20F0F" w:rsidRDefault="00237D69" w:rsidP="00A540C5">
      <w:pPr>
        <w:pStyle w:val="Body-TextTx"/>
      </w:pPr>
      <w:r w:rsidRPr="00B20F0F">
        <w:t>“Four weeks is a long time for a man to be so saintly. I couldn’t believe you were being so bold.”</w:t>
      </w:r>
    </w:p>
    <w:p w:rsidR="00136269" w:rsidRDefault="00237D69" w:rsidP="00A540C5">
      <w:pPr>
        <w:pStyle w:val="Body-TextTx"/>
      </w:pPr>
      <w:r w:rsidRPr="00B20F0F">
        <w:t>“I surprised myself,” Brina said honestly.</w:t>
      </w:r>
      <w:r w:rsidR="00537B09">
        <w:t xml:space="preserve"> “But once we started talking the words just came tumbling out and the demands got more personal. I truly expected he was going to say no but he just kept saying yes.”</w:t>
      </w:r>
    </w:p>
    <w:p w:rsidR="00237D69" w:rsidRPr="00B20F0F" w:rsidRDefault="00237D69" w:rsidP="00A540C5">
      <w:pPr>
        <w:pStyle w:val="Body-TextTx"/>
      </w:pPr>
      <w:r w:rsidRPr="00B20F0F">
        <w:lastRenderedPageBreak/>
        <w:t>“Once you got started, you didn’t stop and it was so satisfying</w:t>
      </w:r>
      <w:r w:rsidR="00537B09">
        <w:t xml:space="preserve"> for us to see you getting the upper hand,” Julia told her</w:t>
      </w:r>
      <w:r w:rsidRPr="00B20F0F">
        <w:t xml:space="preserve">. </w:t>
      </w:r>
      <w:r w:rsidR="00537B09">
        <w:t>“</w:t>
      </w:r>
      <w:r w:rsidRPr="00B20F0F">
        <w:t>You are usually too worried about being good to ever do anything so bad.”</w:t>
      </w:r>
    </w:p>
    <w:p w:rsidR="00237D69" w:rsidRPr="00B20F0F" w:rsidRDefault="00237D69" w:rsidP="00A540C5">
      <w:pPr>
        <w:pStyle w:val="Body-TextTx"/>
      </w:pPr>
      <w:r w:rsidRPr="00B20F0F">
        <w:t>“I know,” Brina said with a laugh and shaking her head again. “I just kept thinking he’s going to say, ‘Enough of this! Forget the whole idea!’ and give up on courting me. I wasn’t making it easy on him, but he just kept agreeing to everything I said. Once I made the demands, I couldn’t back down.”</w:t>
      </w:r>
    </w:p>
    <w:p w:rsidR="00237D69" w:rsidRPr="00B20F0F" w:rsidRDefault="00237D69" w:rsidP="00A540C5">
      <w:pPr>
        <w:pStyle w:val="Body-TextTx"/>
      </w:pPr>
      <w:r w:rsidRPr="00B20F0F">
        <w:t>“And you shouldn’t have.”</w:t>
      </w:r>
    </w:p>
    <w:p w:rsidR="00237D69" w:rsidRPr="00B20F0F" w:rsidRDefault="00237D69" w:rsidP="00A540C5">
      <w:pPr>
        <w:pStyle w:val="Body-TextTx"/>
      </w:pPr>
      <w:r w:rsidRPr="00B20F0F">
        <w:t>“Right,” Adeline agreed. “If a man wants to marry you, there’s nothing wrong with making him work to win your hand.”</w:t>
      </w:r>
    </w:p>
    <w:p w:rsidR="00237D69" w:rsidRPr="006E5918" w:rsidRDefault="00237D69" w:rsidP="00A540C5">
      <w:pPr>
        <w:pStyle w:val="Body-TextTx"/>
      </w:pPr>
      <w:r w:rsidRPr="006E5918">
        <w:rPr>
          <w:rStyle w:val="itali"/>
        </w:rPr>
        <w:t>Marry him.</w:t>
      </w:r>
    </w:p>
    <w:p w:rsidR="00237D69" w:rsidRPr="00B20F0F" w:rsidRDefault="00237D69" w:rsidP="00A540C5">
      <w:pPr>
        <w:pStyle w:val="Body-TextTx"/>
      </w:pPr>
      <w:r w:rsidRPr="00B20F0F">
        <w:t>“</w:t>
      </w:r>
      <w:r w:rsidR="00537B09">
        <w:t>You</w:t>
      </w:r>
      <w:r w:rsidRPr="00B20F0F">
        <w:t xml:space="preserve"> </w:t>
      </w:r>
      <w:r w:rsidR="00537B09">
        <w:t xml:space="preserve">know </w:t>
      </w:r>
      <w:r w:rsidRPr="00B20F0F">
        <w:t>I don’t want to marry,” she said honestly and probably should have added that she was definitely conflicted about him, too. But how much did she want to share with her friends</w:t>
      </w:r>
      <w:r w:rsidR="00537B09">
        <w:t>?</w:t>
      </w:r>
      <w:r w:rsidRPr="00B20F0F">
        <w:t xml:space="preserve"> Especially when she wasn’t sure what exactly she was feeling and certainly not why she was feeling it.</w:t>
      </w:r>
    </w:p>
    <w:p w:rsidR="00237D69" w:rsidRPr="00B20F0F" w:rsidRDefault="00237D69" w:rsidP="00A540C5">
      <w:pPr>
        <w:pStyle w:val="Body-TextTx"/>
      </w:pPr>
      <w:r w:rsidRPr="00B20F0F">
        <w:t>“But you wouldn’t mind having him as a lover,” Julia stated as if it were already a settled fact between them.</w:t>
      </w:r>
    </w:p>
    <w:p w:rsidR="00237D69" w:rsidRPr="00B20F0F" w:rsidRDefault="00237D69" w:rsidP="00A540C5">
      <w:pPr>
        <w:pStyle w:val="Body-TextTx"/>
      </w:pPr>
      <w:r w:rsidRPr="00B20F0F">
        <w:t xml:space="preserve">Brina opened her mouth to agree, but </w:t>
      </w:r>
      <w:r w:rsidR="00537B09">
        <w:t>stopped when she saw Harper enter the room. If she hadn’t been so busy thinking about the earl she would have wondered if he had come when she saw Blacknight’s cousin.</w:t>
      </w:r>
      <w:r w:rsidRPr="00B20F0F">
        <w:t xml:space="preserve"> “Excuse me, I just saw Harper come in, and I’d like to speak to him before he gets caught up with all the beautiful young ladies here.”</w:t>
      </w:r>
    </w:p>
    <w:p w:rsidR="00237D69" w:rsidRPr="00B20F0F" w:rsidRDefault="00237D69" w:rsidP="00A540C5">
      <w:pPr>
        <w:pStyle w:val="Body-TextTx"/>
      </w:pPr>
      <w:r w:rsidRPr="00B20F0F">
        <w:t>“Are you really going to brush us off just when the conversation was getting so interesting?” Julia asked.</w:t>
      </w:r>
    </w:p>
    <w:p w:rsidR="00A42C9C" w:rsidRDefault="00237D69" w:rsidP="00A540C5">
      <w:pPr>
        <w:pStyle w:val="Body-TextTx"/>
      </w:pPr>
      <w:r w:rsidRPr="00B20F0F">
        <w:lastRenderedPageBreak/>
        <w:t>“I fear I am, but only for now. Not forever. We will speak of this again later in the evening</w:t>
      </w:r>
      <w:r w:rsidR="00472105">
        <w:t>.”</w:t>
      </w:r>
    </w:p>
    <w:p w:rsidR="00237D69" w:rsidRPr="00B20F0F" w:rsidRDefault="00A42C9C" w:rsidP="00A540C5">
      <w:pPr>
        <w:pStyle w:val="Body-TextTx"/>
      </w:pPr>
      <w:r>
        <w:t>With those parting words, Brina headed toward the entryway. Harper saw her, gave her a big smile and started walking to meet her.</w:t>
      </w:r>
    </w:p>
    <w:p w:rsidR="00136269" w:rsidRDefault="00237D69" w:rsidP="00A540C5">
      <w:pPr>
        <w:pStyle w:val="Body-TextTx"/>
      </w:pPr>
      <w:r w:rsidRPr="00B20F0F">
        <w:t xml:space="preserve">Harper </w:t>
      </w:r>
      <w:r w:rsidR="00A42C9C">
        <w:t xml:space="preserve">Tabor </w:t>
      </w:r>
      <w:r w:rsidRPr="00B20F0F">
        <w:t xml:space="preserve">was the kind of young man who walked into the room with a light step and friendly </w:t>
      </w:r>
      <w:r w:rsidR="00A42C9C">
        <w:t>expression</w:t>
      </w:r>
      <w:r w:rsidRPr="00B20F0F">
        <w:t xml:space="preserve">. Wherever he went, he always had </w:t>
      </w:r>
      <w:r w:rsidR="00A42C9C">
        <w:t xml:space="preserve">the </w:t>
      </w:r>
      <w:r w:rsidRPr="00B20F0F">
        <w:t xml:space="preserve">look about him as if he expected something wonderful to happen and he was going to be a part of it. </w:t>
      </w:r>
      <w:r w:rsidR="00A42C9C">
        <w:t xml:space="preserve">His step was lively and sure, and his eyes were always full of warmth. </w:t>
      </w:r>
      <w:r w:rsidRPr="00B20F0F">
        <w:t>He was of average height for a man, clean-shaven and thin. Light sandy brown hair was combed away from his face and fell above his collar in an attractive wave. He’d inherited the family trait of big blue eyes.</w:t>
      </w:r>
    </w:p>
    <w:p w:rsidR="00237D69" w:rsidRPr="00B20F0F" w:rsidRDefault="00237D69" w:rsidP="00A540C5">
      <w:pPr>
        <w:pStyle w:val="Body-TextTx"/>
      </w:pPr>
      <w:r w:rsidRPr="00B20F0F">
        <w:t xml:space="preserve">“Harper,” Brina said with a beam of happiness she didn’t try to contain. “It’s so good to see you. </w:t>
      </w:r>
      <w:r w:rsidR="00292901">
        <w:t xml:space="preserve">I’m sorry I was out when you called on me yesterday. </w:t>
      </w:r>
      <w:r w:rsidRPr="00B20F0F">
        <w:t>How have you been?”</w:t>
      </w:r>
    </w:p>
    <w:p w:rsidR="00237D69" w:rsidRPr="00B20F0F" w:rsidRDefault="00237D69" w:rsidP="00A540C5">
      <w:pPr>
        <w:pStyle w:val="Body-TextTx"/>
      </w:pPr>
      <w:r w:rsidRPr="00B20F0F">
        <w:t>“I’m well,” he answered, and gave her a cousinly kiss on each cheek. “You get lovelier every time I see you. How do you do it?”</w:t>
      </w:r>
    </w:p>
    <w:p w:rsidR="00237D69" w:rsidRPr="00B20F0F" w:rsidRDefault="00237D69" w:rsidP="00A540C5">
      <w:pPr>
        <w:pStyle w:val="Body-TextTx"/>
      </w:pPr>
      <w:r w:rsidRPr="00B20F0F">
        <w:t>Brina smiled at his flattering comment</w:t>
      </w:r>
      <w:r w:rsidR="00292901">
        <w:t xml:space="preserve"> and couldn’t help but give his lip and chin a good look. All signs of bru</w:t>
      </w:r>
      <w:r w:rsidR="000B531D">
        <w:t>i</w:t>
      </w:r>
      <w:r w:rsidR="00292901">
        <w:t>sing were gone.</w:t>
      </w:r>
      <w:r w:rsidRPr="00B20F0F">
        <w:t xml:space="preserve"> “And I think you are more charming every time I see you.”</w:t>
      </w:r>
    </w:p>
    <w:p w:rsidR="00237D69" w:rsidRPr="00B20F0F" w:rsidRDefault="00237D69" w:rsidP="00A540C5">
      <w:pPr>
        <w:pStyle w:val="Body-TextTx"/>
      </w:pPr>
      <w:r w:rsidRPr="00B20F0F">
        <w:t>“No,” he said with a twinkle in his eyes. “I’m only hoping for an invitation to dinner one night this week.”</w:t>
      </w:r>
    </w:p>
    <w:p w:rsidR="00237D69" w:rsidRPr="00B20F0F" w:rsidRDefault="00237D69" w:rsidP="00A540C5">
      <w:pPr>
        <w:pStyle w:val="Body-TextTx"/>
      </w:pPr>
      <w:r w:rsidRPr="00B20F0F">
        <w:t xml:space="preserve">Brina laughed. “Consider yourself invited. I should have done so already, and I </w:t>
      </w:r>
      <w:r w:rsidR="00A42C9C">
        <w:t xml:space="preserve">had </w:t>
      </w:r>
      <w:r w:rsidRPr="00B20F0F">
        <w:t>plans to, but—” But she’d had the unexpected nuisance of the earl to think about and require her attention. “Why don’t you come late tomorrow afternoon and we’ll have an early supper together.”</w:t>
      </w:r>
    </w:p>
    <w:p w:rsidR="00237D69" w:rsidRPr="00B20F0F" w:rsidRDefault="00292901" w:rsidP="00A540C5">
      <w:pPr>
        <w:pStyle w:val="Body-TextTx"/>
      </w:pPr>
      <w:r>
        <w:lastRenderedPageBreak/>
        <w:t>After a brief hesitation, he responded,</w:t>
      </w:r>
      <w:r w:rsidR="00A42C9C">
        <w:t xml:space="preserve"> </w:t>
      </w:r>
      <w:r w:rsidR="00237D69" w:rsidRPr="00B20F0F">
        <w:t xml:space="preserve">“Tomorrow’s probably not good, cousin, but I will make it soon. I promised your </w:t>
      </w:r>
      <w:r w:rsidR="00A42C9C">
        <w:t>parents</w:t>
      </w:r>
      <w:r w:rsidR="00237D69" w:rsidRPr="00B20F0F">
        <w:t xml:space="preserve"> I’d be around to check on you while they are out of Town and I will.”</w:t>
      </w:r>
    </w:p>
    <w:p w:rsidR="00237D69" w:rsidRPr="00B20F0F" w:rsidRDefault="00237D69" w:rsidP="00A540C5">
      <w:pPr>
        <w:pStyle w:val="Body-TextTx"/>
      </w:pPr>
      <w:r w:rsidRPr="00B20F0F">
        <w:t>“</w:t>
      </w:r>
      <w:r w:rsidR="00A42C9C">
        <w:t>Did you?” she asked with a feeling of delight. “</w:t>
      </w:r>
      <w:r w:rsidRPr="00B20F0F">
        <w:t>Papa asked me to keep in touch with you. I don’t know about you, but I need no one checking on me, Harper. Just a pleasant visit will do.”</w:t>
      </w:r>
    </w:p>
    <w:p w:rsidR="00237D69" w:rsidRPr="00B20F0F" w:rsidRDefault="000B531D" w:rsidP="00A540C5">
      <w:pPr>
        <w:pStyle w:val="Body-TextTx"/>
      </w:pPr>
      <w:r>
        <w:t xml:space="preserve">He nodded. </w:t>
      </w:r>
      <w:r w:rsidR="00237D69" w:rsidRPr="00B20F0F">
        <w:t>“Same for me and I’ll do that soon.”</w:t>
      </w:r>
    </w:p>
    <w:p w:rsidR="00237D69" w:rsidRPr="00B20F0F" w:rsidRDefault="00237D69" w:rsidP="00A540C5">
      <w:pPr>
        <w:pStyle w:val="Body-TextTx"/>
      </w:pPr>
      <w:r w:rsidRPr="00B20F0F">
        <w:t xml:space="preserve">“Why didn’t </w:t>
      </w:r>
      <w:r w:rsidR="00253AAA">
        <w:t xml:space="preserve">you </w:t>
      </w:r>
      <w:r w:rsidRPr="00B20F0F">
        <w:t>go with my parents to see your mother</w:t>
      </w:r>
      <w:r w:rsidR="008D7788">
        <w:t>? It would have been the perfect time.</w:t>
      </w:r>
      <w:r w:rsidRPr="00B20F0F">
        <w:t xml:space="preserve"> I’m sure she misses you.”</w:t>
      </w:r>
    </w:p>
    <w:p w:rsidR="00237D69" w:rsidRPr="00B20F0F" w:rsidRDefault="008D7788" w:rsidP="00A540C5">
      <w:pPr>
        <w:pStyle w:val="Body-TextTx"/>
      </w:pPr>
      <w:r>
        <w:t>“And I miss her, but I don’t want to leave London right now.” Hi</w:t>
      </w:r>
      <w:r w:rsidR="00A42C9C">
        <w:t xml:space="preserve">s gaze </w:t>
      </w:r>
      <w:r>
        <w:t xml:space="preserve">drifted from hers and </w:t>
      </w:r>
      <w:r w:rsidR="00A42C9C">
        <w:t xml:space="preserve">scanned the room before </w:t>
      </w:r>
      <w:r>
        <w:t xml:space="preserve">he </w:t>
      </w:r>
      <w:r w:rsidR="00292901">
        <w:t>thoughtfully said,</w:t>
      </w:r>
      <w:r w:rsidR="00A42C9C">
        <w:t xml:space="preserve"> </w:t>
      </w:r>
      <w:r w:rsidR="00237D69" w:rsidRPr="00B20F0F">
        <w:t>“I</w:t>
      </w:r>
      <w:r>
        <w:t>’ve left</w:t>
      </w:r>
      <w:r w:rsidR="00237D69" w:rsidRPr="00B20F0F">
        <w:t xml:space="preserve"> the nest, as they say. I’ll go, but not until summer comes </w:t>
      </w:r>
      <w:r>
        <w:t>a</w:t>
      </w:r>
      <w:r w:rsidR="00237D69" w:rsidRPr="00B20F0F">
        <w:t>round and perhaps I’ll even wait until autumn. It will do the sisters good to have some time together, don’t you think? If I were there Mum would want to divide her attention between the two of us. Besides, I didn’t want to miss the Season. So many new people are in Town.”</w:t>
      </w:r>
    </w:p>
    <w:p w:rsidR="00237D69" w:rsidRPr="00B20F0F" w:rsidRDefault="00237D69" w:rsidP="00A540C5">
      <w:pPr>
        <w:pStyle w:val="Body-TextTx"/>
      </w:pPr>
      <w:r w:rsidRPr="00B20F0F">
        <w:t>“And I see two beautiful belles huddled together looking at you right now and wishing you were speaking to them and not me.”</w:t>
      </w:r>
    </w:p>
    <w:p w:rsidR="00237D69" w:rsidRPr="00B20F0F" w:rsidRDefault="00237D69" w:rsidP="00A540C5">
      <w:pPr>
        <w:pStyle w:val="Body-TextTx"/>
      </w:pPr>
      <w:r w:rsidRPr="00B20F0F">
        <w:t xml:space="preserve">He looked </w:t>
      </w:r>
      <w:r w:rsidR="00292901">
        <w:t>over at them</w:t>
      </w:r>
      <w:r w:rsidR="008D7788">
        <w:t>, smiled</w:t>
      </w:r>
      <w:r w:rsidRPr="00B20F0F">
        <w:t xml:space="preserve"> and nodded a couple of times. “They are lovely, aren’t they? I know the Season is for making a match, but I’m not looking to do that this year. Best I stay away from the </w:t>
      </w:r>
      <w:r w:rsidR="00292901">
        <w:t>ladies</w:t>
      </w:r>
      <w:r w:rsidRPr="00B20F0F">
        <w:t xml:space="preserve">. But what of you? </w:t>
      </w:r>
      <w:r w:rsidR="000B531D">
        <w:t xml:space="preserve">The reason I stopped by yesterday was to see how </w:t>
      </w:r>
      <w:r w:rsidRPr="00B20F0F">
        <w:t>are you bearing the scandal Lord Blacknight brought to your door? You certainly don’t look as if it’s gotten you down. You look splendid.”</w:t>
      </w:r>
    </w:p>
    <w:p w:rsidR="00136269" w:rsidRDefault="00237D69" w:rsidP="00A540C5">
      <w:pPr>
        <w:pStyle w:val="Body-TextTx"/>
      </w:pPr>
      <w:r w:rsidRPr="00B20F0F">
        <w:t xml:space="preserve">She </w:t>
      </w:r>
      <w:r w:rsidR="00292901">
        <w:t>saw sincerity in his expression and it warmed her.</w:t>
      </w:r>
      <w:r w:rsidRPr="00B20F0F">
        <w:t xml:space="preserve"> “I’m </w:t>
      </w:r>
      <w:r w:rsidR="00292901">
        <w:t>managing</w:t>
      </w:r>
      <w:r w:rsidRPr="00B20F0F">
        <w:t xml:space="preserve"> well. Thank you </w:t>
      </w:r>
      <w:r w:rsidRPr="00B20F0F">
        <w:lastRenderedPageBreak/>
        <w:t>for asking, Harper.”</w:t>
      </w:r>
    </w:p>
    <w:p w:rsidR="00237D69" w:rsidRPr="00B20F0F" w:rsidRDefault="00237D69" w:rsidP="00A540C5">
      <w:pPr>
        <w:pStyle w:val="Body-TextTx"/>
      </w:pPr>
      <w:r w:rsidRPr="00B20F0F">
        <w:t>His eyes engaged with hers. “You do know you can call o</w:t>
      </w:r>
      <w:r w:rsidR="00F70F9B">
        <w:t>n</w:t>
      </w:r>
      <w:r w:rsidRPr="00B20F0F">
        <w:t xml:space="preserve"> me, if you need to.”</w:t>
      </w:r>
    </w:p>
    <w:p w:rsidR="00237D69" w:rsidRPr="00B20F0F" w:rsidRDefault="00237D69" w:rsidP="00A540C5">
      <w:pPr>
        <w:pStyle w:val="Body-TextTx"/>
      </w:pPr>
      <w:r w:rsidRPr="00B20F0F">
        <w:t>“I do, but there hasn’t been anything the earl has said or done that I can’t</w:t>
      </w:r>
      <w:r w:rsidR="00136269">
        <w:t>—</w:t>
      </w:r>
      <w:r w:rsidRPr="00B20F0F">
        <w:t>” Brina’s words fell away as she thought for a split second the Earl of Blacknight had come up beside Harper.</w:t>
      </w:r>
    </w:p>
    <w:p w:rsidR="00237D69" w:rsidRPr="00B20F0F" w:rsidRDefault="00237D69" w:rsidP="00A540C5">
      <w:pPr>
        <w:pStyle w:val="Body-TextTx"/>
      </w:pPr>
      <w:r w:rsidRPr="00B20F0F">
        <w:t>“You remember my friend, Robert Browning, don’t you?” Harper asked.</w:t>
      </w:r>
    </w:p>
    <w:p w:rsidR="00136269" w:rsidRDefault="00237D69" w:rsidP="00A540C5">
      <w:pPr>
        <w:pStyle w:val="Body-TextTx"/>
      </w:pPr>
      <w:r w:rsidRPr="00B20F0F">
        <w:t>Robert was probably as tall as Blacknight but thinner through the chest and shoulders as was the usual case with younger men. His hair was just as dark as the earl’s, and there was no doubt he had the same handsome features.</w:t>
      </w:r>
    </w:p>
    <w:p w:rsidR="00237D69" w:rsidRPr="00B20F0F" w:rsidRDefault="00237D69" w:rsidP="00A540C5">
      <w:pPr>
        <w:pStyle w:val="Body-TextTx"/>
      </w:pPr>
      <w:r w:rsidRPr="00B20F0F">
        <w:t>“Yes, of course I do. How are you, Mr. Browning?”</w:t>
      </w:r>
    </w:p>
    <w:p w:rsidR="00237D69" w:rsidRPr="00B20F0F" w:rsidRDefault="00237D69" w:rsidP="00A540C5">
      <w:pPr>
        <w:pStyle w:val="Body-TextTx"/>
      </w:pPr>
      <w:r w:rsidRPr="00B20F0F">
        <w:t>“Well, Mrs. Feld,” he said with a smile. “You always look so lovely and especially tonight.”</w:t>
      </w:r>
    </w:p>
    <w:p w:rsidR="00237D69" w:rsidRPr="00B20F0F" w:rsidRDefault="00237D69" w:rsidP="00A540C5">
      <w:pPr>
        <w:pStyle w:val="Body-TextTx"/>
      </w:pPr>
      <w:r w:rsidRPr="00B20F0F">
        <w:t>Brina could tell both her cousin and Lord Blacknight’s cousin had been taught the art of flattery. She returned his smile and said, “That’s kind of you to say.”</w:t>
      </w:r>
    </w:p>
    <w:p w:rsidR="00237D69" w:rsidRPr="00B20F0F" w:rsidRDefault="00237D69" w:rsidP="00A540C5">
      <w:pPr>
        <w:pStyle w:val="Body-TextTx"/>
      </w:pPr>
      <w:r w:rsidRPr="00B20F0F">
        <w:t>“I was visiting Lord Blacknight yesterday, but I didn’t stay long. He seemed busy. There were books and papers all over his desk.” He looked around the room as if he were searching for someone. “Have you seen him tonight?”</w:t>
      </w:r>
    </w:p>
    <w:p w:rsidR="00136269" w:rsidRDefault="00237D69" w:rsidP="00A540C5">
      <w:pPr>
        <w:pStyle w:val="Body-TextTx"/>
      </w:pPr>
      <w:r w:rsidRPr="00B20F0F">
        <w:t>“No.” She smiled again, deciding not to say more than her one-word answer.</w:t>
      </w:r>
    </w:p>
    <w:p w:rsidR="00237D69" w:rsidRPr="00B20F0F" w:rsidRDefault="00237D69" w:rsidP="00A540C5">
      <w:pPr>
        <w:pStyle w:val="Body-TextTx"/>
      </w:pPr>
      <w:r w:rsidRPr="00B20F0F">
        <w:t>“Perhaps we’ll see him somewhere later in the evening,” Mr. Browning offered.</w:t>
      </w:r>
    </w:p>
    <w:p w:rsidR="00237D69" w:rsidRPr="00B20F0F" w:rsidRDefault="00237D69" w:rsidP="00A540C5">
      <w:pPr>
        <w:pStyle w:val="Body-TextTx"/>
      </w:pPr>
      <w:r w:rsidRPr="00B20F0F">
        <w:t>“Brina,” Harper said, “Robert and I are going to have something to eat before we go. Would you like to join us?”</w:t>
      </w:r>
    </w:p>
    <w:p w:rsidR="00237D69" w:rsidRPr="00B20F0F" w:rsidRDefault="00237D69" w:rsidP="00A540C5">
      <w:pPr>
        <w:pStyle w:val="Body-TextTx"/>
      </w:pPr>
      <w:r w:rsidRPr="00B20F0F">
        <w:t>“Go? You just arrived.”</w:t>
      </w:r>
    </w:p>
    <w:p w:rsidR="00237D69" w:rsidRPr="00B20F0F" w:rsidRDefault="00237D69" w:rsidP="00A540C5">
      <w:pPr>
        <w:pStyle w:val="Body-TextTx"/>
      </w:pPr>
      <w:r w:rsidRPr="00B20F0F">
        <w:t xml:space="preserve">“I know. We’ve said hello to most everyone. Come dine with us. It will give us time to </w:t>
      </w:r>
      <w:r w:rsidRPr="00B20F0F">
        <w:lastRenderedPageBreak/>
        <w:t>chat and give Robert a chance to get to know you.”</w:t>
      </w:r>
    </w:p>
    <w:p w:rsidR="00237D69" w:rsidRPr="00B20F0F" w:rsidRDefault="00237D69" w:rsidP="00A540C5">
      <w:pPr>
        <w:pStyle w:val="Body-TextTx"/>
      </w:pPr>
      <w:r w:rsidRPr="00B20F0F">
        <w:t>“Yes, do, Mrs. Feld,” Mr. Browning encouraged, his smile as genuine as Harper’s.</w:t>
      </w:r>
    </w:p>
    <w:p w:rsidR="00237D69" w:rsidRPr="00B20F0F" w:rsidRDefault="00237D69" w:rsidP="00A540C5">
      <w:pPr>
        <w:pStyle w:val="Body-TextTx"/>
      </w:pPr>
      <w:r w:rsidRPr="00B20F0F">
        <w:t>“Well, yes, I will. I’m just surprised you don’t intend to stay and visit with—everyone. Your hosts and all the young ladies. I didn’t expect you’d rush away.”</w:t>
      </w:r>
    </w:p>
    <w:p w:rsidR="00237D69" w:rsidRPr="00B20F0F" w:rsidRDefault="00237D69" w:rsidP="00A540C5">
      <w:pPr>
        <w:pStyle w:val="Body-TextTx"/>
      </w:pPr>
      <w:r w:rsidRPr="00B20F0F">
        <w:t>“We must tonight,” he glanced at Robert. “We have a card game and don’t want to be late.”</w:t>
      </w:r>
    </w:p>
    <w:p w:rsidR="00237D69" w:rsidRPr="00B20F0F" w:rsidRDefault="00237D69" w:rsidP="00A540C5">
      <w:pPr>
        <w:pStyle w:val="Body-TextTx"/>
      </w:pPr>
      <w:r w:rsidRPr="00B20F0F">
        <w:t>“Cards?” she queried.</w:t>
      </w:r>
    </w:p>
    <w:p w:rsidR="00136269" w:rsidRDefault="00237D69" w:rsidP="00A540C5">
      <w:pPr>
        <w:pStyle w:val="Body-TextTx"/>
      </w:pPr>
      <w:r w:rsidRPr="00B20F0F">
        <w:t>“Yes,” Mr. Browning answered for Harper. “I was introduced to a gentleman who’s starting a new club. We want to play a few hands and see if we think it’s a club we might be interested in joining.”</w:t>
      </w:r>
    </w:p>
    <w:p w:rsidR="00136269" w:rsidRDefault="00237D69" w:rsidP="00A540C5">
      <w:pPr>
        <w:pStyle w:val="Body-TextTx"/>
      </w:pPr>
      <w:r w:rsidRPr="00B20F0F">
        <w:t>“Terribly rude of us to eat and run, I know,” Harper said. “We’re hoping to slip out without anyone noticing.”</w:t>
      </w:r>
    </w:p>
    <w:p w:rsidR="00136269" w:rsidRDefault="00237D69" w:rsidP="00A540C5">
      <w:pPr>
        <w:pStyle w:val="Body-TextTx"/>
      </w:pPr>
      <w:r w:rsidRPr="00B20F0F">
        <w:t>Harper politely held out his arm to escort her into the dining room. Brina smiled and hooked her hand around his elbow.</w:t>
      </w:r>
    </w:p>
    <w:p w:rsidR="00136269" w:rsidRDefault="00237D69" w:rsidP="00A540C5">
      <w:pPr>
        <w:pStyle w:val="Body-TextTx"/>
      </w:pPr>
      <w:r w:rsidRPr="00B20F0F">
        <w:t>Men and their cards. There was something about the two of them that made her uneasy. She couldn’t imagine what it could be. But something had her thinking that not all was quite right. And she wasn’t so sure Harper should be spending so much time with the earl’s cousin.</w:t>
      </w:r>
    </w:p>
    <w:p w:rsidR="00D81EAC" w:rsidRPr="00D81EAC" w:rsidRDefault="00D81EAC" w:rsidP="00D81EAC" w14:paraId="DFA812BA">
      <w:pPr>
        <w:pStyle w:val="Section-ChapterSCP"/>
      </w:pPr>
      <w:r w:rsidRPr="00D81EAC">
        <w:lastRenderedPageBreak/>
        <w:t>Chapter</w:t>
      </w:r>
      <w:r w:rsidR="004B0584">
        <w:t xml:space="preserve"> 12</w:t>
      </w:r>
    </w:p>
    <w:p w:rsidR="00237D69" w:rsidRPr="00B20F0F" w:rsidRDefault="00237D69" w:rsidP="00D221E5">
      <w:pPr>
        <w:pStyle w:val="TitleTtl"/>
      </w:pPr>
      <w:r w:rsidRPr="00B20F0F">
        <w:t xml:space="preserve">Chapter </w:t>
      </w:r>
      <w:r w:rsidR="00B975CC" w:rsidRPr="00B20F0F">
        <w:t>12</w:t>
      </w:r>
    </w:p>
    <w:p w:rsidR="00237D69" w:rsidRPr="00B20F0F" w:rsidRDefault="00237D69" w:rsidP="00A540C5">
      <w:pPr>
        <w:pStyle w:val="Body-TextTx"/>
      </w:pPr>
      <w:r w:rsidRPr="00B20F0F">
        <w:t xml:space="preserve">Brina decided to forgo bonnet and cape since the school was only a short distance away. The midday sun was shining down and that, along with her simple long-sleeved, </w:t>
      </w:r>
      <w:r w:rsidR="00D401AC">
        <w:t>dark-</w:t>
      </w:r>
      <w:r w:rsidRPr="00B20F0F">
        <w:t>gray dress, warmed her aplenty for no longer than she planned to be out of the house.</w:t>
      </w:r>
    </w:p>
    <w:p w:rsidR="00136269" w:rsidRDefault="00237D69" w:rsidP="00A540C5">
      <w:pPr>
        <w:pStyle w:val="Body-TextTx"/>
      </w:pPr>
      <w:r w:rsidRPr="00B20F0F">
        <w:t>She walked out the back door, down the steps and into the small portion of garden that separated her house from a three-story building that used to be a servants’ quarters. There was no intricate lattice work or fancy outside moldings on it. Only a plain sign over the door that read The Seafarer’s School for Girls. A few paces later, she came to the tall yew hedge that served as a boundary on both sides of the house. In the middle of the shrubbery was a vine-covered trellis that had been built so the servants could easily come and go from the main house. The archway now served as entrance to grounds of the school.</w:t>
      </w:r>
    </w:p>
    <w:p w:rsidR="00237D69" w:rsidRPr="00B20F0F" w:rsidRDefault="00237D69" w:rsidP="00A540C5">
      <w:pPr>
        <w:pStyle w:val="Body-TextTx"/>
      </w:pPr>
      <w:r w:rsidRPr="00B20F0F">
        <w:t>Finding such a perfect p</w:t>
      </w:r>
      <w:r w:rsidR="00E81811">
        <w:t>roperty</w:t>
      </w:r>
      <w:r w:rsidRPr="00B20F0F">
        <w:t xml:space="preserve"> had been a dream come true </w:t>
      </w:r>
      <w:r w:rsidR="00E81811">
        <w:t>for Brina, Adeline, and Julia four</w:t>
      </w:r>
      <w:r w:rsidRPr="00B20F0F">
        <w:t xml:space="preserve"> years ago. Situated in the middle of a privately secluded cul-de-sac near the business district of St. James made it valuable</w:t>
      </w:r>
      <w:r w:rsidR="00D401AC">
        <w:t>.</w:t>
      </w:r>
      <w:r w:rsidR="00E81811">
        <w:t xml:space="preserve"> </w:t>
      </w:r>
      <w:r w:rsidR="00D401AC">
        <w:t>A</w:t>
      </w:r>
      <w:r w:rsidR="00E81811">
        <w:t xml:space="preserve">fter hearing what they wanted to do, the owner had made it </w:t>
      </w:r>
      <w:r w:rsidRPr="00B20F0F">
        <w:t xml:space="preserve">affordable. Now that Brina lived on the </w:t>
      </w:r>
      <w:r w:rsidR="00E81811">
        <w:t>grounds</w:t>
      </w:r>
      <w:r w:rsidRPr="00B20F0F">
        <w:t>, she was convinced they couldn’t have found a better place in all of London.</w:t>
      </w:r>
    </w:p>
    <w:p w:rsidR="00136269" w:rsidRDefault="00237D69" w:rsidP="00A540C5">
      <w:pPr>
        <w:pStyle w:val="Body-TextTx"/>
      </w:pPr>
      <w:r w:rsidRPr="00B20F0F">
        <w:t xml:space="preserve">The school started with nine girls. All from families that had lost either a father or brother who worked on the </w:t>
      </w:r>
      <w:r w:rsidRPr="006E5918">
        <w:rPr>
          <w:rStyle w:val="itali"/>
        </w:rPr>
        <w:t>Salty Dove</w:t>
      </w:r>
      <w:r w:rsidRPr="00B20F0F">
        <w:t xml:space="preserve">. </w:t>
      </w:r>
      <w:r w:rsidR="00E81811">
        <w:t xml:space="preserve">It had taken </w:t>
      </w:r>
      <w:r w:rsidRPr="00B20F0F">
        <w:t xml:space="preserve">time </w:t>
      </w:r>
      <w:r w:rsidR="00E81811">
        <w:t xml:space="preserve">for their solicitor </w:t>
      </w:r>
      <w:r w:rsidRPr="00B20F0F">
        <w:t>to track down eligible girls</w:t>
      </w:r>
      <w:r w:rsidR="00E81811">
        <w:t xml:space="preserve"> and </w:t>
      </w:r>
      <w:r w:rsidRPr="00B20F0F">
        <w:t>explain what the widows wanted to do for the</w:t>
      </w:r>
      <w:r w:rsidR="00E81811">
        <w:t>m</w:t>
      </w:r>
      <w:r w:rsidRPr="00B20F0F">
        <w:t>. Persuading their relatives to allow the</w:t>
      </w:r>
      <w:r w:rsidR="00E81811">
        <w:t>m</w:t>
      </w:r>
      <w:r w:rsidRPr="00B20F0F">
        <w:t xml:space="preserve"> to come live at a boarding school and be taught to read and write as well as the seamstress trade hadn’t been </w:t>
      </w:r>
      <w:r w:rsidR="00C22838">
        <w:t xml:space="preserve">as </w:t>
      </w:r>
      <w:r w:rsidRPr="00B20F0F">
        <w:t xml:space="preserve">easy as </w:t>
      </w:r>
      <w:r w:rsidR="00E81811">
        <w:t>Brina</w:t>
      </w:r>
      <w:r w:rsidRPr="00B20F0F">
        <w:t xml:space="preserve"> thought it would be. Boarding schools for girls were rare. Free ones </w:t>
      </w:r>
      <w:r w:rsidRPr="00B20F0F">
        <w:lastRenderedPageBreak/>
        <w:t>almost nonexistent.</w:t>
      </w:r>
    </w:p>
    <w:p w:rsidR="00237D69" w:rsidRPr="00B20F0F" w:rsidRDefault="00237D69" w:rsidP="00A540C5">
      <w:pPr>
        <w:pStyle w:val="Body-TextTx"/>
      </w:pPr>
      <w:r w:rsidRPr="00B20F0F">
        <w:t>Another</w:t>
      </w:r>
      <w:r w:rsidR="00C22838">
        <w:t xml:space="preserve"> child</w:t>
      </w:r>
      <w:r w:rsidRPr="00B20F0F">
        <w:t xml:space="preserve"> had been added the first year. Little Nora. At only five, she was younger than the other children. </w:t>
      </w:r>
      <w:r w:rsidR="00E81811">
        <w:t>Brina, Adeline, and Julia knew t</w:t>
      </w:r>
      <w:r w:rsidRPr="00B20F0F">
        <w:t>hey had no choice but to take her into the school. Her mother abandoned her there</w:t>
      </w:r>
      <w:r w:rsidR="008D7788">
        <w:t xml:space="preserve"> shortly after the school opened</w:t>
      </w:r>
      <w:r w:rsidRPr="00B20F0F">
        <w:t>.</w:t>
      </w:r>
    </w:p>
    <w:p w:rsidR="00136269" w:rsidRDefault="00E81811" w:rsidP="00A540C5">
      <w:pPr>
        <w:pStyle w:val="Body-TextTx"/>
      </w:pPr>
      <w:r>
        <w:t xml:space="preserve">Nora </w:t>
      </w:r>
      <w:r w:rsidR="00237D69" w:rsidRPr="00B20F0F">
        <w:t>was the illegitimate child of Adeline’s first husband. There had been several attempts to find the girl’s mother but no leads to her whereabouts had been discovered. Their hope was that one day the mother’s circumstances would change and she would come back for her child. I</w:t>
      </w:r>
      <w:r>
        <w:t xml:space="preserve">n the meantime, </w:t>
      </w:r>
      <w:r w:rsidR="00237D69" w:rsidRPr="00B20F0F">
        <w:t xml:space="preserve">her daughter </w:t>
      </w:r>
      <w:r>
        <w:t>was being</w:t>
      </w:r>
      <w:r w:rsidR="00237D69" w:rsidRPr="00B20F0F">
        <w:t xml:space="preserve"> well-cared for, educated, and would one day be earning her own way in life as a skilled seamstress.</w:t>
      </w:r>
    </w:p>
    <w:p w:rsidR="00237D69" w:rsidRPr="00B20F0F" w:rsidRDefault="00237D69" w:rsidP="00A540C5">
      <w:pPr>
        <w:pStyle w:val="Body-TextTx"/>
      </w:pPr>
      <w:r w:rsidRPr="00B20F0F">
        <w:t>Brina knocked on the door of the school and opened it, calling, “Hello,” as she entered.</w:t>
      </w:r>
    </w:p>
    <w:p w:rsidR="00136269" w:rsidRDefault="00237D69" w:rsidP="00A540C5">
      <w:pPr>
        <w:pStyle w:val="Body-TextTx"/>
      </w:pPr>
      <w:r w:rsidRPr="00B20F0F">
        <w:t>The ten girls immediately pushed back their chairs from the long rectangular table and rose. So did Mrs. Tallon and her two helpers.</w:t>
      </w:r>
    </w:p>
    <w:p w:rsidR="00237D69" w:rsidRPr="00B20F0F" w:rsidRDefault="00237D69" w:rsidP="00A540C5">
      <w:pPr>
        <w:pStyle w:val="Body-TextTx"/>
      </w:pPr>
      <w:r w:rsidRPr="00B20F0F">
        <w:t>“Good afternoon,” Brina said, walking into the large, square room with enough windows to let in plenty of light. “I hope I’m not interrupting anything too important.”</w:t>
      </w:r>
    </w:p>
    <w:p w:rsidR="00237D69" w:rsidRPr="00B20F0F" w:rsidRDefault="00237D69" w:rsidP="00A540C5">
      <w:pPr>
        <w:pStyle w:val="Body-TextTx"/>
      </w:pPr>
      <w:r w:rsidRPr="00B20F0F">
        <w:t>“Not at all, Mrs. Feld,” the head mistress said</w:t>
      </w:r>
      <w:r w:rsidR="00D401AC">
        <w:t xml:space="preserve"> with her usual pinched expression</w:t>
      </w:r>
      <w:r w:rsidRPr="00B20F0F">
        <w:t>. “Your presence is never a disturbance for us. We welcome you anytime. Say hello, girls.”</w:t>
      </w:r>
    </w:p>
    <w:p w:rsidR="00237D69" w:rsidRPr="00B20F0F" w:rsidRDefault="00237D69" w:rsidP="00A540C5">
      <w:pPr>
        <w:pStyle w:val="Body-TextTx"/>
      </w:pPr>
      <w:r w:rsidRPr="00B20F0F">
        <w:t>“Good afternoon, Mrs. Feld. How are you today?”</w:t>
      </w:r>
      <w:r w:rsidR="00D177A6">
        <w:t xml:space="preserve"> they asked</w:t>
      </w:r>
      <w:r w:rsidR="0064456C">
        <w:t>, all speaking in perfect time together.</w:t>
      </w:r>
    </w:p>
    <w:p w:rsidR="00237D69" w:rsidRPr="00B20F0F" w:rsidRDefault="00237D69" w:rsidP="00A540C5">
      <w:pPr>
        <w:pStyle w:val="Body-TextTx"/>
      </w:pPr>
      <w:r w:rsidRPr="00B20F0F">
        <w:t>Brina beamed as the chorus of greetings echoed from around the room. Fanny, one of the oldest students was always easy to spot with her long, vibrant red hair. Recently, she’d learned how to somewhat tame her unruly curly locks by pulling half of them up and away from her face</w:t>
      </w:r>
      <w:r w:rsidR="008D7788">
        <w:t>,</w:t>
      </w:r>
      <w:r w:rsidRPr="00B20F0F">
        <w:t xml:space="preserve"> tying them at the back of her head with a ribbon. Fanny wasn’t tall, but she made up for height in her personality. Unlike the other girls, she was never shy around Brina, always lifting her hand </w:t>
      </w:r>
      <w:r w:rsidRPr="00B20F0F">
        <w:lastRenderedPageBreak/>
        <w:t>and waving as she said hello. Brina acknowledged her with a slight nod.</w:t>
      </w:r>
    </w:p>
    <w:p w:rsidR="00237D69" w:rsidRPr="00B20F0F" w:rsidRDefault="00237D69" w:rsidP="00A540C5">
      <w:pPr>
        <w:pStyle w:val="Body-TextTx"/>
      </w:pPr>
      <w:r w:rsidRPr="00B20F0F">
        <w:t>“I’m good,” she answered the girls. “Thank you for asking. I don’t know if you’ve been outside today, but the sun has chased away the cold wind and the weather has warmed considerably again.” They looked at Brina but said nothing, so she added, “I enjoyed hearing you sing this morning. Your voices were pure and enchanting</w:t>
      </w:r>
      <w:r w:rsidR="00D401AC">
        <w:t>. Angelic.</w:t>
      </w:r>
      <w:r w:rsidRPr="00B20F0F">
        <w:t xml:space="preserve"> I thought I was listening to a choir in a cathedral.”</w:t>
      </w:r>
    </w:p>
    <w:p w:rsidR="00237D69" w:rsidRPr="00B20F0F" w:rsidRDefault="00237D69" w:rsidP="00A540C5">
      <w:pPr>
        <w:pStyle w:val="Body-TextTx"/>
      </w:pPr>
      <w:r w:rsidRPr="00B20F0F">
        <w:t>Ahhs and gasps of surprise sounded around the room. The girls looked at each other and smiled. Brina was glad her compliment pleased them.</w:t>
      </w:r>
    </w:p>
    <w:p w:rsidR="00136269" w:rsidRDefault="00237D69" w:rsidP="00A540C5">
      <w:pPr>
        <w:pStyle w:val="Body-TextTx"/>
      </w:pPr>
      <w:r w:rsidRPr="00B20F0F">
        <w:t>“We’ve continued to work on the flowers you brought us, Mrs. Feld,” Fanny said.</w:t>
      </w:r>
    </w:p>
    <w:p w:rsidR="00237D69" w:rsidRPr="00B20F0F" w:rsidRDefault="00237D69" w:rsidP="00A540C5">
      <w:pPr>
        <w:pStyle w:val="Body-TextTx"/>
      </w:pPr>
      <w:r w:rsidRPr="00B20F0F">
        <w:t>“That’s wonderful to hear</w:t>
      </w:r>
      <w:r w:rsidR="00D401AC">
        <w:t>,” Brina said, moving a little closer to the table</w:t>
      </w:r>
      <w:r w:rsidRPr="00B20F0F">
        <w:t xml:space="preserve">. </w:t>
      </w:r>
      <w:r w:rsidR="00D401AC">
        <w:t>“</w:t>
      </w:r>
      <w:r w:rsidRPr="00B20F0F">
        <w:t>I’ll send over some more. One can never have too many flowers to study.”</w:t>
      </w:r>
    </w:p>
    <w:p w:rsidR="00237D69" w:rsidRPr="00B20F0F" w:rsidRDefault="00237D69" w:rsidP="00A540C5">
      <w:pPr>
        <w:pStyle w:val="Body-TextTx"/>
      </w:pPr>
      <w:r w:rsidRPr="00B20F0F">
        <w:t>“I drew a beautiful snowdrop yesterday,” the tall and thin Mathilda said in an eager voice.</w:t>
      </w:r>
    </w:p>
    <w:p w:rsidR="00237D69" w:rsidRPr="00B20F0F" w:rsidRDefault="00237D69" w:rsidP="00A540C5">
      <w:pPr>
        <w:pStyle w:val="Body-TextTx"/>
      </w:pPr>
      <w:r w:rsidRPr="00B20F0F">
        <w:t>“Did you? How lovely.”</w:t>
      </w:r>
    </w:p>
    <w:p w:rsidR="00237D69" w:rsidRPr="00B20F0F" w:rsidRDefault="00237D69" w:rsidP="00A540C5">
      <w:pPr>
        <w:pStyle w:val="Body-TextTx"/>
      </w:pPr>
      <w:r w:rsidRPr="00B20F0F">
        <w:t>“I drew one</w:t>
      </w:r>
      <w:r w:rsidR="00FE2BED">
        <w:t>,</w:t>
      </w:r>
      <w:r w:rsidRPr="00B20F0F">
        <w:t xml:space="preserve"> too,” one of the other students chimed in cheerfully. “Mine was bigger.”</w:t>
      </w:r>
    </w:p>
    <w:p w:rsidR="00136269" w:rsidRDefault="00237D69" w:rsidP="00A540C5">
      <w:pPr>
        <w:pStyle w:val="Body-TextTx"/>
      </w:pPr>
      <w:r w:rsidRPr="00B20F0F">
        <w:t>“But it wasn’t as pretty as mine,” another girl said.</w:t>
      </w:r>
    </w:p>
    <w:p w:rsidR="00237D69" w:rsidRPr="00B20F0F" w:rsidRDefault="00237D69" w:rsidP="00A540C5">
      <w:pPr>
        <w:pStyle w:val="Body-TextTx"/>
      </w:pPr>
      <w:r w:rsidRPr="00B20F0F">
        <w:t xml:space="preserve">“Yes, it was,” Fanny remarked tartly, taking up for her </w:t>
      </w:r>
      <w:r w:rsidR="00D401AC">
        <w:t xml:space="preserve">taller, </w:t>
      </w:r>
      <w:r w:rsidRPr="00B20F0F">
        <w:t>crest</w:t>
      </w:r>
      <w:r w:rsidR="00FE2BED">
        <w:t>-</w:t>
      </w:r>
      <w:r w:rsidRPr="00B20F0F">
        <w:t>fallen friend. “Yours didn’t have any leaves on the stem.”</w:t>
      </w:r>
    </w:p>
    <w:p w:rsidR="00136269" w:rsidRDefault="00237D69" w:rsidP="00A540C5">
      <w:pPr>
        <w:pStyle w:val="Body-TextTx"/>
      </w:pPr>
      <w:r w:rsidRPr="00B20F0F">
        <w:t>“We were told to draw a flower</w:t>
      </w:r>
      <w:r>
        <w:t>,</w:t>
      </w:r>
      <w:r w:rsidRPr="00B20F0F">
        <w:t xml:space="preserve"> not leaves,” she remarked</w:t>
      </w:r>
      <w:r w:rsidR="00D401AC">
        <w:t xml:space="preserve"> right back to Fanny</w:t>
      </w:r>
      <w:r w:rsidRPr="00B20F0F">
        <w:t xml:space="preserve">, jerking her hands to her waist and sticking out her tongue </w:t>
      </w:r>
      <w:r w:rsidR="00D401AC">
        <w:t>when she finished.</w:t>
      </w:r>
    </w:p>
    <w:p w:rsidR="00136269" w:rsidRDefault="00237D69" w:rsidP="00A540C5">
      <w:pPr>
        <w:pStyle w:val="Body-TextTx"/>
      </w:pPr>
      <w:r w:rsidRPr="00B20F0F">
        <w:t xml:space="preserve">“I </w:t>
      </w:r>
      <w:r w:rsidR="00D401AC">
        <w:t xml:space="preserve">drew </w:t>
      </w:r>
      <w:r w:rsidRPr="00B20F0F">
        <w:t xml:space="preserve">a garden of flowers </w:t>
      </w:r>
      <w:r w:rsidR="00D401AC">
        <w:t xml:space="preserve">this morning </w:t>
      </w:r>
      <w:r w:rsidRPr="00B20F0F">
        <w:t>and everyone said mine was the best,” Mathilda injected excitedly, seeming not to want to be outdone by any of the other students.</w:t>
      </w:r>
    </w:p>
    <w:p w:rsidR="00D401AC" w:rsidRPr="00B20F0F" w:rsidRDefault="00D401AC" w:rsidP="00A540C5">
      <w:pPr>
        <w:pStyle w:val="Body-TextTx"/>
      </w:pPr>
      <w:r>
        <w:t>“That’s because no one else drew flowers,” one girl added with a high-pitched giggle</w:t>
      </w:r>
      <w:r w:rsidR="001E5889">
        <w:t xml:space="preserve"> at </w:t>
      </w:r>
      <w:r w:rsidR="001E5889">
        <w:lastRenderedPageBreak/>
        <w:t>the end of her sentence</w:t>
      </w:r>
      <w:r>
        <w:t>.</w:t>
      </w:r>
    </w:p>
    <w:p w:rsidR="00136269" w:rsidRDefault="00237D69" w:rsidP="00A540C5">
      <w:pPr>
        <w:pStyle w:val="Body-TextTx"/>
      </w:pPr>
      <w:r w:rsidRPr="00B20F0F">
        <w:t>Suddenly, in the space of a few seconds, all the girls were talking at once and Brina couldn’t hear one over the other. She hadn’t realized how competitive they were.</w:t>
      </w:r>
    </w:p>
    <w:p w:rsidR="00136269" w:rsidRDefault="00237D69" w:rsidP="00A540C5">
      <w:pPr>
        <w:pStyle w:val="Body-TextTx"/>
      </w:pPr>
      <w:r w:rsidRPr="00B20F0F">
        <w:t>“Girls,” Mrs. Tallon called above their loud, excited chatter. “You can all sit back down now and go back to your work.”</w:t>
      </w:r>
    </w:p>
    <w:p w:rsidR="00237D69" w:rsidRPr="00B20F0F" w:rsidRDefault="00237D69" w:rsidP="00A540C5">
      <w:pPr>
        <w:pStyle w:val="Body-TextTx"/>
      </w:pPr>
      <w:r w:rsidRPr="00B20F0F">
        <w:t>Quietness quickly settled over the room, except for the sounds of chair legs scraping across the wooden floor.</w:t>
      </w:r>
    </w:p>
    <w:p w:rsidR="00237D69" w:rsidRPr="00B20F0F" w:rsidRDefault="00237D69" w:rsidP="00A540C5">
      <w:pPr>
        <w:pStyle w:val="Body-TextTx"/>
      </w:pPr>
      <w:r w:rsidRPr="00B20F0F">
        <w:t xml:space="preserve">The head mistress walked over to Brina. </w:t>
      </w:r>
      <w:r w:rsidR="00D401AC">
        <w:t xml:space="preserve">The skin around her </w:t>
      </w:r>
      <w:r w:rsidRPr="00B20F0F">
        <w:t xml:space="preserve">eyes </w:t>
      </w:r>
      <w:r w:rsidR="00D401AC">
        <w:t xml:space="preserve">and forehead </w:t>
      </w:r>
      <w:r w:rsidRPr="00B20F0F">
        <w:t xml:space="preserve">had </w:t>
      </w:r>
      <w:r w:rsidR="00D401AC">
        <w:t>tightened though her lips formed a smile.</w:t>
      </w:r>
      <w:r w:rsidRPr="00B20F0F">
        <w:t xml:space="preserve"> “Was there something in particular I could help you with today, Mrs. Feld?” She spoke in a hushed tone. “If so, perhaps we can discuss it outside so as not to hinder the students any longer.”</w:t>
      </w:r>
    </w:p>
    <w:p w:rsidR="00136269" w:rsidRDefault="00237D69" w:rsidP="00A540C5">
      <w:pPr>
        <w:pStyle w:val="Body-TextTx"/>
      </w:pPr>
      <w:r w:rsidRPr="00B20F0F">
        <w:t>Mrs. Tallon was</w:t>
      </w:r>
      <w:r w:rsidR="0064456C">
        <w:t xml:space="preserve"> never disrespectful but Brina felt as if she was never happy for her to come over to visit her or the girls. She had once suggested it might be better if she sent a note over and ask Mrs. Tallon to visit her. B</w:t>
      </w:r>
      <w:r w:rsidRPr="00B20F0F">
        <w:t xml:space="preserve">rina </w:t>
      </w:r>
      <w:r w:rsidR="0064456C">
        <w:t>didn’t want to do that. She enjoyed seeing the girls, looking at their happy faces and hearing their voices.</w:t>
      </w:r>
    </w:p>
    <w:p w:rsidR="00136269" w:rsidRDefault="0064456C" w:rsidP="00A540C5">
      <w:pPr>
        <w:pStyle w:val="Body-TextTx"/>
      </w:pPr>
      <w:r>
        <w:t xml:space="preserve">She </w:t>
      </w:r>
      <w:r w:rsidR="00237D69" w:rsidRPr="00B20F0F">
        <w:t xml:space="preserve">supposed she </w:t>
      </w:r>
      <w:r>
        <w:t xml:space="preserve">could understand why Mrs. Tallon thought she </w:t>
      </w:r>
      <w:r w:rsidR="00237D69" w:rsidRPr="00B20F0F">
        <w:t xml:space="preserve">was interrupting their studies, but </w:t>
      </w:r>
      <w:r>
        <w:t xml:space="preserve">Brina didn’t want to stop </w:t>
      </w:r>
      <w:r w:rsidR="00237D69" w:rsidRPr="00B20F0F">
        <w:t xml:space="preserve">no matter if Mrs. Tallon wished otherwise. </w:t>
      </w:r>
      <w:r>
        <w:t>Besides, c</w:t>
      </w:r>
      <w:r w:rsidR="00237D69" w:rsidRPr="00B20F0F">
        <w:t>hildren needed a break from their studies once in a while</w:t>
      </w:r>
      <w:r w:rsidR="00237D69">
        <w:t>.</w:t>
      </w:r>
      <w:r>
        <w:t xml:space="preserve"> And everyone loved unexpected surprises if they were good ones.</w:t>
      </w:r>
    </w:p>
    <w:p w:rsidR="00237D69" w:rsidRPr="00B20F0F" w:rsidRDefault="00237D69" w:rsidP="00A540C5">
      <w:pPr>
        <w:pStyle w:val="Body-TextTx"/>
      </w:pPr>
      <w:r w:rsidRPr="00B20F0F">
        <w:t xml:space="preserve">“Yes,” Brina answered in the same soft tones. “I wanted you to know that with Lady Lyonwood and Mrs. Stockton’s approval, I will soon be giving the girls painting lessons. Probably on </w:t>
      </w:r>
      <w:r w:rsidR="00D401AC">
        <w:t xml:space="preserve">Sunday </w:t>
      </w:r>
      <w:r w:rsidRPr="00B20F0F">
        <w:t xml:space="preserve">afternoons. I’m not sure </w:t>
      </w:r>
      <w:r w:rsidR="001E5889">
        <w:t xml:space="preserve">of all the details </w:t>
      </w:r>
      <w:r w:rsidRPr="00B20F0F">
        <w:t>yet.”</w:t>
      </w:r>
    </w:p>
    <w:p w:rsidR="00136269" w:rsidRDefault="008D7788" w:rsidP="00A540C5">
      <w:pPr>
        <w:pStyle w:val="Body-TextTx"/>
      </w:pPr>
      <w:r>
        <w:t xml:space="preserve">Mrs. Tallon’s </w:t>
      </w:r>
      <w:r w:rsidR="00237D69" w:rsidRPr="00B20F0F">
        <w:t xml:space="preserve">smile </w:t>
      </w:r>
      <w:r w:rsidR="001E5889">
        <w:t>faded rather quickly.</w:t>
      </w:r>
      <w:r w:rsidR="00237D69" w:rsidRPr="00B20F0F">
        <w:t xml:space="preserve"> “Painting</w:t>
      </w:r>
      <w:r w:rsidR="00595379">
        <w:t>?</w:t>
      </w:r>
      <w:r w:rsidR="00237D69" w:rsidRPr="00B20F0F">
        <w:t>”</w:t>
      </w:r>
    </w:p>
    <w:p w:rsidR="00237D69" w:rsidRPr="00B20F0F" w:rsidRDefault="001E5889" w:rsidP="00A540C5">
      <w:pPr>
        <w:pStyle w:val="Body-TextTx"/>
      </w:pPr>
      <w:r>
        <w:lastRenderedPageBreak/>
        <w:t xml:space="preserve">Brina remained undaunted. </w:t>
      </w:r>
      <w:r w:rsidR="00237D69" w:rsidRPr="00B20F0F">
        <w:t>“Yes. My plan is to stop reading to them as I realize many are now reading quite well on their own. So, I won’t be disrupting them any more than usual or taking any more time from their studies and sewing preparations. The painting will be in place of the reading.”</w:t>
      </w:r>
    </w:p>
    <w:p w:rsidR="00237D69" w:rsidRPr="00B20F0F" w:rsidRDefault="00237D69" w:rsidP="00A540C5">
      <w:pPr>
        <w:pStyle w:val="Body-TextTx"/>
      </w:pPr>
      <w:r w:rsidRPr="00B20F0F">
        <w:t>“Yes, of course, Mrs. Feld. I do thank you for that consideration. As I stated when I came to work at the school, I believe in discipline, decisiveness and dedication to the art of sewing. If you feel the art of painting will help them achieve my objectives to make them valuable to the community one day, I will yield the time to you for painting lessons.”</w:t>
      </w:r>
    </w:p>
    <w:p w:rsidR="00237D69" w:rsidRPr="00B20F0F" w:rsidRDefault="00237D69" w:rsidP="00A540C5">
      <w:pPr>
        <w:pStyle w:val="Body-TextTx"/>
      </w:pPr>
      <w:r w:rsidRPr="00B20F0F">
        <w:t>“Thank you.” Brina felt that went easier than she expected until she realized the head mistress wasn’t finished.</w:t>
      </w:r>
    </w:p>
    <w:p w:rsidR="00237D69" w:rsidRDefault="005E2564" w:rsidP="00A540C5">
      <w:pPr>
        <w:pStyle w:val="Body-TextTx"/>
      </w:pPr>
      <w:r>
        <w:t xml:space="preserve">Mrs. Tallon’s </w:t>
      </w:r>
      <w:r w:rsidR="001E5889" w:rsidRPr="00B20F0F">
        <w:t xml:space="preserve">lips widened but there was no pleasure in her smile. </w:t>
      </w:r>
      <w:r w:rsidR="00237D69" w:rsidRPr="00B20F0F">
        <w:t xml:space="preserve">“However, I do feel if we find that some of the girls are not inclined to do well with a paintbrush, </w:t>
      </w:r>
      <w:r w:rsidR="001E5889">
        <w:t xml:space="preserve">as many don’t, </w:t>
      </w:r>
      <w:r w:rsidR="00237D69" w:rsidRPr="00B20F0F">
        <w:t>we allow them to do something else. Just as we’ve discovered some are better with cutting the fabric and others wi</w:t>
      </w:r>
      <w:r w:rsidR="00161BFC">
        <w:t xml:space="preserve">th </w:t>
      </w:r>
      <w:r w:rsidR="00237D69" w:rsidRPr="00B20F0F">
        <w:t>the needle</w:t>
      </w:r>
      <w:r w:rsidR="001E5889">
        <w:t>,</w:t>
      </w:r>
      <w:r w:rsidR="00237D69" w:rsidRPr="00B20F0F">
        <w:t xml:space="preserve"> and still others with tying ribbon into a bow</w:t>
      </w:r>
      <w:r w:rsidR="00161BFC">
        <w:t xml:space="preserve"> </w:t>
      </w:r>
      <w:r w:rsidR="001E5889">
        <w:t>and</w:t>
      </w:r>
      <w:r w:rsidR="00161BFC">
        <w:t xml:space="preserve"> making a shapely rosette</w:t>
      </w:r>
      <w:r w:rsidR="00237D69" w:rsidRPr="00B20F0F">
        <w:t>.”</w:t>
      </w:r>
    </w:p>
    <w:p w:rsidR="00237D69" w:rsidRPr="00B20F0F" w:rsidRDefault="00161BFC" w:rsidP="00A540C5">
      <w:pPr>
        <w:pStyle w:val="Body-TextTx"/>
      </w:pPr>
      <w:r>
        <w:t xml:space="preserve">“I understand, Mrs. </w:t>
      </w:r>
      <w:r w:rsidR="001E5889">
        <w:t xml:space="preserve">Tallon and </w:t>
      </w:r>
      <w:r w:rsidR="00237D69" w:rsidRPr="00B20F0F">
        <w:t>think that is a reasonable request</w:t>
      </w:r>
      <w:r w:rsidR="001E5889">
        <w:t>.</w:t>
      </w:r>
      <w:r w:rsidR="00AC68F5">
        <w:t xml:space="preserve"> I’ll be happy to do that</w:t>
      </w:r>
      <w:r w:rsidR="00237D69" w:rsidRPr="00B20F0F">
        <w:t>.”</w:t>
      </w:r>
    </w:p>
    <w:p w:rsidR="00136269" w:rsidRDefault="00237D69" w:rsidP="00A540C5">
      <w:pPr>
        <w:pStyle w:val="Body-TextTx"/>
      </w:pPr>
      <w:r w:rsidRPr="00B20F0F">
        <w:t>Mrs. Tallon’s eyes slowly returned to normal and her expression soften</w:t>
      </w:r>
      <w:r w:rsidR="001E5889">
        <w:t>ed a smidgen</w:t>
      </w:r>
      <w:r w:rsidRPr="00B20F0F">
        <w:t>.</w:t>
      </w:r>
    </w:p>
    <w:p w:rsidR="00237D69" w:rsidRPr="00B20F0F" w:rsidRDefault="00237D69" w:rsidP="00A540C5">
      <w:pPr>
        <w:pStyle w:val="Body-TextTx"/>
      </w:pPr>
      <w:r w:rsidRPr="00B20F0F">
        <w:t>“</w:t>
      </w:r>
      <w:r w:rsidR="00AC68F5">
        <w:t>Thank, you,” Brina said</w:t>
      </w:r>
      <w:r w:rsidR="006C5312">
        <w:t>, knowing she should let Mrs. Tallon make decisions like that. She was the head mistress</w:t>
      </w:r>
      <w:r w:rsidR="00AC68F5">
        <w:t>. “</w:t>
      </w:r>
      <w:r w:rsidRPr="00B20F0F">
        <w:t>I</w:t>
      </w:r>
      <w:r w:rsidR="00AC68F5">
        <w:t>’ll</w:t>
      </w:r>
      <w:r w:rsidRPr="00B20F0F">
        <w:t xml:space="preserve"> be in touch. Don’t hesitate to let me know if you need anything.”</w:t>
      </w:r>
    </w:p>
    <w:p w:rsidR="001E5889" w:rsidRDefault="00237D69" w:rsidP="00A540C5">
      <w:pPr>
        <w:pStyle w:val="Body-TextTx"/>
      </w:pPr>
      <w:r w:rsidRPr="00B20F0F">
        <w:t xml:space="preserve">After saying good-bye to everyone Brina stepped outside, closed the door and leaned against it, wondering if it was natural to want to help the girls have a more fulfilled life. Was it natural for her to want them to need her for something? </w:t>
      </w:r>
      <w:r w:rsidR="005E2564">
        <w:t>Plenty of o</w:t>
      </w:r>
      <w:r w:rsidR="001E5889">
        <w:t xml:space="preserve">ther ladies </w:t>
      </w:r>
      <w:r w:rsidR="006C5312">
        <w:t xml:space="preserve">in Society successfully </w:t>
      </w:r>
      <w:r w:rsidR="001E5889">
        <w:t xml:space="preserve">lived as widows and seemed perfectly happy without </w:t>
      </w:r>
      <w:r w:rsidR="005E2564">
        <w:t>needing</w:t>
      </w:r>
      <w:r w:rsidR="006C5312">
        <w:t xml:space="preserve"> </w:t>
      </w:r>
      <w:r w:rsidR="001E5889">
        <w:t xml:space="preserve">the </w:t>
      </w:r>
      <w:r w:rsidR="005E2564">
        <w:t xml:space="preserve">satisfaction </w:t>
      </w:r>
      <w:r w:rsidR="001E5889">
        <w:t xml:space="preserve">she </w:t>
      </w:r>
      <w:r w:rsidR="001E5889">
        <w:lastRenderedPageBreak/>
        <w:t>received from being with and helping the girls and the sisters.</w:t>
      </w:r>
    </w:p>
    <w:p w:rsidR="00237D69" w:rsidRPr="00B20F0F" w:rsidRDefault="001E5889" w:rsidP="00A540C5">
      <w:pPr>
        <w:pStyle w:val="Body-TextTx"/>
      </w:pPr>
      <w:r>
        <w:t xml:space="preserve">Brina </w:t>
      </w:r>
      <w:r w:rsidR="006C5312">
        <w:t xml:space="preserve">took in a deep breath. She didn’t know what she would do if she couldn’t </w:t>
      </w:r>
      <w:r w:rsidR="005E2564">
        <w:t>help the girls in some way.</w:t>
      </w:r>
      <w:r w:rsidR="006C5312">
        <w:t xml:space="preserve"> </w:t>
      </w:r>
      <w:r w:rsidR="00237D69" w:rsidRPr="00B20F0F">
        <w:t xml:space="preserve">Perhaps she would go visit the sisters at Pilwillow Crossings and take the bandages she rolled last night. It always seemed to cheer her to talk with </w:t>
      </w:r>
      <w:r w:rsidR="006C5312">
        <w:t>them.</w:t>
      </w:r>
      <w:r w:rsidR="005E2564">
        <w:t xml:space="preserve"> Surely they couldn’t get too many to give out to the unfortunate who depended on the abbey’s help.</w:t>
      </w:r>
    </w:p>
    <w:p w:rsidR="00237D69" w:rsidRPr="00B20F0F" w:rsidRDefault="00237D69" w:rsidP="00A540C5">
      <w:pPr>
        <w:pStyle w:val="Body-TextTx"/>
      </w:pPr>
      <w:r w:rsidRPr="00B20F0F">
        <w:t>Feeling unsettled</w:t>
      </w:r>
      <w:r w:rsidR="005E2564">
        <w:t xml:space="preserve"> by the prospects of not being actually needed by anyone</w:t>
      </w:r>
      <w:r w:rsidRPr="00B20F0F">
        <w:t xml:space="preserve">, she lifted the hem of her skirt and started down the three steps. As she made it to the bottom, she heard a squeak of metal and looked over at her side gate. </w:t>
      </w:r>
      <w:proofErr w:type="gramStart"/>
      <w:r w:rsidRPr="00B20F0F">
        <w:t>An</w:t>
      </w:r>
      <w:proofErr w:type="gramEnd"/>
      <w:r w:rsidRPr="00B20F0F">
        <w:t xml:space="preserve"> </w:t>
      </w:r>
      <w:r w:rsidR="005E2564">
        <w:t>sudden</w:t>
      </w:r>
      <w:r w:rsidR="005E2564" w:rsidRPr="00B20F0F" w:rsidDel="005E2564">
        <w:t xml:space="preserve"> </w:t>
      </w:r>
      <w:r w:rsidRPr="00B20F0F">
        <w:t xml:space="preserve">rush of </w:t>
      </w:r>
      <w:r w:rsidR="006C5312">
        <w:t xml:space="preserve">expectancy </w:t>
      </w:r>
      <w:r w:rsidRPr="00B20F0F">
        <w:t>tightened in her chest.</w:t>
      </w:r>
    </w:p>
    <w:p w:rsidR="00136269" w:rsidRDefault="00237D69" w:rsidP="00A540C5">
      <w:pPr>
        <w:pStyle w:val="Body-TextTx"/>
      </w:pPr>
      <w:r w:rsidRPr="00B20F0F">
        <w:t xml:space="preserve">Blacknight was entering her back garden. But just as quickly, she wondered why. </w:t>
      </w:r>
      <w:r w:rsidR="006C5312">
        <w:t xml:space="preserve">He should be going to </w:t>
      </w:r>
      <w:r w:rsidR="00D177A6">
        <w:t>her</w:t>
      </w:r>
      <w:r w:rsidR="006C5312">
        <w:t xml:space="preserve"> front door if he wanted to see her.</w:t>
      </w:r>
      <w:r w:rsidR="00D177A6">
        <w:t xml:space="preserve"> Did he think he could break every rule of Society?</w:t>
      </w:r>
    </w:p>
    <w:p w:rsidR="00136269" w:rsidRDefault="00D177A6" w:rsidP="00A540C5">
      <w:pPr>
        <w:pStyle w:val="Body-TextTx"/>
      </w:pPr>
      <w:r>
        <w:t>Yes, he did</w:t>
      </w:r>
      <w:r w:rsidR="0064456C">
        <w:t>.</w:t>
      </w:r>
    </w:p>
    <w:p w:rsidR="00136269" w:rsidRDefault="0064456C" w:rsidP="00A540C5">
      <w:pPr>
        <w:pStyle w:val="Body-TextTx"/>
      </w:pPr>
      <w:r>
        <w:t>F</w:t>
      </w:r>
      <w:r w:rsidR="00D177A6">
        <w:t xml:space="preserve">or today, she didn’t mind. Just seeing him lifted her spirits and made her forget she was feeling </w:t>
      </w:r>
      <w:r w:rsidR="005E2564">
        <w:t xml:space="preserve">unwanted </w:t>
      </w:r>
      <w:r w:rsidR="00946516">
        <w:t>by anyone</w:t>
      </w:r>
      <w:r w:rsidR="005E2564">
        <w:t>. She</w:t>
      </w:r>
      <w:r>
        <w:t xml:space="preserve"> welcomed this unexpected </w:t>
      </w:r>
      <w:r w:rsidR="00946516" w:rsidRPr="006E5918">
        <w:rPr>
          <w:rStyle w:val="itali"/>
        </w:rPr>
        <w:t>good</w:t>
      </w:r>
      <w:r w:rsidR="00946516">
        <w:t xml:space="preserve"> </w:t>
      </w:r>
      <w:r>
        <w:t>surprise.</w:t>
      </w:r>
    </w:p>
    <w:p w:rsidR="00D81EAC" w:rsidRPr="00D81EAC" w:rsidRDefault="00D81EAC" w:rsidP="00D81EAC" w14:paraId="BFDF6425">
      <w:pPr>
        <w:pStyle w:val="Section-ChapterSCP"/>
      </w:pPr>
      <w:r w:rsidRPr="00D81EAC">
        <w:lastRenderedPageBreak/>
        <w:t>Chapter</w:t>
      </w:r>
      <w:r w:rsidR="004B0584">
        <w:t xml:space="preserve"> 13</w:t>
      </w:r>
    </w:p>
    <w:p w:rsidR="00D177A6" w:rsidRDefault="00D177A6" w:rsidP="00D221E5">
      <w:pPr>
        <w:pStyle w:val="TitleTtl"/>
      </w:pPr>
      <w:r>
        <w:t xml:space="preserve">Chapter </w:t>
      </w:r>
      <w:r w:rsidR="00B975CC">
        <w:t>13</w:t>
      </w:r>
    </w:p>
    <w:p w:rsidR="00136269" w:rsidRDefault="00237D69" w:rsidP="00A540C5">
      <w:pPr>
        <w:pStyle w:val="Body-TextTx"/>
      </w:pPr>
      <w:r w:rsidRPr="00B20F0F">
        <w:t xml:space="preserve">Trying to tamp down the excitement filling </w:t>
      </w:r>
      <w:r w:rsidR="0064456C">
        <w:t>her, Brina</w:t>
      </w:r>
      <w:r w:rsidRPr="00B20F0F">
        <w:t xml:space="preserve"> took off at a brisk pace and met up with </w:t>
      </w:r>
      <w:r w:rsidR="0064456C">
        <w:t>the earl</w:t>
      </w:r>
      <w:r w:rsidRPr="00B20F0F">
        <w:t xml:space="preserve"> near the trellis. “My lord,” she said, hoping she was breathless from her haste and not from the mere fact he’d come to see her. “I’m surprised to see you today and here in my garden.”</w:t>
      </w:r>
    </w:p>
    <w:p w:rsidR="00237D69" w:rsidRPr="00B20F0F" w:rsidRDefault="00237D69" w:rsidP="00A540C5">
      <w:pPr>
        <w:pStyle w:val="Body-TextTx"/>
      </w:pPr>
      <w:r w:rsidRPr="00B20F0F">
        <w:t>“Your housekeeper told me you were at the school</w:t>
      </w:r>
      <w:r w:rsidR="0064456C">
        <w:t>,” he said, taking off his hat and running his hand through his shiny dark hair.</w:t>
      </w:r>
      <w:r w:rsidRPr="00B20F0F">
        <w:t xml:space="preserve"> </w:t>
      </w:r>
      <w:r w:rsidR="0064456C">
        <w:t>“</w:t>
      </w:r>
      <w:r w:rsidRPr="00B20F0F">
        <w:t>I decided to wait for you. Outside this time.”</w:t>
      </w:r>
    </w:p>
    <w:p w:rsidR="00136269" w:rsidRDefault="00237D69" w:rsidP="00A540C5">
      <w:pPr>
        <w:pStyle w:val="Body-TextTx"/>
      </w:pPr>
      <w:r w:rsidRPr="00B20F0F">
        <w:t>She looked at him, still amazed by how handsome he was, amazed how her heart beat faster every time she was near him, and amazed by how easily he evaded acceptable rules and manners.</w:t>
      </w:r>
    </w:p>
    <w:p w:rsidR="00237D69" w:rsidRPr="00B20F0F" w:rsidRDefault="00237D69" w:rsidP="00A540C5">
      <w:pPr>
        <w:pStyle w:val="Body-TextTx"/>
      </w:pPr>
      <w:r w:rsidRPr="00B20F0F">
        <w:t>“A gentleman doesn’t wait for a lady to return,” she answered, hoping she sounded at least a little annoyed when, really, she wasn’t feeling irritation at all. But she should. “He leaves his card or a note as to when he might call again.”</w:t>
      </w:r>
    </w:p>
    <w:p w:rsidR="00237D69" w:rsidRPr="00B20F0F" w:rsidRDefault="00237D69" w:rsidP="00A540C5">
      <w:pPr>
        <w:pStyle w:val="Body-TextTx"/>
      </w:pPr>
      <w:r w:rsidRPr="00B20F0F">
        <w:t>Seeming nonplussed by her explanation, he shrugged and gave her a touch of a smile. “That’s the proper way, is it?”</w:t>
      </w:r>
    </w:p>
    <w:p w:rsidR="00237D69" w:rsidRPr="00B20F0F" w:rsidRDefault="00237D69" w:rsidP="00A540C5">
      <w:pPr>
        <w:pStyle w:val="Body-TextTx"/>
      </w:pPr>
      <w:r w:rsidRPr="00B20F0F">
        <w:t xml:space="preserve">“Yes, and you </w:t>
      </w:r>
      <w:r w:rsidR="00946516">
        <w:t xml:space="preserve">must </w:t>
      </w:r>
      <w:r w:rsidRPr="00B20F0F">
        <w:t>know it,” she said with no scolding in her tone. “He doesn’t wait because it might not be a convenient time for the lady to see him. It could turn into an awkward situation</w:t>
      </w:r>
      <w:r w:rsidR="00946516">
        <w:t xml:space="preserve"> when she returns</w:t>
      </w:r>
      <w:r w:rsidRPr="00B20F0F">
        <w:t>.”</w:t>
      </w:r>
    </w:p>
    <w:p w:rsidR="00237D69" w:rsidRPr="00B20F0F" w:rsidRDefault="00237D69" w:rsidP="00A540C5">
      <w:pPr>
        <w:pStyle w:val="Body-TextTx"/>
      </w:pPr>
      <w:r w:rsidRPr="00B20F0F">
        <w:t>The earl kept his gaze on her and a smile curving his lips. “Do you feel awkward being with me right now?”</w:t>
      </w:r>
    </w:p>
    <w:p w:rsidR="00237D69" w:rsidRPr="00B20F0F" w:rsidRDefault="00237D69" w:rsidP="00A540C5">
      <w:pPr>
        <w:pStyle w:val="Body-TextTx"/>
      </w:pPr>
      <w:r w:rsidRPr="00B20F0F">
        <w:t xml:space="preserve">“No,” she answered honestly. Seeing him had made her feel better. Wonderful in fact. “I </w:t>
      </w:r>
      <w:r w:rsidRPr="00B20F0F">
        <w:lastRenderedPageBreak/>
        <w:t>can’t say I do.”</w:t>
      </w:r>
    </w:p>
    <w:p w:rsidR="00136269" w:rsidRDefault="00237D69" w:rsidP="00A540C5">
      <w:pPr>
        <w:pStyle w:val="Body-TextTx"/>
      </w:pPr>
      <w:r w:rsidRPr="00B20F0F">
        <w:t>Blacknight casually crossed his arms over his chest as his lids hooded his eyes just enough to make her wonder what he was thinking and feeling.</w:t>
      </w:r>
    </w:p>
    <w:p w:rsidR="00237D69" w:rsidRPr="00B20F0F" w:rsidRDefault="00237D69" w:rsidP="00A540C5">
      <w:pPr>
        <w:pStyle w:val="Body-TextTx"/>
      </w:pPr>
      <w:r w:rsidRPr="00B20F0F">
        <w:t>“Neither do I,” he said. “So that rule doesn’t apply to us, right? Like kissing doesn’t apply.”</w:t>
      </w:r>
    </w:p>
    <w:p w:rsidR="00237D69" w:rsidRPr="006E5918" w:rsidRDefault="00237D69" w:rsidP="00A540C5">
      <w:pPr>
        <w:pStyle w:val="Body-TextTx"/>
      </w:pPr>
      <w:r w:rsidRPr="006E5918">
        <w:rPr>
          <w:rStyle w:val="itali"/>
        </w:rPr>
        <w:t>Kissing?</w:t>
      </w:r>
    </w:p>
    <w:p w:rsidR="00237D69" w:rsidRPr="00B20F0F" w:rsidRDefault="00237D69" w:rsidP="00A540C5">
      <w:pPr>
        <w:pStyle w:val="Body-TextTx"/>
      </w:pPr>
      <w:r w:rsidRPr="00B20F0F">
        <w:t>His comment sounded so sincere it struck a nerve. There seemed to be several things that didn’t apply to them. Brina wanted to be upset with him, but try as she might, she simply wasn’t. She had been very close to feeling sorry for herself when she stepped out of the school and was glad he’d arrived and stopped that useless and weak emotion from taking hold.</w:t>
      </w:r>
    </w:p>
    <w:p w:rsidR="00237D69" w:rsidRPr="00B20F0F" w:rsidRDefault="00237D69" w:rsidP="00A540C5">
      <w:pPr>
        <w:pStyle w:val="Body-TextTx"/>
      </w:pPr>
      <w:r w:rsidRPr="00B20F0F">
        <w:t xml:space="preserve">“Never mind kissing. What will the neighbors think if they see you here in my garden?” she asked, feigning </w:t>
      </w:r>
      <w:r w:rsidR="00946516">
        <w:t xml:space="preserve">more </w:t>
      </w:r>
      <w:r w:rsidRPr="00B20F0F">
        <w:t>annoyance.</w:t>
      </w:r>
    </w:p>
    <w:p w:rsidR="00237D69" w:rsidRPr="00B20F0F" w:rsidRDefault="00237D69" w:rsidP="00A540C5">
      <w:pPr>
        <w:pStyle w:val="Body-TextTx"/>
      </w:pPr>
      <w:r w:rsidRPr="00B20F0F">
        <w:t>“That you have a visitor?”</w:t>
      </w:r>
    </w:p>
    <w:p w:rsidR="00237D69" w:rsidRPr="00B20F0F" w:rsidRDefault="00237D69" w:rsidP="00A540C5">
      <w:pPr>
        <w:pStyle w:val="Body-TextTx"/>
      </w:pPr>
      <w:r w:rsidRPr="00B20F0F">
        <w:t>Brina laughed at the truth of his statement</w:t>
      </w:r>
      <w:r w:rsidR="00946516">
        <w:t xml:space="preserve"> and shook her head as she looked into the depths of his brilliant blue eyes</w:t>
      </w:r>
      <w:r w:rsidRPr="00B20F0F">
        <w:t xml:space="preserve">. “It just so happens my neighbor across the street has a spyglass and a good friend who is a known gossip. No doubt it will be in tomorrow’s edition of some scandal sheet that you were seen walking into my garden unaccompanied by me or anyone else. I’m supposed to be helping you remember your upbringing and </w:t>
      </w:r>
      <w:r w:rsidR="00946516">
        <w:t xml:space="preserve">how </w:t>
      </w:r>
      <w:r w:rsidRPr="00B20F0F">
        <w:t>to behave so your family will be comfortable you have changed your rakish ways.”</w:t>
      </w:r>
    </w:p>
    <w:p w:rsidR="00136269" w:rsidRDefault="00237D69" w:rsidP="00A540C5">
      <w:pPr>
        <w:pStyle w:val="Body-TextTx"/>
      </w:pPr>
      <w:r w:rsidRPr="00B20F0F">
        <w:t>“And you are,” he said softly. “You have already helped me with many things.”</w:t>
      </w:r>
    </w:p>
    <w:p w:rsidR="00136269" w:rsidRDefault="00237D69" w:rsidP="00A540C5">
      <w:pPr>
        <w:pStyle w:val="Body-TextTx"/>
      </w:pPr>
      <w:r w:rsidRPr="00B20F0F">
        <w:t xml:space="preserve">Her brows rose. </w:t>
      </w:r>
      <w:r w:rsidR="00946516">
        <w:t>“Doubtful.”</w:t>
      </w:r>
    </w:p>
    <w:p w:rsidR="00136269" w:rsidRDefault="00237D69" w:rsidP="00A540C5">
      <w:pPr>
        <w:pStyle w:val="Body-TextTx"/>
      </w:pPr>
      <w:r w:rsidRPr="00B20F0F">
        <w:t xml:space="preserve">He chuckled softly. “I want to take you for a ride. In a carriage this time. It seems the former earl recently had a well-sprung curricle built. I’ve taken it out a couple of times. The </w:t>
      </w:r>
      <w:r w:rsidRPr="00B20F0F">
        <w:lastRenderedPageBreak/>
        <w:t>horses are well-matched and handle it with uncommon ease. It’s warmed since our last outing and the afternoon is pleasant.”</w:t>
      </w:r>
    </w:p>
    <w:p w:rsidR="00946516" w:rsidRDefault="00237D69" w:rsidP="00A540C5">
      <w:pPr>
        <w:pStyle w:val="Body-TextTx"/>
      </w:pPr>
      <w:r w:rsidRPr="00B20F0F">
        <w:t xml:space="preserve">Brina hesitated. Not because she wouldn’t enjoy a relaxing afternoon ride in one of the parks or about Town. She would. </w:t>
      </w:r>
      <w:r w:rsidR="00946516">
        <w:t xml:space="preserve">The day was beautiful. </w:t>
      </w:r>
      <w:r w:rsidRPr="00B20F0F">
        <w:t xml:space="preserve">It was the idea of sitting next to him on a carriage seat, feeling the warmth of his body so close, and watching him smile at her that worried her. She </w:t>
      </w:r>
      <w:r w:rsidR="00946516">
        <w:t xml:space="preserve">hesitated and folded her arms together behind her back and </w:t>
      </w:r>
      <w:r w:rsidR="00AE7CA2">
        <w:t>pretended to study on his invitation</w:t>
      </w:r>
      <w:r w:rsidR="00946516">
        <w:t xml:space="preserve">, trying </w:t>
      </w:r>
      <w:r w:rsidR="00AE7CA2">
        <w:t xml:space="preserve">hard </w:t>
      </w:r>
      <w:r w:rsidR="00946516">
        <w:t>not to look so eager to go with him.</w:t>
      </w:r>
    </w:p>
    <w:p w:rsidR="00136269" w:rsidRDefault="00946516" w:rsidP="00A540C5">
      <w:pPr>
        <w:pStyle w:val="Body-TextTx"/>
      </w:pPr>
      <w:r>
        <w:t>But she was.</w:t>
      </w:r>
    </w:p>
    <w:p w:rsidR="00AE7CA2" w:rsidRDefault="00237D69" w:rsidP="00A540C5">
      <w:pPr>
        <w:pStyle w:val="Body-TextTx"/>
      </w:pPr>
      <w:r w:rsidRPr="00B20F0F">
        <w:t>“</w:t>
      </w:r>
      <w:r w:rsidR="00946516">
        <w:t>My uncles,</w:t>
      </w:r>
      <w:r w:rsidR="00AE7CA2">
        <w:t xml:space="preserve"> solicitor and accountants have had me cooped up in my book room for three days. I needed to get out and you were the one I wanted to see. Come with me,</w:t>
      </w:r>
      <w:r w:rsidR="00946516">
        <w:t>” he encouraged</w:t>
      </w:r>
      <w:r w:rsidRPr="00B20F0F">
        <w:t>.</w:t>
      </w:r>
    </w:p>
    <w:p w:rsidR="00136269" w:rsidRDefault="00AE7CA2" w:rsidP="00A540C5">
      <w:pPr>
        <w:pStyle w:val="Body-TextTx"/>
      </w:pPr>
      <w:r>
        <w:t>The top of his hair fluttered. His smile was charming.</w:t>
      </w:r>
    </w:p>
    <w:p w:rsidR="00237D69" w:rsidRPr="00B20F0F" w:rsidRDefault="00946516" w:rsidP="00A540C5">
      <w:pPr>
        <w:pStyle w:val="Body-TextTx"/>
      </w:pPr>
      <w:r>
        <w:t>“</w:t>
      </w:r>
      <w:r w:rsidR="00237D69" w:rsidRPr="00B20F0F">
        <w:t>We can just sit in the garden if you don’t want to ride.” He lowered his arms and shifted his stance, as if he were getting ready to leave. “But, if you have other plans, we’ll do it another time.”</w:t>
      </w:r>
    </w:p>
    <w:p w:rsidR="00136269" w:rsidRDefault="00237D69" w:rsidP="00A540C5">
      <w:pPr>
        <w:pStyle w:val="Body-TextTx"/>
      </w:pPr>
      <w:r w:rsidRPr="00B20F0F">
        <w:t>He was daring her</w:t>
      </w:r>
      <w:r w:rsidR="00AE7CA2">
        <w:t xml:space="preserve"> to allow him to leave</w:t>
      </w:r>
      <w:r w:rsidRPr="00B20F0F">
        <w:t xml:space="preserve">. </w:t>
      </w:r>
      <w:r w:rsidR="00AE7CA2">
        <w:t>And she should. But, j</w:t>
      </w:r>
      <w:r w:rsidRPr="00B20F0F">
        <w:t xml:space="preserve">ust as </w:t>
      </w:r>
      <w:r w:rsidR="00AE7CA2">
        <w:t xml:space="preserve">when </w:t>
      </w:r>
      <w:r w:rsidRPr="00B20F0F">
        <w:t>he</w:t>
      </w:r>
      <w:r w:rsidR="00AE7CA2">
        <w:t>’d</w:t>
      </w:r>
      <w:r w:rsidRPr="00B20F0F">
        <w:t xml:space="preserve"> brought horses for them to ride</w:t>
      </w:r>
      <w:r w:rsidR="00AE7CA2">
        <w:t>, she couldn’t send him away</w:t>
      </w:r>
      <w:r w:rsidRPr="00B20F0F">
        <w:t xml:space="preserve">. “No. Of course, I’ll go, but </w:t>
      </w:r>
      <w:r w:rsidR="00AE7CA2">
        <w:t xml:space="preserve">a lady needs a proper invitation. </w:t>
      </w:r>
      <w:r w:rsidRPr="00B20F0F">
        <w:t>I’m not dressed</w:t>
      </w:r>
      <w:r w:rsidR="00AE7CA2">
        <w:t xml:space="preserve"> for an outing</w:t>
      </w:r>
      <w:r w:rsidRPr="00B20F0F">
        <w:t>. I’ll need to change my clothing and shoes, and get a—” He was shaking his head and smiling so sweetly she didn’t finish her sentence.</w:t>
      </w:r>
    </w:p>
    <w:p w:rsidR="00136269" w:rsidRDefault="00237D69" w:rsidP="00A540C5">
      <w:pPr>
        <w:pStyle w:val="Body-TextTx"/>
      </w:pPr>
      <w:r w:rsidRPr="00B20F0F">
        <w:t>He stepped closer to her. “You are beautiful just as you are. What you’re wearing is perfectly acceptable for a</w:t>
      </w:r>
      <w:r w:rsidR="00AE7CA2">
        <w:t xml:space="preserve"> ride</w:t>
      </w:r>
      <w:r w:rsidRPr="00B20F0F">
        <w:t xml:space="preserve"> with me.”</w:t>
      </w:r>
    </w:p>
    <w:p w:rsidR="00136269" w:rsidRDefault="00237D69" w:rsidP="00A540C5">
      <w:pPr>
        <w:pStyle w:val="Body-TextTx"/>
      </w:pPr>
      <w:r w:rsidRPr="00B20F0F">
        <w:t>His compliment made her feel as if she were glowing. She swallowed hard and look</w:t>
      </w:r>
      <w:r w:rsidR="0028530A">
        <w:t>ed</w:t>
      </w:r>
      <w:r w:rsidRPr="00B20F0F">
        <w:t xml:space="preserve"> down at her simple day dress. The neckline of the bodice was a respectable height for a widow, but she wore no collar, no </w:t>
      </w:r>
      <w:r w:rsidR="00AE7CA2">
        <w:t xml:space="preserve">jewelry, and no </w:t>
      </w:r>
      <w:r w:rsidRPr="00B20F0F">
        <w:t>frills of any kind.</w:t>
      </w:r>
    </w:p>
    <w:p w:rsidR="00237D69" w:rsidRPr="00B20F0F" w:rsidRDefault="00237D69" w:rsidP="00A540C5">
      <w:pPr>
        <w:pStyle w:val="Body-TextTx"/>
      </w:pPr>
      <w:r w:rsidRPr="00B20F0F">
        <w:lastRenderedPageBreak/>
        <w:t>Yet, he said she looked beautiful.</w:t>
      </w:r>
    </w:p>
    <w:p w:rsidR="00237D69" w:rsidRPr="00B20F0F" w:rsidRDefault="00237D69" w:rsidP="00A540C5">
      <w:pPr>
        <w:pStyle w:val="Body-TextTx"/>
      </w:pPr>
      <w:r w:rsidRPr="00B20F0F">
        <w:t xml:space="preserve">“Once you put on your cape,” he </w:t>
      </w:r>
      <w:r w:rsidR="00AE7CA2">
        <w:t>added</w:t>
      </w:r>
      <w:r w:rsidRPr="00B20F0F">
        <w:t>, “no one will know if you are wearing a morning dress</w:t>
      </w:r>
      <w:r w:rsidR="00AE7CA2">
        <w:t>,</w:t>
      </w:r>
      <w:r w:rsidRPr="00B20F0F">
        <w:t xml:space="preserve"> carriage dress,</w:t>
      </w:r>
      <w:r w:rsidR="00AE7CA2">
        <w:t xml:space="preserve"> or evening dress,</w:t>
      </w:r>
      <w:r w:rsidRPr="00B20F0F">
        <w:t xml:space="preserve"> will they?”</w:t>
      </w:r>
    </w:p>
    <w:p w:rsidR="00AE7CA2" w:rsidRDefault="00237D69" w:rsidP="00A540C5">
      <w:pPr>
        <w:pStyle w:val="Body-TextTx"/>
      </w:pPr>
      <w:r w:rsidRPr="00B20F0F">
        <w:t>“I suppose not,” she conceded</w:t>
      </w:r>
      <w:r w:rsidR="00AE7CA2">
        <w:t xml:space="preserve"> quickly</w:t>
      </w:r>
      <w:r w:rsidRPr="00B20F0F">
        <w:t>. “I’ll get my things and meet you out front.”</w:t>
      </w:r>
      <w:r w:rsidR="00AE7CA2">
        <w:t xml:space="preserve"> </w:t>
      </w:r>
      <w:r w:rsidRPr="00B20F0F">
        <w:t>Brina turned and rushed inside.</w:t>
      </w:r>
    </w:p>
    <w:p w:rsidR="00237D69" w:rsidRPr="00B20F0F" w:rsidRDefault="00237D69" w:rsidP="00A540C5">
      <w:pPr>
        <w:pStyle w:val="Body-TextTx"/>
      </w:pPr>
      <w:r w:rsidRPr="00B20F0F">
        <w:t xml:space="preserve">Less than five minutes later, wearing a black cape, bonnet, and soft cotton gloves, she took the earl’s hand </w:t>
      </w:r>
      <w:r w:rsidR="00AE7CA2">
        <w:t>so he could help her</w:t>
      </w:r>
      <w:r w:rsidRPr="00B20F0F">
        <w:t xml:space="preserve"> step </w:t>
      </w:r>
      <w:r w:rsidR="00AE7CA2">
        <w:t>in</w:t>
      </w:r>
      <w:r w:rsidRPr="00B20F0F">
        <w:t>to the curricle.</w:t>
      </w:r>
    </w:p>
    <w:p w:rsidR="00136269" w:rsidRDefault="00237D69" w:rsidP="00A540C5">
      <w:pPr>
        <w:pStyle w:val="Body-TextTx"/>
      </w:pPr>
      <w:r w:rsidRPr="00B20F0F">
        <w:t>“I have a blanket if you think you need it,” he offered, settling his body beside hers.</w:t>
      </w:r>
    </w:p>
    <w:p w:rsidR="00237D69" w:rsidRPr="00B20F0F" w:rsidRDefault="00237D69" w:rsidP="00A540C5">
      <w:pPr>
        <w:pStyle w:val="Body-TextTx"/>
      </w:pPr>
      <w:r w:rsidRPr="00B20F0F">
        <w:t xml:space="preserve">“Not right now.” </w:t>
      </w:r>
      <w:r w:rsidR="00AE7CA2">
        <w:t>She knew from their last ride that b</w:t>
      </w:r>
      <w:r w:rsidRPr="00B20F0F">
        <w:t>eing next to him would make her warm.</w:t>
      </w:r>
    </w:p>
    <w:p w:rsidR="00136269" w:rsidRDefault="00237D69" w:rsidP="00A540C5">
      <w:pPr>
        <w:pStyle w:val="Body-TextTx"/>
      </w:pPr>
      <w:r w:rsidRPr="00B20F0F">
        <w:t>He nodded, and with a light tap of the ribbons on the horses’ rumps, a slight jerk, and a familiar rattle of harness the carriage started rolling down the street lined with cozy houses and perfectly kept lawns. There was something comforting about the familiar sounds of the wheels and harness, the smell of new and old leather</w:t>
      </w:r>
      <w:r w:rsidR="00AE7CA2">
        <w:t>, and horses</w:t>
      </w:r>
      <w:r w:rsidRPr="00B20F0F">
        <w:t xml:space="preserve"> lingering in the air, and </w:t>
      </w:r>
      <w:r w:rsidR="00AE7CA2">
        <w:t xml:space="preserve">there was </w:t>
      </w:r>
      <w:r w:rsidRPr="00B20F0F">
        <w:t xml:space="preserve">something infinitely satisfying about sitting beside a man. No, she </w:t>
      </w:r>
      <w:r w:rsidR="00AE7CA2">
        <w:t xml:space="preserve">corrected her </w:t>
      </w:r>
      <w:r w:rsidRPr="00B20F0F">
        <w:t>thought, sitting beside this man.</w:t>
      </w:r>
    </w:p>
    <w:p w:rsidR="00136269" w:rsidRDefault="00AE7CA2" w:rsidP="00A540C5">
      <w:pPr>
        <w:pStyle w:val="Body-TextTx"/>
      </w:pPr>
      <w:r>
        <w:t>Mr. Inwood</w:t>
      </w:r>
      <w:r w:rsidR="0065400B">
        <w:t>’s attention had made her even more aware of how different she felt when she was with the earl. Like it or not, he was the one she was attracted to.</w:t>
      </w:r>
    </w:p>
    <w:p w:rsidR="00237D69" w:rsidRPr="00B20F0F" w:rsidRDefault="00237D69" w:rsidP="00A540C5">
      <w:pPr>
        <w:pStyle w:val="Body-TextTx"/>
      </w:pPr>
      <w:r w:rsidRPr="00B20F0F">
        <w:t>They rode in silence for a few moments before the earl looked over at her and asked, “What do you think?”</w:t>
      </w:r>
    </w:p>
    <w:p w:rsidR="00136269" w:rsidRDefault="00237D69" w:rsidP="00A540C5">
      <w:pPr>
        <w:pStyle w:val="Body-TextTx"/>
      </w:pPr>
      <w:r w:rsidRPr="00B20F0F">
        <w:t>“Smooth as a hand gliding across silk,” she said with a smile. “Your uncle had an excellent carriage built, my lord.” Almost as soon as the words were out of her mouth, they hit a bump. She laughed and added, “If only the roads were as even as the wheels.”</w:t>
      </w:r>
    </w:p>
    <w:p w:rsidR="00237D69" w:rsidRPr="00B20F0F" w:rsidRDefault="00237D69" w:rsidP="00A540C5">
      <w:pPr>
        <w:pStyle w:val="Body-TextTx"/>
      </w:pPr>
      <w:r w:rsidRPr="00B20F0F">
        <w:lastRenderedPageBreak/>
        <w:t xml:space="preserve">He laughed, too as the horses clopped along. “I am getting used to being called </w:t>
      </w:r>
      <w:r w:rsidRPr="006E5918">
        <w:rPr>
          <w:rStyle w:val="itali"/>
        </w:rPr>
        <w:t>my lord</w:t>
      </w:r>
      <w:r w:rsidRPr="00B20F0F">
        <w:t xml:space="preserve"> but I’m not sure I’ll ever like it.”</w:t>
      </w:r>
    </w:p>
    <w:p w:rsidR="00237D69" w:rsidRPr="00B20F0F" w:rsidRDefault="00237D69" w:rsidP="00A540C5">
      <w:pPr>
        <w:pStyle w:val="Body-TextTx"/>
      </w:pPr>
      <w:r w:rsidRPr="00B20F0F">
        <w:t>“I would assume most peers appreciate and like the respect it shows.”</w:t>
      </w:r>
    </w:p>
    <w:p w:rsidR="00237D69" w:rsidRPr="00B20F0F" w:rsidRDefault="00237D69" w:rsidP="00A540C5">
      <w:pPr>
        <w:pStyle w:val="Body-TextTx"/>
      </w:pPr>
      <w:r w:rsidRPr="00B20F0F">
        <w:t>“The problem is that I’m finding it hard to give up a name I’ve used for close to thirty years.”</w:t>
      </w:r>
    </w:p>
    <w:p w:rsidR="00237D69" w:rsidRPr="00B20F0F" w:rsidRDefault="00237D69" w:rsidP="00A540C5">
      <w:pPr>
        <w:pStyle w:val="Body-TextTx"/>
      </w:pPr>
      <w:r w:rsidRPr="00B20F0F">
        <w:t>“Yes,” she said. “I know exactly how you feel. Women do it when they marry.”</w:t>
      </w:r>
    </w:p>
    <w:p w:rsidR="00237D69" w:rsidRPr="00B20F0F" w:rsidRDefault="00237D69" w:rsidP="00A540C5">
      <w:pPr>
        <w:pStyle w:val="Body-TextTx"/>
      </w:pPr>
      <w:r w:rsidRPr="00B20F0F">
        <w:t>He glanced at her and grinned. “</w:t>
      </w:r>
      <w:r w:rsidR="0065400B">
        <w:t>I didn’t think about it that way, but y</w:t>
      </w:r>
      <w:r w:rsidRPr="00B20F0F">
        <w:t xml:space="preserve">ou’re right. </w:t>
      </w:r>
      <w:r w:rsidR="005E2564">
        <w:t>However,</w:t>
      </w:r>
      <w:r w:rsidRPr="00B20F0F">
        <w:t xml:space="preserve"> women don’t change their first names and I don’t want to change mine. </w:t>
      </w:r>
      <w:r w:rsidR="0065400B">
        <w:t xml:space="preserve">It’s difficult that it’s not my choice but I will comply. </w:t>
      </w:r>
      <w:r w:rsidRPr="00B20F0F">
        <w:t xml:space="preserve">I will be </w:t>
      </w:r>
      <w:r w:rsidRPr="006E5918">
        <w:rPr>
          <w:rStyle w:val="itali"/>
        </w:rPr>
        <w:t>my lord</w:t>
      </w:r>
      <w:r w:rsidRPr="00B20F0F">
        <w:t xml:space="preserve"> or Blacknight to family, peers, and to the ton, but I want you to call me Zane.”</w:t>
      </w:r>
    </w:p>
    <w:p w:rsidR="00136269" w:rsidRDefault="00237D69" w:rsidP="00A540C5">
      <w:pPr>
        <w:pStyle w:val="Body-TextTx"/>
      </w:pPr>
      <w:r w:rsidRPr="00B20F0F">
        <w:t>Brina blinked rapidly as she contemplated what</w:t>
      </w:r>
      <w:r w:rsidR="0065400B">
        <w:t xml:space="preserve"> that meant and she felt as if a shield suddenly protected her. She would be giving up some of the distance Society had put between them if she agreed to his suggestion. She didn’t need to do that close to him. It was an intimate endearment to call a man by his first name unless he was a childhood friend.</w:t>
      </w:r>
    </w:p>
    <w:p w:rsidR="00237D69" w:rsidRPr="00B20F0F" w:rsidRDefault="00237D69" w:rsidP="00A540C5">
      <w:pPr>
        <w:pStyle w:val="Body-TextTx"/>
      </w:pPr>
      <w:r w:rsidRPr="00B20F0F">
        <w:t>“I couldn’t possibly do that. It wouldn’t be right.”</w:t>
      </w:r>
    </w:p>
    <w:p w:rsidR="00237D69" w:rsidRPr="00B20F0F" w:rsidRDefault="00237D69" w:rsidP="00A540C5">
      <w:pPr>
        <w:pStyle w:val="Body-TextTx"/>
      </w:pPr>
      <w:r w:rsidRPr="00B20F0F">
        <w:t>“Not always</w:t>
      </w:r>
      <w:r w:rsidR="004D06C8">
        <w:t>,” he said in casual tone. “Only</w:t>
      </w:r>
      <w:r w:rsidRPr="00B20F0F">
        <w:t xml:space="preserve"> when we’re alone together.” He glanced back to the road as they passed a carriage on the other side. “To others you will continue to be Mrs. Feld. I’ll call you Brina and you call me Zane.”</w:t>
      </w:r>
    </w:p>
    <w:p w:rsidR="00136269" w:rsidRDefault="00237D69" w:rsidP="00A540C5">
      <w:pPr>
        <w:pStyle w:val="Body-TextTx"/>
      </w:pPr>
      <w:r w:rsidRPr="00B20F0F">
        <w:t>The set of his strong jaw told her he was serious, but how could she possibly agree to something that simply wasn’t done? Once a man gained a title his first name was all but forgotten.</w:t>
      </w:r>
    </w:p>
    <w:p w:rsidR="00237D69" w:rsidRPr="00B20F0F" w:rsidRDefault="00237D69" w:rsidP="00A540C5">
      <w:pPr>
        <w:pStyle w:val="Body-TextTx"/>
      </w:pPr>
      <w:r w:rsidRPr="00B20F0F">
        <w:t>“You go too far, my lord. That would make us too familiar with each other.”</w:t>
      </w:r>
    </w:p>
    <w:p w:rsidR="00237D69" w:rsidRPr="00B20F0F" w:rsidRDefault="00237D69" w:rsidP="00A540C5">
      <w:pPr>
        <w:pStyle w:val="Body-TextTx"/>
      </w:pPr>
      <w:r w:rsidRPr="00B20F0F">
        <w:t>“I’m all right with that.” He turned toward her again</w:t>
      </w:r>
      <w:r w:rsidR="004D06C8">
        <w:t>, his expression serious</w:t>
      </w:r>
      <w:r w:rsidR="005E2564">
        <w:t>,</w:t>
      </w:r>
      <w:r w:rsidR="004D06C8">
        <w:t xml:space="preserve"> but not </w:t>
      </w:r>
      <w:r w:rsidR="004D06C8">
        <w:lastRenderedPageBreak/>
        <w:t>somber</w:t>
      </w:r>
      <w:r w:rsidRPr="00B20F0F">
        <w:t xml:space="preserve">. “We can be ourselves </w:t>
      </w:r>
      <w:r w:rsidR="004D06C8">
        <w:t>with each other. No</w:t>
      </w:r>
      <w:r w:rsidRPr="00B20F0F">
        <w:t xml:space="preserve">t a </w:t>
      </w:r>
      <w:r w:rsidR="004D06C8">
        <w:t>name so</w:t>
      </w:r>
      <w:r w:rsidRPr="00B20F0F">
        <w:t xml:space="preserve">meone else has given us. No Mrs. No </w:t>
      </w:r>
      <w:r w:rsidR="004D06C8">
        <w:t>lord</w:t>
      </w:r>
      <w:r w:rsidR="005E2564">
        <w:t>. No title for either of us.</w:t>
      </w:r>
      <w:r w:rsidRPr="00B20F0F">
        <w:t>”</w:t>
      </w:r>
    </w:p>
    <w:p w:rsidR="00237D69" w:rsidRPr="00B20F0F" w:rsidRDefault="00237D69" w:rsidP="00A540C5">
      <w:pPr>
        <w:pStyle w:val="Body-TextTx"/>
      </w:pPr>
      <w:r w:rsidRPr="00B20F0F">
        <w:t>Her heart started racing</w:t>
      </w:r>
      <w:r w:rsidR="005E2564">
        <w:t xml:space="preserve"> at the thought</w:t>
      </w:r>
      <w:r w:rsidRPr="00B20F0F">
        <w:t xml:space="preserve">. As horrific as it seemed, she liked that idea. She didn’t want to be Mrs. Feld when she was with him. She wasn’t married, yet she was a Mrs. She wanted to be Brina. But how could she agree to something so unacceptable to the elite of Society? Especially when she had promised to do all she could to see that Blacknight </w:t>
      </w:r>
      <w:r w:rsidR="00104B61">
        <w:t>handled</w:t>
      </w:r>
      <w:r w:rsidR="00B975CC" w:rsidRPr="00B975CC">
        <w:t xml:space="preserve"> </w:t>
      </w:r>
      <w:r w:rsidRPr="00B20F0F">
        <w:t>everything the proper</w:t>
      </w:r>
      <w:r w:rsidR="00A36234">
        <w:t xml:space="preserve"> way</w:t>
      </w:r>
      <w:r w:rsidRPr="00B20F0F">
        <w:t>.</w:t>
      </w:r>
    </w:p>
    <w:p w:rsidR="00237D69" w:rsidRPr="00B20F0F" w:rsidRDefault="00237D69" w:rsidP="00A540C5">
      <w:pPr>
        <w:pStyle w:val="Body-TextTx"/>
      </w:pPr>
      <w:r w:rsidRPr="00B20F0F">
        <w:t>“Are you pondering?” he asked.</w:t>
      </w:r>
    </w:p>
    <w:p w:rsidR="00237D69" w:rsidRPr="00B20F0F" w:rsidRDefault="00237D69" w:rsidP="00A540C5">
      <w:pPr>
        <w:pStyle w:val="Body-TextTx"/>
      </w:pPr>
      <w:r w:rsidRPr="00B20F0F">
        <w:t>“Yes,” she answered honestly.</w:t>
      </w:r>
    </w:p>
    <w:p w:rsidR="00237D69" w:rsidRPr="00B20F0F" w:rsidRDefault="00237D69" w:rsidP="00A540C5">
      <w:pPr>
        <w:pStyle w:val="Body-TextTx"/>
      </w:pPr>
      <w:r w:rsidRPr="00B20F0F">
        <w:t>“Fair enough. Think about it. In the meantime, I’ll call you Brina.”</w:t>
      </w:r>
    </w:p>
    <w:p w:rsidR="00237D69" w:rsidRPr="00B20F0F" w:rsidRDefault="00237D69" w:rsidP="00A540C5">
      <w:pPr>
        <w:pStyle w:val="Body-TextTx"/>
      </w:pPr>
      <w:r w:rsidRPr="00B20F0F">
        <w:t>Her name sounded nice coming from him. Proper or not. She settled more comfortably into the expensive leather-covered cushion and enjoyed the ride for a short time before saying, “You’re suspiciously quiet. I hope you’re not thinking about more rules you can break,” she asked with a mischievous grin.</w:t>
      </w:r>
    </w:p>
    <w:p w:rsidR="00237D69" w:rsidRPr="00B20F0F" w:rsidRDefault="00237D69" w:rsidP="00A540C5">
      <w:pPr>
        <w:pStyle w:val="Body-TextTx"/>
      </w:pPr>
      <w:r w:rsidRPr="00B20F0F">
        <w:t>“I suppose I’ll always break a rule once in a while, but I’ll be careful which ones I do.”</w:t>
      </w:r>
    </w:p>
    <w:p w:rsidR="00237D69" w:rsidRPr="00B20F0F" w:rsidRDefault="00237D69" w:rsidP="00A540C5">
      <w:pPr>
        <w:pStyle w:val="Body-TextTx"/>
      </w:pPr>
      <w:r w:rsidRPr="00B20F0F">
        <w:t>“Be sure that you do,” she answered playfully. “I’m watching you.”</w:t>
      </w:r>
    </w:p>
    <w:p w:rsidR="00136269" w:rsidRDefault="00237D69" w:rsidP="00A540C5">
      <w:pPr>
        <w:pStyle w:val="Body-TextTx"/>
      </w:pPr>
      <w:r w:rsidRPr="00B20F0F">
        <w:t>“So is all of London it seems,” he mumbled under his breath, before turning to look over his shoulder</w:t>
      </w:r>
      <w:r w:rsidR="004D06C8">
        <w:t xml:space="preserve"> again</w:t>
      </w:r>
      <w:r w:rsidRPr="00B20F0F">
        <w:t>.</w:t>
      </w:r>
    </w:p>
    <w:p w:rsidR="00237D69" w:rsidRPr="00B20F0F" w:rsidRDefault="00237D69" w:rsidP="00A540C5">
      <w:pPr>
        <w:pStyle w:val="Body-TextTx"/>
      </w:pPr>
      <w:r w:rsidRPr="00B20F0F">
        <w:t>“You might like to know I saw your cousin Robert at a party.”</w:t>
      </w:r>
    </w:p>
    <w:p w:rsidR="00237D69" w:rsidRPr="00B20F0F" w:rsidRDefault="00237D69" w:rsidP="00A540C5">
      <w:pPr>
        <w:pStyle w:val="Body-TextTx"/>
      </w:pPr>
      <w:r w:rsidRPr="00B20F0F">
        <w:t>“Was he behaving himself?”</w:t>
      </w:r>
    </w:p>
    <w:p w:rsidR="00237D69" w:rsidRPr="00B20F0F" w:rsidRDefault="00237D69" w:rsidP="00A540C5">
      <w:pPr>
        <w:pStyle w:val="Body-TextTx"/>
      </w:pPr>
      <w:r w:rsidRPr="00B20F0F">
        <w:t>“As far as I could tell. He was with Harper again. Both are quite accomplished young men and handle themselves well. They didn’t stay very long which surprised me. Apparently, they were eager to rush through the buffet and get to a card game.”</w:t>
      </w:r>
    </w:p>
    <w:p w:rsidR="00237D69" w:rsidRPr="00B20F0F" w:rsidRDefault="004D06C8" w:rsidP="00A540C5">
      <w:pPr>
        <w:pStyle w:val="Body-TextTx"/>
      </w:pPr>
      <w:r>
        <w:lastRenderedPageBreak/>
        <w:t>The earl</w:t>
      </w:r>
      <w:r w:rsidR="00237D69" w:rsidRPr="00B20F0F">
        <w:t xml:space="preserve"> seemed to think on that for a few moments as he looked straight ahead, but for some reason it caused him to frown. “Did either of them happen to say where it was? The game they were joining?”</w:t>
      </w:r>
    </w:p>
    <w:p w:rsidR="00237D69" w:rsidRPr="00B20F0F" w:rsidRDefault="00237D69" w:rsidP="00A540C5">
      <w:pPr>
        <w:pStyle w:val="Body-TextTx"/>
      </w:pPr>
      <w:r w:rsidRPr="00B20F0F">
        <w:t>“No. But they seemed more interested in it than the bevy of young ladies who were there hoping one, if not both, would pay them some</w:t>
      </w:r>
      <w:r w:rsidR="004D06C8">
        <w:t xml:space="preserve"> notice</w:t>
      </w:r>
      <w:r w:rsidRPr="00B20F0F">
        <w:t xml:space="preserve">. Which </w:t>
      </w:r>
      <w:r w:rsidR="004D06C8">
        <w:t xml:space="preserve">neither </w:t>
      </w:r>
      <w:r w:rsidRPr="00B20F0F">
        <w:t xml:space="preserve">did. </w:t>
      </w:r>
      <w:r w:rsidR="004D06C8">
        <w:t>T</w:t>
      </w:r>
      <w:r w:rsidRPr="00B20F0F">
        <w:t xml:space="preserve">hey spoke, but I didn’t see either </w:t>
      </w:r>
      <w:r w:rsidR="00104B61">
        <w:t xml:space="preserve">one </w:t>
      </w:r>
      <w:r w:rsidRPr="00B20F0F">
        <w:t xml:space="preserve">giving the ladies serious attention. It’s the Season, and belles want to be </w:t>
      </w:r>
      <w:r w:rsidR="004D06C8">
        <w:t xml:space="preserve">courted </w:t>
      </w:r>
      <w:r w:rsidRPr="00B20F0F">
        <w:t>by such handsome, sought</w:t>
      </w:r>
      <w:r w:rsidR="00104B61">
        <w:t>-</w:t>
      </w:r>
      <w:r w:rsidRPr="00B20F0F">
        <w:t>after gentlemen as they are. Perhaps when you stopped Mr. Browning from marrying in Paris it put him off romance for a time.”</w:t>
      </w:r>
    </w:p>
    <w:p w:rsidR="00136269" w:rsidRDefault="004D06C8" w:rsidP="00A540C5">
      <w:pPr>
        <w:pStyle w:val="Body-TextTx"/>
      </w:pPr>
      <w:r>
        <w:t xml:space="preserve">Blacknight shrugged. </w:t>
      </w:r>
      <w:r w:rsidR="00237D69" w:rsidRPr="00B20F0F">
        <w:t>“It does appear the</w:t>
      </w:r>
      <w:r>
        <w:t xml:space="preserve"> two</w:t>
      </w:r>
      <w:r w:rsidR="00237D69" w:rsidRPr="00B20F0F">
        <w:t xml:space="preserve"> are more interested in </w:t>
      </w:r>
      <w:r>
        <w:t>their games</w:t>
      </w:r>
      <w:r w:rsidR="00237D69" w:rsidRPr="00B20F0F">
        <w:t xml:space="preserve"> right now but that’s not so unusual. </w:t>
      </w:r>
      <w:r>
        <w:t>All men want to be good at the tables.</w:t>
      </w:r>
      <w:r w:rsidR="00237D69" w:rsidRPr="00B20F0F">
        <w:t>”</w:t>
      </w:r>
    </w:p>
    <w:p w:rsidR="00136269" w:rsidRDefault="00237D69" w:rsidP="00A540C5">
      <w:pPr>
        <w:pStyle w:val="Body-TextTx"/>
      </w:pPr>
      <w:r w:rsidRPr="00B20F0F">
        <w:t xml:space="preserve">Their behavior hadn’t seemed normal to Brina. Certainly not Harper’s anyway. He’d always enjoyed flattering the ladies with his </w:t>
      </w:r>
      <w:r w:rsidR="004D06C8">
        <w:t>cheerful smiles</w:t>
      </w:r>
      <w:r w:rsidRPr="00B20F0F">
        <w:t>, and he’d never really been into cards and gambling—until he befriended Mr. Browning</w:t>
      </w:r>
      <w:r w:rsidR="004D06C8">
        <w:t xml:space="preserve">. For a moment she thought she might tell the earl but decided against it. She was sure he didn’t want to hear </w:t>
      </w:r>
      <w:r w:rsidRPr="00B20F0F">
        <w:t>his cousin was a bad influence on Harper.</w:t>
      </w:r>
      <w:r w:rsidR="00104B61">
        <w:t xml:space="preserve"> Blacknight was probably just as fond of his cousin as Brina was of hers.</w:t>
      </w:r>
    </w:p>
    <w:p w:rsidR="00237D69" w:rsidRPr="00B20F0F" w:rsidRDefault="00237D69" w:rsidP="00A540C5">
      <w:pPr>
        <w:pStyle w:val="Body-TextTx"/>
      </w:pPr>
      <w:r w:rsidRPr="00B20F0F">
        <w:t>When they turned toward the business district of St. James, the earl glanced at her and said, “Look behind us and tell me if you see a cabriolet in the distance.”</w:t>
      </w:r>
    </w:p>
    <w:p w:rsidR="00237D69" w:rsidRPr="00B20F0F" w:rsidRDefault="00237D69" w:rsidP="00A540C5">
      <w:pPr>
        <w:pStyle w:val="Body-TextTx"/>
      </w:pPr>
      <w:r w:rsidRPr="00B20F0F">
        <w:t>She peered over her shoulder nearest Zane and caught the scents of his clean-shaven face and the fine wool coat</w:t>
      </w:r>
      <w:r w:rsidR="00FE6374">
        <w:t xml:space="preserve"> and it distracted her for a moment</w:t>
      </w:r>
      <w:r w:rsidRPr="00B20F0F">
        <w:t>. “Yes. Why do you ask?”</w:t>
      </w:r>
    </w:p>
    <w:p w:rsidR="00237D69" w:rsidRPr="00B20F0F" w:rsidRDefault="00237D69" w:rsidP="00A540C5">
      <w:pPr>
        <w:pStyle w:val="Body-TextTx"/>
      </w:pPr>
      <w:r w:rsidRPr="00B20F0F">
        <w:t xml:space="preserve">“I saw it out of the corner of my eye when we made the turn. It’s the same one that was parked on </w:t>
      </w:r>
      <w:r w:rsidR="00104B61">
        <w:t>the</w:t>
      </w:r>
      <w:r w:rsidRPr="00B20F0F">
        <w:t xml:space="preserve"> street when we left your house.”</w:t>
      </w:r>
    </w:p>
    <w:p w:rsidR="00237D69" w:rsidRPr="00B20F0F" w:rsidRDefault="00237D69" w:rsidP="00A540C5">
      <w:pPr>
        <w:pStyle w:val="Body-TextTx"/>
      </w:pPr>
      <w:r w:rsidRPr="00B20F0F">
        <w:t>“How can you know that?”</w:t>
      </w:r>
    </w:p>
    <w:p w:rsidR="00237D69" w:rsidRPr="00B20F0F" w:rsidRDefault="00237D69" w:rsidP="00A540C5">
      <w:pPr>
        <w:pStyle w:val="Body-TextTx"/>
      </w:pPr>
      <w:r w:rsidRPr="00B20F0F">
        <w:t>“A man knows carriages, Brina. Especially ones that aren’t well</w:t>
      </w:r>
      <w:r w:rsidR="00136269">
        <w:t>-</w:t>
      </w:r>
      <w:r w:rsidRPr="00B20F0F">
        <w:t>maintained.”</w:t>
      </w:r>
    </w:p>
    <w:p w:rsidR="00237D69" w:rsidRPr="00B20F0F" w:rsidRDefault="00237D69" w:rsidP="00A540C5">
      <w:pPr>
        <w:pStyle w:val="Body-TextTx"/>
      </w:pPr>
      <w:r w:rsidRPr="00B20F0F">
        <w:lastRenderedPageBreak/>
        <w:t>She smiled at him, accepting the simple answer. “Is there something wrong with him falling in line behind us?”</w:t>
      </w:r>
    </w:p>
    <w:p w:rsidR="00237D69" w:rsidRPr="00B20F0F" w:rsidRDefault="00237D69" w:rsidP="00A540C5">
      <w:pPr>
        <w:pStyle w:val="Body-TextTx"/>
      </w:pPr>
      <w:r w:rsidRPr="00B20F0F">
        <w:t>“Not if that is all he’s doing.”</w:t>
      </w:r>
    </w:p>
    <w:p w:rsidR="00237D69" w:rsidRPr="00B20F0F" w:rsidRDefault="00237D69" w:rsidP="00A540C5">
      <w:pPr>
        <w:pStyle w:val="Body-TextTx"/>
      </w:pPr>
      <w:r w:rsidRPr="00B20F0F">
        <w:t>“Perhaps like us, he’s going nowhere specific and simply riding around to enjoy the lovely day.”</w:t>
      </w:r>
    </w:p>
    <w:p w:rsidR="00237D69" w:rsidRPr="00B20F0F" w:rsidRDefault="00237D69" w:rsidP="00A540C5">
      <w:pPr>
        <w:pStyle w:val="Body-TextTx"/>
      </w:pPr>
      <w:r w:rsidRPr="00B20F0F">
        <w:t>“That’s unlikely. If I slow down, he does. When I speed up. He does. I’m going to turn at the next street which will put us going back in the direction we were coming from. Watch and tell me if he does the same.”</w:t>
      </w:r>
    </w:p>
    <w:p w:rsidR="00237D69" w:rsidRPr="00B20F0F" w:rsidRDefault="00237D69" w:rsidP="00A540C5">
      <w:pPr>
        <w:pStyle w:val="Body-TextTx"/>
      </w:pPr>
      <w:r w:rsidRPr="00B20F0F">
        <w:t>That had her interest. After they made the turn, she strained her neck to keep looking and suddenly the cabriolet came into sight. “Yes,” she said, growing more intrigued</w:t>
      </w:r>
      <w:r w:rsidR="00FE6374">
        <w:t xml:space="preserve"> by what was happening</w:t>
      </w:r>
      <w:r w:rsidRPr="00B20F0F">
        <w:t>. “It’s still behind us.”</w:t>
      </w:r>
    </w:p>
    <w:p w:rsidR="00237D69" w:rsidRPr="00B20F0F" w:rsidRDefault="00237D69" w:rsidP="00A540C5">
      <w:pPr>
        <w:pStyle w:val="Body-TextTx"/>
      </w:pPr>
      <w:r w:rsidRPr="00B20F0F">
        <w:t>Glancing her way, he frowned again, and said, “I think we’re being followed. I’ve had that feeling for the past couple of days. I’ve started watching my surroundings. In addition to spyglasses, as you mentioned, tailing people is one of the ways scandal sheets get the information they publish.”</w:t>
      </w:r>
    </w:p>
    <w:p w:rsidR="00136269" w:rsidRDefault="00237D69" w:rsidP="00A540C5">
      <w:pPr>
        <w:pStyle w:val="Body-TextTx"/>
      </w:pPr>
      <w:r w:rsidRPr="00B20F0F">
        <w:t>An uneasy feeling stole over Brina. Suddenly, she wanted to scoot closer to Zane. She wanted to reach over and lay her hand on his shoulder</w:t>
      </w:r>
      <w:r w:rsidR="00104B61">
        <w:t xml:space="preserve"> or his knee, anywhere as long as she felt his strength and comfort.</w:t>
      </w:r>
      <w:r w:rsidRPr="00B20F0F">
        <w:t xml:space="preserve"> But, if whoever was in that carriage was actually follow</w:t>
      </w:r>
      <w:r w:rsidR="00104B61">
        <w:t>ed</w:t>
      </w:r>
      <w:r w:rsidRPr="00B20F0F">
        <w:t xml:space="preserve"> them, it was best she not move.</w:t>
      </w:r>
    </w:p>
    <w:p w:rsidR="00136269" w:rsidRDefault="00237D69" w:rsidP="00A540C5">
      <w:pPr>
        <w:pStyle w:val="Body-TextTx"/>
      </w:pPr>
      <w:r w:rsidRPr="00B20F0F">
        <w:t>“I’ve heard some people will go to extraordinary lengths to get gossip for their columns,” she said, remembering some of the outlandish stories that had been written over the years, such as gentlemen having been seen jumping out of bedroom windows. “It’s abhorrent really.”</w:t>
      </w:r>
    </w:p>
    <w:p w:rsidR="00237D69" w:rsidRPr="00B20F0F" w:rsidRDefault="00237D69" w:rsidP="00A540C5">
      <w:pPr>
        <w:pStyle w:val="Body-TextTx"/>
      </w:pPr>
      <w:r w:rsidRPr="00B20F0F">
        <w:t xml:space="preserve">“Men have wagered a lot of money on whether or not you will accept my proposal by the </w:t>
      </w:r>
      <w:r w:rsidRPr="00B20F0F">
        <w:lastRenderedPageBreak/>
        <w:t>end of the Season,” Zane said. “Whether they win or lose depends on what I do or don’t do.”</w:t>
      </w:r>
    </w:p>
    <w:p w:rsidR="00237D69" w:rsidRPr="00B20F0F" w:rsidRDefault="00237D69" w:rsidP="00A540C5">
      <w:pPr>
        <w:pStyle w:val="Body-TextTx"/>
      </w:pPr>
      <w:r w:rsidRPr="00B20F0F">
        <w:t>“Because of the demands I put on you</w:t>
      </w:r>
      <w:r w:rsidR="00104B61">
        <w:t>?</w:t>
      </w:r>
      <w:r w:rsidRPr="00B20F0F">
        <w:t>”</w:t>
      </w:r>
    </w:p>
    <w:p w:rsidR="00237D69" w:rsidRPr="00B20F0F" w:rsidRDefault="00237D69" w:rsidP="00A540C5">
      <w:pPr>
        <w:pStyle w:val="Body-TextTx"/>
      </w:pPr>
      <w:r w:rsidRPr="00B20F0F">
        <w:t>“No,” he said firmly. “You share no blame in this. It started by me making that first wager.” He glanced over to her. “You have no need to worry that you are being watched when I’m not with you. It’s not you they’re worried about.”</w:t>
      </w:r>
    </w:p>
    <w:p w:rsidR="00237D69" w:rsidRPr="00B20F0F" w:rsidRDefault="00237D69" w:rsidP="00A540C5">
      <w:pPr>
        <w:pStyle w:val="Body-TextTx"/>
      </w:pPr>
      <w:r w:rsidRPr="00B20F0F">
        <w:t>“You think someone is trying to catch you playing cards, having a sip of wine or</w:t>
      </w:r>
      <w:r w:rsidR="00136269">
        <w:t>—</w:t>
      </w:r>
      <w:r w:rsidRPr="00B20F0F">
        <w:t>” She didn’t want to think about him being with a woman.</w:t>
      </w:r>
    </w:p>
    <w:p w:rsidR="00237D69" w:rsidRPr="00B20F0F" w:rsidRDefault="00237D69" w:rsidP="00A540C5">
      <w:pPr>
        <w:pStyle w:val="Body-TextTx"/>
      </w:pPr>
      <w:r w:rsidRPr="00B20F0F">
        <w:t>“Yes. All of it. That’s the way some men are. Unscrupulous men. It’s no longer only the members of White’s who have entered into the gaming of the original wager</w:t>
      </w:r>
      <w:r w:rsidR="00FE6374">
        <w:t xml:space="preserve"> and the one between us</w:t>
      </w:r>
      <w:r w:rsidRPr="00B20F0F">
        <w:t xml:space="preserve">. Others have taken </w:t>
      </w:r>
      <w:r w:rsidR="00FE6374">
        <w:t>them</w:t>
      </w:r>
      <w:r w:rsidRPr="00B20F0F">
        <w:t xml:space="preserve"> and made their own bets. I</w:t>
      </w:r>
      <w:r w:rsidR="00FE6374">
        <w:t>’ve heard a</w:t>
      </w:r>
      <w:r w:rsidRPr="00B20F0F">
        <w:t xml:space="preserve"> few will either win or lose small fortune</w:t>
      </w:r>
      <w:r w:rsidR="00FE6374">
        <w:t>s</w:t>
      </w:r>
      <w:r w:rsidRPr="00B20F0F">
        <w:t xml:space="preserve"> depending on the outcome.”</w:t>
      </w:r>
    </w:p>
    <w:p w:rsidR="00136269" w:rsidRDefault="00237D69" w:rsidP="00A540C5">
      <w:pPr>
        <w:pStyle w:val="Body-TextTx"/>
      </w:pPr>
      <w:r w:rsidRPr="00B20F0F">
        <w:t>“I heard that, too. It’s appalling that so many people are gaming on the outcome of our situation. You’ll probably have someone watching you every day now. I didn’t think about that.”</w:t>
      </w:r>
    </w:p>
    <w:p w:rsidR="00136269" w:rsidRDefault="00237D69" w:rsidP="00A540C5">
      <w:pPr>
        <w:pStyle w:val="Body-TextTx"/>
      </w:pPr>
      <w:r w:rsidRPr="00B20F0F">
        <w:t>He smiled. “I can handle the tailing, Brina. It matters not to me that I’m shadowed. But if anyone should start bothering you, I’ll have to get involved.”</w:t>
      </w:r>
    </w:p>
    <w:p w:rsidR="00237D69" w:rsidRPr="00B20F0F" w:rsidRDefault="00237D69" w:rsidP="00A540C5">
      <w:pPr>
        <w:pStyle w:val="Body-TextTx"/>
      </w:pPr>
      <w:r w:rsidRPr="00B20F0F">
        <w:t>She believed he would.</w:t>
      </w:r>
    </w:p>
    <w:p w:rsidR="00237D69" w:rsidRPr="00B20F0F" w:rsidRDefault="00237D69" w:rsidP="00A540C5">
      <w:pPr>
        <w:pStyle w:val="Body-TextTx"/>
      </w:pPr>
      <w:r w:rsidRPr="00B20F0F">
        <w:t xml:space="preserve">They rode in silence for a few minutes. Long enough for her thoughts to expand on how outrageous people were being and </w:t>
      </w:r>
      <w:r w:rsidR="00FE6374">
        <w:t xml:space="preserve">for </w:t>
      </w:r>
      <w:r w:rsidRPr="00B20F0F">
        <w:t>apprehensiveness to morph into outrage. She didn’t like the idea of anyone invading her privacy.</w:t>
      </w:r>
    </w:p>
    <w:p w:rsidR="00237D69" w:rsidRPr="006E5918" w:rsidRDefault="00237D69" w:rsidP="00A540C5">
      <w:pPr>
        <w:pStyle w:val="Body-TextTx"/>
      </w:pPr>
      <w:r w:rsidRPr="006E5918">
        <w:rPr>
          <w:rStyle w:val="itali"/>
        </w:rPr>
        <w:t>Their privacy.</w:t>
      </w:r>
    </w:p>
    <w:p w:rsidR="00237D69" w:rsidRPr="00B20F0F" w:rsidRDefault="00237D69" w:rsidP="00A540C5">
      <w:pPr>
        <w:pStyle w:val="Body-TextTx"/>
      </w:pPr>
      <w:r w:rsidRPr="00B20F0F">
        <w:t>She looked over at him and said, “It’s true you started this wager, but now we are in it together. The nerve of some gossip-seeking scoundrel wanting to spy on us</w:t>
      </w:r>
      <w:r w:rsidR="00FE6374">
        <w:t>, no matter the reason,</w:t>
      </w:r>
      <w:r w:rsidRPr="00B20F0F">
        <w:t xml:space="preserve"> is beyond the pale. And for their own gain.”</w:t>
      </w:r>
    </w:p>
    <w:p w:rsidR="00136269" w:rsidRDefault="00237D69" w:rsidP="00A540C5">
      <w:pPr>
        <w:pStyle w:val="Body-TextTx"/>
      </w:pPr>
      <w:r w:rsidRPr="00B20F0F">
        <w:lastRenderedPageBreak/>
        <w:t xml:space="preserve">“It could be someone who only wants to write about where we’re going and what we’re doing. It may not have anything to do with whether or not I take </w:t>
      </w:r>
      <w:r w:rsidR="00FE6374">
        <w:t xml:space="preserve">a </w:t>
      </w:r>
      <w:r w:rsidRPr="00B20F0F">
        <w:t>drink or slip in a hand of cards.”</w:t>
      </w:r>
    </w:p>
    <w:p w:rsidR="00237D69" w:rsidRPr="00B20F0F" w:rsidRDefault="00237D69" w:rsidP="00A540C5">
      <w:pPr>
        <w:pStyle w:val="Body-TextTx"/>
      </w:pPr>
      <w:r w:rsidRPr="00B20F0F">
        <w:t>“It’s still wrong to spy on us. Speed up and we’ll lose him.”</w:t>
      </w:r>
    </w:p>
    <w:p w:rsidR="00237D69" w:rsidRPr="00B20F0F" w:rsidRDefault="00237D69" w:rsidP="00A540C5">
      <w:pPr>
        <w:pStyle w:val="Body-TextTx"/>
      </w:pPr>
      <w:r w:rsidRPr="00B20F0F">
        <w:t>Zane glanced at her and gave a wiry grin. “</w:t>
      </w:r>
      <w:r w:rsidR="00FE6374">
        <w:t xml:space="preserve">I can’t believe you said that. </w:t>
      </w:r>
      <w:r w:rsidRPr="00B20F0F">
        <w:t>Gentlemen are not supposed to drive fast when a lady is with them.”</w:t>
      </w:r>
    </w:p>
    <w:p w:rsidR="00237D69" w:rsidRPr="00B20F0F" w:rsidRDefault="00237D69" w:rsidP="00A540C5">
      <w:pPr>
        <w:pStyle w:val="Body-TextTx"/>
      </w:pPr>
      <w:r w:rsidRPr="00B20F0F">
        <w:t xml:space="preserve">He was right, of course. </w:t>
      </w:r>
      <w:r w:rsidR="00FE6374">
        <w:t xml:space="preserve">She was being quite scandalous for a lady of the ton. </w:t>
      </w:r>
      <w:r w:rsidRPr="00B20F0F">
        <w:t xml:space="preserve">“No. </w:t>
      </w:r>
      <w:r w:rsidR="00104B61">
        <w:t>However,</w:t>
      </w:r>
      <w:r w:rsidR="00FE6374">
        <w:t xml:space="preserve"> as you and I have established</w:t>
      </w:r>
      <w:r w:rsidR="00104B61">
        <w:t>,</w:t>
      </w:r>
      <w:r w:rsidR="00FE6374">
        <w:t xml:space="preserve"> some rules</w:t>
      </w:r>
      <w:r w:rsidRPr="00B20F0F">
        <w:t xml:space="preserve"> don’t apply to us. Not today anyway. I’m not happy we are being followed.”</w:t>
      </w:r>
    </w:p>
    <w:p w:rsidR="00237D69" w:rsidRPr="00B20F0F" w:rsidRDefault="00237D69" w:rsidP="00A540C5">
      <w:pPr>
        <w:pStyle w:val="Body-TextTx"/>
      </w:pPr>
      <w:r w:rsidRPr="00B20F0F">
        <w:t>“You aren’t afraid to go fast?”</w:t>
      </w:r>
    </w:p>
    <w:p w:rsidR="00237D69" w:rsidRPr="00B20F0F" w:rsidRDefault="00237D69" w:rsidP="00A540C5">
      <w:pPr>
        <w:pStyle w:val="Body-TextTx"/>
      </w:pPr>
      <w:r w:rsidRPr="00B20F0F">
        <w:t>She thought about that. “No. I don’t think so. I can’t say I’ve ever been in a curricle that has been driven very fast. A coach once when Stewart and I were traveling to his brother’s estate. We were running late and he told the driver not to hold the leather. I don’t remember it as being frightful.”</w:t>
      </w:r>
    </w:p>
    <w:p w:rsidR="00136269" w:rsidRDefault="00237D69" w:rsidP="00A540C5">
      <w:pPr>
        <w:pStyle w:val="Body-TextTx"/>
      </w:pPr>
      <w:r w:rsidRPr="00B20F0F">
        <w:t xml:space="preserve">“Speeding along in this </w:t>
      </w:r>
      <w:r w:rsidR="001E44E8">
        <w:t xml:space="preserve">lightweight </w:t>
      </w:r>
      <w:r w:rsidRPr="00B20F0F">
        <w:t>carriage would be nothing like a fast jostling ride on a coach loaded with people and trunks.”</w:t>
      </w:r>
    </w:p>
    <w:p w:rsidR="00FE6374" w:rsidRDefault="00237D69" w:rsidP="00A540C5">
      <w:pPr>
        <w:pStyle w:val="Body-TextTx"/>
      </w:pPr>
      <w:r w:rsidRPr="00B20F0F">
        <w:t>She glanced over her shoulder again. The cabriolet was still behind them.</w:t>
      </w:r>
      <w:r w:rsidR="00FE6374">
        <w:t xml:space="preserve"> Though he wasn’t close, she could see there was only one man in the carriage. His hat and cloak were black, but she couldn’t tell much else about him.</w:t>
      </w:r>
    </w:p>
    <w:p w:rsidR="00237D69" w:rsidRPr="00B20F0F" w:rsidRDefault="001E44E8" w:rsidP="00A540C5">
      <w:pPr>
        <w:pStyle w:val="Body-TextTx"/>
      </w:pPr>
      <w:r>
        <w:t xml:space="preserve">Brina gave him a defiant stare. </w:t>
      </w:r>
      <w:r w:rsidR="00237D69" w:rsidRPr="00B20F0F">
        <w:t>“Let’s lose him, Zane.”</w:t>
      </w:r>
    </w:p>
    <w:p w:rsidR="00237D69" w:rsidRPr="00B20F0F" w:rsidRDefault="00237D69" w:rsidP="00A540C5">
      <w:pPr>
        <w:pStyle w:val="Body-TextTx"/>
      </w:pPr>
      <w:r w:rsidRPr="00B20F0F">
        <w:t>He angled his head toward her, his expression pensive. “I like your idea, but it would be too dangerous. Curricles can turn over easily.”</w:t>
      </w:r>
    </w:p>
    <w:p w:rsidR="00136269" w:rsidRDefault="00237D69" w:rsidP="00A540C5">
      <w:pPr>
        <w:pStyle w:val="Body-TextTx"/>
      </w:pPr>
      <w:r w:rsidRPr="00B20F0F">
        <w:t>“Are you not skillful with them and horses?”</w:t>
      </w:r>
    </w:p>
    <w:p w:rsidR="00136269" w:rsidRDefault="00237D69" w:rsidP="00A540C5">
      <w:pPr>
        <w:pStyle w:val="Body-TextTx"/>
      </w:pPr>
      <w:r w:rsidRPr="00B20F0F">
        <w:lastRenderedPageBreak/>
        <w:t>“One of the best,” he answered without sounding the least bit boastful.</w:t>
      </w:r>
    </w:p>
    <w:p w:rsidR="00237D69" w:rsidRPr="00B20F0F" w:rsidRDefault="00237D69" w:rsidP="00A540C5">
      <w:pPr>
        <w:pStyle w:val="Body-TextTx"/>
      </w:pPr>
      <w:r w:rsidRPr="00B20F0F">
        <w:t>“Then forget chivalry and let’s do it.</w:t>
      </w:r>
      <w:r w:rsidR="001E44E8" w:rsidRPr="001E44E8">
        <w:t xml:space="preserve"> </w:t>
      </w:r>
      <w:r w:rsidR="001E44E8">
        <w:t>You are absolved of any responsibility that may happen, Zane.</w:t>
      </w:r>
      <w:r w:rsidRPr="00B20F0F">
        <w:t>”</w:t>
      </w:r>
    </w:p>
    <w:p w:rsidR="00136269" w:rsidRDefault="00237D69" w:rsidP="00A540C5">
      <w:pPr>
        <w:pStyle w:val="Body-TextTx"/>
      </w:pPr>
      <w:r w:rsidRPr="00B20F0F">
        <w:t>He seemed to study on that for a moment before sighing and then saying, “It won’t be the first time I’ve done something dangerous. First, you have to secure yourself. Feet flat to the floor. Take off your gloves and grab hold of the seat handle and—” He took his elbow and pushed his coat aside. “Grab hold of the waistband of my trousers.</w:t>
      </w:r>
      <w:r w:rsidR="001E44E8">
        <w:t xml:space="preserve">” </w:t>
      </w:r>
      <w:r w:rsidRPr="00B20F0F">
        <w:t xml:space="preserve">He </w:t>
      </w:r>
      <w:r w:rsidR="001E44E8">
        <w:t xml:space="preserve">stopped and </w:t>
      </w:r>
      <w:r w:rsidRPr="00B20F0F">
        <w:t>smiled. “</w:t>
      </w:r>
      <w:r w:rsidR="001E44E8">
        <w:t xml:space="preserve">Don’t worry. </w:t>
      </w:r>
      <w:r w:rsidRPr="00B20F0F">
        <w:t>I’ll be managing the reins so I’m not likely to accost you.”</w:t>
      </w:r>
    </w:p>
    <w:p w:rsidR="00237D69" w:rsidRPr="00B20F0F" w:rsidRDefault="00237D69" w:rsidP="00A540C5">
      <w:pPr>
        <w:pStyle w:val="Body-TextTx"/>
      </w:pPr>
      <w:r w:rsidRPr="00B20F0F">
        <w:t>“That’s not what I was thinking,” she said, and then added, “I was wondering why I should take off my gloves.”</w:t>
      </w:r>
    </w:p>
    <w:p w:rsidR="00237D69" w:rsidRPr="00B20F0F" w:rsidRDefault="00237D69" w:rsidP="00A540C5">
      <w:pPr>
        <w:pStyle w:val="Body-TextTx"/>
      </w:pPr>
      <w:r w:rsidRPr="00B20F0F">
        <w:t>“It’s necessary. Your gloves aren’t leather. The fabric might slip on the handle causing you to lose your grip. You need a firm, solid hold. Don’t be shy. If we’re going to do this, we have to do it right and with all caution for your safety.”</w:t>
      </w:r>
    </w:p>
    <w:p w:rsidR="00136269" w:rsidRDefault="00237D69" w:rsidP="00A540C5">
      <w:pPr>
        <w:pStyle w:val="Body-TextTx"/>
      </w:pPr>
      <w:r w:rsidRPr="00B20F0F">
        <w:t>She quickly took off her gloves, stuffed them into the pocket of her cape and looked back to him for more instructions.</w:t>
      </w:r>
    </w:p>
    <w:p w:rsidR="00136269" w:rsidRDefault="00237D69" w:rsidP="00A540C5">
      <w:pPr>
        <w:pStyle w:val="Body-TextTx"/>
      </w:pPr>
      <w:r w:rsidRPr="00B20F0F">
        <w:t xml:space="preserve">“One hand on the arm of the seat and with the other slide your fingers about two inches past my waistband. Make a fist and don’t let go for anything. </w:t>
      </w:r>
      <w:r w:rsidR="0016129B">
        <w:t>W</w:t>
      </w:r>
      <w:r w:rsidRPr="00B20F0F">
        <w:t>e’ll be taking some corners fast. I don’t want you to get hurt.”</w:t>
      </w:r>
    </w:p>
    <w:p w:rsidR="00237D69" w:rsidRPr="00B20F0F" w:rsidRDefault="00237D69" w:rsidP="00A540C5">
      <w:pPr>
        <w:pStyle w:val="Body-TextTx"/>
      </w:pPr>
      <w:r w:rsidRPr="00B20F0F">
        <w:t xml:space="preserve">Excitement built inside her. Instead of </w:t>
      </w:r>
      <w:r w:rsidR="001E44E8">
        <w:t>flee</w:t>
      </w:r>
      <w:r w:rsidRPr="00B20F0F">
        <w:t xml:space="preserve"> down </w:t>
      </w:r>
      <w:r w:rsidR="001E44E8">
        <w:t xml:space="preserve">underground tunnels in an old chateau </w:t>
      </w:r>
      <w:r w:rsidRPr="00B20F0F">
        <w:t>with him, she would be speeding down the streets of London in a carriage with him.</w:t>
      </w:r>
    </w:p>
    <w:p w:rsidR="00BF71AF" w:rsidRDefault="00237D69" w:rsidP="00A540C5">
      <w:pPr>
        <w:pStyle w:val="Body-TextTx"/>
      </w:pPr>
      <w:r w:rsidRPr="00B20F0F">
        <w:t xml:space="preserve">Without further thought, she reached over and lifted the tale of his waistcoat and slid all four of her fingers between his shirt and trousers. His body firm, lean, and warm as a winter fire. Closing her thumb around the outside of the fabric she made a tight fist. She then steadied herself </w:t>
      </w:r>
      <w:r w:rsidRPr="00B20F0F">
        <w:lastRenderedPageBreak/>
        <w:t>with her feet.</w:t>
      </w:r>
      <w:r w:rsidR="001E44E8">
        <w:t xml:space="preserve"> She realized this was as intimate </w:t>
      </w:r>
      <w:r w:rsidR="00BF71AF">
        <w:t xml:space="preserve">and </w:t>
      </w:r>
      <w:r w:rsidR="001E44E8">
        <w:t xml:space="preserve">as </w:t>
      </w:r>
      <w:r w:rsidR="00022BB2">
        <w:t xml:space="preserve">outrageous </w:t>
      </w:r>
      <w:r w:rsidR="001E44E8">
        <w:t xml:space="preserve">as calling </w:t>
      </w:r>
      <w:r w:rsidR="00BF71AF">
        <w:t xml:space="preserve">an earl by his </w:t>
      </w:r>
      <w:r w:rsidR="001E44E8">
        <w:t>first name</w:t>
      </w:r>
      <w:r w:rsidR="00BF71AF">
        <w:t>. It simply wasn’t done.</w:t>
      </w:r>
      <w:r w:rsidR="00022BB2">
        <w:t xml:space="preserve"> </w:t>
      </w:r>
      <w:r w:rsidR="00BF71AF">
        <w:t>B</w:t>
      </w:r>
      <w:r w:rsidR="00022BB2">
        <w:t>ut for some reason</w:t>
      </w:r>
      <w:r w:rsidR="00BF71AF">
        <w:t>,</w:t>
      </w:r>
      <w:r w:rsidR="00022BB2">
        <w:t xml:space="preserve"> it </w:t>
      </w:r>
      <w:r w:rsidR="00BF71AF">
        <w:t xml:space="preserve">felt </w:t>
      </w:r>
      <w:r w:rsidR="00022BB2">
        <w:t>freeing to make the decision</w:t>
      </w:r>
      <w:r w:rsidR="00BF71AF">
        <w:t xml:space="preserve"> to do them anyway.</w:t>
      </w:r>
    </w:p>
    <w:p w:rsidR="00136269" w:rsidRDefault="00237D69" w:rsidP="00A540C5">
      <w:pPr>
        <w:pStyle w:val="Body-TextTx"/>
      </w:pPr>
      <w:r w:rsidRPr="00B20F0F">
        <w:t>Zane spread his legs. From the bottom of her hip to her knee his thigh pressed tightly against hers. His warmth made her want to slip closer to him and snuggle deep into his strong, protective embrace.</w:t>
      </w:r>
    </w:p>
    <w:p w:rsidR="00136269" w:rsidRDefault="00237D69" w:rsidP="00A540C5">
      <w:pPr>
        <w:pStyle w:val="Body-TextTx"/>
      </w:pPr>
      <w:r w:rsidRPr="00B20F0F">
        <w:t xml:space="preserve">His hands tightened on the reins. “Don’t let go </w:t>
      </w:r>
      <w:r w:rsidR="00BF71AF">
        <w:t xml:space="preserve">of me </w:t>
      </w:r>
      <w:r w:rsidRPr="00B20F0F">
        <w:t>for any reason.”</w:t>
      </w:r>
    </w:p>
    <w:p w:rsidR="00136269" w:rsidRDefault="00237D69" w:rsidP="00A540C5">
      <w:pPr>
        <w:pStyle w:val="Body-TextTx"/>
      </w:pPr>
      <w:r w:rsidRPr="00B20F0F">
        <w:t>Brina gripped his trousers and the handle tighter and smiled at him. “I’ll manage myself. You handle the horses.”</w:t>
      </w:r>
    </w:p>
    <w:p w:rsidR="00237D69" w:rsidRPr="00B20F0F" w:rsidRDefault="00237D69" w:rsidP="00A540C5">
      <w:pPr>
        <w:pStyle w:val="Body-TextTx"/>
      </w:pPr>
      <w:r w:rsidRPr="00B20F0F">
        <w:t>“One. Two. Three.”</w:t>
      </w:r>
    </w:p>
    <w:p w:rsidR="00237D69" w:rsidRPr="00B20F0F" w:rsidRDefault="00237D69" w:rsidP="00A540C5">
      <w:pPr>
        <w:pStyle w:val="Body-TextTx"/>
      </w:pPr>
      <w:r w:rsidRPr="00B20F0F">
        <w:t>The earl brought the reins down hard and yelled. The curricle lurched, and then jolted violently. She was thrown backward and then forward as the horses took off galloping. Wind whipped her face and tore at her and bonnet. The road suddenly became bumpier, at times lifting Brina out of her seat. They came up quickly behind two riders. Zane didn’t slow his pace but pulled on the reins and directed the horses around them.</w:t>
      </w:r>
    </w:p>
    <w:p w:rsidR="00237D69" w:rsidRPr="00B20F0F" w:rsidRDefault="00237D69" w:rsidP="00A540C5">
      <w:pPr>
        <w:pStyle w:val="Body-TextTx"/>
      </w:pPr>
      <w:r w:rsidRPr="00B20F0F">
        <w:t>“Slow down, you bloody jug-bitten hell-bounder!” one of the men shouted with his fist raised and pumping in the air.</w:t>
      </w:r>
    </w:p>
    <w:p w:rsidR="00237D69" w:rsidRPr="00B20F0F" w:rsidRDefault="00237D69" w:rsidP="00A540C5">
      <w:pPr>
        <w:pStyle w:val="Body-TextTx"/>
      </w:pPr>
      <w:r w:rsidRPr="00B20F0F">
        <w:t>Brina looked back at him and yelled, “Have some heart you pickle-head! We’re in a hurry!”</w:t>
      </w:r>
    </w:p>
    <w:p w:rsidR="00237D69" w:rsidRPr="00B20F0F" w:rsidRDefault="00237D69" w:rsidP="00A540C5">
      <w:pPr>
        <w:pStyle w:val="Body-TextTx"/>
      </w:pPr>
      <w:r w:rsidRPr="00B20F0F">
        <w:t>She heard Zane laughing and she looked at him again. His concentration was on the horses, but he said, “Did you yell at that man and call him a pickle</w:t>
      </w:r>
      <w:r w:rsidR="00104B61">
        <w:t>-</w:t>
      </w:r>
      <w:r w:rsidRPr="00B20F0F">
        <w:t>head?”</w:t>
      </w:r>
    </w:p>
    <w:p w:rsidR="00104B61" w:rsidRDefault="00237D69" w:rsidP="00A540C5">
      <w:pPr>
        <w:pStyle w:val="Body-TextTx"/>
      </w:pPr>
      <w:r w:rsidRPr="00B20F0F">
        <w:t xml:space="preserve">Yes. She did. It surprised her, too. </w:t>
      </w:r>
      <w:r w:rsidR="00BF71AF">
        <w:t>It was so unlike her to be adventurous in her attitude. Being with Zane made her thinking and doing things she would</w:t>
      </w:r>
      <w:r w:rsidR="00104B61">
        <w:t>n’t</w:t>
      </w:r>
      <w:r w:rsidR="00BF71AF">
        <w:t xml:space="preserve"> have done or said before.</w:t>
      </w:r>
    </w:p>
    <w:p w:rsidR="00BF71AF" w:rsidRDefault="00BF71AF" w:rsidP="00A540C5">
      <w:pPr>
        <w:pStyle w:val="Body-TextTx"/>
      </w:pPr>
      <w:r>
        <w:lastRenderedPageBreak/>
        <w:t>And it all felt natural.</w:t>
      </w:r>
    </w:p>
    <w:p w:rsidR="00237D69" w:rsidRPr="00B20F0F" w:rsidRDefault="00237D69" w:rsidP="00A540C5">
      <w:pPr>
        <w:pStyle w:val="Body-TextTx"/>
      </w:pPr>
      <w:r w:rsidRPr="00B20F0F">
        <w:t>“He deserved it</w:t>
      </w:r>
      <w:r w:rsidR="00BF71AF">
        <w:t>,</w:t>
      </w:r>
      <w:r w:rsidRPr="00B20F0F">
        <w:t xml:space="preserve">” Brina </w:t>
      </w:r>
      <w:r w:rsidR="00BF71AF">
        <w:t xml:space="preserve">said and </w:t>
      </w:r>
      <w:r w:rsidRPr="00B20F0F">
        <w:t>braved another glance over her shoulder as the curricle raced along. Through the space between the angry riders she could see the cabriolet. “Faster,” she exclaimed excitedly. “He’s still chasing us.”</w:t>
      </w:r>
    </w:p>
    <w:p w:rsidR="00237D69" w:rsidRPr="00B20F0F" w:rsidRDefault="00237D69" w:rsidP="00A540C5">
      <w:pPr>
        <w:pStyle w:val="Body-TextTx"/>
      </w:pPr>
      <w:r w:rsidRPr="00B20F0F">
        <w:t>“Not for long.”</w:t>
      </w:r>
    </w:p>
    <w:p w:rsidR="00136269" w:rsidRDefault="00237D69" w:rsidP="00A540C5">
      <w:pPr>
        <w:pStyle w:val="Body-TextTx"/>
      </w:pPr>
      <w:r w:rsidRPr="00B20F0F">
        <w:t>Zane drew back hard on the reins working them back and forth, pulling hard to the right, slowing the horses quickly. Brina’s heart was rac</w:t>
      </w:r>
      <w:r w:rsidR="00BF71AF">
        <w:t>ed as</w:t>
      </w:r>
      <w:r w:rsidRPr="00B20F0F">
        <w:t xml:space="preserve"> fast </w:t>
      </w:r>
      <w:r w:rsidR="00BF71AF">
        <w:t>as</w:t>
      </w:r>
      <w:r w:rsidRPr="00B20F0F">
        <w:t xml:space="preserve"> the horses. She </w:t>
      </w:r>
      <w:r w:rsidR="00BF71AF">
        <w:t>should have been</w:t>
      </w:r>
      <w:r w:rsidRPr="00B20F0F">
        <w:t xml:space="preserve"> scared out of her wits, but she was enjoying the bumpy, thrilling race to escape the person trying to spy on them.</w:t>
      </w:r>
    </w:p>
    <w:p w:rsidR="00BF71AF" w:rsidRDefault="00237D69" w:rsidP="00A540C5">
      <w:pPr>
        <w:pStyle w:val="Body-TextTx"/>
      </w:pPr>
      <w:r w:rsidRPr="00B20F0F">
        <w:t>They turned the corner and the horses almost careened into a parked milk wagon. Brina’s heart thundered. The action threw her against Zane’s shoulder, but she held on as seconds later she was thrown in the other direction.</w:t>
      </w:r>
    </w:p>
    <w:p w:rsidR="00BF71AF" w:rsidRDefault="00237D69" w:rsidP="00A540C5">
      <w:pPr>
        <w:pStyle w:val="Body-TextTx"/>
      </w:pPr>
      <w:r w:rsidRPr="00B20F0F">
        <w:t>She gasped.</w:t>
      </w:r>
    </w:p>
    <w:p w:rsidR="00237D69" w:rsidRPr="00B20F0F" w:rsidRDefault="00237D69" w:rsidP="00A540C5">
      <w:pPr>
        <w:pStyle w:val="Body-TextTx"/>
      </w:pPr>
      <w:r w:rsidRPr="00B20F0F">
        <w:t>Zane paid her no mind but kept his attention on the horses and maneuvered them out of harm’s way and sped them up again. In no time, they were galloping as fast</w:t>
      </w:r>
      <w:r w:rsidR="00BF71AF">
        <w:t xml:space="preserve"> again</w:t>
      </w:r>
      <w:r w:rsidRPr="00B20F0F">
        <w:t xml:space="preserve">, flying past </w:t>
      </w:r>
      <w:r w:rsidR="00BF71AF">
        <w:t xml:space="preserve">the buildings, </w:t>
      </w:r>
      <w:r w:rsidRPr="00B20F0F">
        <w:t>more riders, a closed chaise, and a wagon loaded with baskets of vegetables.</w:t>
      </w:r>
    </w:p>
    <w:p w:rsidR="00136269" w:rsidRDefault="00237D69" w:rsidP="00A540C5">
      <w:pPr>
        <w:pStyle w:val="Body-TextTx"/>
      </w:pPr>
      <w:r w:rsidRPr="00B20F0F">
        <w:t>“Did he make the turn?” Zane asked, the wind taking away some of his words.</w:t>
      </w:r>
    </w:p>
    <w:p w:rsidR="00237D69" w:rsidRPr="00B20F0F" w:rsidRDefault="00237D69" w:rsidP="00A540C5">
      <w:pPr>
        <w:pStyle w:val="Body-TextTx"/>
      </w:pPr>
      <w:r w:rsidRPr="00B20F0F">
        <w:t>She twisted around to look. “I don’t see him—no wait!” Exhilaration bubbled in her chest. “Yes, it’s him.” The driver’s arms were beating up and down as he let the reins slam against his horses. “He’s still following. What are we going to do?”</w:t>
      </w:r>
    </w:p>
    <w:p w:rsidR="00237D69" w:rsidRPr="00B20F0F" w:rsidRDefault="00237D69" w:rsidP="00A540C5">
      <w:pPr>
        <w:pStyle w:val="Body-TextTx"/>
      </w:pPr>
      <w:r w:rsidRPr="00B20F0F">
        <w:t>“Don’t worry</w:t>
      </w:r>
      <w:r w:rsidR="00BF71AF">
        <w:t xml:space="preserve"> and don’t let go!</w:t>
      </w:r>
      <w:r w:rsidRPr="00B20F0F">
        <w:t>”</w:t>
      </w:r>
    </w:p>
    <w:p w:rsidR="00136269" w:rsidRDefault="00237D69" w:rsidP="00A540C5">
      <w:pPr>
        <w:pStyle w:val="Body-TextTx"/>
      </w:pPr>
      <w:r w:rsidRPr="00B20F0F">
        <w:t xml:space="preserve">Zane guided the horses to the far lane to bypass a mule and wagon and a very important looking barouche with a fancy family crest on the door. Brina heard more shouts but the earl paid </w:t>
      </w:r>
      <w:r w:rsidRPr="00B20F0F">
        <w:lastRenderedPageBreak/>
        <w:t xml:space="preserve">no mind to them and kept his attention on manning the horses. She decided not to respond to the angry men </w:t>
      </w:r>
      <w:r w:rsidR="00BF71AF">
        <w:t>either and break Zane’s concentration.</w:t>
      </w:r>
    </w:p>
    <w:p w:rsidR="00136269" w:rsidRDefault="00174159" w:rsidP="00A540C5">
      <w:pPr>
        <w:pStyle w:val="Body-TextTx"/>
      </w:pPr>
      <w:r>
        <w:t xml:space="preserve">When </w:t>
      </w:r>
      <w:r w:rsidR="00237D69" w:rsidRPr="00B20F0F">
        <w:t>Brina couldn’t see the cabriolet</w:t>
      </w:r>
      <w:r>
        <w:t>, she</w:t>
      </w:r>
      <w:r w:rsidR="00237D69" w:rsidRPr="00B20F0F">
        <w:t xml:space="preserve"> started to relax </w:t>
      </w:r>
      <w:r>
        <w:t>but</w:t>
      </w:r>
      <w:r w:rsidR="00237D69" w:rsidRPr="00B20F0F">
        <w:t xml:space="preserve"> suddenly a landau pulled into traffic and headed directly toward them. Her heart felt as if it jumped to her throat and was strangling her. The horses’ hooves pounded the earth like drums in her ears, the harness sounded as if it rattled deeply in her chest. She squeezed her eyes shut, certain the carriages were going to crash together and kill everyone.</w:t>
      </w:r>
    </w:p>
    <w:p w:rsidR="00237D69" w:rsidRPr="00B20F0F" w:rsidRDefault="00237D69" w:rsidP="00A540C5">
      <w:pPr>
        <w:pStyle w:val="Body-TextTx"/>
      </w:pPr>
      <w:r w:rsidRPr="00B20F0F">
        <w:t>But then Zane’s warm leg press</w:t>
      </w:r>
      <w:r w:rsidR="000C5C52">
        <w:t>ed</w:t>
      </w:r>
      <w:r w:rsidRPr="00B20F0F">
        <w:t xml:space="preserve"> tighter against her. She felt his solid strength, heard his labored breathing, and sensed his concentration and capabilities. A calm settled over her. She opened her eyes and sat upright in the seat again, watching as Zane pushed the horses to go faster and expertly pulled in front of the barouche just before colliding with the landau’s horses.</w:t>
      </w:r>
    </w:p>
    <w:p w:rsidR="00136269" w:rsidRDefault="00237D69" w:rsidP="00A540C5">
      <w:pPr>
        <w:pStyle w:val="Body-TextTx"/>
      </w:pPr>
      <w:r w:rsidRPr="00B20F0F">
        <w:t>Both drivers shouted obscenities.</w:t>
      </w:r>
    </w:p>
    <w:p w:rsidR="00237D69" w:rsidRPr="00B20F0F" w:rsidRDefault="00237D69" w:rsidP="00A540C5">
      <w:pPr>
        <w:pStyle w:val="Body-TextTx"/>
      </w:pPr>
      <w:r w:rsidRPr="00B20F0F">
        <w:t>Zane paid them no mind.</w:t>
      </w:r>
    </w:p>
    <w:p w:rsidR="00136269" w:rsidRDefault="00237D69" w:rsidP="00A540C5">
      <w:pPr>
        <w:pStyle w:val="Body-TextTx"/>
      </w:pPr>
      <w:r w:rsidRPr="00B20F0F">
        <w:t>Caught</w:t>
      </w:r>
      <w:r w:rsidR="00174159">
        <w:t xml:space="preserve"> up</w:t>
      </w:r>
      <w:r w:rsidRPr="00B20F0F">
        <w:t xml:space="preserve"> in the </w:t>
      </w:r>
      <w:r w:rsidR="00174159">
        <w:t>excitement</w:t>
      </w:r>
      <w:r w:rsidRPr="00B20F0F">
        <w:t xml:space="preserve">, Brina was tempted to hurl insults right back at them, but </w:t>
      </w:r>
      <w:r w:rsidR="00174159">
        <w:t xml:space="preserve">once again </w:t>
      </w:r>
      <w:r w:rsidRPr="00B20F0F">
        <w:t>refrained.</w:t>
      </w:r>
    </w:p>
    <w:p w:rsidR="00136269" w:rsidRDefault="00237D69" w:rsidP="00A540C5">
      <w:pPr>
        <w:pStyle w:val="Body-TextTx"/>
      </w:pPr>
      <w:r w:rsidRPr="00B20F0F">
        <w:t>They were coming up fast behind a hackney</w:t>
      </w:r>
      <w:r w:rsidR="00174159">
        <w:t>. Zane</w:t>
      </w:r>
      <w:r w:rsidRPr="00B20F0F">
        <w:t xml:space="preserve"> slowed the horses and took another turn. At the very next street crossing he took another, and then another. He seemed to know when to let the horses have their head and when to pull tight.</w:t>
      </w:r>
    </w:p>
    <w:p w:rsidR="00174159" w:rsidRDefault="00237D69" w:rsidP="00A540C5">
      <w:pPr>
        <w:pStyle w:val="Body-TextTx"/>
      </w:pPr>
      <w:r w:rsidRPr="00B20F0F">
        <w:t>After taking several different roads, they came upon one with no traffic</w:t>
      </w:r>
      <w:r w:rsidR="00174159">
        <w:t xml:space="preserve"> and much smaller buildings</w:t>
      </w:r>
      <w:r w:rsidRPr="00B20F0F">
        <w:t>. Zane slowed the horses even more</w:t>
      </w:r>
      <w:r w:rsidR="00174159">
        <w:t xml:space="preserve"> as another turn took them into a housing district</w:t>
      </w:r>
      <w:r w:rsidRPr="00B20F0F">
        <w:t xml:space="preserve">. Brina loosened her grip on the seat handle and </w:t>
      </w:r>
      <w:r w:rsidR="00174159">
        <w:t xml:space="preserve">let go of </w:t>
      </w:r>
      <w:r w:rsidRPr="00B20F0F">
        <w:t xml:space="preserve">his trousers and flexed her fingers. Her breathing calmed perceptibly, and </w:t>
      </w:r>
      <w:r w:rsidR="00174159">
        <w:t xml:space="preserve">she </w:t>
      </w:r>
      <w:r w:rsidRPr="00B20F0F">
        <w:t>started relaxing</w:t>
      </w:r>
      <w:r w:rsidR="00174159">
        <w:t xml:space="preserve"> again</w:t>
      </w:r>
      <w:r w:rsidRPr="00B20F0F">
        <w:t>.</w:t>
      </w:r>
    </w:p>
    <w:p w:rsidR="00136269" w:rsidRDefault="00174159" w:rsidP="00A540C5">
      <w:pPr>
        <w:pStyle w:val="Body-TextTx"/>
      </w:pPr>
      <w:r>
        <w:t>Zane turned and smiled at her.</w:t>
      </w:r>
      <w:r w:rsidR="00237D69" w:rsidRPr="00B20F0F">
        <w:t xml:space="preserve"> </w:t>
      </w:r>
      <w:r>
        <w:t>She smiled, too.</w:t>
      </w:r>
    </w:p>
    <w:p w:rsidR="00136269" w:rsidRDefault="00237D69" w:rsidP="00A540C5">
      <w:pPr>
        <w:pStyle w:val="Body-TextTx"/>
      </w:pPr>
      <w:r w:rsidRPr="00B20F0F">
        <w:lastRenderedPageBreak/>
        <w:t xml:space="preserve">She realized that sometime during their wild ride, he’d lost his hat. His dark hair was tousled and wild. Her bonnet had fallen to the back of her shoulders. Her hair must look as windblown as his. She didn’t care. She’d had the most stimulating experience of her life. And she didn’t know how or why but it was </w:t>
      </w:r>
      <w:r w:rsidR="00174159">
        <w:t xml:space="preserve">downright </w:t>
      </w:r>
      <w:r w:rsidRPr="00B20F0F">
        <w:t>sensual, too.</w:t>
      </w:r>
    </w:p>
    <w:p w:rsidR="00136269" w:rsidRDefault="00237D69" w:rsidP="00A540C5">
      <w:pPr>
        <w:pStyle w:val="Body-TextTx"/>
      </w:pPr>
      <w:r w:rsidRPr="00B20F0F">
        <w:t>Twisting and turning around, she stared down the long empty street behind them. They had left the populated section of London. She had no idea where they were, but it wasn’t near Mayfair or St. James. The houses were small and farther apart, the lawns not as well-maintained. Rather than tall crisply cut yew there were small uneven hedges and fences that needed mending.</w:t>
      </w:r>
    </w:p>
    <w:p w:rsidR="00237D69" w:rsidRPr="00B20F0F" w:rsidRDefault="00237D69" w:rsidP="00A540C5">
      <w:pPr>
        <w:pStyle w:val="Body-TextTx"/>
      </w:pPr>
      <w:r w:rsidRPr="00B20F0F">
        <w:t>“Do you see him?” Zane asked.</w:t>
      </w:r>
    </w:p>
    <w:p w:rsidR="00237D69" w:rsidRPr="00B20F0F" w:rsidRDefault="00237D69" w:rsidP="00A540C5">
      <w:pPr>
        <w:pStyle w:val="Body-TextTx"/>
      </w:pPr>
      <w:r w:rsidRPr="00B20F0F">
        <w:t>“No. I think we lost him.”</w:t>
      </w:r>
    </w:p>
    <w:p w:rsidR="00136269" w:rsidRDefault="00237D69" w:rsidP="00A540C5">
      <w:pPr>
        <w:pStyle w:val="Body-TextTx"/>
      </w:pPr>
      <w:r w:rsidRPr="00B20F0F">
        <w:t>“I think so, too but best we find a place to park and get out of sight for a while.”</w:t>
      </w:r>
    </w:p>
    <w:p w:rsidR="00136269" w:rsidRDefault="00237D69" w:rsidP="00A540C5">
      <w:pPr>
        <w:pStyle w:val="Body-TextTx"/>
      </w:pPr>
      <w:r w:rsidRPr="00B20F0F">
        <w:t>He went a little farther and then turned the horses down a tall brush-covered trail and maneuvered them up and over a small slope</w:t>
      </w:r>
      <w:r w:rsidR="00283435">
        <w:t xml:space="preserve">, coming </w:t>
      </w:r>
      <w:r w:rsidRPr="00B20F0F">
        <w:t>to a stop under a budding tree. He set the brake and immediately jumped down to check the horses. She watched him pat their necks and check their hooves before climbing back onto the seat beside her.</w:t>
      </w:r>
    </w:p>
    <w:p w:rsidR="00237D69" w:rsidRPr="00B20F0F" w:rsidRDefault="00237D69" w:rsidP="00A540C5">
      <w:pPr>
        <w:pStyle w:val="Body-TextTx"/>
      </w:pPr>
      <w:r w:rsidRPr="00B20F0F">
        <w:t>“Your cheeks are flushed and you’re smiling,” he offered. “I think you and the horses need a rest.”</w:t>
      </w:r>
    </w:p>
    <w:p w:rsidR="00136269" w:rsidRDefault="00237D69" w:rsidP="00A540C5">
      <w:pPr>
        <w:pStyle w:val="Body-TextTx"/>
      </w:pPr>
      <w:r w:rsidRPr="00B20F0F">
        <w:t>“How are they?”</w:t>
      </w:r>
    </w:p>
    <w:p w:rsidR="00237D69" w:rsidRPr="00B20F0F" w:rsidRDefault="00237D69" w:rsidP="00A540C5">
      <w:pPr>
        <w:pStyle w:val="Body-TextTx"/>
      </w:pPr>
      <w:r w:rsidRPr="00B20F0F">
        <w:t>He nodded and started taking off his gloves. “Winded</w:t>
      </w:r>
      <w:r w:rsidR="00283435">
        <w:t>,</w:t>
      </w:r>
      <w:r w:rsidRPr="00B20F0F">
        <w:t xml:space="preserve"> but all right. I’ll see they have a good rub</w:t>
      </w:r>
      <w:r w:rsidR="00104B61">
        <w:t>-</w:t>
      </w:r>
      <w:r w:rsidRPr="00B20F0F">
        <w:t>down when I get them back to the stable. I thought you were going to be frightened, but I don’t think you ever were.”</w:t>
      </w:r>
    </w:p>
    <w:p w:rsidR="00136269" w:rsidRDefault="00237D69" w:rsidP="00A540C5">
      <w:pPr>
        <w:pStyle w:val="Body-TextTx"/>
      </w:pPr>
      <w:r w:rsidRPr="00B20F0F">
        <w:t>“Frightened? No. Well, maybe for a few seconds,” she answered truthfully, still feeling the intensity and madness of what had happened</w:t>
      </w:r>
      <w:r w:rsidR="005C14F9">
        <w:t xml:space="preserve"> and</w:t>
      </w:r>
      <w:r w:rsidR="00B975CC" w:rsidRPr="00B975CC">
        <w:t xml:space="preserve"> </w:t>
      </w:r>
      <w:r w:rsidR="00174159">
        <w:t>very much protected</w:t>
      </w:r>
      <w:r w:rsidR="005C14F9">
        <w:t xml:space="preserve"> by him</w:t>
      </w:r>
      <w:r w:rsidR="00174159">
        <w:t xml:space="preserve">, too. </w:t>
      </w:r>
      <w:r w:rsidRPr="00B20F0F">
        <w:t xml:space="preserve">“The ride </w:t>
      </w:r>
      <w:r w:rsidRPr="00B20F0F">
        <w:lastRenderedPageBreak/>
        <w:t>was so exhilarating! You were so daring at times</w:t>
      </w:r>
      <w:r w:rsidR="00174159">
        <w:t xml:space="preserve"> and </w:t>
      </w:r>
      <w:r w:rsidRPr="00B20F0F">
        <w:t xml:space="preserve">masterful </w:t>
      </w:r>
      <w:r w:rsidR="00174159">
        <w:t xml:space="preserve">in the </w:t>
      </w:r>
      <w:r w:rsidRPr="00B20F0F">
        <w:t>way you handled the horses with strength</w:t>
      </w:r>
      <w:r w:rsidR="00281908">
        <w:t>,</w:t>
      </w:r>
      <w:r w:rsidRPr="00B20F0F">
        <w:t xml:space="preserve"> yet care for their well-being. They followed your lead perfectly.”</w:t>
      </w:r>
    </w:p>
    <w:p w:rsidR="00136269" w:rsidRDefault="00237D69" w:rsidP="00A540C5">
      <w:pPr>
        <w:pStyle w:val="Body-TextTx"/>
      </w:pPr>
      <w:r w:rsidRPr="00B20F0F">
        <w:t>He placed his gloves on the seat between them and started untying his neckcloth.</w:t>
      </w:r>
    </w:p>
    <w:p w:rsidR="00237D69" w:rsidRPr="00B20F0F" w:rsidRDefault="00237D69" w:rsidP="00A540C5">
      <w:pPr>
        <w:pStyle w:val="Body-TextTx"/>
      </w:pPr>
      <w:r w:rsidRPr="00B20F0F">
        <w:t>“I’ve never seen or been a part of anything so unbelievably thrilling.”</w:t>
      </w:r>
    </w:p>
    <w:p w:rsidR="00136269" w:rsidRDefault="00237D69" w:rsidP="00A540C5">
      <w:pPr>
        <w:pStyle w:val="Body-TextTx"/>
      </w:pPr>
      <w:r w:rsidRPr="00B20F0F">
        <w:t>His gaze stayed on her face. “That’s because it’s dangerous and shouldn’t be attempted often.”</w:t>
      </w:r>
    </w:p>
    <w:p w:rsidR="00237D69" w:rsidRPr="00B20F0F" w:rsidRDefault="005C14F9" w:rsidP="00A540C5">
      <w:pPr>
        <w:pStyle w:val="Body-TextTx"/>
      </w:pPr>
      <w:r>
        <w:t>H</w:t>
      </w:r>
      <w:r w:rsidR="00237D69" w:rsidRPr="00B20F0F">
        <w:t xml:space="preserve">e unfastened his collar and loosened his shirt and </w:t>
      </w:r>
      <w:r w:rsidR="0046095E">
        <w:t xml:space="preserve">neckcloth. </w:t>
      </w:r>
      <w:r>
        <w:t xml:space="preserve">Watching him </w:t>
      </w:r>
      <w:r w:rsidR="00237D69" w:rsidRPr="00B20F0F">
        <w:t>heated</w:t>
      </w:r>
      <w:r>
        <w:t xml:space="preserve"> Brina and she </w:t>
      </w:r>
      <w:r w:rsidR="00237D69" w:rsidRPr="00B20F0F">
        <w:t>pulled off her bonnet and placed it on top of his gloves.</w:t>
      </w:r>
    </w:p>
    <w:p w:rsidR="00136269" w:rsidRDefault="00237D69" w:rsidP="00A540C5">
      <w:pPr>
        <w:pStyle w:val="Body-TextTx"/>
      </w:pPr>
      <w:r w:rsidRPr="00B20F0F">
        <w:t>“I understand now why young men like to race curricles,” she said in an exuberant tone.</w:t>
      </w:r>
    </w:p>
    <w:p w:rsidR="00237D69" w:rsidRPr="00B20F0F" w:rsidRDefault="00237D69" w:rsidP="00A540C5">
      <w:pPr>
        <w:pStyle w:val="Body-TextTx"/>
      </w:pPr>
      <w:r w:rsidRPr="00B20F0F">
        <w:t xml:space="preserve">“Horse and curricle racing </w:t>
      </w:r>
      <w:r w:rsidR="00A74578" w:rsidRPr="00B20F0F">
        <w:t>are</w:t>
      </w:r>
      <w:r w:rsidRPr="00B20F0F">
        <w:t xml:space="preserve"> something most men learn to get good at if they don’t want to lose a lot of money or their self-esteem.” He gave her a tweak of a grin. “Am I now forgiven for wanting to wait for you to return from the school so you could join me today?”</w:t>
      </w:r>
    </w:p>
    <w:p w:rsidR="00237D69" w:rsidRPr="00B20F0F" w:rsidRDefault="00237D69" w:rsidP="00A540C5">
      <w:pPr>
        <w:pStyle w:val="Body-TextTx"/>
      </w:pPr>
      <w:r w:rsidRPr="00B20F0F">
        <w:t>“Yes, you are,” she maintained firmly. “Completely.”</w:t>
      </w:r>
    </w:p>
    <w:p w:rsidR="00237D69" w:rsidRPr="00B20F0F" w:rsidRDefault="00237D69" w:rsidP="00A540C5">
      <w:pPr>
        <w:pStyle w:val="Body-TextTx"/>
      </w:pPr>
      <w:r w:rsidRPr="00B20F0F">
        <w:t xml:space="preserve">Brina continued to </w:t>
      </w:r>
      <w:r w:rsidR="005C14F9">
        <w:t xml:space="preserve">assess him. His windswept hair, brightness of his eyes and look of strength in his face drew her. </w:t>
      </w:r>
      <w:r w:rsidRPr="00B20F0F">
        <w:t>Time seemed to be suspended. The longer she looked, the more her senses whirled. Tightness bound her chest. Zane’s confidence and skill had been incredible.</w:t>
      </w:r>
    </w:p>
    <w:p w:rsidR="00237D69" w:rsidRPr="00B20F0F" w:rsidRDefault="00237D69" w:rsidP="00A540C5">
      <w:pPr>
        <w:pStyle w:val="Body-TextTx"/>
      </w:pPr>
      <w:r w:rsidRPr="00B20F0F">
        <w:t>He was incredible.</w:t>
      </w:r>
    </w:p>
    <w:p w:rsidR="00237D69" w:rsidRPr="00B20F0F" w:rsidRDefault="00237D69" w:rsidP="00A540C5">
      <w:pPr>
        <w:pStyle w:val="Body-TextTx"/>
      </w:pPr>
      <w:r w:rsidRPr="00B20F0F">
        <w:t>Without thinking about what she was doing or why she might be doing it, and despite every ounce of sanity she had, she threw herself into his arms and her lips came down on his with a demand she didn’t know she was capable of issuing.</w:t>
      </w:r>
    </w:p>
    <w:p w:rsidR="00D81EAC" w:rsidRPr="00D81EAC" w:rsidRDefault="00D81EAC" w:rsidP="00D81EAC" w14:paraId="CFB698FB">
      <w:pPr>
        <w:pStyle w:val="Section-ChapterSCP"/>
      </w:pPr>
      <w:r w:rsidRPr="00D81EAC">
        <w:lastRenderedPageBreak/>
        <w:t>Chapter</w:t>
      </w:r>
      <w:r w:rsidR="004B0584">
        <w:t xml:space="preserve"> 14</w:t>
      </w:r>
    </w:p>
    <w:p w:rsidR="00A74578" w:rsidRPr="00A01F65" w:rsidRDefault="00A74578" w:rsidP="00D221E5">
      <w:pPr>
        <w:pStyle w:val="TitleTtl"/>
      </w:pPr>
      <w:r w:rsidRPr="00A01F65">
        <w:t xml:space="preserve">Chapter </w:t>
      </w:r>
      <w:r w:rsidR="00B975CC" w:rsidRPr="00A01F65">
        <w:t>1</w:t>
      </w:r>
      <w:r w:rsidR="00B975CC">
        <w:t>4</w:t>
      </w:r>
    </w:p>
    <w:p w:rsidR="00A74578" w:rsidRPr="00A01F65" w:rsidRDefault="00A74578" w:rsidP="00A540C5">
      <w:pPr>
        <w:pStyle w:val="Body-TextTx"/>
      </w:pPr>
      <w:r w:rsidRPr="00A01F65">
        <w:t xml:space="preserve">The force of her weight knocked Zane back into the corner of the carriage, lifting his feet off the floorboard, though he seemed not to notice. In one swift motion, his legs spread and he caught her between his thighs with a primitive groan. He accepted her hard, eager, and commanding kiss. </w:t>
      </w:r>
      <w:r w:rsidR="00E71A99">
        <w:t>With ease, h</w:t>
      </w:r>
      <w:r w:rsidRPr="00A01F65">
        <w:t>is hands slid under her cape, circled her back, and pulled her close, pressing her breasts against the firmness of his powerful chest as if he were trying to bind her to him.</w:t>
      </w:r>
    </w:p>
    <w:p w:rsidR="00A74578" w:rsidRPr="00A01F65" w:rsidRDefault="00A74578" w:rsidP="00A540C5">
      <w:pPr>
        <w:pStyle w:val="Body-TextTx"/>
      </w:pPr>
      <w:r w:rsidRPr="00A01F65">
        <w:t>They clung together; his lips as hungry as hers. Neither able to get enough. His tongue probed deeply into her mouth over and over again. Their breaths came in ragged little gasps of infinite pleasure.</w:t>
      </w:r>
      <w:r w:rsidR="00EC5A39">
        <w:t>-</w:t>
      </w:r>
    </w:p>
    <w:p w:rsidR="00136269" w:rsidRDefault="00A74578" w:rsidP="00A540C5">
      <w:pPr>
        <w:pStyle w:val="Body-TextTx"/>
      </w:pPr>
      <w:r w:rsidRPr="00A01F65">
        <w:t>“Mmm,” he whispered against her lips. “I needed to touch and kiss you like this.”</w:t>
      </w:r>
    </w:p>
    <w:p w:rsidR="00A74578" w:rsidRPr="00A01F65" w:rsidRDefault="00A74578" w:rsidP="00A540C5">
      <w:pPr>
        <w:pStyle w:val="Body-TextTx"/>
      </w:pPr>
      <w:r w:rsidRPr="00A01F65">
        <w:t>Heart</w:t>
      </w:r>
      <w:r w:rsidR="00EC5A39">
        <w:t>-</w:t>
      </w:r>
      <w:r w:rsidRPr="00A01F65">
        <w:t>throbbing impatience filled her with an eagerness she couldn’t ever remember feeling before.</w:t>
      </w:r>
    </w:p>
    <w:p w:rsidR="00A74578" w:rsidRPr="00A01F65" w:rsidRDefault="00A74578" w:rsidP="00A540C5">
      <w:pPr>
        <w:pStyle w:val="Body-TextTx"/>
      </w:pPr>
      <w:r w:rsidRPr="00A01F65">
        <w:t>“Why did you make me wait so long?”</w:t>
      </w:r>
      <w:r w:rsidR="00E71A99">
        <w:t xml:space="preserve"> she asked between deep searching kisses.</w:t>
      </w:r>
    </w:p>
    <w:p w:rsidR="00A74578" w:rsidRPr="00A01F65" w:rsidRDefault="00A74578" w:rsidP="00A540C5">
      <w:pPr>
        <w:pStyle w:val="Body-TextTx"/>
      </w:pPr>
      <w:r w:rsidRPr="00A01F65">
        <w:t>The rumble of his chuckle thrilled her.</w:t>
      </w:r>
      <w:r w:rsidR="00E71A99">
        <w:t xml:space="preserve"> “I was only waiting for you to let me know you were ready.”</w:t>
      </w:r>
    </w:p>
    <w:p w:rsidR="00136269" w:rsidRDefault="00A74578" w:rsidP="00A540C5">
      <w:pPr>
        <w:pStyle w:val="Body-TextTx"/>
      </w:pPr>
      <w:r w:rsidRPr="00A01F65">
        <w:rPr>
          <w:rFonts w:eastAsia="Times New Roman" w:cs="Calibri"/>
        </w:rPr>
        <w:t xml:space="preserve">Brina </w:t>
      </w:r>
      <w:r w:rsidRPr="00A01F65">
        <w:t>leaned her weight onto him when he ran his hands down the sides of her body. Cupping her hips, he shifted his body to fit her softness against his hardness. Her womanhood clinched deliciously. Immense pleasure filled her, and she had no desire to stop what was happening between them.</w:t>
      </w:r>
    </w:p>
    <w:p w:rsidR="00A74578" w:rsidRPr="00A01F65" w:rsidRDefault="00A74578" w:rsidP="00A540C5">
      <w:pPr>
        <w:pStyle w:val="Body-TextTx"/>
      </w:pPr>
      <w:r w:rsidRPr="00A01F65">
        <w:t>She wanted to enjoy every moment of it.</w:t>
      </w:r>
    </w:p>
    <w:p w:rsidR="00A74578" w:rsidRPr="00A01F65" w:rsidRDefault="00A74578" w:rsidP="00A540C5">
      <w:pPr>
        <w:pStyle w:val="Body-TextTx"/>
      </w:pPr>
      <w:r w:rsidRPr="00A01F65">
        <w:lastRenderedPageBreak/>
        <w:t>Her fingers curled into the fabric of his waistcoat before relaxing and brazenly skimming down the front of his trousers. A breathy satisfying moan left his throat. Knowing her provocative caresses caused his body to tighten and tremble with need, she touched him again and again.</w:t>
      </w:r>
    </w:p>
    <w:p w:rsidR="00E71A99" w:rsidRDefault="00A74578" w:rsidP="00A540C5">
      <w:pPr>
        <w:pStyle w:val="Body-TextTx"/>
      </w:pPr>
      <w:r w:rsidRPr="00A01F65">
        <w:t xml:space="preserve">Their intense, ravenous kisses didn’t slow. Neither did their </w:t>
      </w:r>
      <w:r w:rsidR="00E71A99">
        <w:t>searching</w:t>
      </w:r>
      <w:r w:rsidR="00E71A99" w:rsidRPr="00A01F65" w:rsidDel="00E71A99">
        <w:t xml:space="preserve"> </w:t>
      </w:r>
      <w:r w:rsidRPr="00A01F65">
        <w:t xml:space="preserve">caresses. Brina wasn’t sure she understood the explosion spirals of sensation shooting through her at alarming speed. These were new to her but wondrous. She couldn’t deny herself the exquisite vibrations that had taken control of her senses, her body, and her mind. The ecstasy of what she knew was about to happen between them was shaking her to </w:t>
      </w:r>
      <w:r w:rsidR="00EC5A39">
        <w:t>the</w:t>
      </w:r>
      <w:r w:rsidRPr="00A01F65">
        <w:t xml:space="preserve"> core.</w:t>
      </w:r>
    </w:p>
    <w:p w:rsidR="00136269" w:rsidRDefault="00A74578" w:rsidP="00A540C5">
      <w:pPr>
        <w:pStyle w:val="Body-TextTx"/>
      </w:pPr>
      <w:r w:rsidRPr="00A01F65">
        <w:t>It couldn’t come fast enough.</w:t>
      </w:r>
    </w:p>
    <w:p w:rsidR="00A74578" w:rsidRPr="00A01F65" w:rsidRDefault="00A74578" w:rsidP="00A540C5">
      <w:pPr>
        <w:pStyle w:val="Body-TextTx"/>
      </w:pPr>
      <w:r w:rsidRPr="00A01F65">
        <w:t xml:space="preserve">Zane’s lips left hers and he kissed over her jaw and down the length of her neck. Carefully he gently pulled on the neckline of her dress and it easily fell off on </w:t>
      </w:r>
      <w:r w:rsidR="005175B1">
        <w:t xml:space="preserve">her </w:t>
      </w:r>
      <w:r w:rsidRPr="00A01F65">
        <w:t>shoulder. Her head fell back, and he kissed the small rise of her breast while his hand caressed and fondled it.</w:t>
      </w:r>
    </w:p>
    <w:p w:rsidR="00136269" w:rsidRDefault="00A74578" w:rsidP="00A540C5">
      <w:pPr>
        <w:pStyle w:val="Body-TextTx"/>
      </w:pPr>
      <w:r w:rsidRPr="00A01F65">
        <w:t>They shared every gasp, every moan, and every breath that passed from their lips as they kissed long, deep, and savoring. It pleased her to feel him tremble beneath her searching hands. His arms tightened around her possessively as they teased, tasted and enjoyed this time of being alone with each other.</w:t>
      </w:r>
    </w:p>
    <w:p w:rsidR="00A74578" w:rsidRPr="00A01F65" w:rsidRDefault="00A74578" w:rsidP="00A540C5">
      <w:pPr>
        <w:pStyle w:val="Body-TextTx"/>
      </w:pPr>
      <w:r w:rsidRPr="00A01F65">
        <w:t>The thrills that swept through her were shattering all remembered thoughts of how kisses and caresses in the past had made her feel. Surely if she’d ever experienced this kind of earthly, raw, and heated desire she would have remembered it.</w:t>
      </w:r>
    </w:p>
    <w:p w:rsidR="00A74578" w:rsidRPr="00A01F65" w:rsidRDefault="00A74578" w:rsidP="00A540C5">
      <w:pPr>
        <w:pStyle w:val="Body-TextTx"/>
      </w:pPr>
      <w:r w:rsidRPr="00A01F65">
        <w:t xml:space="preserve">The pressure of their kisses and touches became harder, deeper, and longer. She pressed her lower body against his, wanting more of him. Zane answered by reaching down and gathering her skirts, pulling them up to her thigh. Her knee came up, knocking her bonnet and his </w:t>
      </w:r>
      <w:r w:rsidRPr="00A01F65">
        <w:lastRenderedPageBreak/>
        <w:t xml:space="preserve">gloves off the seat. </w:t>
      </w:r>
      <w:r w:rsidR="00E71A99">
        <w:t xml:space="preserve">With natural ease, his hand slid </w:t>
      </w:r>
      <w:r w:rsidR="00E71A99" w:rsidRPr="00A01F65">
        <w:t>beneath the soft cotton of her underclothes</w:t>
      </w:r>
      <w:r w:rsidR="00E71A99">
        <w:t xml:space="preserve"> and his palm </w:t>
      </w:r>
      <w:r w:rsidRPr="00A01F65">
        <w:t>outlined the shape of her hip</w:t>
      </w:r>
      <w:r w:rsidR="00E71A99">
        <w:t>s, buttocks and thigh</w:t>
      </w:r>
      <w:r w:rsidR="00EC5A39">
        <w:t>s</w:t>
      </w:r>
      <w:r w:rsidR="00E71A99">
        <w:t xml:space="preserve"> as they kissed and kissed and kissed again</w:t>
      </w:r>
      <w:r w:rsidRPr="00A01F65">
        <w:t xml:space="preserve">. </w:t>
      </w:r>
      <w:r w:rsidR="00E71A99">
        <w:t>When his ha</w:t>
      </w:r>
      <w:r w:rsidR="00EC5A39">
        <w:t>n</w:t>
      </w:r>
      <w:r w:rsidR="00E71A99">
        <w:t>d moved over to her most womanly part, s</w:t>
      </w:r>
      <w:r w:rsidRPr="00A01F65">
        <w:t xml:space="preserve">hivers </w:t>
      </w:r>
      <w:r w:rsidR="00E71A99">
        <w:t>and sensations of</w:t>
      </w:r>
      <w:r w:rsidRPr="00A01F65">
        <w:t xml:space="preserve"> exquisite pleasure soared through her as </w:t>
      </w:r>
      <w:r w:rsidR="00E71A99">
        <w:t xml:space="preserve">his </w:t>
      </w:r>
      <w:r w:rsidRPr="00A01F65">
        <w:t xml:space="preserve">light touch pleased her </w:t>
      </w:r>
      <w:r w:rsidR="00E71A99">
        <w:t xml:space="preserve">swiftly </w:t>
      </w:r>
      <w:r w:rsidRPr="00A01F65">
        <w:t>all the way to a climax.</w:t>
      </w:r>
    </w:p>
    <w:p w:rsidR="00136269" w:rsidRDefault="00A74578" w:rsidP="00A540C5">
      <w:pPr>
        <w:pStyle w:val="Body-TextTx"/>
      </w:pPr>
      <w:r w:rsidRPr="00A01F65">
        <w:t>A whispered moan, a breathy “Yes,” escaped past her lips as her body fell weak and satisfied against his. She buried her face into his hot, pulsating neck, unable to move.</w:t>
      </w:r>
    </w:p>
    <w:p w:rsidR="00A74578" w:rsidRPr="00A01F65" w:rsidRDefault="00A74578" w:rsidP="00A540C5">
      <w:pPr>
        <w:pStyle w:val="Body-TextTx"/>
      </w:pPr>
      <w:r w:rsidRPr="00A01F65">
        <w:t xml:space="preserve">Zane let go of her dress and caught the back of her head in his hand. His breaths came deep and hard as hers though she knew he had not finished what they had started, even though she had. </w:t>
      </w:r>
      <w:r w:rsidR="00524505">
        <w:t>S</w:t>
      </w:r>
      <w:r w:rsidRPr="00A01F65">
        <w:t>he looked down into his eyes</w:t>
      </w:r>
      <w:r w:rsidR="00524505">
        <w:t>, h</w:t>
      </w:r>
      <w:r w:rsidRPr="00A01F65">
        <w:t xml:space="preserve">er heartbeat still </w:t>
      </w:r>
      <w:r w:rsidR="00EC5A39">
        <w:t xml:space="preserve">beating </w:t>
      </w:r>
      <w:r w:rsidRPr="00A01F65">
        <w:t>frantic</w:t>
      </w:r>
      <w:r w:rsidR="00EC5A39">
        <w:t>ly</w:t>
      </w:r>
      <w:r w:rsidRPr="00A01F65">
        <w:t xml:space="preserve"> as she stared at him.</w:t>
      </w:r>
    </w:p>
    <w:p w:rsidR="00A74578" w:rsidRPr="00A01F65" w:rsidRDefault="00A74578" w:rsidP="00A540C5">
      <w:pPr>
        <w:pStyle w:val="Body-TextTx"/>
      </w:pPr>
      <w:r w:rsidRPr="00A01F65">
        <w:t xml:space="preserve">Breathless. Stunned. </w:t>
      </w:r>
      <w:r w:rsidR="00524505">
        <w:t>And more than a little c</w:t>
      </w:r>
      <w:r w:rsidRPr="00A01F65">
        <w:t>onfused</w:t>
      </w:r>
      <w:r w:rsidR="00524505">
        <w:t xml:space="preserve"> that he had not carried through</w:t>
      </w:r>
      <w:r w:rsidRPr="00A01F65">
        <w:t xml:space="preserve">. </w:t>
      </w:r>
      <w:r w:rsidR="00524505" w:rsidRPr="00A01F65">
        <w:t xml:space="preserve">Her whole being cried </w:t>
      </w:r>
      <w:r w:rsidR="00524505">
        <w:t xml:space="preserve">out for him </w:t>
      </w:r>
      <w:r w:rsidR="00524505" w:rsidRPr="00A01F65">
        <w:t>to make their union complete</w:t>
      </w:r>
      <w:r w:rsidR="00524505">
        <w:t>.</w:t>
      </w:r>
    </w:p>
    <w:p w:rsidR="00136269" w:rsidRDefault="00A74578" w:rsidP="00A540C5">
      <w:pPr>
        <w:pStyle w:val="Body-TextTx"/>
      </w:pPr>
      <w:r w:rsidRPr="00A01F65">
        <w:t>“</w:t>
      </w:r>
      <w:r w:rsidR="00524505">
        <w:t>Don’t ever think I don’t</w:t>
      </w:r>
      <w:r w:rsidRPr="00A01F65">
        <w:t xml:space="preserve"> want you,” he whispered huskily, and then winced as he shifted his weight beneath her, proving his words to be true.</w:t>
      </w:r>
    </w:p>
    <w:p w:rsidR="00A2394A" w:rsidRDefault="00524505" w:rsidP="00A540C5">
      <w:pPr>
        <w:pStyle w:val="Body-TextTx"/>
      </w:pPr>
      <w:r w:rsidRPr="00A01F65">
        <w:t xml:space="preserve">Raising her head, </w:t>
      </w:r>
      <w:r w:rsidR="00A2394A">
        <w:t xml:space="preserve">Brina swallowed hard. </w:t>
      </w:r>
      <w:r w:rsidR="00A2394A" w:rsidRPr="00A01F65">
        <w:t xml:space="preserve">She’d wanted him, too. Completely. Not just this brief act </w:t>
      </w:r>
      <w:r w:rsidR="00A2394A">
        <w:t xml:space="preserve">of </w:t>
      </w:r>
      <w:r w:rsidR="00A2394A" w:rsidRPr="00A01F65">
        <w:t>consolation.</w:t>
      </w:r>
    </w:p>
    <w:p w:rsidR="00524505" w:rsidRDefault="00524505" w:rsidP="00A540C5">
      <w:pPr>
        <w:pStyle w:val="Body-TextTx"/>
      </w:pPr>
      <w:r>
        <w:t>“What happened?”</w:t>
      </w:r>
    </w:p>
    <w:p w:rsidR="00A74578" w:rsidRPr="00A01F65" w:rsidRDefault="00524505" w:rsidP="00A540C5">
      <w:pPr>
        <w:pStyle w:val="Body-TextTx"/>
      </w:pPr>
      <w:r>
        <w:t xml:space="preserve">His eyes focused intimately on hers. </w:t>
      </w:r>
      <w:r w:rsidR="00FD4554">
        <w:t>“</w:t>
      </w:r>
      <w:r w:rsidR="00A2394A">
        <w:t>I intend to make you mine, but t</w:t>
      </w:r>
      <w:r w:rsidR="00FD4554">
        <w:t>he first time I make love to you it won’t be in a carriage behind a tree.”</w:t>
      </w:r>
    </w:p>
    <w:p w:rsidR="00A74578" w:rsidRPr="00A01F65" w:rsidRDefault="00524505" w:rsidP="00A540C5">
      <w:pPr>
        <w:pStyle w:val="Body-TextTx"/>
      </w:pPr>
      <w:r>
        <w:t xml:space="preserve">She wanted him. </w:t>
      </w:r>
      <w:r w:rsidR="00A74578" w:rsidRPr="00A01F65">
        <w:t xml:space="preserve">Didn’t he realize how distinct </w:t>
      </w:r>
      <w:r w:rsidR="00A2394A">
        <w:t>it</w:t>
      </w:r>
      <w:r w:rsidR="00A74578" w:rsidRPr="00A01F65">
        <w:t xml:space="preserve"> made him? She hadn’t even looked at a man with desire in over five years. He was the first she’d </w:t>
      </w:r>
      <w:r>
        <w:t xml:space="preserve">ever </w:t>
      </w:r>
      <w:r w:rsidR="00A74578" w:rsidRPr="00A01F65">
        <w:t>considered for a lover. Her skin tingled and she shivered slightly.</w:t>
      </w:r>
      <w:r w:rsidRPr="00524505">
        <w:t xml:space="preserve"> </w:t>
      </w:r>
      <w:r>
        <w:t>All of a sudden he was the one being sensible and she the reckless one</w:t>
      </w:r>
      <w:r w:rsidRPr="00A01F65">
        <w:t>.</w:t>
      </w:r>
    </w:p>
    <w:p w:rsidR="00A74578" w:rsidRPr="00A01F65" w:rsidRDefault="00A74578" w:rsidP="00A540C5">
      <w:pPr>
        <w:pStyle w:val="Body-TextTx"/>
      </w:pPr>
      <w:r w:rsidRPr="00A01F65">
        <w:lastRenderedPageBreak/>
        <w:t xml:space="preserve">she stared down into each </w:t>
      </w:r>
      <w:r w:rsidR="004066F6">
        <w:t xml:space="preserve">of </w:t>
      </w:r>
      <w:r w:rsidRPr="00A01F65">
        <w:t xml:space="preserve">his dark, fathomless blue eyes. Neither blinked, nor retreated from the issue between them. </w:t>
      </w:r>
      <w:r w:rsidR="00524505">
        <w:t>“There won’t be many times we can be totally alone.”</w:t>
      </w:r>
    </w:p>
    <w:p w:rsidR="00136269" w:rsidRDefault="00A74578" w:rsidP="00A540C5">
      <w:pPr>
        <w:pStyle w:val="Body-TextTx"/>
      </w:pPr>
      <w:r w:rsidRPr="00A01F65">
        <w:t>“I want you too much to do this now,” he said earnestly, gripping her shoulders tightly to hold her against him.</w:t>
      </w:r>
    </w:p>
    <w:p w:rsidR="00136269" w:rsidRDefault="00A74578" w:rsidP="00A540C5">
      <w:pPr>
        <w:pStyle w:val="Body-TextTx"/>
      </w:pPr>
      <w:r w:rsidRPr="00A01F65">
        <w:t>Her heart continued to pound in her ears. Her pulse continued to beat in her chest. It wasn’t an ideal situation. A carriage, but they could manage.</w:t>
      </w:r>
    </w:p>
    <w:p w:rsidR="00136269" w:rsidRDefault="00A74578" w:rsidP="00A540C5">
      <w:pPr>
        <w:pStyle w:val="Body-TextTx"/>
      </w:pPr>
      <w:r w:rsidRPr="00A01F65">
        <w:t>“Why?” she asked from a thick throat.</w:t>
      </w:r>
    </w:p>
    <w:p w:rsidR="00136269" w:rsidRDefault="00A74578" w:rsidP="00A540C5">
      <w:pPr>
        <w:pStyle w:val="Body-TextTx"/>
      </w:pPr>
      <w:r w:rsidRPr="00A01F65">
        <w:t>He reached up and brushed kisses across her bare shoulder, up her neck to her lips for a deeper, long</w:t>
      </w:r>
      <w:r w:rsidR="004066F6">
        <w:t>er</w:t>
      </w:r>
      <w:r w:rsidRPr="00A01F65">
        <w:t xml:space="preserve"> kiss. Ripples of pleasure danc</w:t>
      </w:r>
      <w:r w:rsidR="0092213D">
        <w:t>ed</w:t>
      </w:r>
      <w:r w:rsidRPr="00A01F65">
        <w:t xml:space="preserve"> inside her</w:t>
      </w:r>
      <w:r w:rsidR="0092213D">
        <w:t xml:space="preserve"> and fed the hunger that hadn’t been satisfied</w:t>
      </w:r>
      <w:r w:rsidRPr="00A01F65">
        <w:t>. She hadn’t had enough of him.</w:t>
      </w:r>
    </w:p>
    <w:p w:rsidR="00A74578" w:rsidRPr="00A01F65" w:rsidRDefault="00A74578" w:rsidP="00A540C5">
      <w:pPr>
        <w:pStyle w:val="Body-TextTx"/>
      </w:pPr>
      <w:r w:rsidRPr="00A01F65">
        <w:t>He pulled back from her but kept his gaze on her face. “If I am to make you mine for all time, I must not make you mine today. We have a bargain. Tempting though it is right now, I’m not going to break our pact.”</w:t>
      </w:r>
    </w:p>
    <w:p w:rsidR="00136269" w:rsidRDefault="00A74578" w:rsidP="00A540C5">
      <w:pPr>
        <w:pStyle w:val="Body-TextTx"/>
      </w:pPr>
      <w:r w:rsidRPr="00A01F65">
        <w:t>Brina suddenly realized what he was saying.</w:t>
      </w:r>
    </w:p>
    <w:p w:rsidR="00136269" w:rsidRDefault="00A74578" w:rsidP="00A540C5">
      <w:pPr>
        <w:pStyle w:val="Body-TextTx"/>
        <w:rPr>
          <w:rStyle w:val="itali"/>
        </w:rPr>
      </w:pPr>
      <w:r w:rsidRPr="006E5918">
        <w:rPr>
          <w:rStyle w:val="itali"/>
        </w:rPr>
        <w:t>No women.</w:t>
      </w:r>
    </w:p>
    <w:p w:rsidR="00A74578" w:rsidRPr="00A01F65" w:rsidRDefault="00A74578" w:rsidP="00A540C5">
      <w:pPr>
        <w:pStyle w:val="Body-TextTx"/>
      </w:pPr>
      <w:r w:rsidRPr="00A01F65">
        <w:t>But that didn’t mean her. Did it? No, not her!</w:t>
      </w:r>
    </w:p>
    <w:p w:rsidR="00A74578" w:rsidRPr="00A01F65" w:rsidRDefault="00A74578" w:rsidP="00A540C5">
      <w:pPr>
        <w:pStyle w:val="Body-TextTx"/>
      </w:pPr>
      <w:r w:rsidRPr="00A01F65">
        <w:t xml:space="preserve">She struggled with </w:t>
      </w:r>
      <w:r w:rsidR="0092213D">
        <w:t xml:space="preserve">what was between them </w:t>
      </w:r>
      <w:r w:rsidRPr="00A01F65">
        <w:t>as she continued to seek clarification from him. She supposed it did mean her.</w:t>
      </w:r>
      <w:r w:rsidR="0092213D">
        <w:t xml:space="preserve"> He was taking her at her word.</w:t>
      </w:r>
    </w:p>
    <w:p w:rsidR="00A74578" w:rsidRPr="00A01F65" w:rsidRDefault="00A74578" w:rsidP="00A540C5">
      <w:pPr>
        <w:pStyle w:val="Body-TextTx"/>
      </w:pPr>
      <w:r w:rsidRPr="00A01F65">
        <w:t>“Why do you all of a sudden have scruples?”</w:t>
      </w:r>
    </w:p>
    <w:p w:rsidR="00A74578" w:rsidRPr="00A01F65" w:rsidRDefault="00A74578" w:rsidP="00A540C5">
      <w:pPr>
        <w:pStyle w:val="Body-TextTx"/>
      </w:pPr>
      <w:r w:rsidRPr="00A01F65">
        <w:t>His brow and around his eyes wrinkled with concern. “I’m fighting for you,” he answered earnestly. “I told you I always play to win.”</w:t>
      </w:r>
    </w:p>
    <w:p w:rsidR="00A74578" w:rsidRPr="00A01F65" w:rsidRDefault="00A74578" w:rsidP="00A540C5">
      <w:pPr>
        <w:pStyle w:val="Body-TextTx"/>
      </w:pPr>
      <w:r w:rsidRPr="00A01F65">
        <w:t xml:space="preserve">But she didn’t want him </w:t>
      </w:r>
      <w:r w:rsidR="00391FA4">
        <w:t xml:space="preserve">to </w:t>
      </w:r>
      <w:r w:rsidRPr="00A01F65">
        <w:t>win. Yes, she wanted him for a lover. But as a husband? Her heart started beating faster again. No, no. She couldn’t go down that road again.</w:t>
      </w:r>
    </w:p>
    <w:p w:rsidR="00A74578" w:rsidRPr="00A01F65" w:rsidRDefault="00A74578" w:rsidP="00A540C5">
      <w:pPr>
        <w:pStyle w:val="Body-TextTx"/>
      </w:pPr>
      <w:r w:rsidRPr="00A01F65">
        <w:lastRenderedPageBreak/>
        <w:t xml:space="preserve">“I’ve never been so thoroughly seduced by anyone as I have by you,” he whispered. </w:t>
      </w:r>
      <w:r w:rsidR="005654EE">
        <w:t>“You are an inviting mix of a proper, innocent lady and a sinfully tantalizing woman.” He gave her a faint smile. “And I want both.</w:t>
      </w:r>
      <w:r w:rsidRPr="00A01F65">
        <w:t xml:space="preserve"> I was </w:t>
      </w:r>
      <w:r w:rsidR="005654EE">
        <w:t>unbelievably</w:t>
      </w:r>
      <w:r w:rsidRPr="00A01F65">
        <w:t xml:space="preserve"> tempted to disregard my promise to you. I was only one more kiss away from giving in to your desire for more</w:t>
      </w:r>
      <w:r w:rsidR="005654EE">
        <w:t xml:space="preserve"> and my yearning to make you min</w:t>
      </w:r>
      <w:r w:rsidR="00EC5A39">
        <w:t>e</w:t>
      </w:r>
      <w:r w:rsidRPr="00A01F65">
        <w:t>. You must believe that.”</w:t>
      </w:r>
    </w:p>
    <w:p w:rsidR="00A74578" w:rsidRPr="00A01F65" w:rsidRDefault="00A74578" w:rsidP="00A540C5">
      <w:pPr>
        <w:pStyle w:val="Body-TextTx"/>
      </w:pPr>
      <w:r w:rsidRPr="00A01F65">
        <w:t xml:space="preserve">Yes, she did. She didn’t like it, and it shocked her. She averted her eyes and pushed at his chest. His hands tightened on her arms as if he didn’t intend to let her escape his hold. He looked as if he started to say more but fell silent. Softening his grip, he slowly </w:t>
      </w:r>
      <w:r w:rsidR="00391FA4">
        <w:t>let</w:t>
      </w:r>
      <w:r w:rsidRPr="00A01F65">
        <w:t xml:space="preserve"> go.</w:t>
      </w:r>
    </w:p>
    <w:p w:rsidR="00136269" w:rsidRDefault="00A74578" w:rsidP="00A540C5">
      <w:pPr>
        <w:pStyle w:val="Body-TextTx"/>
      </w:pPr>
      <w:r w:rsidRPr="00A01F65">
        <w:t xml:space="preserve">Pulling at her dress and cape, she straightened in the seat and moved away from him. She shouldn’t be upset with him, but she was. It didn’t matter that he was only following </w:t>
      </w:r>
      <w:r w:rsidRPr="006E5918">
        <w:rPr>
          <w:rStyle w:val="itali"/>
        </w:rPr>
        <w:t>her</w:t>
      </w:r>
      <w:r w:rsidRPr="00A01F65">
        <w:t xml:space="preserve"> dictates. Rules she never expected him to take to heart and actually follow. Demands she never expected </w:t>
      </w:r>
      <w:r w:rsidR="0092213D">
        <w:t>to</w:t>
      </w:r>
      <w:r w:rsidRPr="00A01F65">
        <w:t xml:space="preserve"> haunt her.</w:t>
      </w:r>
    </w:p>
    <w:p w:rsidR="00A74578" w:rsidRPr="00A01F65" w:rsidRDefault="0092213D" w:rsidP="00A540C5">
      <w:pPr>
        <w:pStyle w:val="Body-TextTx"/>
      </w:pPr>
      <w:r>
        <w:t>Yet, s</w:t>
      </w:r>
      <w:r w:rsidR="00A74578" w:rsidRPr="00A01F65">
        <w:t xml:space="preserve">he had no one to blame but herself. Now she had to be </w:t>
      </w:r>
      <w:r>
        <w:t>levelheaded</w:t>
      </w:r>
      <w:r w:rsidRPr="00A01F65" w:rsidDel="0092213D">
        <w:t xml:space="preserve"> </w:t>
      </w:r>
      <w:r w:rsidR="00A74578" w:rsidRPr="00A01F65">
        <w:t>and get over it.</w:t>
      </w:r>
      <w:r w:rsidR="005654EE">
        <w:t xml:space="preserve"> He wanted marriage. She only wanted him for a time.</w:t>
      </w:r>
    </w:p>
    <w:p w:rsidR="00EC5A39" w:rsidRDefault="00A74578" w:rsidP="00A540C5">
      <w:pPr>
        <w:pStyle w:val="Body-TextTx"/>
      </w:pPr>
      <w:r w:rsidRPr="00A01F65">
        <w:t>They were in each other’s lives for the duration of the Season. For now, she had to leave it at that</w:t>
      </w:r>
      <w:r w:rsidR="005654EE">
        <w:t xml:space="preserve"> and hope </w:t>
      </w:r>
      <w:r w:rsidR="00EC5A39">
        <w:t xml:space="preserve">he </w:t>
      </w:r>
      <w:r w:rsidR="005654EE">
        <w:t>hurried to the nearest gaming house to have a drink and a game of cards</w:t>
      </w:r>
      <w:r w:rsidRPr="00A01F65">
        <w:t>.</w:t>
      </w:r>
      <w:r w:rsidR="0092213D">
        <w:t xml:space="preserve"> She certainly wasn’t going to marry him.</w:t>
      </w:r>
    </w:p>
    <w:p w:rsidR="00A74578" w:rsidRDefault="005654EE" w:rsidP="00A540C5">
      <w:pPr>
        <w:pStyle w:val="Body-TextTx"/>
      </w:pPr>
      <w:r>
        <w:t>She couldn’t marry anyone.</w:t>
      </w:r>
    </w:p>
    <w:p w:rsidR="005654EE" w:rsidRPr="00A01F65" w:rsidRDefault="005654EE" w:rsidP="00A540C5">
      <w:pPr>
        <w:pStyle w:val="Body-TextTx"/>
      </w:pPr>
      <w:r>
        <w:t>Ever.</w:t>
      </w:r>
    </w:p>
    <w:p w:rsidR="00A74578" w:rsidRPr="00A01F65" w:rsidRDefault="00A74578" w:rsidP="00A540C5">
      <w:pPr>
        <w:pStyle w:val="Body-TextTx"/>
      </w:pPr>
      <w:r w:rsidRPr="00A01F65">
        <w:t>“I don’t know what happened to me,” she said straightening her clothing. “I’ve never been so free before I—I guess it was the thrill of the ride that caused me to lose myself to the point I lost all rational thought.”</w:t>
      </w:r>
    </w:p>
    <w:p w:rsidR="00A74578" w:rsidRPr="00A01F65" w:rsidRDefault="00A74578" w:rsidP="00A540C5">
      <w:pPr>
        <w:pStyle w:val="Body-TextTx"/>
      </w:pPr>
      <w:r w:rsidRPr="00A01F65">
        <w:t xml:space="preserve">“It was your desire for me that had you mindless of all else,” he said with a teasing grin </w:t>
      </w:r>
      <w:r w:rsidRPr="00A01F65">
        <w:lastRenderedPageBreak/>
        <w:t>as he picked up her bonnet from where it had fallen and handed it to her.</w:t>
      </w:r>
    </w:p>
    <w:p w:rsidR="00136269" w:rsidRDefault="00A74578" w:rsidP="00A540C5">
      <w:pPr>
        <w:pStyle w:val="Body-TextTx"/>
      </w:pPr>
      <w:r w:rsidRPr="00A01F65">
        <w:t>“What?</w:t>
      </w:r>
      <w:r w:rsidR="00B975CC" w:rsidRPr="00B975CC">
        <w:t xml:space="preserve"> </w:t>
      </w:r>
      <w:r w:rsidRPr="00A01F65">
        <w:t>No, no,” she argued, half irritated and half amused by his assertion as he laid her gloves in her lap. “You’re a horrible person to insinuate that.”</w:t>
      </w:r>
    </w:p>
    <w:p w:rsidR="00A74578" w:rsidRPr="00A01F65" w:rsidRDefault="00A74578" w:rsidP="00A540C5">
      <w:pPr>
        <w:pStyle w:val="Body-TextTx"/>
      </w:pPr>
      <w:r w:rsidRPr="00A01F65">
        <w:t>“I’m truthful. I fully admit you have seduced me like no other woman, but you won’t admit I ma</w:t>
      </w:r>
      <w:r w:rsidR="00F82592">
        <w:t>k</w:t>
      </w:r>
      <w:r w:rsidRPr="00A01F65">
        <w:t>e you feel the same way.”</w:t>
      </w:r>
    </w:p>
    <w:p w:rsidR="00A74578" w:rsidRPr="00A01F65" w:rsidRDefault="00A74578" w:rsidP="00A540C5">
      <w:pPr>
        <w:pStyle w:val="Body-TextTx"/>
      </w:pPr>
      <w:r w:rsidRPr="00A01F65">
        <w:t>He was right. It was hard enough admitting it to herself.</w:t>
      </w:r>
    </w:p>
    <w:p w:rsidR="00136269" w:rsidRDefault="00A74578" w:rsidP="00A540C5">
      <w:pPr>
        <w:pStyle w:val="Body-TextTx"/>
      </w:pPr>
      <w:r w:rsidRPr="00A01F65">
        <w:t xml:space="preserve">She placed </w:t>
      </w:r>
      <w:r w:rsidR="00EC5A39">
        <w:t>the</w:t>
      </w:r>
      <w:r w:rsidRPr="00A01F65">
        <w:t xml:space="preserve"> bonnet on her head and stuffed strands of hair underneath it.</w:t>
      </w:r>
    </w:p>
    <w:p w:rsidR="00A74578" w:rsidRPr="00A01F65" w:rsidRDefault="00A74578" w:rsidP="00A540C5">
      <w:pPr>
        <w:pStyle w:val="Body-TextTx"/>
      </w:pPr>
      <w:r w:rsidRPr="00A01F65">
        <w:t>“Are you upset with me?” he asked, tightening his collar and neckcloth.</w:t>
      </w:r>
    </w:p>
    <w:p w:rsidR="00A74578" w:rsidRPr="00A01F65" w:rsidRDefault="00A74578" w:rsidP="00A540C5">
      <w:pPr>
        <w:pStyle w:val="Body-TextTx"/>
      </w:pPr>
      <w:r w:rsidRPr="00A01F65">
        <w:t>“Of course I am,” she said in a light-hearted tone. She was pleased to that he had—well</w:t>
      </w:r>
      <w:r w:rsidR="00EC5A39">
        <w:t>,</w:t>
      </w:r>
      <w:r w:rsidRPr="00A01F65">
        <w:t xml:space="preserve"> what he had done for her. “You ruined a perfectly good ending to an exceptional ride.”</w:t>
      </w:r>
    </w:p>
    <w:p w:rsidR="00A74578" w:rsidRPr="00A01F65" w:rsidRDefault="00A74578" w:rsidP="00A540C5">
      <w:pPr>
        <w:pStyle w:val="Body-TextTx"/>
      </w:pPr>
      <w:r w:rsidRPr="00A01F65">
        <w:t>He chuckled, pulled the brake handle and gave the horses a gentle nudge to start moving. The harness rattled once more, and the curricle lurched as they moved out from under the tree’s branches.</w:t>
      </w:r>
    </w:p>
    <w:p w:rsidR="00A74578" w:rsidRPr="00A01F65" w:rsidRDefault="00A74578" w:rsidP="00A540C5">
      <w:pPr>
        <w:pStyle w:val="Body-TextTx"/>
      </w:pPr>
      <w:r w:rsidRPr="00A01F65">
        <w:t>“What party are you attending tonight?” he asked.</w:t>
      </w:r>
    </w:p>
    <w:p w:rsidR="00A74578" w:rsidRPr="00A01F65" w:rsidRDefault="00A74578" w:rsidP="00A540C5">
      <w:pPr>
        <w:pStyle w:val="Body-TextTx"/>
      </w:pPr>
      <w:r w:rsidRPr="00A01F65">
        <w:t>“The Duke of Middlecastle’s dinner,” she answered, tying the ribbons of her hat under her chin. “He and Lyon are good friends. The duke is always at Lyon’s card club—anyway, I know him fairly well and I’m going with Adeline and Lyon.”</w:t>
      </w:r>
    </w:p>
    <w:p w:rsidR="00A74578" w:rsidRPr="00A01F65" w:rsidRDefault="00A74578" w:rsidP="00A540C5">
      <w:pPr>
        <w:pStyle w:val="Body-TextTx"/>
      </w:pPr>
      <w:r w:rsidRPr="00A01F65">
        <w:t>“You know Lyon invited me to join his club,” he said offhandedly, keeping his eyes straight ahead.</w:t>
      </w:r>
    </w:p>
    <w:p w:rsidR="00A74578" w:rsidRPr="00A01F65" w:rsidRDefault="00A74578" w:rsidP="00A540C5">
      <w:pPr>
        <w:pStyle w:val="Body-TextTx"/>
      </w:pPr>
      <w:r w:rsidRPr="00A01F65">
        <w:t xml:space="preserve">“Yes. I </w:t>
      </w:r>
      <w:r w:rsidR="00F82592">
        <w:t xml:space="preserve">shouldn’t have, but I jumped to conclusions and </w:t>
      </w:r>
      <w:r w:rsidRPr="00A01F65">
        <w:t>accused Adeline of asking him to do it so he could keep an eye on you.”</w:t>
      </w:r>
    </w:p>
    <w:p w:rsidR="00A74578" w:rsidRPr="00A01F65" w:rsidRDefault="00A74578" w:rsidP="00A540C5">
      <w:pPr>
        <w:pStyle w:val="Body-TextTx"/>
      </w:pPr>
      <w:r w:rsidRPr="00A01F65">
        <w:t>Zane whipped his head around to look at her. “Did she?”</w:t>
      </w:r>
    </w:p>
    <w:p w:rsidR="00A74578" w:rsidRPr="00A01F65" w:rsidRDefault="00A74578" w:rsidP="00A540C5">
      <w:pPr>
        <w:pStyle w:val="Body-TextTx"/>
      </w:pPr>
      <w:r w:rsidRPr="00A01F65">
        <w:t>“No,” Brina answered. “</w:t>
      </w:r>
      <w:r w:rsidR="00F82592">
        <w:t xml:space="preserve">She assured me it </w:t>
      </w:r>
      <w:r w:rsidRPr="00A01F65">
        <w:t xml:space="preserve">was issued because of your reputation as a </w:t>
      </w:r>
      <w:r w:rsidRPr="00A01F65">
        <w:lastRenderedPageBreak/>
        <w:t>card player in London</w:t>
      </w:r>
      <w:r w:rsidR="00F82592">
        <w:t>. I believe her and she forgave me</w:t>
      </w:r>
      <w:r w:rsidRPr="00A01F65">
        <w:t>. Apparently, many gentlemen are clamoring to play with you.”</w:t>
      </w:r>
    </w:p>
    <w:p w:rsidR="00A74578" w:rsidRDefault="00A74578" w:rsidP="00A540C5">
      <w:pPr>
        <w:pStyle w:val="Body-TextTx"/>
      </w:pPr>
      <w:r w:rsidRPr="00A01F65">
        <w:t>Seeming satisfied with her answer, he gave his attention back to the horses. “I told Lyon if he has an opening after the Season, I’d be happy to join.”</w:t>
      </w:r>
    </w:p>
    <w:p w:rsidR="00F82592" w:rsidRPr="00A01F65" w:rsidRDefault="00F82592" w:rsidP="00A540C5">
      <w:pPr>
        <w:pStyle w:val="Body-TextTx"/>
      </w:pPr>
      <w:r>
        <w:t>“I am not opposed to you joining right now,” she said with a hint of delivery in her tone.</w:t>
      </w:r>
    </w:p>
    <w:p w:rsidR="00A74578" w:rsidRPr="00A01F65" w:rsidRDefault="00F82592" w:rsidP="00A540C5">
      <w:pPr>
        <w:pStyle w:val="Body-TextTx"/>
      </w:pPr>
      <w:r>
        <w:t xml:space="preserve">Zane chuckled. </w:t>
      </w:r>
      <w:r w:rsidR="00A74578" w:rsidRPr="00A01F65">
        <w:t>“</w:t>
      </w:r>
      <w:r>
        <w:t xml:space="preserve">Your wishes will not persuade me to go back on my word to you. </w:t>
      </w:r>
      <w:r w:rsidR="00A74578" w:rsidRPr="00A01F65">
        <w:t>I wasn’t going to</w:t>
      </w:r>
      <w:r>
        <w:t xml:space="preserve"> attend Middlecastle’s dinner</w:t>
      </w:r>
      <w:r w:rsidR="00A74578" w:rsidRPr="00A01F65">
        <w:t>, but if you’re going, I will. Seated in a very small, uncomfortable chair, squeezed elbow-to-elbow at a table for a dinner that can last three hours is a form of torture.”</w:t>
      </w:r>
    </w:p>
    <w:p w:rsidR="00A74578" w:rsidRPr="00A01F65" w:rsidRDefault="00A74578" w:rsidP="00A540C5">
      <w:pPr>
        <w:pStyle w:val="Body-TextTx"/>
      </w:pPr>
      <w:r w:rsidRPr="00A01F65">
        <w:t>“I just had an idea</w:t>
      </w:r>
      <w:r w:rsidR="00F82592">
        <w:t xml:space="preserve">,” Brina said, before the </w:t>
      </w:r>
      <w:r w:rsidR="00FA6B44">
        <w:t xml:space="preserve">plan </w:t>
      </w:r>
      <w:r w:rsidR="00F82592">
        <w:t>had developed fu</w:t>
      </w:r>
      <w:r w:rsidR="00FA6B44">
        <w:t>lly</w:t>
      </w:r>
      <w:r w:rsidR="00F82592">
        <w:t xml:space="preserve"> in her mind</w:t>
      </w:r>
      <w:r w:rsidRPr="00A01F65">
        <w:t xml:space="preserve">. </w:t>
      </w:r>
      <w:r w:rsidR="00F82592">
        <w:t>“</w:t>
      </w:r>
      <w:r w:rsidRPr="00A01F65">
        <w:t>I think you should give a sit-down dinner party.”</w:t>
      </w:r>
    </w:p>
    <w:p w:rsidR="00A74578" w:rsidRPr="00A01F65" w:rsidRDefault="00A74578" w:rsidP="00A540C5">
      <w:pPr>
        <w:pStyle w:val="Body-TextTx"/>
      </w:pPr>
      <w:r w:rsidRPr="00A01F65">
        <w:t>“No.” He shook his head. “At my uncles’ insistence, I had one for my family shortly after I returned. I want it to be a long time before I have another.”</w:t>
      </w:r>
    </w:p>
    <w:p w:rsidR="00A74578" w:rsidRPr="00A01F65" w:rsidRDefault="00A74578" w:rsidP="00A540C5">
      <w:pPr>
        <w:pStyle w:val="Body-TextTx"/>
      </w:pPr>
      <w:r w:rsidRPr="00A01F65">
        <w:t>“</w:t>
      </w:r>
      <w:r w:rsidR="00FA6B44">
        <w:t>F</w:t>
      </w:r>
      <w:r w:rsidRPr="00A01F65">
        <w:t>amily dinner</w:t>
      </w:r>
      <w:r>
        <w:t>s</w:t>
      </w:r>
      <w:r w:rsidRPr="00A01F65">
        <w:t xml:space="preserve"> are easy.”</w:t>
      </w:r>
    </w:p>
    <w:p w:rsidR="00A74578" w:rsidRPr="00A01F65" w:rsidRDefault="00A74578" w:rsidP="00A540C5">
      <w:pPr>
        <w:pStyle w:val="Body-TextTx"/>
      </w:pPr>
      <w:r w:rsidRPr="00A01F65">
        <w:t>“So my uncles said, but there is nothing easy about my family and the things they want</w:t>
      </w:r>
      <w:r w:rsidR="00293BDD">
        <w:t>.</w:t>
      </w:r>
      <w:r w:rsidR="00FA6B44">
        <w:t xml:space="preserve"> More allowance, trips to America, land. Their requests seem endless.</w:t>
      </w:r>
      <w:r w:rsidRPr="00A01F65">
        <w:t>”</w:t>
      </w:r>
    </w:p>
    <w:p w:rsidR="00A74578" w:rsidRPr="00A01F65" w:rsidRDefault="00A74578" w:rsidP="00A540C5">
      <w:pPr>
        <w:pStyle w:val="Body-TextTx"/>
      </w:pPr>
      <w:r w:rsidRPr="00A01F65">
        <w:t>“</w:t>
      </w:r>
      <w:r w:rsidR="00FA6B44">
        <w:t>You must decide about those things, but y</w:t>
      </w:r>
      <w:r w:rsidRPr="00A01F65">
        <w:t>ou say you want me to help</w:t>
      </w:r>
      <w:r w:rsidR="00FA6B44">
        <w:t xml:space="preserve"> you do things that are proper</w:t>
      </w:r>
      <w:r w:rsidRPr="00A01F65">
        <w:t xml:space="preserve">. A dinner party where you invite people </w:t>
      </w:r>
      <w:r w:rsidR="00FA6B44">
        <w:t>such as</w:t>
      </w:r>
      <w:r w:rsidRPr="00A01F65">
        <w:t xml:space="preserve"> the Duke of Middlecastle, the Earl of Lyonwood and other peers who are in Town would be good for you. It will have to be toward the end of the Season as most evening dates are already filled for everyone, but I think we can fit one into everyone’s schedules. I don’t know why I didn’t think of it before. It will please your family for you to have a grand dinner for such important guests and prove to other members of the peerage that you are serious about you</w:t>
      </w:r>
      <w:r w:rsidR="00293BDD">
        <w:t>r</w:t>
      </w:r>
      <w:r w:rsidRPr="00A01F65">
        <w:t xml:space="preserve"> place in Society. Mainly that you want to get to know </w:t>
      </w:r>
      <w:r w:rsidRPr="00A01F65">
        <w:lastRenderedPageBreak/>
        <w:t>them and are willing to work with them should they need you.”</w:t>
      </w:r>
    </w:p>
    <w:p w:rsidR="00A74578" w:rsidRPr="00A01F65" w:rsidRDefault="00A74578" w:rsidP="00A540C5">
      <w:pPr>
        <w:pStyle w:val="Body-TextTx"/>
      </w:pPr>
      <w:r w:rsidRPr="00A01F65">
        <w:t>He grimaced. “They should know that anyway.”</w:t>
      </w:r>
    </w:p>
    <w:p w:rsidR="00A74578" w:rsidRPr="00A01F65" w:rsidRDefault="00A74578" w:rsidP="00A540C5">
      <w:pPr>
        <w:pStyle w:val="Body-TextTx"/>
      </w:pPr>
      <w:r w:rsidRPr="00A01F65">
        <w:t>“Some people need to be told.”</w:t>
      </w:r>
    </w:p>
    <w:p w:rsidR="00A74578" w:rsidRPr="00A01F65" w:rsidRDefault="00A74578" w:rsidP="00A540C5">
      <w:pPr>
        <w:pStyle w:val="Body-TextTx"/>
      </w:pPr>
      <w:r w:rsidRPr="00A01F65">
        <w:t>He flashed her a grin. “You sound as if you’re getting excited about this idea of a dinner party.”</w:t>
      </w:r>
    </w:p>
    <w:p w:rsidR="00A74578" w:rsidRPr="00A01F65" w:rsidRDefault="00A74578" w:rsidP="00A540C5">
      <w:pPr>
        <w:pStyle w:val="Body-TextTx"/>
      </w:pPr>
      <w:r w:rsidRPr="00A01F65">
        <w:t>“Somewhat, I am. It would be enjoyable to plan a party. I haven’t had reason to in a very long time. Living with my parents in their home gave me very little to do. My mother is talented, efficient and neither needs or wants help. Besides, I promised to facilitate your transition into the world of London Society, the peerage and help ease your family’s concerns. I’ll start planning it for you. With your permission, of course. Perhaps your sister will agree to act as your hostess.”</w:t>
      </w:r>
    </w:p>
    <w:p w:rsidR="00A74578" w:rsidRPr="00A01F65" w:rsidRDefault="00A74578" w:rsidP="00A540C5">
      <w:pPr>
        <w:pStyle w:val="Body-TextTx"/>
      </w:pPr>
      <w:r w:rsidRPr="00A01F65">
        <w:t>“</w:t>
      </w:r>
      <w:r w:rsidR="00900CB8">
        <w:t>I’d rather you</w:t>
      </w:r>
      <w:r w:rsidR="00495EF8">
        <w:t xml:space="preserve"> do it.</w:t>
      </w:r>
      <w:r w:rsidRPr="00A01F65">
        <w:t>”</w:t>
      </w:r>
    </w:p>
    <w:p w:rsidR="00A74578" w:rsidRPr="00A01F65" w:rsidRDefault="00A74578" w:rsidP="00A540C5">
      <w:pPr>
        <w:pStyle w:val="Body-TextTx"/>
      </w:pPr>
      <w:r w:rsidRPr="00A01F65">
        <w:t>She frowned.</w:t>
      </w:r>
    </w:p>
    <w:p w:rsidR="00136269" w:rsidRDefault="00A74578" w:rsidP="00A540C5">
      <w:pPr>
        <w:pStyle w:val="Body-TextTx"/>
      </w:pPr>
      <w:r w:rsidRPr="00A01F65">
        <w:t>“No, wait,” he quickly said. “</w:t>
      </w:r>
      <w:r w:rsidR="00FA6B44">
        <w:t xml:space="preserve">Don’t </w:t>
      </w:r>
      <w:r w:rsidR="00900CB8">
        <w:t>say anything</w:t>
      </w:r>
      <w:r w:rsidR="00FA6B44">
        <w:t xml:space="preserve">. </w:t>
      </w:r>
      <w:r w:rsidRPr="00A01F65">
        <w:t xml:space="preserve">I </w:t>
      </w:r>
      <w:r w:rsidR="00FA6B44">
        <w:t xml:space="preserve">already </w:t>
      </w:r>
      <w:r w:rsidRPr="00A01F65">
        <w:t>know. It wouldn’t be the proper thing to do.”</w:t>
      </w:r>
    </w:p>
    <w:p w:rsidR="00136269" w:rsidRDefault="00A74578" w:rsidP="00A540C5">
      <w:pPr>
        <w:pStyle w:val="Body-TextTx"/>
      </w:pPr>
      <w:r w:rsidRPr="00A01F65">
        <w:t>They laughed as he guided the horses back onto the trail that led to the main road.</w:t>
      </w:r>
    </w:p>
    <w:p w:rsidR="00D81EAC" w:rsidRPr="00D81EAC" w:rsidRDefault="00D81EAC" w:rsidP="00D81EAC" w14:paraId="B6DFAF99">
      <w:pPr>
        <w:pStyle w:val="Section-ChapterSCP"/>
      </w:pPr>
      <w:r w:rsidRPr="00D81EAC">
        <w:lastRenderedPageBreak/>
        <w:t>Chapter</w:t>
      </w:r>
      <w:r w:rsidR="004B0584">
        <w:t xml:space="preserve"> 15</w:t>
      </w:r>
    </w:p>
    <w:p w:rsidR="00E23D7D" w:rsidRDefault="00E23D7D" w:rsidP="00D221E5">
      <w:pPr>
        <w:pStyle w:val="TitleTtl"/>
      </w:pPr>
      <w:r>
        <w:t xml:space="preserve">Chapter </w:t>
      </w:r>
      <w:r w:rsidR="00B975CC">
        <w:t>15</w:t>
      </w:r>
    </w:p>
    <w:p w:rsidR="00856F4F" w:rsidRDefault="00E23D7D" w:rsidP="00A540C5">
      <w:pPr>
        <w:pStyle w:val="Body-TextTx"/>
      </w:pPr>
      <w:r>
        <w:t>“H</w:t>
      </w:r>
      <w:r w:rsidR="00856F4F">
        <w:t>e could h</w:t>
      </w:r>
      <w:r>
        <w:t>a</w:t>
      </w:r>
      <w:r w:rsidR="00856F4F">
        <w:t>ve killed you!” were the first words out of Harper’s mouth when Brina walked into the drawing room.</w:t>
      </w:r>
    </w:p>
    <w:p w:rsidR="00136269" w:rsidRDefault="00160EE5" w:rsidP="00A540C5">
      <w:pPr>
        <w:pStyle w:val="Body-TextTx"/>
      </w:pPr>
      <w:r>
        <w:t xml:space="preserve">How did </w:t>
      </w:r>
      <w:r w:rsidR="00EB22E7">
        <w:t>he</w:t>
      </w:r>
      <w:r>
        <w:t xml:space="preserve"> find out and then get to </w:t>
      </w:r>
      <w:r w:rsidR="00EB22E7">
        <w:t>her</w:t>
      </w:r>
      <w:r>
        <w:t xml:space="preserve"> house so quickly? </w:t>
      </w:r>
      <w:r w:rsidR="00850557">
        <w:t xml:space="preserve">Brina </w:t>
      </w:r>
      <w:r w:rsidR="00EB22E7">
        <w:t xml:space="preserve">had </w:t>
      </w:r>
      <w:r>
        <w:t xml:space="preserve">hardly been home half an hour. In fact, she was quite sure the blush from </w:t>
      </w:r>
      <w:r w:rsidR="00850557">
        <w:t xml:space="preserve">all </w:t>
      </w:r>
      <w:r>
        <w:t>Zane</w:t>
      </w:r>
      <w:r w:rsidR="00850557">
        <w:t xml:space="preserve">’s kisses and caresses </w:t>
      </w:r>
      <w:r w:rsidR="00495EF8">
        <w:t xml:space="preserve">in the carriage </w:t>
      </w:r>
      <w:r>
        <w:t>hadn’t yet left her cheeks.</w:t>
      </w:r>
    </w:p>
    <w:p w:rsidR="00856F4F" w:rsidRDefault="00856F4F" w:rsidP="00A540C5">
      <w:pPr>
        <w:pStyle w:val="Body-TextTx"/>
      </w:pPr>
      <w:r>
        <w:t>Remaining calm, she said, “</w:t>
      </w:r>
      <w:r w:rsidR="00850557">
        <w:t xml:space="preserve">If you are talking about the carriage ride, </w:t>
      </w:r>
      <w:r>
        <w:t>I suppose you’ve never driven a curricle fast through Town.”</w:t>
      </w:r>
    </w:p>
    <w:p w:rsidR="00136269" w:rsidRDefault="00856F4F" w:rsidP="00A540C5">
      <w:pPr>
        <w:pStyle w:val="Body-TextTx"/>
      </w:pPr>
      <w:r>
        <w:t xml:space="preserve">“Of course I have,” he insisted tightly. “But never when a lady was with me. </w:t>
      </w:r>
      <w:r w:rsidR="00850557">
        <w:t>From what I’m hearing, t</w:t>
      </w:r>
      <w:r>
        <w:t xml:space="preserve">he earl was </w:t>
      </w:r>
      <w:r w:rsidR="00E168E3">
        <w:t xml:space="preserve">exceedingly </w:t>
      </w:r>
      <w:r>
        <w:t>reckless and showed no regard for you</w:t>
      </w:r>
      <w:r w:rsidR="00E168E3">
        <w:t xml:space="preserve"> or your</w:t>
      </w:r>
      <w:r>
        <w:t xml:space="preserve"> safety.”</w:t>
      </w:r>
    </w:p>
    <w:p w:rsidR="00E168E3" w:rsidRDefault="00E168E3" w:rsidP="00A540C5">
      <w:pPr>
        <w:pStyle w:val="Body-TextTx"/>
      </w:pPr>
      <w:r>
        <w:t xml:space="preserve">Her cousin’s statement was pointed </w:t>
      </w:r>
      <w:r w:rsidR="00850557">
        <w:t xml:space="preserve">and </w:t>
      </w:r>
      <w:r>
        <w:t>damning. I</w:t>
      </w:r>
      <w:r w:rsidR="00856F4F">
        <w:t>t wasn’t easy to rile Harper. His nature was happy and easy going. What happened had obviously perturbed him greatly.</w:t>
      </w:r>
    </w:p>
    <w:p w:rsidR="00E168E3" w:rsidRDefault="00850557" w:rsidP="00A540C5">
      <w:pPr>
        <w:pStyle w:val="Body-TextTx"/>
      </w:pPr>
      <w:r>
        <w:t>“Oh, heavens, Harper</w:t>
      </w:r>
      <w:r w:rsidR="00EB22E7">
        <w:t>,” she said dismissively.</w:t>
      </w:r>
      <w:r>
        <w:t xml:space="preserve"> </w:t>
      </w:r>
      <w:r w:rsidR="00EB22E7">
        <w:t>“</w:t>
      </w:r>
      <w:r>
        <w:t xml:space="preserve">You are making way too much of this. The earl is </w:t>
      </w:r>
      <w:r w:rsidR="00856F4F">
        <w:t>six or seven years older than you and has had more practice</w:t>
      </w:r>
      <w:r w:rsidR="00E168E3">
        <w:t>. W</w:t>
      </w:r>
      <w:r w:rsidR="00856F4F">
        <w:t>ho knows</w:t>
      </w:r>
      <w:r w:rsidR="00E168E3">
        <w:t>? B</w:t>
      </w:r>
      <w:r w:rsidR="00856F4F">
        <w:t xml:space="preserve">y </w:t>
      </w:r>
      <w:r w:rsidR="00E168E3">
        <w:t>the time you are his age perhaps you will have been reckless with a young lady as well.”</w:t>
      </w:r>
    </w:p>
    <w:p w:rsidR="00E168E3" w:rsidRDefault="00E168E3" w:rsidP="00A540C5">
      <w:pPr>
        <w:pStyle w:val="Body-TextTx"/>
      </w:pPr>
      <w:r>
        <w:t>“No,” he answered firmly. “There are some things a gentleman doesn’t do. But, lest I forget, the earl is no gentleman.” He walked closer to her, his face contorted in anger. “I want you to stay away from him. In fact, I</w:t>
      </w:r>
      <w:r w:rsidR="00850557">
        <w:t xml:space="preserve"> think I should </w:t>
      </w:r>
      <w:r>
        <w:t>pay a call to him and insist upon it. Your father would do it if he was here.</w:t>
      </w:r>
      <w:r w:rsidR="002E3A7E">
        <w:t xml:space="preserve"> I intend to do it for him.</w:t>
      </w:r>
      <w:r>
        <w:t>”</w:t>
      </w:r>
    </w:p>
    <w:p w:rsidR="00E168E3" w:rsidRDefault="00E168E3" w:rsidP="00A540C5">
      <w:pPr>
        <w:pStyle w:val="Body-TextTx"/>
      </w:pPr>
      <w:r>
        <w:t>Brina felt her hackles rise. “Now, wait a minute, Harper. I don’t need you speaking for me to Blacknight or anyone else. And</w:t>
      </w:r>
      <w:r w:rsidR="002E3A7E">
        <w:t>,</w:t>
      </w:r>
      <w:r>
        <w:t xml:space="preserve"> not that it’s any of your business</w:t>
      </w:r>
      <w:r w:rsidR="002E3A7E">
        <w:t>,</w:t>
      </w:r>
      <w:r>
        <w:t xml:space="preserve"> but I </w:t>
      </w:r>
      <w:r w:rsidR="00850557">
        <w:t xml:space="preserve">will tell you, I </w:t>
      </w:r>
      <w:r>
        <w:t xml:space="preserve">am </w:t>
      </w:r>
      <w:r>
        <w:lastRenderedPageBreak/>
        <w:t>the one who encouraged the earl to go fast</w:t>
      </w:r>
      <w:r w:rsidR="002E3A7E">
        <w:t xml:space="preserve">. He was </w:t>
      </w:r>
      <w:r w:rsidR="00850557">
        <w:t xml:space="preserve">quite </w:t>
      </w:r>
      <w:r>
        <w:t>reluctant to do so.”</w:t>
      </w:r>
    </w:p>
    <w:p w:rsidR="002E3A7E" w:rsidRDefault="002E3A7E" w:rsidP="00A540C5">
      <w:pPr>
        <w:pStyle w:val="Body-TextTx"/>
      </w:pPr>
      <w:r>
        <w:t>“You want to make excuses for him because you don’t want me to do my family duty and protect you.”</w:t>
      </w:r>
    </w:p>
    <w:p w:rsidR="00136269" w:rsidRDefault="002E3A7E" w:rsidP="00A540C5">
      <w:pPr>
        <w:pStyle w:val="Body-TextTx"/>
      </w:pPr>
      <w:r>
        <w:t xml:space="preserve">“I </w:t>
      </w:r>
      <w:r w:rsidR="00850557">
        <w:t>make excuses for no one, including you</w:t>
      </w:r>
      <w:r w:rsidR="00AB3D4F">
        <w:t>,” she said, lifting onto her toes so she could look him eye</w:t>
      </w:r>
      <w:r w:rsidR="00495EF8">
        <w:t>-</w:t>
      </w:r>
      <w:r w:rsidR="00AB3D4F">
        <w:t>to</w:t>
      </w:r>
      <w:r w:rsidR="00495EF8">
        <w:t>-</w:t>
      </w:r>
      <w:r w:rsidR="00AB3D4F">
        <w:t>eye.</w:t>
      </w:r>
    </w:p>
    <w:p w:rsidR="002E3A7E" w:rsidRDefault="002E3A7E" w:rsidP="00A540C5">
      <w:pPr>
        <w:pStyle w:val="Body-TextTx"/>
      </w:pPr>
      <w:r>
        <w:t>“I let it slide when he made the wager</w:t>
      </w:r>
      <w:r w:rsidR="0036456A">
        <w:t xml:space="preserve"> about marrying you</w:t>
      </w:r>
      <w:r>
        <w:t xml:space="preserve">. Men have a right to place their bets </w:t>
      </w:r>
      <w:r w:rsidR="00AB3D4F">
        <w:t xml:space="preserve">and wagers </w:t>
      </w:r>
      <w:r>
        <w:t xml:space="preserve">as they see fit and what he </w:t>
      </w:r>
      <w:r w:rsidR="00AB3D4F">
        <w:t xml:space="preserve">did at White’s </w:t>
      </w:r>
      <w:r>
        <w:t>w</w:t>
      </w:r>
      <w:r w:rsidR="00AB3D4F">
        <w:t>ill</w:t>
      </w:r>
      <w:r>
        <w:t xml:space="preserve"> cause you no real harm.</w:t>
      </w:r>
      <w:r w:rsidR="0036456A">
        <w:t xml:space="preserve"> This was different.</w:t>
      </w:r>
      <w:r>
        <w:t>”</w:t>
      </w:r>
    </w:p>
    <w:p w:rsidR="002E3A7E" w:rsidRDefault="00AB3D4F" w:rsidP="00A540C5">
      <w:pPr>
        <w:pStyle w:val="Body-TextTx"/>
      </w:pPr>
      <w:r>
        <w:t xml:space="preserve">She looked aghast at him. </w:t>
      </w:r>
      <w:r w:rsidR="002E3A7E">
        <w:t>“Really?” How could he say that? Unless Zane started drinking, gam</w:t>
      </w:r>
      <w:r w:rsidR="00B86466">
        <w:t>b</w:t>
      </w:r>
      <w:r w:rsidR="002E3A7E">
        <w:t>ling or carousing, she could very well end up married to him.</w:t>
      </w:r>
      <w:r w:rsidR="00B97193">
        <w:t xml:space="preserve"> And for the first time</w:t>
      </w:r>
      <w:r>
        <w:t xml:space="preserve">, she realized </w:t>
      </w:r>
      <w:r w:rsidR="00B97193">
        <w:t>that idea thrilled her as well as terrified her.</w:t>
      </w:r>
      <w:r w:rsidR="0036456A">
        <w:t xml:space="preserve"> If her cousin really wanted to help her he could encourage the earl to gamble.</w:t>
      </w:r>
    </w:p>
    <w:p w:rsidR="002E3A7E" w:rsidRDefault="00AB3D4F" w:rsidP="00A540C5">
      <w:pPr>
        <w:pStyle w:val="Body-TextTx"/>
      </w:pPr>
      <w:r>
        <w:t xml:space="preserve">Harper’s eyes narrowed to serious looking slits. </w:t>
      </w:r>
      <w:r w:rsidR="002E3A7E">
        <w:t>“</w:t>
      </w:r>
      <w:r>
        <w:t>I don’t think you are comprehending that h</w:t>
      </w:r>
      <w:r w:rsidR="002E3A7E">
        <w:t>e could have crashed the carriage and harmed or killed you.</w:t>
      </w:r>
      <w:r w:rsidR="0031094E">
        <w:t xml:space="preserve"> What I </w:t>
      </w:r>
      <w:r w:rsidR="00160EE5">
        <w:t xml:space="preserve">should do </w:t>
      </w:r>
      <w:r w:rsidR="0031094E">
        <w:t>is call him out as a matter of honor.</w:t>
      </w:r>
      <w:r w:rsidR="002E3A7E">
        <w:t>”</w:t>
      </w:r>
    </w:p>
    <w:p w:rsidR="00160EE5" w:rsidRDefault="00160EE5" w:rsidP="00A540C5">
      <w:pPr>
        <w:pStyle w:val="Body-TextTx"/>
      </w:pPr>
      <w:r>
        <w:t>“Stop talking such madness,” Brina insisted hotly</w:t>
      </w:r>
      <w:r w:rsidR="0036456A">
        <w:t xml:space="preserve"> and turned away from him before sharply turning back to face him again.</w:t>
      </w:r>
      <w:r>
        <w:t xml:space="preserve"> “I won’t hear such foolishness. </w:t>
      </w:r>
      <w:r w:rsidR="00AB3D4F">
        <w:t>What is wrong with you? Who is</w:t>
      </w:r>
      <w:r>
        <w:t xml:space="preserve"> putting such nonsense in your head?”</w:t>
      </w:r>
    </w:p>
    <w:p w:rsidR="00160EE5" w:rsidRDefault="00160EE5" w:rsidP="00A540C5">
      <w:pPr>
        <w:pStyle w:val="Body-TextTx"/>
      </w:pPr>
      <w:r>
        <w:t>He eyed her curiously. “No</w:t>
      </w:r>
      <w:r w:rsidR="00AB3D4F">
        <w:t xml:space="preserve"> one</w:t>
      </w:r>
      <w:r>
        <w:t>. Why would you suggest that?”</w:t>
      </w:r>
    </w:p>
    <w:p w:rsidR="00136269" w:rsidRDefault="00BC448F" w:rsidP="00A540C5">
      <w:pPr>
        <w:pStyle w:val="Body-TextTx"/>
      </w:pPr>
      <w:r>
        <w:t>“Because it’s so unlike you</w:t>
      </w:r>
      <w:r w:rsidR="0036456A">
        <w:t xml:space="preserve"> to be this upset over anything</w:t>
      </w:r>
      <w:r>
        <w:t xml:space="preserve">. </w:t>
      </w:r>
      <w:r w:rsidR="0036456A">
        <w:t xml:space="preserve">Besides, </w:t>
      </w:r>
      <w:r w:rsidR="00160EE5">
        <w:t>I am perfectly capable of taking care of myself.”</w:t>
      </w:r>
    </w:p>
    <w:p w:rsidR="00BC448F" w:rsidRDefault="00160EE5" w:rsidP="00A540C5">
      <w:pPr>
        <w:pStyle w:val="Body-TextTx"/>
      </w:pPr>
      <w:r>
        <w:t>“</w:t>
      </w:r>
      <w:r w:rsidR="00BC448F">
        <w:t>Not with him, you aren’t. Robert was with him in Paris and Vienna. I’ve heard stories</w:t>
      </w:r>
      <w:r w:rsidR="00AB3D4F">
        <w:t xml:space="preserve"> about him</w:t>
      </w:r>
      <w:r w:rsidR="00BC448F">
        <w:t>.</w:t>
      </w:r>
      <w:r w:rsidR="00AB3D4F">
        <w:t xml:space="preserve"> About the two of them</w:t>
      </w:r>
      <w:r w:rsidR="0036456A">
        <w:t xml:space="preserve"> that I’m not at liberty to talk about.</w:t>
      </w:r>
      <w:r w:rsidR="00BC448F">
        <w:t>”</w:t>
      </w:r>
    </w:p>
    <w:p w:rsidR="00136269" w:rsidRDefault="00BC448F" w:rsidP="00A540C5">
      <w:pPr>
        <w:pStyle w:val="Body-TextTx"/>
      </w:pPr>
      <w:r>
        <w:lastRenderedPageBreak/>
        <w:t>Brina felt a shiver shake her. She had experienced one of the earl’s and Robert’s stories. And it was just as exciting as the ride they’d had</w:t>
      </w:r>
      <w:r w:rsidR="00AB3D4F">
        <w:t xml:space="preserve"> today</w:t>
      </w:r>
      <w:r>
        <w:t xml:space="preserve">. </w:t>
      </w:r>
      <w:r w:rsidR="0036456A">
        <w:t>She didn’t need Harper to tell her anything about Zane. She knew first hand exactly who he was.</w:t>
      </w:r>
    </w:p>
    <w:p w:rsidR="00160EE5" w:rsidRDefault="00BC448F" w:rsidP="00A540C5">
      <w:pPr>
        <w:pStyle w:val="Body-TextTx"/>
      </w:pPr>
      <w:r>
        <w:t xml:space="preserve">“He is a bachelor,” she said, knowing she was defending him and </w:t>
      </w:r>
      <w:r w:rsidR="00AB3D4F">
        <w:t xml:space="preserve">realized she </w:t>
      </w:r>
      <w:r>
        <w:t>wanted to. “What he has or hasn’t done is of no concern of mine. Or yours, for that matter.”</w:t>
      </w:r>
    </w:p>
    <w:p w:rsidR="00BC448F" w:rsidRDefault="00BC448F" w:rsidP="00A540C5">
      <w:pPr>
        <w:pStyle w:val="Body-TextTx"/>
      </w:pPr>
      <w:r>
        <w:t>“</w:t>
      </w:r>
      <w:r w:rsidR="00AB3D4F">
        <w:t>I want him t</w:t>
      </w:r>
      <w:r>
        <w:t>o leave you alone.”</w:t>
      </w:r>
    </w:p>
    <w:p w:rsidR="00BC448F" w:rsidRPr="006E5918" w:rsidRDefault="00BC448F" w:rsidP="00A540C5">
      <w:pPr>
        <w:pStyle w:val="Body-TextTx"/>
      </w:pPr>
      <w:r w:rsidRPr="006E5918">
        <w:rPr>
          <w:rStyle w:val="itali"/>
        </w:rPr>
        <w:t>No.</w:t>
      </w:r>
    </w:p>
    <w:p w:rsidR="00BC448F" w:rsidRDefault="00BC448F" w:rsidP="00A540C5">
      <w:pPr>
        <w:pStyle w:val="Body-TextTx"/>
      </w:pPr>
      <w:r>
        <w:t xml:space="preserve">For better or worse, she was bound to Zane right now. She didn’t want to give up the thrill of being with him. She couldn’t tell </w:t>
      </w:r>
      <w:r w:rsidR="002E3A7E">
        <w:t xml:space="preserve">Harper </w:t>
      </w:r>
      <w:r>
        <w:t>that</w:t>
      </w:r>
      <w:r w:rsidR="00AB3D4F">
        <w:t xml:space="preserve"> but he</w:t>
      </w:r>
      <w:r>
        <w:t xml:space="preserve"> wasn’t</w:t>
      </w:r>
      <w:r w:rsidR="002E3A7E">
        <w:t xml:space="preserve"> in a mood to listen</w:t>
      </w:r>
      <w:r>
        <w:t>. A</w:t>
      </w:r>
      <w:r w:rsidR="002E3A7E">
        <w:t>nd it was so unlike him.</w:t>
      </w:r>
    </w:p>
    <w:p w:rsidR="00136269" w:rsidRDefault="00BC448F" w:rsidP="00A540C5">
      <w:pPr>
        <w:pStyle w:val="Body-TextTx"/>
      </w:pPr>
      <w:r>
        <w:t xml:space="preserve">But she had to take control of this conversation and settle </w:t>
      </w:r>
      <w:r w:rsidR="00B97193">
        <w:t>Harper down</w:t>
      </w:r>
      <w:r>
        <w:t xml:space="preserve">. </w:t>
      </w:r>
      <w:r w:rsidR="002E3A7E">
        <w:t>“</w:t>
      </w:r>
      <w:r w:rsidR="00B86466">
        <w:t>Then let me be blunt and tell you the truth,” Brina said, somehow remaining calm. “Someone was following us and spying upon us. I didn’t appreciate it. I asked Blacknight to lose the carriage.”</w:t>
      </w:r>
    </w:p>
    <w:p w:rsidR="00136269" w:rsidRDefault="00B97193" w:rsidP="00A540C5">
      <w:pPr>
        <w:pStyle w:val="Body-TextTx"/>
      </w:pPr>
      <w:r>
        <w:t xml:space="preserve">Harper’s lids hooded his eyes and lifted his chin. </w:t>
      </w:r>
      <w:r w:rsidR="00B86466">
        <w:t>“What do you mean?”</w:t>
      </w:r>
    </w:p>
    <w:p w:rsidR="00136269" w:rsidRDefault="00B86466" w:rsidP="00A540C5">
      <w:pPr>
        <w:pStyle w:val="Body-TextTx"/>
      </w:pPr>
      <w:r>
        <w:t xml:space="preserve">“Exactly what I’m saying. The earl is being following—we assume that someone who has a large amount of money placed on one of the </w:t>
      </w:r>
      <w:r w:rsidR="00B97193">
        <w:t>wager’s at White’s or one of the other clubs</w:t>
      </w:r>
      <w:r>
        <w:t xml:space="preserve"> is following him in hopes of seeing him take a drink, play cards, or</w:t>
      </w:r>
      <w:r w:rsidR="00136269">
        <w:t>—</w:t>
      </w:r>
      <w:r>
        <w:t>whatever. I felt violated by such an act</w:t>
      </w:r>
      <w:r w:rsidR="00AB3D4F">
        <w:t xml:space="preserve"> as having my privacy invaded</w:t>
      </w:r>
      <w:r>
        <w:t>.”</w:t>
      </w:r>
    </w:p>
    <w:p w:rsidR="00136269" w:rsidRDefault="00B86466" w:rsidP="00A540C5">
      <w:pPr>
        <w:pStyle w:val="Body-TextTx"/>
      </w:pPr>
      <w:r>
        <w:t>It was really anger she</w:t>
      </w:r>
      <w:r w:rsidR="00AB3D4F">
        <w:t>’d</w:t>
      </w:r>
      <w:r>
        <w:t xml:space="preserve"> felt but wanted to use the stronger word </w:t>
      </w:r>
      <w:r w:rsidR="00AB3D4F">
        <w:t xml:space="preserve">of violation </w:t>
      </w:r>
      <w:r>
        <w:t>in hopes of quieting Harper</w:t>
      </w:r>
      <w:r w:rsidR="00B97193">
        <w:t xml:space="preserve"> even more</w:t>
      </w:r>
      <w:r>
        <w:t xml:space="preserve">. And his expression </w:t>
      </w:r>
      <w:r w:rsidR="00B97193">
        <w:t xml:space="preserve">quickly </w:t>
      </w:r>
      <w:r>
        <w:t>change</w:t>
      </w:r>
      <w:r w:rsidR="00B97193">
        <w:t>d</w:t>
      </w:r>
      <w:r>
        <w:t xml:space="preserve"> to one of concern.</w:t>
      </w:r>
    </w:p>
    <w:p w:rsidR="0031094E" w:rsidRDefault="0031094E" w:rsidP="00A540C5">
      <w:pPr>
        <w:pStyle w:val="Body-TextTx"/>
      </w:pPr>
      <w:r>
        <w:t>“You’re serious?”</w:t>
      </w:r>
    </w:p>
    <w:p w:rsidR="00B97193" w:rsidRDefault="0031094E" w:rsidP="00A540C5">
      <w:pPr>
        <w:pStyle w:val="Body-TextTx"/>
      </w:pPr>
      <w:r>
        <w:t xml:space="preserve">“Yes. </w:t>
      </w:r>
      <w:r w:rsidR="00AB3D4F">
        <w:t xml:space="preserve">He was driving a poorly maintained cabriolet. </w:t>
      </w:r>
      <w:r w:rsidR="00B97193">
        <w:t>Speeding up</w:t>
      </w:r>
      <w:r w:rsidR="00AB3D4F">
        <w:t xml:space="preserve"> and</w:t>
      </w:r>
      <w:r w:rsidR="00B97193">
        <w:t xml:space="preserve"> slowing down</w:t>
      </w:r>
      <w:r w:rsidR="00AB3D4F">
        <w:t xml:space="preserve"> when we did</w:t>
      </w:r>
      <w:r w:rsidR="00B97193">
        <w:t>, and t</w:t>
      </w:r>
      <w:r>
        <w:t xml:space="preserve">aking every turn we took until I insisted we </w:t>
      </w:r>
      <w:r w:rsidR="00B97193">
        <w:t xml:space="preserve">must </w:t>
      </w:r>
      <w:r>
        <w:t>lose him.</w:t>
      </w:r>
      <w:r w:rsidR="00AB3D4F">
        <w:t xml:space="preserve"> Blacknight finally </w:t>
      </w:r>
      <w:r w:rsidR="00AB3D4F">
        <w:lastRenderedPageBreak/>
        <w:t xml:space="preserve">acquiesced to </w:t>
      </w:r>
      <w:r w:rsidR="00EB22E7">
        <w:t>my wishes. So if you are going to be mad with anyone. Be that way with me.</w:t>
      </w:r>
      <w:r w:rsidR="00B97193">
        <w:t>”</w:t>
      </w:r>
    </w:p>
    <w:p w:rsidR="00136269" w:rsidRDefault="00B97193" w:rsidP="00A540C5">
      <w:pPr>
        <w:pStyle w:val="Body-TextTx"/>
      </w:pPr>
      <w:r>
        <w:t>Mrs. Lawton quietly walked into the room and put a tea tray on the small table between the two settees.</w:t>
      </w:r>
    </w:p>
    <w:p w:rsidR="00136269" w:rsidRDefault="00B97193" w:rsidP="00A540C5">
      <w:pPr>
        <w:pStyle w:val="Body-TextTx"/>
      </w:pPr>
      <w:r>
        <w:t>“Look,” Brina said. “</w:t>
      </w:r>
      <w:r w:rsidR="0031094E">
        <w:t xml:space="preserve">Mrs. Lawton </w:t>
      </w:r>
      <w:r>
        <w:t xml:space="preserve">brought </w:t>
      </w:r>
      <w:r w:rsidR="0031094E">
        <w:t>the tea. And she has tarts.</w:t>
      </w:r>
      <w:r w:rsidR="00EB22E7">
        <w:t>” She turned to the housekeeper. “</w:t>
      </w:r>
      <w:r w:rsidR="0031094E">
        <w:t>Apricot or figs?”</w:t>
      </w:r>
    </w:p>
    <w:p w:rsidR="0031094E" w:rsidRDefault="0031094E" w:rsidP="00A540C5">
      <w:pPr>
        <w:pStyle w:val="Body-TextTx"/>
      </w:pPr>
      <w:r>
        <w:t>“Figs, Mrs. Feld.”</w:t>
      </w:r>
    </w:p>
    <w:p w:rsidR="00136269" w:rsidRDefault="0031094E" w:rsidP="00A540C5">
      <w:pPr>
        <w:pStyle w:val="Body-TextTx"/>
      </w:pPr>
      <w:r>
        <w:t>“Good. Thank you.</w:t>
      </w:r>
      <w:r w:rsidR="002956F8">
        <w:t xml:space="preserve">” Brina </w:t>
      </w:r>
      <w:r w:rsidR="00B97193">
        <w:t>looked at</w:t>
      </w:r>
      <w:r w:rsidR="002956F8">
        <w:t xml:space="preserve"> her cousin</w:t>
      </w:r>
      <w:r w:rsidR="00B97193">
        <w:t xml:space="preserve"> again</w:t>
      </w:r>
      <w:r w:rsidR="002956F8">
        <w:t>. “Sit down, Harper and I’ll answer all your questions.”</w:t>
      </w:r>
    </w:p>
    <w:p w:rsidR="00136269" w:rsidRDefault="0031094E" w:rsidP="00A540C5">
      <w:pPr>
        <w:pStyle w:val="Body-TextTx"/>
      </w:pPr>
      <w:r>
        <w:t xml:space="preserve">Two cups of tea and half a dozen tarts later, Harper was calm and back to his usual cheerful self. She </w:t>
      </w:r>
      <w:r w:rsidR="002956F8">
        <w:t xml:space="preserve">had no idea why, </w:t>
      </w:r>
      <w:r>
        <w:t>but she</w:t>
      </w:r>
      <w:r w:rsidR="002956F8">
        <w:t xml:space="preserve"> kept thinking that something else must have wound </w:t>
      </w:r>
      <w:r w:rsidR="00A01B17">
        <w:t xml:space="preserve">him </w:t>
      </w:r>
      <w:r w:rsidR="002956F8">
        <w:t>tight and that what</w:t>
      </w:r>
      <w:r>
        <w:t xml:space="preserve"> happened with the earl</w:t>
      </w:r>
      <w:r w:rsidR="002956F8">
        <w:t xml:space="preserve"> had set him off</w:t>
      </w:r>
      <w:r>
        <w:t>.</w:t>
      </w:r>
    </w:p>
    <w:p w:rsidR="00DD7FA8" w:rsidRDefault="002956F8" w:rsidP="00A540C5">
      <w:pPr>
        <w:pStyle w:val="Body-TextTx"/>
      </w:pPr>
      <w:r>
        <w:t>After telling him as much as she could</w:t>
      </w:r>
      <w:r w:rsidR="00A01B17">
        <w:t xml:space="preserve"> about the afternoon with Blacknight</w:t>
      </w:r>
      <w:r>
        <w:t>, she</w:t>
      </w:r>
      <w:r w:rsidR="00A01B17">
        <w:t>’d</w:t>
      </w:r>
      <w:r>
        <w:t xml:space="preserve"> changed the subject to one she knew he would like</w:t>
      </w:r>
      <w:r w:rsidR="00A01B17">
        <w:t>—cards.</w:t>
      </w:r>
      <w:r>
        <w:t xml:space="preserve"> </w:t>
      </w:r>
      <w:r w:rsidR="00DD7FA8">
        <w:t>He was eager to talk about a new club he and Zane’s cousin Robert w</w:t>
      </w:r>
      <w:r w:rsidR="00BA7A46">
        <w:t>ere</w:t>
      </w:r>
      <w:r w:rsidR="00DD7FA8">
        <w:t xml:space="preserve"> thinking about joining. Thankfully, t</w:t>
      </w:r>
      <w:r w:rsidR="00A01B17">
        <w:t>hat had him parting on good terms</w:t>
      </w:r>
      <w:r w:rsidR="00DD7FA8">
        <w:t xml:space="preserve"> but she’d been unsettled about </w:t>
      </w:r>
      <w:r w:rsidR="00BA7A46">
        <w:t>how his life seemed to be revolving around card games and clubs and the parties of the Season all but forgotten. There should be more of a balance between the two.</w:t>
      </w:r>
    </w:p>
    <w:p w:rsidR="00136269" w:rsidRDefault="00DD7FA8" w:rsidP="00A540C5">
      <w:pPr>
        <w:pStyle w:val="Body-TextTx"/>
      </w:pPr>
      <w:r>
        <w:t>Long after he left, she couldn’t shake the feeling that something wasn’t right. But what?</w:t>
      </w:r>
    </w:p>
    <w:p w:rsidR="00D81EAC" w:rsidRPr="00D81EAC" w:rsidRDefault="00D81EAC" w:rsidP="00D81EAC" w14:paraId="216D03B1">
      <w:pPr>
        <w:pStyle w:val="Section-ChapterSCP"/>
      </w:pPr>
      <w:r w:rsidRPr="00D81EAC">
        <w:lastRenderedPageBreak/>
        <w:t>Chapter</w:t>
      </w:r>
      <w:r w:rsidR="004B0584">
        <w:t xml:space="preserve"> 16</w:t>
      </w:r>
    </w:p>
    <w:p w:rsidR="00A74578" w:rsidRPr="00A01F65" w:rsidRDefault="00A74578" w:rsidP="00D221E5">
      <w:pPr>
        <w:pStyle w:val="TitleTtl"/>
      </w:pPr>
      <w:r w:rsidRPr="00A01F65">
        <w:t xml:space="preserve">Chapter </w:t>
      </w:r>
      <w:r w:rsidR="00B975CC" w:rsidRPr="00A01F65">
        <w:t>1</w:t>
      </w:r>
      <w:r w:rsidR="00B975CC">
        <w:t>6</w:t>
      </w:r>
    </w:p>
    <w:p w:rsidR="00136269" w:rsidRDefault="00A74578" w:rsidP="00A540C5">
      <w:pPr>
        <w:pStyle w:val="Body-TextTx"/>
      </w:pPr>
      <w:r w:rsidRPr="00A01F65">
        <w:t>A light mist of rain dusted the top of Zane’s hat and crest of his shoulders as he walked down the street toward The Brass Bull Gaming House in the early evening hour. Foot traffic was sparse because of the turn in the weather but a steady stream of carriages rolled past him.</w:t>
      </w:r>
    </w:p>
    <w:p w:rsidR="00A74578" w:rsidRPr="00A01F65" w:rsidRDefault="00A74578" w:rsidP="00A540C5">
      <w:pPr>
        <w:pStyle w:val="Body-TextTx"/>
      </w:pPr>
      <w:r w:rsidRPr="00A01F65">
        <w:t>Zane chose to walk to his meeting with Harry. It gave him more time to think about Brina. It wasn’t just having her in his arms, at her own volition that had caused him to suffer unfulfilled passion that was still with him days later. It was that she’d wanted him just as strongly and urgently as he had wanted her. She had been so tantalizing he had to satisfy her.</w:t>
      </w:r>
    </w:p>
    <w:p w:rsidR="00A74578" w:rsidRPr="00A01F65" w:rsidRDefault="00A74578" w:rsidP="00A540C5">
      <w:pPr>
        <w:pStyle w:val="Body-TextTx"/>
      </w:pPr>
      <w:r w:rsidRPr="00A01F65">
        <w:t>But then he also had to deny her.</w:t>
      </w:r>
    </w:p>
    <w:p w:rsidR="00A74578" w:rsidRPr="00A01F65" w:rsidRDefault="00A74578" w:rsidP="00A540C5">
      <w:pPr>
        <w:pStyle w:val="Body-TextTx"/>
      </w:pPr>
      <w:r w:rsidRPr="00A01F65">
        <w:t>He sensed the passion simmering beneath the prim exterior of her widow’s clothing long before she had initiated the kiss in the carriage, but he hadn’t expected her to act on it</w:t>
      </w:r>
      <w:r w:rsidR="00900CB8">
        <w:t>—being a proper lady</w:t>
      </w:r>
      <w:r w:rsidRPr="00A01F65">
        <w:t xml:space="preserve">. They were both hungry to fulfill their frantic need for each other and would have if she hadn’t put those bloody damned and hellish restrictions on him. He shook his head </w:t>
      </w:r>
      <w:r w:rsidR="009459B8">
        <w:t xml:space="preserve">in frustration </w:t>
      </w:r>
      <w:r w:rsidRPr="00A01F65">
        <w:t>a</w:t>
      </w:r>
      <w:r w:rsidR="00495EF8">
        <w:t>s</w:t>
      </w:r>
      <w:r w:rsidRPr="00A01F65">
        <w:t xml:space="preserve"> dampness sprinkled his neck.</w:t>
      </w:r>
    </w:p>
    <w:p w:rsidR="00A74578" w:rsidRPr="00A01F65" w:rsidRDefault="00A74578" w:rsidP="00A540C5">
      <w:pPr>
        <w:pStyle w:val="Body-TextTx"/>
      </w:pPr>
      <w:r w:rsidRPr="00A01F65">
        <w:t>Brina had been right. Inappropriate, vile curse words had become a habit for him—even in his thoughts.</w:t>
      </w:r>
    </w:p>
    <w:p w:rsidR="00A74578" w:rsidRPr="00A01F65" w:rsidRDefault="00A74578" w:rsidP="00A540C5">
      <w:pPr>
        <w:pStyle w:val="Body-TextTx"/>
      </w:pPr>
      <w:r w:rsidRPr="00A01F65">
        <w:t xml:space="preserve">Zane nodded to a gentleman he passed and then hunkered deeper into his cloak to keep the wet chill off the back of his </w:t>
      </w:r>
      <w:r w:rsidR="009459B8">
        <w:t xml:space="preserve">collar. </w:t>
      </w:r>
      <w:r w:rsidRPr="00A01F65">
        <w:t>Whether or not he made the right decision to call a halt to what was about to happen between them in the carriage that afternoon still troubled him. His body would argue that he hadn’t, but his mind disagreed.</w:t>
      </w:r>
    </w:p>
    <w:p w:rsidR="00A74578" w:rsidRPr="00A01F65" w:rsidRDefault="00A74578" w:rsidP="00A540C5">
      <w:pPr>
        <w:pStyle w:val="Body-TextTx"/>
      </w:pPr>
      <w:r w:rsidRPr="00A01F65">
        <w:t>Sometimes.</w:t>
      </w:r>
    </w:p>
    <w:p w:rsidR="00A74578" w:rsidRPr="00A01F65" w:rsidRDefault="00A74578" w:rsidP="00A540C5">
      <w:pPr>
        <w:pStyle w:val="Body-TextTx"/>
      </w:pPr>
      <w:r w:rsidRPr="00A01F65">
        <w:lastRenderedPageBreak/>
        <w:t xml:space="preserve">And sometimes he sensed that his heart was weighing in on the matter, too. </w:t>
      </w:r>
      <w:r w:rsidR="009459B8">
        <w:t xml:space="preserve">Which was troubling. </w:t>
      </w:r>
      <w:r w:rsidRPr="00A01F65">
        <w:t xml:space="preserve">Those thoughts he tried to stay away from. It was one thing to want her only for himself. As his bride and countess. Loving her, possibly being in love with her was an entirely different matter and one he shied away from considering. </w:t>
      </w:r>
      <w:r w:rsidR="009459B8">
        <w:t xml:space="preserve">A feeling such as love wasn’t </w:t>
      </w:r>
      <w:r w:rsidRPr="00A01F65">
        <w:t>for gamblers like him.</w:t>
      </w:r>
    </w:p>
    <w:p w:rsidR="00136269" w:rsidRDefault="00A74578" w:rsidP="00A540C5">
      <w:pPr>
        <w:pStyle w:val="Body-TextTx"/>
      </w:pPr>
      <w:r w:rsidRPr="00A01F65">
        <w:t>Brina could never imagine the amount of willpower it had taken for him to set aside his desire for her. Every ounce he’d had, and then some.</w:t>
      </w:r>
    </w:p>
    <w:p w:rsidR="00136269" w:rsidRDefault="00A74578" w:rsidP="00A540C5">
      <w:pPr>
        <w:pStyle w:val="Body-TextTx"/>
      </w:pPr>
      <w:r w:rsidRPr="00A01F65">
        <w:t xml:space="preserve">The truth of it was that she’d left him no choice but to say no to what they both wanted. He didn’t know if he could trust her not to use his being with a woman, even if </w:t>
      </w:r>
      <w:r w:rsidR="009459B8">
        <w:t>it was her</w:t>
      </w:r>
      <w:r w:rsidRPr="00A01F65">
        <w:t>, against him at the last ball of the Season when he proposed to her.</w:t>
      </w:r>
    </w:p>
    <w:p w:rsidR="00A74578" w:rsidRPr="00A01F65" w:rsidRDefault="00A74578" w:rsidP="00A540C5">
      <w:pPr>
        <w:pStyle w:val="Body-TextTx"/>
      </w:pPr>
      <w:r w:rsidRPr="00A01F65">
        <w:t>Her vow to remain a widow was clear. He couldn’t take her vow to herself lightly.</w:t>
      </w:r>
    </w:p>
    <w:p w:rsidR="00A74578" w:rsidRPr="00A01F65" w:rsidRDefault="00A74578" w:rsidP="00A540C5">
      <w:pPr>
        <w:pStyle w:val="Body-TextTx"/>
      </w:pPr>
      <w:r w:rsidRPr="00A01F65">
        <w:t xml:space="preserve">Her premise from the beginning was that she expected him to fail. And he’d come close a few days ago—which was why he was </w:t>
      </w:r>
      <w:r w:rsidR="009459B8">
        <w:t xml:space="preserve">mostly </w:t>
      </w:r>
      <w:r w:rsidRPr="00A01F65">
        <w:t>staying away from her unless it was at a party—with other people watching them. That way, he was less likely to succumb to her desire to be with him.</w:t>
      </w:r>
    </w:p>
    <w:p w:rsidR="00136269" w:rsidRDefault="00A74578" w:rsidP="00A540C5">
      <w:pPr>
        <w:pStyle w:val="Body-TextTx"/>
      </w:pPr>
      <w:r w:rsidRPr="00A01F65">
        <w:t xml:space="preserve">Zane now knew, more than the day he’d made the wager for her hand, that he wanted her. All he had to do was stay firm on those promises and she would be his. He’d made it over two weeks and could make it the rest of the time. His worry was, could he change </w:t>
      </w:r>
      <w:r w:rsidRPr="006E5918">
        <w:rPr>
          <w:rStyle w:val="itali"/>
        </w:rPr>
        <w:t>her</w:t>
      </w:r>
      <w:r w:rsidRPr="00A01F65">
        <w:t xml:space="preserve"> mind before he made it to the last ball of the Season?</w:t>
      </w:r>
    </w:p>
    <w:p w:rsidR="00136269" w:rsidRDefault="00A74578" w:rsidP="00A540C5">
      <w:pPr>
        <w:pStyle w:val="Body-TextTx"/>
      </w:pPr>
      <w:r w:rsidRPr="00A01F65">
        <w:t xml:space="preserve">There was still so much to know about her. Why had she been dressed in the pink satin gown in Paris? Did she harbor deep lasting feelings for her husband as people claimed or was she, knowingly or not, using the perception as a protective guard against </w:t>
      </w:r>
      <w:r w:rsidR="00CD6F3E">
        <w:t xml:space="preserve">giving </w:t>
      </w:r>
      <w:r w:rsidRPr="00A01F65">
        <w:t>her heart</w:t>
      </w:r>
      <w:r w:rsidR="00CD6F3E">
        <w:t xml:space="preserve"> to anyone</w:t>
      </w:r>
      <w:r w:rsidRPr="00A01F65">
        <w:t xml:space="preserve">? He wanted to know what had made her decide she never wanted to marry again. He </w:t>
      </w:r>
      <w:r w:rsidRPr="00A01F65">
        <w:lastRenderedPageBreak/>
        <w:t>needed to know more about her past to find answers.</w:t>
      </w:r>
    </w:p>
    <w:p w:rsidR="00A74578" w:rsidRPr="00A01F65" w:rsidRDefault="00A74578" w:rsidP="00A540C5">
      <w:pPr>
        <w:pStyle w:val="Body-TextTx"/>
      </w:pPr>
      <w:r w:rsidRPr="00A01F65">
        <w:t>Going without a glass of fine wine or a lively card game, difficult as it was, had been easy compared to staying away from</w:t>
      </w:r>
      <w:r w:rsidR="009459B8">
        <w:t xml:space="preserve"> her</w:t>
      </w:r>
      <w:r w:rsidRPr="00A01F65">
        <w:t>. He had relived the sensations of his lips against hers, the fulness of her soft breast beneath his hand, and her sweet, whispered feminine sounds of pleasure for endless hours. At times, he thought he might storm over to her house and insist she remove her demands from him so he could make her his.</w:t>
      </w:r>
    </w:p>
    <w:p w:rsidR="00136269" w:rsidRDefault="00A74578" w:rsidP="00A540C5">
      <w:pPr>
        <w:pStyle w:val="Body-TextTx"/>
      </w:pPr>
      <w:r w:rsidRPr="00A01F65">
        <w:t>But, after a fierce battle with himself he’d come to his senses, pushed the treasured memories aside, and continued his studies to learn about the vast properties that were now under his command.</w:t>
      </w:r>
    </w:p>
    <w:p w:rsidR="00A74578" w:rsidRPr="00A01F65" w:rsidRDefault="00A74578" w:rsidP="00A540C5">
      <w:pPr>
        <w:pStyle w:val="Body-TextTx"/>
      </w:pPr>
      <w:r w:rsidRPr="00A01F65">
        <w:t xml:space="preserve">He also hoped the gossip about them </w:t>
      </w:r>
      <w:r w:rsidR="00E23D7D">
        <w:t xml:space="preserve">would </w:t>
      </w:r>
      <w:r w:rsidRPr="00A01F65">
        <w:t>settle down</w:t>
      </w:r>
      <w:r w:rsidR="00E23D7D">
        <w:t xml:space="preserve"> now that he hadn’t been see</w:t>
      </w:r>
      <w:r w:rsidR="00495EF8">
        <w:t>n</w:t>
      </w:r>
      <w:r w:rsidR="00E23D7D">
        <w:t xml:space="preserve"> with her for a couple of days</w:t>
      </w:r>
      <w:r w:rsidRPr="00A01F65">
        <w:t xml:space="preserve">. News traveled amazingly fast in the elite ton. By the time he’d made it to Middlecastle’s house for dinner after their adventurous carriage ride, it was obvious everyone there had already heard he was seen driving </w:t>
      </w:r>
      <w:r w:rsidR="00126084">
        <w:t>the</w:t>
      </w:r>
      <w:r w:rsidRPr="00A01F65">
        <w:t xml:space="preserve"> curricle recklessly through the city’s streets with Brina onboard. A hush had fallen over the drawing room when he entered, and everyone looked at him as if he’d suddenly grown two sharp thorny horns.</w:t>
      </w:r>
    </w:p>
    <w:p w:rsidR="00A74578" w:rsidRPr="00A01F65" w:rsidRDefault="00A74578" w:rsidP="00A540C5">
      <w:pPr>
        <w:pStyle w:val="Body-TextTx"/>
      </w:pPr>
      <w:r w:rsidRPr="00A01F65">
        <w:t xml:space="preserve">Some of the ladies quickly turned their heads away in protest that he had the gall to attend a dignified event after such ill-bred, dangerous and careless behavior. Others gave him sly smiles of approval. Some merely looked surprised. None more so than his hostess, the Duchess of Middlecastle. </w:t>
      </w:r>
      <w:r w:rsidR="00B97193">
        <w:t>It was only m</w:t>
      </w:r>
      <w:r w:rsidRPr="00A01F65">
        <w:t>uch later in the evening he discovered why Her Grace had gone running from the room at the sight of him. It had nothing to do with the race to dodge the spy.</w:t>
      </w:r>
    </w:p>
    <w:p w:rsidR="00136269" w:rsidRDefault="00A74578" w:rsidP="00A540C5">
      <w:pPr>
        <w:pStyle w:val="Body-TextTx"/>
      </w:pPr>
      <w:r w:rsidRPr="00A01F65">
        <w:t>Brina had been adequately protected all evening by her friends</w:t>
      </w:r>
      <w:r w:rsidR="00495EF8">
        <w:t>,</w:t>
      </w:r>
      <w:r w:rsidRPr="00A01F65">
        <w:t xml:space="preserve"> Lady Lyonwood and Mrs. Stockton, and so it seemed the duke and duchess as well. </w:t>
      </w:r>
      <w:r w:rsidR="00B97193">
        <w:t xml:space="preserve">They had been cordial when they spoke to each other but there was no opportunity to have a </w:t>
      </w:r>
      <w:r w:rsidR="00C01564">
        <w:t xml:space="preserve">conversation about the event and the </w:t>
      </w:r>
      <w:r w:rsidR="00C01564">
        <w:lastRenderedPageBreak/>
        <w:t>gossip surrounding it.</w:t>
      </w:r>
    </w:p>
    <w:p w:rsidR="00A74578" w:rsidRPr="00A01F65" w:rsidRDefault="00A74578" w:rsidP="00A540C5">
      <w:pPr>
        <w:pStyle w:val="Body-TextTx"/>
      </w:pPr>
      <w:r w:rsidRPr="00A01F65">
        <w:t xml:space="preserve">When </w:t>
      </w:r>
      <w:r w:rsidR="00C01564">
        <w:t xml:space="preserve">l dinner was served and they </w:t>
      </w:r>
      <w:r w:rsidRPr="00A01F65">
        <w:t>went into dining room, he’d been seated on the opposite side from Brina and so far down the long, dimly lit table he hadn’t been able to get more than a glimpse of her for over three hours.</w:t>
      </w:r>
    </w:p>
    <w:p w:rsidR="00136269" w:rsidRDefault="00A74578" w:rsidP="00A540C5">
      <w:pPr>
        <w:pStyle w:val="Body-TextTx"/>
      </w:pPr>
      <w:r w:rsidRPr="00A01F65">
        <w:t>As he’d expected the chairs were small, the seating tight, and the china, crystal, and silver abundant. So was the wine but he didn’t have a sip. Not one to grouse about anything for too long, Zane found a way to enjoy the evening by engaging in a lengthy conversation about Paris with the young widow, Mrs. Pinewiffle, who was seated on his left, and a chatty young lady making her debut into Society to his right. After only two glasses of wine she was spilling the reason why the duchess seemed so unhappy with him. Zane had failed to respond to her invitation that he would be attending. His lack of manners had caused her to delay dinner while the servants rushed to set a place for him at the table.</w:t>
      </w:r>
    </w:p>
    <w:p w:rsidR="00136269" w:rsidRDefault="00A74578" w:rsidP="00A540C5">
      <w:pPr>
        <w:pStyle w:val="Body-TextTx"/>
      </w:pPr>
      <w:r w:rsidRPr="00A01F65">
        <w:t>The fact that Brina was already planning such a long evening for him to host was still an idea he was having to get used to. He’d much rather sit around a card table. Gentlemen were always given plenty of room when gaming. No elbows or knees ever touched. You never had to wonder which glass was yours. However, if a long sit-down dinner would make her happy, he’d endure it. But she would damn well be sitting next to him and not at the other end of the table.</w:t>
      </w:r>
    </w:p>
    <w:p w:rsidR="00136269" w:rsidRDefault="00A74578" w:rsidP="00A540C5">
      <w:pPr>
        <w:pStyle w:val="Body-TextTx"/>
      </w:pPr>
      <w:r w:rsidRPr="00A01F65">
        <w:t xml:space="preserve">The mist had turned to a drizzle, Zane noticed as he tipped his hat to a couple scurrying along as he passed them. He pulled his cloak tighter about his neck and kept walking. </w:t>
      </w:r>
      <w:r w:rsidR="006F3C03">
        <w:t>So did the man who’d been following him. When Zane decided to walk, he expected the man in the cabriolet to simply follow at a safe distance, but he’d jumped out of the carriage and was following Zane on foot.</w:t>
      </w:r>
    </w:p>
    <w:p w:rsidR="00136269" w:rsidRDefault="006F3C03" w:rsidP="00A540C5">
      <w:pPr>
        <w:pStyle w:val="Body-TextTx"/>
      </w:pPr>
      <w:r>
        <w:t xml:space="preserve">Zane </w:t>
      </w:r>
      <w:r w:rsidR="00A74578" w:rsidRPr="00A01F65">
        <w:t>w</w:t>
      </w:r>
      <w:r w:rsidR="00C01564">
        <w:t xml:space="preserve">anted to </w:t>
      </w:r>
      <w:r w:rsidR="00A74578" w:rsidRPr="00A01F65">
        <w:t xml:space="preserve">court Brina the usual way a gentleman would pursue a widow. Candlelit </w:t>
      </w:r>
      <w:r w:rsidR="00A74578" w:rsidRPr="00A01F65">
        <w:lastRenderedPageBreak/>
        <w:t>dinners in her home. A friendly game of cards, or chess. Smiles over a glass of wine, gentle touching of hands, and delicate kisses to start a night that would end in searing passion in her bedchamber.</w:t>
      </w:r>
    </w:p>
    <w:p w:rsidR="00EE44EB" w:rsidRDefault="00A74578" w:rsidP="00A540C5">
      <w:pPr>
        <w:pStyle w:val="Body-TextTx"/>
      </w:pPr>
      <w:r w:rsidRPr="00A01F65">
        <w:t xml:space="preserve">Thoughts of that possibility kept him warm until he opened the door to The Brass Bull Gaming House and strode inside. The smell of liquor was strong. His stomach clinched. He had missed having a drink in the evenings. It was harder than he thought it would be not to pour himself a splash of brandy by habit when he was alone. </w:t>
      </w:r>
      <w:r w:rsidR="00C01564">
        <w:t xml:space="preserve">By the third night without a drink, he’d </w:t>
      </w:r>
      <w:r w:rsidRPr="00A01F65">
        <w:t xml:space="preserve">considered having Fulton take every drop of claret and brandy out of the house so he wouldn’t accidently have a drink before he remembered </w:t>
      </w:r>
      <w:r w:rsidR="002A1B80">
        <w:t xml:space="preserve">e </w:t>
      </w:r>
      <w:r w:rsidRPr="00A01F65">
        <w:t>promis</w:t>
      </w:r>
      <w:r w:rsidR="00495EF8">
        <w:t>ing</w:t>
      </w:r>
      <w:r w:rsidRPr="00A01F65">
        <w:t xml:space="preserve"> Brina he would stay away from it.</w:t>
      </w:r>
    </w:p>
    <w:p w:rsidR="00A74578" w:rsidRPr="00A01F65" w:rsidRDefault="00A74578" w:rsidP="00A540C5">
      <w:pPr>
        <w:pStyle w:val="Body-TextTx"/>
      </w:pPr>
      <w:r w:rsidRPr="00A01F65">
        <w:t>Until she was his, and he would.</w:t>
      </w:r>
    </w:p>
    <w:p w:rsidR="00A74578" w:rsidRPr="00A01F65" w:rsidRDefault="00A74578" w:rsidP="00A540C5">
      <w:pPr>
        <w:pStyle w:val="Body-TextTx"/>
      </w:pPr>
      <w:r w:rsidRPr="00A01F65">
        <w:t>Even if it killed him.</w:t>
      </w:r>
    </w:p>
    <w:p w:rsidR="00136269" w:rsidRDefault="00A74578" w:rsidP="00A540C5">
      <w:pPr>
        <w:pStyle w:val="Body-TextTx"/>
      </w:pPr>
      <w:r w:rsidRPr="00A01F65">
        <w:t>Brina Feld was a wicked woman to have trapped him into such a pact. But she was wonderfully wicked. Beautiful and enticing.</w:t>
      </w:r>
    </w:p>
    <w:p w:rsidR="00136269" w:rsidRDefault="00AA1777" w:rsidP="00A540C5">
      <w:pPr>
        <w:pStyle w:val="Body-TextTx"/>
      </w:pPr>
      <w:r>
        <w:t>The hell of it was that he</w:t>
      </w:r>
      <w:r w:rsidR="00A74578" w:rsidRPr="00A01F65">
        <w:t xml:space="preserve"> missed late-night and all night card games, too, but was getting used to going to bed earlier, waking earlier and going for a ride in the park while the day was still quiet, and before Uncle Syl and Uncle Hector arrived for their daily hovering sessions</w:t>
      </w:r>
      <w:r w:rsidR="00EE44EB">
        <w:t xml:space="preserve"> with his solicitor</w:t>
      </w:r>
      <w:r w:rsidR="00A74578" w:rsidRPr="00A01F65">
        <w:t>.</w:t>
      </w:r>
    </w:p>
    <w:p w:rsidR="00136269" w:rsidRDefault="00A74578" w:rsidP="00A540C5">
      <w:pPr>
        <w:pStyle w:val="Body-TextTx"/>
      </w:pPr>
      <w:r w:rsidRPr="00A01F65">
        <w:t xml:space="preserve">After the brisk walk in the cool rain, he would have liked to settle </w:t>
      </w:r>
      <w:r w:rsidR="00495EF8">
        <w:t xml:space="preserve">around </w:t>
      </w:r>
      <w:r w:rsidRPr="00A01F65">
        <w:t>a table by the fire with a glass of claret or a sip of brandy to warm him before enjoying a game or two of cards. But he would do neither this night. He pushed the thoughts from his mind and hung his cloak on one of the pegs near the door.</w:t>
      </w:r>
    </w:p>
    <w:p w:rsidR="00A74578" w:rsidRPr="00A01F65" w:rsidRDefault="00A74578" w:rsidP="00A540C5">
      <w:pPr>
        <w:pStyle w:val="Body-TextTx"/>
      </w:pPr>
      <w:r w:rsidRPr="00A01F65">
        <w:t xml:space="preserve">Huffing a rueful breath, he popped his hat on top of his cloak. According to his uncles, none of the scandal sheets had been kind the past couple of days. Being called the Hellion Earl </w:t>
      </w:r>
      <w:r w:rsidRPr="00A01F65">
        <w:lastRenderedPageBreak/>
        <w:t>didn’t matter to him but it had Hector in an uproar and Sylvester desperate to calm his brother. Zane was close to telling his uncles he’d learned all he could about the earldom from them</w:t>
      </w:r>
      <w:r w:rsidR="00495EF8">
        <w:t>. It</w:t>
      </w:r>
      <w:r w:rsidRPr="00A01F65">
        <w:t xml:space="preserve"> was time for them to get back to </w:t>
      </w:r>
      <w:r w:rsidR="00EE44EB">
        <w:t xml:space="preserve">whatever </w:t>
      </w:r>
      <w:r w:rsidRPr="00A01F65">
        <w:t xml:space="preserve">normal lives </w:t>
      </w:r>
      <w:r w:rsidR="00EE44EB">
        <w:t xml:space="preserve">they had </w:t>
      </w:r>
      <w:r w:rsidRPr="00A01F65">
        <w:t>before they decided to make themselves a daily fixture at his house.</w:t>
      </w:r>
    </w:p>
    <w:p w:rsidR="00A74578" w:rsidRPr="00A01F65" w:rsidRDefault="00A74578" w:rsidP="00A540C5">
      <w:pPr>
        <w:pStyle w:val="Body-TextTx"/>
      </w:pPr>
      <w:r w:rsidRPr="00A01F65">
        <w:t>What bothered Zane most was that one of the gossip sheets had slighted Brina by suggesting she’d been a willing participant in their wild ride. Which she was. An encourager, in fact, but he hadn’t liked what was written about her in the column—</w:t>
      </w:r>
      <w:r w:rsidRPr="006E5918">
        <w:rPr>
          <w:rStyle w:val="itali"/>
        </w:rPr>
        <w:t>Mrs. Feld appeared to be enjoying the ride and draped herself over the earl’s shoulders as the carriage sped wildly down the road.</w:t>
      </w:r>
      <w:r w:rsidRPr="00A01F65">
        <w:t xml:space="preserve"> Zane was fair game. Maligning her wasn’t. It was no surprise at all that not one of the scandal sheets mentioned he and Brina were being chased by someone driving just as fast.</w:t>
      </w:r>
    </w:p>
    <w:p w:rsidR="00136269" w:rsidRDefault="00A74578" w:rsidP="00A540C5">
      <w:pPr>
        <w:pStyle w:val="Body-TextTx"/>
      </w:pPr>
      <w:r w:rsidRPr="00A01F65">
        <w:t>The taproom was dim and noisy with chatter</w:t>
      </w:r>
      <w:r w:rsidR="00EE44EB">
        <w:t xml:space="preserve"> as he scanned it. L</w:t>
      </w:r>
      <w:r w:rsidRPr="00A01F65">
        <w:t>aughter and the solid clunk of tankards hitting wooden tables</w:t>
      </w:r>
      <w:r w:rsidR="00EE44EB">
        <w:t xml:space="preserve"> echoed around the room</w:t>
      </w:r>
      <w:r w:rsidRPr="00A01F65">
        <w:t xml:space="preserve">, but Zane heard a man </w:t>
      </w:r>
      <w:r w:rsidR="00EE44EB">
        <w:t xml:space="preserve">from a nearby table </w:t>
      </w:r>
      <w:r w:rsidRPr="00A01F65">
        <w:t>whisper, “Can I buy you a drink, my lord?”</w:t>
      </w:r>
    </w:p>
    <w:p w:rsidR="00136269" w:rsidRDefault="00A74578" w:rsidP="00A540C5">
      <w:pPr>
        <w:pStyle w:val="Body-TextTx"/>
      </w:pPr>
      <w:r w:rsidRPr="00A01F65">
        <w:t>“In two weeks, three days, and seventeen hours,” he quipped and kept on walking as the person chuckled. He didn’t mind the remark or laughter that followed</w:t>
      </w:r>
      <w:r w:rsidR="00EE44EB">
        <w:t xml:space="preserve"> as he threaded his way </w:t>
      </w:r>
      <w:r w:rsidR="00CD6F3E">
        <w:t>around the tables</w:t>
      </w:r>
      <w:r w:rsidRPr="00A01F65">
        <w:t>. He had no idea how many weeks, days or hours until the bargain with Brina was at an end, but it couldn’t come soon enough. Until then, only one thing mattered.</w:t>
      </w:r>
    </w:p>
    <w:p w:rsidR="00136269" w:rsidRDefault="00A74578" w:rsidP="00A540C5">
      <w:pPr>
        <w:pStyle w:val="Body-TextTx"/>
      </w:pPr>
      <w:r w:rsidRPr="00A01F65">
        <w:t>That she not win.</w:t>
      </w:r>
    </w:p>
    <w:p w:rsidR="00136269" w:rsidRDefault="00A74578" w:rsidP="00A540C5">
      <w:pPr>
        <w:pStyle w:val="Body-TextTx"/>
      </w:pPr>
      <w:r w:rsidRPr="00A01F65">
        <w:t>Very ungentlemanly of him, but necessary.</w:t>
      </w:r>
    </w:p>
    <w:p w:rsidR="00A74578" w:rsidRPr="00A01F65" w:rsidRDefault="00A74578" w:rsidP="00A540C5">
      <w:pPr>
        <w:pStyle w:val="Body-TextTx"/>
      </w:pPr>
      <w:r w:rsidRPr="00A01F65">
        <w:t xml:space="preserve">“I heard that was a mighty fine race you had a couple of days ago,” a </w:t>
      </w:r>
      <w:r w:rsidR="00CD6F3E">
        <w:t xml:space="preserve">young bearded </w:t>
      </w:r>
      <w:r w:rsidRPr="00A01F65">
        <w:t>man said in a normal tone as Zane passed.</w:t>
      </w:r>
    </w:p>
    <w:p w:rsidR="00136269" w:rsidRDefault="00A74578" w:rsidP="00A540C5">
      <w:pPr>
        <w:pStyle w:val="Body-TextTx"/>
      </w:pPr>
      <w:r w:rsidRPr="00A01F65">
        <w:t>He gave the man a nod</w:t>
      </w:r>
      <w:r w:rsidR="002A1B80">
        <w:t>.</w:t>
      </w:r>
    </w:p>
    <w:p w:rsidR="00136269" w:rsidRDefault="00A74578" w:rsidP="00A540C5">
      <w:pPr>
        <w:pStyle w:val="Body-TextTx"/>
      </w:pPr>
      <w:r w:rsidRPr="00A01F65">
        <w:t xml:space="preserve">Another stranger </w:t>
      </w:r>
      <w:r w:rsidR="00CD6F3E">
        <w:t xml:space="preserve">from behind him </w:t>
      </w:r>
      <w:r w:rsidRPr="00A01F65">
        <w:t xml:space="preserve">called out, “Did you win the wager when you won the </w:t>
      </w:r>
      <w:r w:rsidRPr="00A01F65">
        <w:lastRenderedPageBreak/>
        <w:t>race?”</w:t>
      </w:r>
    </w:p>
    <w:p w:rsidR="00136269" w:rsidRDefault="00A74578" w:rsidP="00A540C5">
      <w:pPr>
        <w:pStyle w:val="Body-TextTx"/>
      </w:pPr>
      <w:r w:rsidRPr="00A01F65">
        <w:t>“No bet,” he answered with good humor. “No race. Just an enjoyable afternoon ride.”</w:t>
      </w:r>
    </w:p>
    <w:p w:rsidR="00136269" w:rsidRDefault="00A74578" w:rsidP="00A540C5">
      <w:pPr>
        <w:pStyle w:val="Body-TextTx"/>
      </w:pPr>
      <w:r w:rsidRPr="00A01F65">
        <w:t>Harry waved to him from a far corner table. Zane headed that way.</w:t>
      </w:r>
      <w:r w:rsidR="00495EF8">
        <w:t xml:space="preserve"> He’d been enough of a scoundrel in his days not to let the ones in the taproom, nor the one who had followed him to the club to bother him.</w:t>
      </w:r>
    </w:p>
    <w:p w:rsidR="00A74578" w:rsidRPr="00A01F65" w:rsidRDefault="00A74578" w:rsidP="00A540C5">
      <w:pPr>
        <w:pStyle w:val="Body-TextTx"/>
      </w:pPr>
      <w:r w:rsidRPr="00A01F65">
        <w:t xml:space="preserve">It was close to ten years now </w:t>
      </w:r>
      <w:r w:rsidR="00495EF8">
        <w:t xml:space="preserve">that </w:t>
      </w:r>
      <w:r w:rsidRPr="00A01F65">
        <w:t>Harry Robins and Zane had been friends, having met at a gaming hell shortly after they were both old enough to enter. Their skills, looks, age, natures, and even allowances were equal but not their social status. Zane’s father was a gentleman. Harry’s, a wealthy tradesman.</w:t>
      </w:r>
    </w:p>
    <w:p w:rsidR="00136269" w:rsidRDefault="00A74578" w:rsidP="00A540C5">
      <w:pPr>
        <w:pStyle w:val="Body-TextTx"/>
      </w:pPr>
      <w:r w:rsidRPr="00A01F65">
        <w:t>Ordinarily, the two lifestyles would never meet and surely not mix, but it hadn’t kept them from becoming friends and often gaming partners—until an unfortunate event abruptly ended Harry’s card playing.</w:t>
      </w:r>
    </w:p>
    <w:p w:rsidR="00136269" w:rsidRDefault="00A74578" w:rsidP="00A540C5">
      <w:pPr>
        <w:pStyle w:val="Body-TextTx"/>
      </w:pPr>
      <w:r w:rsidRPr="00A01F65">
        <w:t>While walking home late one night, Harry had come upon a man being robbed by thugs. Good fellow that he was, Harry stopped to help. One of the robbers had a long sharp blade and almost sliced Harry’s palm in two. A surgeon stitched him up and saved the hand, but it was of little use to him. He couldn’t shuffle a deck, make a fist or even hold one card. He had his hand but no movement or feelings in his thumb and fingers.</w:t>
      </w:r>
    </w:p>
    <w:p w:rsidR="00136269" w:rsidRDefault="00A74578" w:rsidP="00A540C5">
      <w:pPr>
        <w:pStyle w:val="Body-TextTx"/>
      </w:pPr>
      <w:r w:rsidRPr="00A01F65">
        <w:t>Harry hadn’t let that stop his gaming. He just no longer played the game himself. He still haunted the gaming hells and found ways to wager with dice and other men’s high stakes games. It was a common pastime for some.</w:t>
      </w:r>
    </w:p>
    <w:p w:rsidR="00136269" w:rsidRDefault="00A74578" w:rsidP="00A540C5">
      <w:pPr>
        <w:pStyle w:val="Body-TextTx"/>
      </w:pPr>
      <w:r w:rsidRPr="00A01F65">
        <w:t>“How are you, my lord?” he said, rising and offering a bow.</w:t>
      </w:r>
    </w:p>
    <w:p w:rsidR="00A74578" w:rsidRPr="00A01F65" w:rsidRDefault="00A74578" w:rsidP="00A540C5">
      <w:pPr>
        <w:pStyle w:val="Body-TextTx"/>
      </w:pPr>
      <w:r w:rsidRPr="00A01F65">
        <w:t>Zane nodded. “Managing.” He pulled out a chair and sat down. “How about you?”</w:t>
      </w:r>
    </w:p>
    <w:p w:rsidR="00136269" w:rsidRDefault="00A74578" w:rsidP="00A540C5">
      <w:pPr>
        <w:pStyle w:val="Body-TextTx"/>
      </w:pPr>
      <w:r w:rsidRPr="00A01F65">
        <w:t xml:space="preserve">“Managing quite well,” Harry said, with a congenial smirk, before adding, “I was sorry </w:t>
      </w:r>
      <w:r w:rsidRPr="00A01F65">
        <w:lastRenderedPageBreak/>
        <w:t>about what happened to your family.”</w:t>
      </w:r>
    </w:p>
    <w:p w:rsidR="00A74578" w:rsidRPr="00A01F65" w:rsidRDefault="00A74578" w:rsidP="00A540C5">
      <w:pPr>
        <w:pStyle w:val="Body-TextTx"/>
      </w:pPr>
      <w:r w:rsidRPr="00A01F65">
        <w:t xml:space="preserve">“Thank you. Most everyone’s recovered from the shock.” A server walked over, and Zane pointed to </w:t>
      </w:r>
      <w:r w:rsidR="00AC68F5">
        <w:t>his friend’s</w:t>
      </w:r>
      <w:r w:rsidRPr="00A01F65">
        <w:t xml:space="preserve"> glass of red wine. “Want another?” he asked his friend. Harry shook his head, so Zane motioned the man away.</w:t>
      </w:r>
    </w:p>
    <w:p w:rsidR="00A74578" w:rsidRPr="00A01F65" w:rsidRDefault="00A74578" w:rsidP="00A540C5">
      <w:pPr>
        <w:pStyle w:val="Body-TextTx"/>
      </w:pPr>
      <w:r w:rsidRPr="00A01F65">
        <w:t>He</w:t>
      </w:r>
      <w:r w:rsidR="00111BFF">
        <w:t xml:space="preserve"> was winning his battle over his desire to have a drink and play cards in the evenings and </w:t>
      </w:r>
      <w:r w:rsidRPr="00A01F65">
        <w:t>he would win the battle for Brina</w:t>
      </w:r>
      <w:r w:rsidR="00EB0853">
        <w:t xml:space="preserve">’s </w:t>
      </w:r>
      <w:r w:rsidRPr="00A01F65">
        <w:t xml:space="preserve">hand. </w:t>
      </w:r>
      <w:r w:rsidR="00111BFF">
        <w:t>It seemed as if everything in his life was changing. He knew it would be a</w:t>
      </w:r>
      <w:r w:rsidRPr="00A01F65">
        <w:t xml:space="preserve"> struggle to adjust to being earl of the estate and head of his family. </w:t>
      </w:r>
      <w:r w:rsidR="00111BFF">
        <w:t>A</w:t>
      </w:r>
      <w:r w:rsidRPr="00A01F65">
        <w:t>ll he had to do was win one battle at a time.</w:t>
      </w:r>
    </w:p>
    <w:p w:rsidR="00A74578" w:rsidRPr="00A01F65" w:rsidRDefault="00A74578" w:rsidP="00A540C5">
      <w:pPr>
        <w:pStyle w:val="Body-TextTx"/>
      </w:pPr>
      <w:r w:rsidRPr="00A01F65">
        <w:t>“I was glad to hear you’d come by to see me. I had good intentions of getting in touch earlier.”</w:t>
      </w:r>
    </w:p>
    <w:p w:rsidR="00A74578" w:rsidRPr="00A01F65" w:rsidRDefault="00A74578" w:rsidP="00A540C5">
      <w:pPr>
        <w:pStyle w:val="Body-TextTx"/>
      </w:pPr>
      <w:r w:rsidRPr="00A01F65">
        <w:t xml:space="preserve">Harry shrugged. “I knew you would eventually. You’ve had quite a lot to </w:t>
      </w:r>
      <w:r w:rsidR="00965C9F">
        <w:t>happen</w:t>
      </w:r>
      <w:r w:rsidRPr="00A01F65">
        <w:t xml:space="preserve"> recently</w:t>
      </w:r>
      <w:r w:rsidR="00965C9F">
        <w:t>—wagers and titles</w:t>
      </w:r>
      <w:r w:rsidRPr="00A01F65">
        <w:t>. Tell me, how does it feel being an earl?”</w:t>
      </w:r>
    </w:p>
    <w:p w:rsidR="00136269" w:rsidRDefault="00A74578" w:rsidP="00A540C5">
      <w:pPr>
        <w:pStyle w:val="Body-TextTx"/>
      </w:pPr>
      <w:r w:rsidRPr="00A01F65">
        <w:t>“Different, and the same. I still put on my clothing the same way every morning but learning to accept people I’ve known all my life or for years, like you, bowing and calling me my lord.” He shook his head. “That</w:t>
      </w:r>
      <w:r w:rsidR="00495EF8">
        <w:t>,</w:t>
      </w:r>
      <w:r w:rsidRPr="00A01F65">
        <w:t xml:space="preserve"> I’m still </w:t>
      </w:r>
      <w:r w:rsidR="00965C9F">
        <w:t>adjusting to</w:t>
      </w:r>
      <w:r w:rsidRPr="00A01F65">
        <w:t>.”</w:t>
      </w:r>
    </w:p>
    <w:p w:rsidR="00A74578" w:rsidRPr="00A01F65" w:rsidRDefault="00A74578" w:rsidP="00A540C5">
      <w:pPr>
        <w:pStyle w:val="Body-TextTx"/>
      </w:pPr>
      <w:r w:rsidRPr="00A01F65">
        <w:t>Harry snorted a good-natured laugh. “I bet that has caused you some consternation. I’m surprised you still want to be seen with me. It was quite clear your uncles didn’t want me hanging around when I went to your house.”</w:t>
      </w:r>
    </w:p>
    <w:p w:rsidR="00A74578" w:rsidRPr="00A01F65" w:rsidRDefault="00A74578" w:rsidP="00A540C5">
      <w:pPr>
        <w:pStyle w:val="Body-TextTx"/>
      </w:pPr>
      <w:r w:rsidRPr="00A01F65">
        <w:t>“My uncles mean well—but live by old rules</w:t>
      </w:r>
      <w:r w:rsidR="00111BFF">
        <w:t xml:space="preserve"> and traditions they aren’t likely to give up</w:t>
      </w:r>
      <w:r w:rsidRPr="00A01F65">
        <w:t>.”</w:t>
      </w:r>
    </w:p>
    <w:p w:rsidR="00A74578" w:rsidRPr="00A01F65" w:rsidRDefault="00A74578" w:rsidP="00A540C5">
      <w:pPr>
        <w:pStyle w:val="Body-TextTx"/>
      </w:pPr>
      <w:r w:rsidRPr="00A01F65">
        <w:t xml:space="preserve">“I would assume they didn’t appreciate your terrorizing the </w:t>
      </w:r>
      <w:r w:rsidR="00EB0853">
        <w:t>T</w:t>
      </w:r>
      <w:r w:rsidRPr="00A01F65">
        <w:t xml:space="preserve">own with your out-of-control curricle a </w:t>
      </w:r>
      <w:r w:rsidR="00111BFF">
        <w:t xml:space="preserve">couple of </w:t>
      </w:r>
      <w:r w:rsidRPr="00A01F65">
        <w:t>days ago.”</w:t>
      </w:r>
    </w:p>
    <w:p w:rsidR="00965C9F" w:rsidRDefault="00A74578" w:rsidP="00A540C5">
      <w:pPr>
        <w:pStyle w:val="Body-TextTx"/>
      </w:pPr>
      <w:r w:rsidRPr="00A01F65">
        <w:t>“Out of control? You bloody—” Zane caught himself</w:t>
      </w:r>
      <w:r w:rsidR="00965C9F">
        <w:t xml:space="preserve"> and smiled</w:t>
      </w:r>
      <w:r w:rsidRPr="00A01F65">
        <w:t>. “Englishman.</w:t>
      </w:r>
      <w:r w:rsidR="00965C9F">
        <w:t>”</w:t>
      </w:r>
    </w:p>
    <w:p w:rsidR="00965C9F" w:rsidRDefault="00965C9F" w:rsidP="00A540C5">
      <w:pPr>
        <w:pStyle w:val="Body-TextTx"/>
      </w:pPr>
      <w:r>
        <w:t>Harry chuckled. “That’s the nicest name you’ve ever called me.”</w:t>
      </w:r>
    </w:p>
    <w:p w:rsidR="00A74578" w:rsidRPr="00A01F65" w:rsidRDefault="00965C9F" w:rsidP="00A540C5">
      <w:pPr>
        <w:pStyle w:val="Body-TextTx"/>
      </w:pPr>
      <w:r>
        <w:lastRenderedPageBreak/>
        <w:t xml:space="preserve">“I promise not to make a habit of it. And you know, </w:t>
      </w:r>
      <w:r w:rsidR="00A74578" w:rsidRPr="00A01F65">
        <w:t xml:space="preserve">I </w:t>
      </w:r>
      <w:r w:rsidR="00111BFF">
        <w:t xml:space="preserve">am </w:t>
      </w:r>
      <w:r w:rsidR="00A74578" w:rsidRPr="00A01F65">
        <w:t xml:space="preserve">always in control of the </w:t>
      </w:r>
      <w:r w:rsidR="004E286E" w:rsidRPr="00A01F65">
        <w:t>horses.</w:t>
      </w:r>
      <w:r w:rsidR="00A74578" w:rsidRPr="00A01F65">
        <w:t xml:space="preserve"> My uncles didn’t mind the speeding carriage so much. They were livid I had Mrs. Feld with me.”</w:t>
      </w:r>
    </w:p>
    <w:p w:rsidR="00A74578" w:rsidRPr="00A01F65" w:rsidRDefault="00A74578" w:rsidP="00A540C5">
      <w:pPr>
        <w:pStyle w:val="Body-TextTx"/>
      </w:pPr>
      <w:r w:rsidRPr="00A01F65">
        <w:t>H</w:t>
      </w:r>
      <w:r w:rsidR="00AC68F5">
        <w:t>is friend</w:t>
      </w:r>
      <w:r w:rsidRPr="00A01F65">
        <w:t xml:space="preserve"> chuckled again, clearly enjoying </w:t>
      </w:r>
      <w:r w:rsidR="00AC68F5">
        <w:t>the fact he had riled</w:t>
      </w:r>
      <w:r w:rsidRPr="00A01F65">
        <w:t xml:space="preserve"> Zane</w:t>
      </w:r>
      <w:r w:rsidR="00495EF8">
        <w:t>.</w:t>
      </w:r>
      <w:r w:rsidRPr="00A01F65">
        <w:t xml:space="preserve"> “Was she frightened?”</w:t>
      </w:r>
    </w:p>
    <w:p w:rsidR="00A74578" w:rsidRPr="00A01F65" w:rsidRDefault="00A74578" w:rsidP="00A540C5">
      <w:pPr>
        <w:pStyle w:val="Body-TextTx"/>
      </w:pPr>
      <w:r w:rsidRPr="00A01F65">
        <w:t xml:space="preserve">“Not at all.” Thoughts of Brina always distracted him. He took a moment to remember the exhilaration in her eyes and eagerness in her kiss. </w:t>
      </w:r>
      <w:r w:rsidR="00495EF8">
        <w:t>N</w:t>
      </w:r>
      <w:r w:rsidRPr="00A01F65">
        <w:t>o matter what he was doing or who he was talking to</w:t>
      </w:r>
      <w:r w:rsidR="00965C9F">
        <w:t>, he always</w:t>
      </w:r>
      <w:r w:rsidRPr="00A01F65">
        <w:t xml:space="preserve"> felt </w:t>
      </w:r>
      <w:r w:rsidR="00965C9F">
        <w:t xml:space="preserve">as if </w:t>
      </w:r>
      <w:r w:rsidRPr="00A01F65">
        <w:t>she was with him. “She loved every minute of it.”</w:t>
      </w:r>
    </w:p>
    <w:p w:rsidR="00A74578" w:rsidRPr="00A01F65" w:rsidRDefault="00A74578" w:rsidP="00A540C5">
      <w:pPr>
        <w:pStyle w:val="Body-TextTx"/>
      </w:pPr>
      <w:r w:rsidRPr="00A01F65">
        <w:t>His friend eyed him skeptically. “That’s surprising considering—”</w:t>
      </w:r>
    </w:p>
    <w:p w:rsidR="00A74578" w:rsidRPr="00A01F65" w:rsidRDefault="00A74578" w:rsidP="00A540C5">
      <w:pPr>
        <w:pStyle w:val="Body-TextTx"/>
      </w:pPr>
      <w:r w:rsidRPr="00A01F65">
        <w:t>Harry stopped midsentence but Zane knew what he was going to say. Her enjoying the fast ride was surprising because of Brina’s reputation as the perfect widowed lady, the example every lady who had lost her husband should follow. He didn’t mind people thinking of her that way. He had, too. Now, he knew there was another side to her as well.</w:t>
      </w:r>
    </w:p>
    <w:p w:rsidR="00A74578" w:rsidRPr="00A01F65" w:rsidRDefault="00A74578" w:rsidP="00A540C5">
      <w:pPr>
        <w:pStyle w:val="Body-TextTx"/>
      </w:pPr>
      <w:r w:rsidRPr="00A01F65">
        <w:t>Deciding to ignore what he considered Harry’s comment was going to be, he said, “I wanted to meet with you tonight because I need your help.”</w:t>
      </w:r>
    </w:p>
    <w:p w:rsidR="00A74578" w:rsidRPr="00A01F65" w:rsidRDefault="00A74578" w:rsidP="00A540C5">
      <w:pPr>
        <w:pStyle w:val="Body-TextTx"/>
      </w:pPr>
      <w:r w:rsidRPr="00A01F65">
        <w:t>Harry leaned forward, and in a low voice asked, “Does it have anything to do with the man who walked in shortly after you did and hasn’t taken his eyes off your back since you sat down?”</w:t>
      </w:r>
    </w:p>
    <w:p w:rsidR="00A74578" w:rsidRPr="00A01F65" w:rsidRDefault="00A74578" w:rsidP="00A540C5">
      <w:pPr>
        <w:pStyle w:val="Body-TextTx"/>
      </w:pPr>
      <w:r w:rsidRPr="00A01F65">
        <w:t xml:space="preserve">“No.” Zane felt a twist between his shoulder blades and his gut tightened. </w:t>
      </w:r>
      <w:r w:rsidR="00BB6964">
        <w:t xml:space="preserve">He looked around the room. </w:t>
      </w:r>
      <w:r w:rsidRPr="00A01F65">
        <w:t>“Every time I leave the house someone follows me. I assume hoping to catch me take a drink, gamble, or visit a mistress. I’m sure they are thugs being paid by whomever has wagered the most money. If I stopped one spy, another would simply appear in his place, so I don’t bother to confront them.”</w:t>
      </w:r>
    </w:p>
    <w:p w:rsidR="00A74578" w:rsidRPr="00A01F65" w:rsidRDefault="00A74578" w:rsidP="00A540C5">
      <w:pPr>
        <w:pStyle w:val="Body-TextTx"/>
      </w:pPr>
      <w:r w:rsidRPr="00A01F65">
        <w:t>“There are probably many men following you</w:t>
      </w:r>
      <w:r w:rsidR="00BB6964">
        <w:t xml:space="preserve"> and watching the clubs</w:t>
      </w:r>
      <w:r w:rsidRPr="00A01F65">
        <w:t xml:space="preserve">. </w:t>
      </w:r>
      <w:r w:rsidR="00BB6964">
        <w:t xml:space="preserve">Every pair of eyes </w:t>
      </w:r>
      <w:r w:rsidR="00BB6964">
        <w:lastRenderedPageBreak/>
        <w:t xml:space="preserve">in here lit up when you entered the room. </w:t>
      </w:r>
      <w:r w:rsidRPr="00A01F65">
        <w:t>The amounts being entered in books all over Town is astounding everyone.”</w:t>
      </w:r>
    </w:p>
    <w:p w:rsidR="00A74578" w:rsidRPr="00A01F65" w:rsidRDefault="00A74578" w:rsidP="00A540C5">
      <w:pPr>
        <w:pStyle w:val="Body-TextTx"/>
      </w:pPr>
      <w:r w:rsidRPr="00A01F65">
        <w:t>“Blast it—I never dreamed one little wager would turn into such madness.”</w:t>
      </w:r>
    </w:p>
    <w:p w:rsidR="00A74578" w:rsidRPr="00A01F65" w:rsidRDefault="00A74578" w:rsidP="00A540C5">
      <w:pPr>
        <w:pStyle w:val="Body-TextTx"/>
      </w:pPr>
      <w:r w:rsidRPr="00A01F65">
        <w:t>“Maybe because it wasn’t little.”</w:t>
      </w:r>
    </w:p>
    <w:p w:rsidR="00136269" w:rsidRDefault="00A74578" w:rsidP="00A540C5">
      <w:pPr>
        <w:pStyle w:val="Body-TextTx"/>
      </w:pPr>
      <w:r w:rsidRPr="00A01F65">
        <w:t xml:space="preserve">“Seemed so at the time,” he mumbled. “I only wanted to get </w:t>
      </w:r>
      <w:r w:rsidRPr="006E5918">
        <w:rPr>
          <w:rStyle w:val="itali"/>
        </w:rPr>
        <w:t>her</w:t>
      </w:r>
      <w:r w:rsidRPr="00A01F65">
        <w:t xml:space="preserve"> attention. Not notice from every gamester in England.”</w:t>
      </w:r>
    </w:p>
    <w:p w:rsidR="00A74578" w:rsidRPr="00A01F65" w:rsidRDefault="00A74578" w:rsidP="00A540C5">
      <w:pPr>
        <w:pStyle w:val="Body-TextTx"/>
      </w:pPr>
      <w:r w:rsidRPr="00A01F65">
        <w:t>“But that has happened now. You are being watched. What do you need me to do?”</w:t>
      </w:r>
    </w:p>
    <w:p w:rsidR="00A74578" w:rsidRPr="00A01F65" w:rsidRDefault="00A74578" w:rsidP="00A540C5">
      <w:pPr>
        <w:pStyle w:val="Body-TextTx"/>
      </w:pPr>
      <w:r w:rsidRPr="00A01F65">
        <w:t>“I was hoping you’d ask. I may have mentioned my cousin, Robert to you before.”</w:t>
      </w:r>
    </w:p>
    <w:p w:rsidR="00136269" w:rsidRDefault="00A74578" w:rsidP="00A540C5">
      <w:pPr>
        <w:pStyle w:val="Body-TextTx"/>
      </w:pPr>
      <w:r w:rsidRPr="00A01F65">
        <w:t xml:space="preserve">Harry shook his head and leaned further back into his chair as he moved his wine </w:t>
      </w:r>
      <w:r w:rsidR="00603850">
        <w:t>g</w:t>
      </w:r>
      <w:r w:rsidRPr="00A01F65">
        <w:t>lass closer. “You have too many cousins for me to remember the names of any of them.”</w:t>
      </w:r>
    </w:p>
    <w:p w:rsidR="00A74578" w:rsidRPr="00A01F65" w:rsidRDefault="00495EF8" w:rsidP="00A540C5">
      <w:pPr>
        <w:pStyle w:val="Body-TextTx"/>
      </w:pPr>
      <w:r>
        <w:t xml:space="preserve">It was true so </w:t>
      </w:r>
      <w:r w:rsidR="00A74578" w:rsidRPr="00A01F65">
        <w:t xml:space="preserve">Zane nodded. “He’s a young man </w:t>
      </w:r>
      <w:r w:rsidR="00965C9F">
        <w:t xml:space="preserve">thinking he </w:t>
      </w:r>
      <w:r w:rsidR="00A74578" w:rsidRPr="00A01F65">
        <w:t>wants to be a skilled gamester, but, he’s still a greenhorn, impulsive, and easily led. Apparently now, all the affections he</w:t>
      </w:r>
      <w:r w:rsidR="00BB6964">
        <w:t xml:space="preserve"> used to have for women </w:t>
      </w:r>
      <w:r w:rsidR="00A74578" w:rsidRPr="00A01F65">
        <w:t>has turned to cards.”</w:t>
      </w:r>
    </w:p>
    <w:p w:rsidR="00A74578" w:rsidRPr="00A01F65" w:rsidRDefault="00A74578" w:rsidP="00A540C5">
      <w:pPr>
        <w:pStyle w:val="Body-TextTx"/>
      </w:pPr>
      <w:r w:rsidRPr="00A01F65">
        <w:t xml:space="preserve">Harry shrugged amiably and took a drink from his </w:t>
      </w:r>
      <w:r w:rsidR="00BB6964">
        <w:t>glass</w:t>
      </w:r>
      <w:r w:rsidRPr="00A01F65">
        <w:t xml:space="preserve"> before saying, “</w:t>
      </w:r>
      <w:r w:rsidR="00965C9F">
        <w:t>He’ll come back around to where he realized he can handle both.”</w:t>
      </w:r>
    </w:p>
    <w:p w:rsidR="00A74578" w:rsidRPr="00A01F65" w:rsidRDefault="00A74578" w:rsidP="00A540C5">
      <w:pPr>
        <w:pStyle w:val="Body-TextTx"/>
      </w:pPr>
      <w:r w:rsidRPr="00A01F65">
        <w:t>Zane blew out a derisive laugh. “The problem is he doesn’t want to take the time, as you and I did at his age, to study, learn and get good at the games.”</w:t>
      </w:r>
    </w:p>
    <w:p w:rsidR="00A74578" w:rsidRPr="00A01F65" w:rsidRDefault="00A74578" w:rsidP="00A540C5">
      <w:pPr>
        <w:pStyle w:val="Body-TextTx"/>
      </w:pPr>
      <w:r w:rsidRPr="00A01F65">
        <w:t>“Young men today have no patience or discipline for the finer details of card playing.”</w:t>
      </w:r>
    </w:p>
    <w:p w:rsidR="00A74578" w:rsidRPr="00A01F65" w:rsidRDefault="00A74578" w:rsidP="00A540C5">
      <w:pPr>
        <w:pStyle w:val="Body-TextTx"/>
      </w:pPr>
      <w:r w:rsidRPr="00A01F65">
        <w:t xml:space="preserve">“Right,” Zane agreed. “I have reason to suspect he may be getting into debt with </w:t>
      </w:r>
      <w:r w:rsidR="008F1AC8">
        <w:t xml:space="preserve">someone or </w:t>
      </w:r>
      <w:r w:rsidRPr="00A01F65">
        <w:t>a card club. Maybe more than one.”</w:t>
      </w:r>
    </w:p>
    <w:p w:rsidR="00A74578" w:rsidRPr="00A01F65" w:rsidRDefault="00A74578" w:rsidP="00A540C5">
      <w:pPr>
        <w:pStyle w:val="Body-TextTx"/>
      </w:pPr>
      <w:r w:rsidRPr="00A01F65">
        <w:t>“You think it’s possible that some of the men are duping him and using him to plump their pockets?”</w:t>
      </w:r>
    </w:p>
    <w:p w:rsidR="00BB6964" w:rsidRDefault="00A74578" w:rsidP="00A540C5">
      <w:pPr>
        <w:pStyle w:val="Body-TextTx"/>
      </w:pPr>
      <w:r w:rsidRPr="00A01F65">
        <w:t>“Precisely</w:t>
      </w:r>
      <w:r w:rsidR="00BB6964">
        <w:t>,” Zane said, and looked around the room again.</w:t>
      </w:r>
      <w:r w:rsidRPr="00A01F65">
        <w:t xml:space="preserve"> </w:t>
      </w:r>
      <w:r w:rsidR="00BB6964">
        <w:t>“</w:t>
      </w:r>
      <w:r w:rsidRPr="00A01F65">
        <w:t>He</w:t>
      </w:r>
      <w:r w:rsidR="00495EF8">
        <w:t>’s</w:t>
      </w:r>
      <w:r w:rsidRPr="00A01F65">
        <w:t xml:space="preserve"> a good fellow </w:t>
      </w:r>
      <w:r w:rsidR="008F1AC8">
        <w:t xml:space="preserve">but </w:t>
      </w:r>
      <w:r w:rsidR="008F1AC8">
        <w:lastRenderedPageBreak/>
        <w:t xml:space="preserve">maybe </w:t>
      </w:r>
      <w:r w:rsidRPr="00A01F65">
        <w:t>with more swagger than he can back up</w:t>
      </w:r>
      <w:r w:rsidR="008F1AC8">
        <w:t xml:space="preserve">. </w:t>
      </w:r>
      <w:r w:rsidR="00BB6964">
        <w:t xml:space="preserve">As you well know, there are a few men who like to make their living off a younger man’s pockets. </w:t>
      </w:r>
      <w:r w:rsidR="008F1AC8">
        <w:t>U</w:t>
      </w:r>
      <w:r w:rsidRPr="00A01F65">
        <w:t>ntil he learns to control his gaming</w:t>
      </w:r>
      <w:r w:rsidR="008F1AC8">
        <w:t xml:space="preserve"> limits</w:t>
      </w:r>
      <w:r w:rsidRPr="00A01F65">
        <w:t xml:space="preserve">. </w:t>
      </w:r>
      <w:r w:rsidR="00AC68F5">
        <w:t>He’s come to me twice</w:t>
      </w:r>
      <w:r w:rsidR="00BB6964">
        <w:t xml:space="preserve"> for money since he’s been home</w:t>
      </w:r>
      <w:r w:rsidR="00AC68F5">
        <w:t>. That causes me worry.</w:t>
      </w:r>
      <w:r w:rsidR="00BB6964">
        <w:t>”</w:t>
      </w:r>
    </w:p>
    <w:p w:rsidR="00BB6964" w:rsidRDefault="00BB6964" w:rsidP="00A540C5">
      <w:pPr>
        <w:pStyle w:val="Body-TextTx"/>
      </w:pPr>
      <w:r>
        <w:t>“Is he giving you any details?”</w:t>
      </w:r>
    </w:p>
    <w:p w:rsidR="00A74578" w:rsidRPr="00A01F65" w:rsidRDefault="00BB6964" w:rsidP="00A540C5">
      <w:pPr>
        <w:pStyle w:val="Body-TextTx"/>
      </w:pPr>
      <w:r>
        <w:t>“No and I try to be careful.</w:t>
      </w:r>
      <w:r w:rsidR="00AC68F5">
        <w:t xml:space="preserve"> I appreciate a young man need</w:t>
      </w:r>
      <w:r w:rsidR="00495EF8">
        <w:t>ing</w:t>
      </w:r>
      <w:r w:rsidR="00AC68F5">
        <w:t xml:space="preserve"> his privacy. </w:t>
      </w:r>
      <w:r w:rsidR="00A74578" w:rsidRPr="00A01F65">
        <w:t>He wouldn’t like it if he knew I was checking on him. I hope you can make some discreet inquiries for me.”</w:t>
      </w:r>
    </w:p>
    <w:p w:rsidR="00136269" w:rsidRDefault="00A74578" w:rsidP="00A540C5">
      <w:pPr>
        <w:pStyle w:val="Body-TextTx"/>
      </w:pPr>
      <w:r w:rsidRPr="00A01F65">
        <w:t>“An easy enough request. Do you have names</w:t>
      </w:r>
      <w:r w:rsidR="008F1AC8">
        <w:t>?</w:t>
      </w:r>
      <w:r w:rsidRPr="00A01F65">
        <w:t>”</w:t>
      </w:r>
    </w:p>
    <w:p w:rsidR="008F1AC8" w:rsidRDefault="00A74578" w:rsidP="00A540C5">
      <w:pPr>
        <w:pStyle w:val="Body-TextTx"/>
      </w:pPr>
      <w:r w:rsidRPr="00A01F65">
        <w:t>“Not that I can confirm. Only suspicions</w:t>
      </w:r>
      <w:r w:rsidR="00BB6964">
        <w:t xml:space="preserve"> right now</w:t>
      </w:r>
      <w:r w:rsidRPr="00A01F65">
        <w:t>.</w:t>
      </w:r>
      <w:r w:rsidR="008F1AC8">
        <w:t>”</w:t>
      </w:r>
    </w:p>
    <w:p w:rsidR="008F1AC8" w:rsidRDefault="008F1AC8" w:rsidP="00A540C5">
      <w:pPr>
        <w:pStyle w:val="Body-TextTx"/>
      </w:pPr>
      <w:r w:rsidRPr="00A01F65">
        <w:t>“Your instincts are always good</w:t>
      </w:r>
      <w:r>
        <w:t>.”</w:t>
      </w:r>
    </w:p>
    <w:p w:rsidR="00A74578" w:rsidRPr="00A01F65" w:rsidRDefault="008F1AC8" w:rsidP="00A540C5">
      <w:pPr>
        <w:pStyle w:val="Body-TextTx"/>
      </w:pPr>
      <w:r>
        <w:t>Zane hoped they didn’t fail him this time.</w:t>
      </w:r>
      <w:r w:rsidRPr="00A01F65">
        <w:t xml:space="preserve"> </w:t>
      </w:r>
      <w:r>
        <w:t>“</w:t>
      </w:r>
      <w:r w:rsidR="00A74578" w:rsidRPr="00A01F65">
        <w:t>Robert’s spending a lot of time with a man his age</w:t>
      </w:r>
      <w:r>
        <w:t xml:space="preserve"> who seems to have enough money to stay in the games</w:t>
      </w:r>
      <w:r w:rsidR="00A74578" w:rsidRPr="00A01F65">
        <w:t>, Harper Tabor. I haven’t been around him often. He seems innocent enough, but I feel something isn’t right.</w:t>
      </w:r>
      <w:r w:rsidR="00BB6964">
        <w:t xml:space="preserve"> He doesn’t have the </w:t>
      </w:r>
      <w:r w:rsidR="00AA1777">
        <w:t>attitude or style of an accomplished gamester.</w:t>
      </w:r>
      <w:r w:rsidR="00A74578" w:rsidRPr="00A01F65">
        <w:t>”</w:t>
      </w:r>
    </w:p>
    <w:p w:rsidR="00AA1777" w:rsidRDefault="008F1AC8" w:rsidP="00A540C5">
      <w:pPr>
        <w:pStyle w:val="Body-TextTx"/>
      </w:pPr>
      <w:r>
        <w:t>“</w:t>
      </w:r>
      <w:r w:rsidR="00AA1777">
        <w:t>You think he might be a decoy to lure Robert into debt?”</w:t>
      </w:r>
    </w:p>
    <w:p w:rsidR="00AA1777" w:rsidRDefault="00AA1777" w:rsidP="00A540C5">
      <w:pPr>
        <w:pStyle w:val="Body-TextTx"/>
      </w:pPr>
      <w:r>
        <w:t>For Brina’s sake he hoped that wasn’t the case, but to Harry, he said, “Very possible.”</w:t>
      </w:r>
    </w:p>
    <w:p w:rsidR="00A74578" w:rsidRPr="00A01F65" w:rsidRDefault="00AA1777" w:rsidP="00A540C5">
      <w:pPr>
        <w:pStyle w:val="Body-TextTx"/>
      </w:pPr>
      <w:r>
        <w:t>“</w:t>
      </w:r>
      <w:r w:rsidR="00A74578" w:rsidRPr="00A01F65">
        <w:t>I’ve not heard Tabor’s name mentioned in any of the clubs, nor a word about your cousin.”</w:t>
      </w:r>
    </w:p>
    <w:p w:rsidR="00136269" w:rsidRDefault="00A74578" w:rsidP="00A540C5">
      <w:pPr>
        <w:pStyle w:val="Body-TextTx"/>
      </w:pPr>
      <w:r w:rsidRPr="00A01F65">
        <w:t xml:space="preserve">“Tabor could be one of the greenhorns being duped himself. He’s young, too. I don’t want Robert getting in deeper than he should. I need to know if he’s borrowing money to gamble </w:t>
      </w:r>
      <w:r w:rsidR="00AA1777">
        <w:t xml:space="preserve">from anyone else </w:t>
      </w:r>
      <w:r w:rsidRPr="00A01F65">
        <w:t>and who he might owe.”</w:t>
      </w:r>
    </w:p>
    <w:p w:rsidR="00A74578" w:rsidRPr="00A01F65" w:rsidRDefault="008F1AC8" w:rsidP="00A540C5">
      <w:pPr>
        <w:pStyle w:val="Body-TextTx"/>
      </w:pPr>
      <w:r>
        <w:t>“The</w:t>
      </w:r>
      <w:r w:rsidR="00A74578" w:rsidRPr="00A01F65">
        <w:t xml:space="preserve"> amount </w:t>
      </w:r>
      <w:r>
        <w:t xml:space="preserve">can’t be </w:t>
      </w:r>
      <w:r w:rsidR="00A74578" w:rsidRPr="00A01F65">
        <w:t>huge. You know word like that gets around fast.”</w:t>
      </w:r>
    </w:p>
    <w:p w:rsidR="00A74578" w:rsidRPr="00A01F65" w:rsidRDefault="00A74578" w:rsidP="00A540C5">
      <w:pPr>
        <w:pStyle w:val="Body-TextTx"/>
      </w:pPr>
      <w:r w:rsidRPr="00A01F65">
        <w:t>“That’s why I’m asking</w:t>
      </w:r>
      <w:r w:rsidR="00AA1777">
        <w:t xml:space="preserve"> now</w:t>
      </w:r>
      <w:r w:rsidRPr="00A01F65">
        <w:t>. I</w:t>
      </w:r>
      <w:r w:rsidR="008F1AC8">
        <w:t>f there are debts I</w:t>
      </w:r>
      <w:r w:rsidRPr="00A01F65">
        <w:t xml:space="preserve"> want to settle </w:t>
      </w:r>
      <w:r w:rsidR="008F1AC8">
        <w:t>them</w:t>
      </w:r>
      <w:r w:rsidRPr="00A01F65">
        <w:t xml:space="preserve"> before </w:t>
      </w:r>
      <w:r w:rsidR="008F1AC8">
        <w:t xml:space="preserve">they </w:t>
      </w:r>
      <w:r w:rsidRPr="00A01F65">
        <w:t>get out of hand.”</w:t>
      </w:r>
    </w:p>
    <w:p w:rsidR="00A74578" w:rsidRPr="00A01F65" w:rsidRDefault="00A74578" w:rsidP="00A540C5">
      <w:pPr>
        <w:pStyle w:val="Body-TextTx"/>
      </w:pPr>
      <w:r w:rsidRPr="00A01F65">
        <w:lastRenderedPageBreak/>
        <w:t>“Do you have any other details?”</w:t>
      </w:r>
    </w:p>
    <w:p w:rsidR="00A74578" w:rsidRPr="00A01F65" w:rsidRDefault="00A74578" w:rsidP="00A540C5">
      <w:pPr>
        <w:pStyle w:val="Body-TextTx"/>
      </w:pPr>
      <w:r w:rsidRPr="00A01F65">
        <w:t>“Robert mentioned a man named Remick who was having a series of games and he didn’t have the blunt to get in.”</w:t>
      </w:r>
    </w:p>
    <w:p w:rsidR="00136269" w:rsidRDefault="00A74578" w:rsidP="00A540C5">
      <w:pPr>
        <w:pStyle w:val="Body-TextTx"/>
      </w:pPr>
      <w:r w:rsidRPr="00A01F65">
        <w:t xml:space="preserve">Harry shook his head. “Never heard </w:t>
      </w:r>
      <w:r w:rsidR="008F1AC8">
        <w:t>his name</w:t>
      </w:r>
      <w:r w:rsidRPr="00A01F65">
        <w:t>, but games and clubs come and go so frequently.”</w:t>
      </w:r>
    </w:p>
    <w:p w:rsidR="00A74578" w:rsidRPr="00A01F65" w:rsidRDefault="00A74578" w:rsidP="00A540C5">
      <w:pPr>
        <w:pStyle w:val="Body-TextTx"/>
      </w:pPr>
      <w:r w:rsidRPr="00A01F65">
        <w:t xml:space="preserve">Zane nodded. “I could be wrong and both Tabor and Remick are square with Robert </w:t>
      </w:r>
      <w:r w:rsidR="008F1AC8">
        <w:t xml:space="preserve">and </w:t>
      </w:r>
      <w:r w:rsidR="00965C9F">
        <w:t xml:space="preserve">they are all </w:t>
      </w:r>
      <w:r w:rsidRPr="00A01F65">
        <w:t>having friendly games every evening to improve his skills. I want to make sure before I leave him to stand on his own.”</w:t>
      </w:r>
    </w:p>
    <w:p w:rsidR="00A74578" w:rsidRPr="00A01F65" w:rsidRDefault="00A74578" w:rsidP="00A540C5">
      <w:pPr>
        <w:pStyle w:val="Body-TextTx"/>
      </w:pPr>
      <w:r w:rsidRPr="00A01F65">
        <w:t>“I’ll ask around and be in touch when there’s something to report.”</w:t>
      </w:r>
    </w:p>
    <w:p w:rsidR="00A74578" w:rsidRPr="00A01F65" w:rsidRDefault="00A74578" w:rsidP="00A540C5">
      <w:pPr>
        <w:pStyle w:val="Body-TextTx"/>
      </w:pPr>
      <w:r w:rsidRPr="00A01F65">
        <w:t>“The favor will be returned whenever you ask.”</w:t>
      </w:r>
    </w:p>
    <w:p w:rsidR="00A74578" w:rsidRPr="00A01F65" w:rsidRDefault="00A74578" w:rsidP="00A540C5">
      <w:pPr>
        <w:pStyle w:val="Body-TextTx"/>
      </w:pPr>
      <w:r w:rsidRPr="00A01F65">
        <w:t>Harry straightened in his chair and picked up his glass of red wine and sipped. “You can grant me that favor right now.”</w:t>
      </w:r>
    </w:p>
    <w:p w:rsidR="00A74578" w:rsidRPr="00A01F65" w:rsidRDefault="00A74578" w:rsidP="00A540C5">
      <w:pPr>
        <w:pStyle w:val="Body-TextTx"/>
      </w:pPr>
      <w:r w:rsidRPr="00A01F65">
        <w:t>“Tell me what you want.”</w:t>
      </w:r>
    </w:p>
    <w:p w:rsidR="00A43F57" w:rsidRDefault="00A74578" w:rsidP="00A540C5">
      <w:pPr>
        <w:pStyle w:val="Body-TextTx"/>
      </w:pPr>
      <w:r w:rsidRPr="00A01F65">
        <w:t>“I want to hear about the widow who convinced you to give up wine, cards, and women.”</w:t>
      </w:r>
    </w:p>
    <w:p w:rsidR="00D81EAC" w:rsidRPr="00D81EAC" w:rsidRDefault="00D81EAC" w:rsidP="00D81EAC" w14:paraId="8945DBCF">
      <w:pPr>
        <w:pStyle w:val="Section-ChapterSCP"/>
      </w:pPr>
      <w:r w:rsidRPr="00D81EAC">
        <w:lastRenderedPageBreak/>
        <w:t>Chapter</w:t>
      </w:r>
      <w:r w:rsidR="004B0584">
        <w:t xml:space="preserve"> 17</w:t>
      </w:r>
    </w:p>
    <w:p w:rsidR="00A74578" w:rsidRPr="00A01F65" w:rsidRDefault="00A74578" w:rsidP="00D221E5">
      <w:pPr>
        <w:pStyle w:val="TitleTtl"/>
      </w:pPr>
      <w:r w:rsidRPr="00A01F65">
        <w:t xml:space="preserve">Chapter </w:t>
      </w:r>
      <w:r w:rsidR="00B975CC" w:rsidRPr="00A01F65">
        <w:t>1</w:t>
      </w:r>
      <w:r w:rsidR="00B975CC">
        <w:t>7</w:t>
      </w:r>
    </w:p>
    <w:p w:rsidR="00A74578" w:rsidRPr="00A01F65" w:rsidRDefault="00A74578" w:rsidP="00A540C5">
      <w:pPr>
        <w:pStyle w:val="Body-TextTx"/>
      </w:pPr>
      <w:r w:rsidRPr="00A01F65">
        <w:t>Passion was a peculiar thing Brina decided, placing a large basket on the dining room table. She was certain she’d had as much of it for her husband as she now had for the earl. The problem was, she didn’t remember it. The past couple of nights she’d lain awake in her bed trying to recall the memories of Stewart’s touch.</w:t>
      </w:r>
    </w:p>
    <w:p w:rsidR="00A74578" w:rsidRPr="00A01F65" w:rsidRDefault="00A74578" w:rsidP="00A540C5">
      <w:pPr>
        <w:pStyle w:val="Body-TextTx"/>
      </w:pPr>
      <w:r w:rsidRPr="00A01F65">
        <w:t>She’d failed.</w:t>
      </w:r>
    </w:p>
    <w:p w:rsidR="00A74578" w:rsidRPr="00A01F65" w:rsidRDefault="00A74578" w:rsidP="00A540C5">
      <w:pPr>
        <w:pStyle w:val="Body-TextTx"/>
      </w:pPr>
      <w:r w:rsidRPr="00A01F65">
        <w:t>Once they were so vivid. Now,</w:t>
      </w:r>
      <w:r w:rsidR="00411951">
        <w:t xml:space="preserve"> she couldn’t bring them to mind</w:t>
      </w:r>
      <w:r w:rsidRPr="00A01F65">
        <w:t>.</w:t>
      </w:r>
    </w:p>
    <w:p w:rsidR="00136269" w:rsidRDefault="00A74578" w:rsidP="00A540C5">
      <w:pPr>
        <w:pStyle w:val="Body-TextTx"/>
      </w:pPr>
      <w:r w:rsidRPr="00A01F65">
        <w:t xml:space="preserve">Perhaps it wasn’t so odd she couldn’t summon them to comfort her anymore. It was so long ago. At one time, recollections of her husband had overwhelmed her to the point she thought she’d never recover from the loss. </w:t>
      </w:r>
      <w:r w:rsidR="00411951">
        <w:t>T</w:t>
      </w:r>
      <w:r w:rsidRPr="00A01F65">
        <w:t xml:space="preserve">he sad truth </w:t>
      </w:r>
      <w:r w:rsidR="00411951">
        <w:t xml:space="preserve">that she hated to admit even to herself </w:t>
      </w:r>
      <w:r w:rsidRPr="00A01F65">
        <w:t>was that feelings and memories of Stewart had started to fade before Zane came into her life and disrupted it with his wager, his kisses, and his very presence.</w:t>
      </w:r>
    </w:p>
    <w:p w:rsidR="00A74578" w:rsidRPr="00A01F65" w:rsidRDefault="00A74578" w:rsidP="00A540C5">
      <w:pPr>
        <w:pStyle w:val="Body-TextTx"/>
      </w:pPr>
      <w:r w:rsidRPr="00A01F65">
        <w:t xml:space="preserve">Now it was </w:t>
      </w:r>
      <w:r w:rsidR="00411951">
        <w:t>Blacknight</w:t>
      </w:r>
      <w:r w:rsidRPr="00A01F65">
        <w:t xml:space="preserve"> who took up too much space in her thoughts. If </w:t>
      </w:r>
      <w:r w:rsidR="00411951">
        <w:t>s</w:t>
      </w:r>
      <w:r w:rsidRPr="00A01F65">
        <w:t xml:space="preserve">he wasn’t </w:t>
      </w:r>
      <w:r w:rsidR="00411951">
        <w:t>thinking about him</w:t>
      </w:r>
      <w:r w:rsidRPr="00A01F65">
        <w:t>, she would see, hear, or touch something that would bring him to mind.</w:t>
      </w:r>
    </w:p>
    <w:p w:rsidR="00136269" w:rsidRDefault="00A74578" w:rsidP="00A540C5">
      <w:pPr>
        <w:pStyle w:val="Body-TextTx"/>
      </w:pPr>
      <w:r w:rsidRPr="00A01F65">
        <w:t>Especially when she was alone.</w:t>
      </w:r>
    </w:p>
    <w:p w:rsidR="00136269" w:rsidRDefault="00A74578" w:rsidP="00A540C5">
      <w:pPr>
        <w:pStyle w:val="Body-TextTx"/>
      </w:pPr>
      <w:r w:rsidRPr="00A01F65">
        <w:t>She hardly had room for other and more important things to ponder such as getting on with the preparations to give the girls painting lessons. The spring weather had been lovely, and it would be helpful to the girls in their sewing classes if they knew how to sketch a dress and then paint it.</w:t>
      </w:r>
    </w:p>
    <w:p w:rsidR="00411951" w:rsidRDefault="00A74578" w:rsidP="00A540C5">
      <w:pPr>
        <w:pStyle w:val="Body-TextTx"/>
      </w:pPr>
      <w:r w:rsidRPr="00A01F65">
        <w:t xml:space="preserve">Yet, time after time, she put those thoughts aside because she greatly enjoyed thinking about </w:t>
      </w:r>
      <w:r w:rsidR="00411951">
        <w:t>Zane</w:t>
      </w:r>
      <w:r w:rsidRPr="00A01F65">
        <w:t xml:space="preserve"> and remembering his touch and kisses. How divinely delicious it was to feel wanted </w:t>
      </w:r>
      <w:r w:rsidRPr="00A01F65">
        <w:lastRenderedPageBreak/>
        <w:t>again. For some reason, she’d always thought it would be a betrayal to Stewart to have wanton desires for another man, but now that she actually had those feelings for Zane, she didn’t feel disloyal to Stewart’s memory at all.</w:t>
      </w:r>
    </w:p>
    <w:p w:rsidR="00136269" w:rsidRDefault="00A74578" w:rsidP="00A540C5">
      <w:pPr>
        <w:pStyle w:val="Body-TextTx"/>
      </w:pPr>
      <w:r w:rsidRPr="00A01F65">
        <w:t xml:space="preserve">She only felt hard, fast, flowing </w:t>
      </w:r>
      <w:r w:rsidRPr="006E5918">
        <w:rPr>
          <w:rStyle w:val="itali"/>
        </w:rPr>
        <w:t>passion</w:t>
      </w:r>
      <w:r w:rsidRPr="00A01F65">
        <w:t>.</w:t>
      </w:r>
    </w:p>
    <w:p w:rsidR="00EB7446" w:rsidRDefault="0036456A" w:rsidP="00A540C5">
      <w:pPr>
        <w:pStyle w:val="Body-TextTx"/>
      </w:pPr>
      <w:r>
        <w:t>And that was</w:t>
      </w:r>
      <w:r w:rsidRPr="0036456A">
        <w:t xml:space="preserve"> </w:t>
      </w:r>
      <w:r>
        <w:t>troublesome. She hadn’t expected to be so</w:t>
      </w:r>
      <w:r w:rsidR="005E5AB4">
        <w:t xml:space="preserve"> enamored of him. He was supposed to be a rake</w:t>
      </w:r>
      <w:r>
        <w:t xml:space="preserve">. </w:t>
      </w:r>
      <w:r w:rsidR="005E5AB4">
        <w:t>Why hadn’t she heard that he was drinking and gambling—or at the very least</w:t>
      </w:r>
      <w:r w:rsidR="00495EF8">
        <w:t>,</w:t>
      </w:r>
      <w:r w:rsidR="005E5AB4">
        <w:t xml:space="preserve"> swearing? That is what she needed the earl to do. Not give her kisses that made her feel as if she were melting into a pool of sensuous fantasy. </w:t>
      </w:r>
      <w:r w:rsidR="008F594C">
        <w:t xml:space="preserve">Not </w:t>
      </w:r>
      <w:r w:rsidR="008F594C" w:rsidRPr="00A445BB">
        <w:t>proving he could change. That he could be a gentleman</w:t>
      </w:r>
      <w:r w:rsidR="008F594C">
        <w:t xml:space="preserve"> re</w:t>
      </w:r>
      <w:r w:rsidR="008F594C" w:rsidRPr="00A445BB">
        <w:t>fuse her invitation for more than kisses thrice.</w:t>
      </w:r>
    </w:p>
    <w:p w:rsidR="00EB7446" w:rsidRDefault="008F594C" w:rsidP="00A540C5">
      <w:pPr>
        <w:pStyle w:val="Body-TextTx"/>
        <w:rPr>
          <w:rStyle w:val="itali"/>
        </w:rPr>
      </w:pPr>
      <w:r w:rsidRPr="006E5918">
        <w:rPr>
          <w:rStyle w:val="itali"/>
        </w:rPr>
        <w:t>Thrice!</w:t>
      </w:r>
    </w:p>
    <w:p w:rsidR="00136269" w:rsidRDefault="008F594C" w:rsidP="00A540C5">
      <w:pPr>
        <w:pStyle w:val="Body-TextTx"/>
      </w:pPr>
      <w:r w:rsidRPr="00A445BB">
        <w:t>She had no doubt he wanted her. The evidence had been clear</w:t>
      </w:r>
      <w:r>
        <w:t>, strong, and tempting</w:t>
      </w:r>
      <w:r w:rsidRPr="00A445BB">
        <w:t>. She desperately wanted him—to be with him, but she hadn’t changed her mind about marriage. It was too hard. T</w:t>
      </w:r>
      <w:r>
        <w:t>o</w:t>
      </w:r>
      <w:r w:rsidRPr="00A445BB">
        <w:t>o heartbreaking</w:t>
      </w:r>
      <w:r w:rsidR="00F74D7F">
        <w:t xml:space="preserve"> and she’d never live through that again for any man</w:t>
      </w:r>
      <w:r w:rsidRPr="00A445BB">
        <w:t>.</w:t>
      </w:r>
    </w:p>
    <w:p w:rsidR="00411951" w:rsidRDefault="00A74578" w:rsidP="00A540C5">
      <w:pPr>
        <w:pStyle w:val="Body-TextTx"/>
      </w:pPr>
      <w:r w:rsidRPr="00A01F65">
        <w:t>A knock on the front door made Brina jump. Her first thought was that it was Zane. Anticipation gripped her. And that aggravated her. Why did he have to be the first person to come to mind?</w:t>
      </w:r>
    </w:p>
    <w:p w:rsidR="00136269" w:rsidRDefault="00411951" w:rsidP="00A540C5">
      <w:pPr>
        <w:pStyle w:val="Body-TextTx"/>
      </w:pPr>
      <w:r w:rsidRPr="00A01F65">
        <w:t xml:space="preserve">“It could be anyone,” she whispered, and shook her head at how easily she could get caught up into thinking about the </w:t>
      </w:r>
      <w:r>
        <w:t>unforgettable e</w:t>
      </w:r>
      <w:r w:rsidRPr="00A01F65">
        <w:t>arl.</w:t>
      </w:r>
    </w:p>
    <w:p w:rsidR="00136269" w:rsidRDefault="00A74578" w:rsidP="00A540C5">
      <w:pPr>
        <w:pStyle w:val="Body-TextTx"/>
      </w:pPr>
      <w:r w:rsidRPr="00A01F65">
        <w:t xml:space="preserve">Maybe Adeline had walked over with her rambunctious little boy. Chatwyn loved to throw the ball to her while she and Adeline chatted. Perhaps Julia had stopped by for a visit or maybe even Mr. </w:t>
      </w:r>
      <w:r w:rsidR="00411951">
        <w:t>Inwood</w:t>
      </w:r>
      <w:r w:rsidRPr="00A01F65">
        <w:t xml:space="preserve"> had sent more flowers. The young bachelor had already sent two baskets. All of them pink. He was handsome, nice and gentlemanly. A note asking if he might call on her always accompanied the bouquets. Brina had absolutely no desire to have him court </w:t>
      </w:r>
      <w:r w:rsidRPr="00A01F65">
        <w:lastRenderedPageBreak/>
        <w:t xml:space="preserve">her. She had all she could handle wrapped up in </w:t>
      </w:r>
      <w:r w:rsidR="00411951">
        <w:t>a man</w:t>
      </w:r>
      <w:r w:rsidRPr="00A01F65">
        <w:t xml:space="preserve"> named Blacknight.</w:t>
      </w:r>
    </w:p>
    <w:p w:rsidR="005E5AB4" w:rsidRDefault="00A74578" w:rsidP="00A540C5">
      <w:pPr>
        <w:pStyle w:val="Body-TextTx"/>
      </w:pPr>
      <w:r w:rsidRPr="00A01F65">
        <w:t>Heaven help her! The only time he should cross her mind was when she was envisioning him going to his club and drowning himself in brandy and gambling. That was the only thing that was going to save her from a marriage she didn’t won’t.</w:t>
      </w:r>
    </w:p>
    <w:p w:rsidR="00136269" w:rsidRDefault="00A74578" w:rsidP="00A540C5">
      <w:pPr>
        <w:pStyle w:val="Body-TextTx"/>
      </w:pPr>
      <w:r w:rsidRPr="00A01F65">
        <w:t>And so f</w:t>
      </w:r>
      <w:r>
        <w:t>a</w:t>
      </w:r>
      <w:r w:rsidRPr="00A01F65">
        <w:t>r, he hadn’t cooperated.</w:t>
      </w:r>
    </w:p>
    <w:p w:rsidR="00A74578" w:rsidRPr="00A01F65" w:rsidRDefault="00A74578" w:rsidP="00A540C5">
      <w:pPr>
        <w:pStyle w:val="Body-TextTx"/>
      </w:pPr>
      <w:r w:rsidRPr="00A01F65">
        <w:t xml:space="preserve">“I’m only home for Adeline or Julia,” Brina </w:t>
      </w:r>
      <w:r w:rsidR="00411951">
        <w:t>called</w:t>
      </w:r>
      <w:r w:rsidRPr="00A01F65">
        <w:t xml:space="preserve"> to Mrs. Lawton as she passed the dining room doorway heading to the front of the house.</w:t>
      </w:r>
    </w:p>
    <w:p w:rsidR="00A74578" w:rsidRPr="00A01F65" w:rsidRDefault="00A74578" w:rsidP="00A540C5">
      <w:pPr>
        <w:pStyle w:val="Body-TextTx"/>
      </w:pPr>
      <w:r w:rsidRPr="00A01F65">
        <w:t>“I understand, Mrs. Feld,” the housekeeper assured her without breaking her stride.</w:t>
      </w:r>
    </w:p>
    <w:p w:rsidR="00136269" w:rsidRDefault="00A74578" w:rsidP="00A540C5">
      <w:pPr>
        <w:pStyle w:val="Body-TextTx"/>
      </w:pPr>
      <w:r w:rsidRPr="00A01F65">
        <w:t>Determined to rid herself of purely selfish thoughts, Brina pulled a large, round tin out of her basket and placed it on the table. Next, she grabbed the stack of thin cotton fabric she had cut into small squares, and then the lengths of string she’d carefully measured and snipped yesterday afternoon. She lined them up perfectly on the table in the order she’d use them. This system made her project go quickly and easily.</w:t>
      </w:r>
    </w:p>
    <w:p w:rsidR="00A74578" w:rsidRPr="00A01F65" w:rsidRDefault="00A74578" w:rsidP="00A540C5">
      <w:pPr>
        <w:pStyle w:val="Body-TextTx"/>
      </w:pPr>
      <w:r w:rsidRPr="00A01F65">
        <w:t>After opening the tin, she shook most of the contents into the bowl and placed a teaspoon in the middle of it. That’s when she heard a man’s voice. A familiar voice. The earl’s voice.</w:t>
      </w:r>
    </w:p>
    <w:p w:rsidR="00136269" w:rsidRDefault="00A74578" w:rsidP="00A540C5">
      <w:pPr>
        <w:pStyle w:val="Body-TextTx"/>
      </w:pPr>
      <w:r w:rsidRPr="00A01F65">
        <w:t xml:space="preserve">Anticipation filled her again. Followed </w:t>
      </w:r>
      <w:r w:rsidR="00637A61">
        <w:t xml:space="preserve">by </w:t>
      </w:r>
      <w:r w:rsidRPr="00A01F65">
        <w:t xml:space="preserve">more annoyance with herself. It would be so much easier if she felt nothing but mere curiosity when he came to her door. Why did he refuse the usual manner of sending a note asking to call on her at an appointed time? Why did she even want to see him? He’d been nothing but trouble since the first time she met him. She would have saved herself a lot of </w:t>
      </w:r>
      <w:r w:rsidR="00411951">
        <w:t>distress</w:t>
      </w:r>
      <w:r w:rsidR="00411951" w:rsidRPr="00A01F65" w:rsidDel="00411951">
        <w:t xml:space="preserve"> </w:t>
      </w:r>
      <w:r w:rsidRPr="00A01F65">
        <w:t>if she’d just left him tied to the chair.</w:t>
      </w:r>
    </w:p>
    <w:p w:rsidR="00A74578" w:rsidRPr="00A01F65" w:rsidRDefault="00A74578" w:rsidP="00A540C5">
      <w:pPr>
        <w:pStyle w:val="Body-TextTx"/>
      </w:pPr>
      <w:r w:rsidRPr="00A01F65">
        <w:t>Mrs. Lawton quietly appeared. “I know you didn’t want to be disturbed, Mrs. Feld, but it’s Lord Blacknight. He says he’s hoping you’ll make an exception and see him. He has something important he needs to discuss with you.”</w:t>
      </w:r>
    </w:p>
    <w:p w:rsidR="00A74578" w:rsidRPr="00A01F65" w:rsidRDefault="00A74578" w:rsidP="00A540C5">
      <w:pPr>
        <w:pStyle w:val="Body-TextTx"/>
      </w:pPr>
      <w:r w:rsidRPr="00A01F65">
        <w:lastRenderedPageBreak/>
        <w:t>“Important?” That got her interest. “Yes, thank you, Mrs. Lawton. Ask him to join me in here.”</w:t>
      </w:r>
    </w:p>
    <w:p w:rsidR="00136269" w:rsidRDefault="00A74578" w:rsidP="00A540C5">
      <w:pPr>
        <w:pStyle w:val="Body-TextTx"/>
      </w:pPr>
      <w:r w:rsidRPr="00A01F65">
        <w:t xml:space="preserve">Any resolve she’d had not </w:t>
      </w:r>
      <w:r w:rsidR="008D59E6">
        <w:t xml:space="preserve">to </w:t>
      </w:r>
      <w:r w:rsidRPr="00A01F65">
        <w:t>be affected by him melted away the moment he appeared in the doorway of the dining room. Her heart and chest felt as if it expanded. His tall lean body looked exceptionally powerful. The color and texture of his thick black hair and the way he combed it away from his face gave him a strong, fierce appearance that drew her. Now, she knew she would never grow tired of looking at him or being moved by the sight of him.</w:t>
      </w:r>
    </w:p>
    <w:p w:rsidR="00A74578" w:rsidRPr="00A01F65" w:rsidRDefault="00A74578" w:rsidP="00A540C5">
      <w:pPr>
        <w:pStyle w:val="Body-TextTx"/>
      </w:pPr>
      <w:r w:rsidRPr="00A01F65">
        <w:t xml:space="preserve">His dark blue eyes </w:t>
      </w:r>
      <w:r w:rsidR="005E5AB4">
        <w:t>brushed</w:t>
      </w:r>
      <w:r w:rsidRPr="00A01F65">
        <w:t xml:space="preserve"> softly over her face. She didn’t know how</w:t>
      </w:r>
      <w:r>
        <w:t>,</w:t>
      </w:r>
      <w:r w:rsidRPr="00A01F65">
        <w:t xml:space="preserve"> but she felt his </w:t>
      </w:r>
      <w:r w:rsidR="005E5AB4">
        <w:t xml:space="preserve">deep </w:t>
      </w:r>
      <w:r w:rsidRPr="00A01F65">
        <w:t>desire for her.</w:t>
      </w:r>
    </w:p>
    <w:p w:rsidR="00A74578" w:rsidRPr="00A01F65" w:rsidRDefault="00A74578" w:rsidP="00A540C5">
      <w:pPr>
        <w:pStyle w:val="Body-TextTx"/>
      </w:pPr>
      <w:r w:rsidRPr="00A01F65">
        <w:t>“Good afternoon, Mrs. Feld.”</w:t>
      </w:r>
    </w:p>
    <w:p w:rsidR="00A74578" w:rsidRPr="00A01F65" w:rsidRDefault="00A74578" w:rsidP="00A540C5">
      <w:pPr>
        <w:pStyle w:val="Body-TextTx"/>
      </w:pPr>
      <w:r w:rsidRPr="00A01F65">
        <w:t>Trying to tamp down all she was feeling and her simple delight at seeing him, she said, “My lord, don’t you think it would have been nice to let me know you wanted to come over this afternoon?”</w:t>
      </w:r>
    </w:p>
    <w:p w:rsidR="00A74578" w:rsidRPr="00A01F65" w:rsidRDefault="00A74578" w:rsidP="00A540C5">
      <w:pPr>
        <w:pStyle w:val="Body-TextTx"/>
      </w:pPr>
      <w:r w:rsidRPr="00A01F65">
        <w:t>“I thought you liked surprises.”</w:t>
      </w:r>
    </w:p>
    <w:p w:rsidR="00A74578" w:rsidRPr="00A01F65" w:rsidRDefault="00A74578" w:rsidP="00A540C5">
      <w:pPr>
        <w:pStyle w:val="Body-TextTx"/>
      </w:pPr>
      <w:r w:rsidRPr="00A01F65">
        <w:t>His innocent comment made her smile. “Perhaps, but I’m not certain I always appreciate surprises from you.”</w:t>
      </w:r>
    </w:p>
    <w:p w:rsidR="00A74578" w:rsidRPr="00A01F65" w:rsidRDefault="00A74578" w:rsidP="00A540C5">
      <w:pPr>
        <w:pStyle w:val="Body-TextTx"/>
      </w:pPr>
      <w:r w:rsidRPr="00A01F65">
        <w:t>“You seemed to enjoy it when I brought horses for you to ride. The fast curricle.”</w:t>
      </w:r>
    </w:p>
    <w:p w:rsidR="00A74578" w:rsidRPr="00A01F65" w:rsidRDefault="008D59E6" w:rsidP="00A540C5">
      <w:pPr>
        <w:pStyle w:val="Body-TextTx"/>
      </w:pPr>
      <w:r>
        <w:t>“</w:t>
      </w:r>
      <w:r w:rsidR="00A74578" w:rsidRPr="00A01F65">
        <w:t>Yes. I suppose I enjoyed both those things, but then there was the matter of the wager.”</w:t>
      </w:r>
    </w:p>
    <w:p w:rsidR="00A74578" w:rsidRPr="00A01F65" w:rsidRDefault="00A74578" w:rsidP="00A540C5">
      <w:pPr>
        <w:pStyle w:val="Body-TextTx"/>
      </w:pPr>
      <w:r w:rsidRPr="00A01F65">
        <w:t>He winced and stepped farther into the dining room. “Not my finest hour.”</w:t>
      </w:r>
    </w:p>
    <w:p w:rsidR="00A74578" w:rsidRPr="00A01F65" w:rsidRDefault="00A74578" w:rsidP="00A540C5">
      <w:pPr>
        <w:pStyle w:val="Body-TextTx"/>
      </w:pPr>
      <w:r w:rsidRPr="00A01F65">
        <w:t xml:space="preserve">“No, but </w:t>
      </w:r>
      <w:r w:rsidR="005E5AB4">
        <w:t xml:space="preserve">we won’t dwell on that. </w:t>
      </w:r>
      <w:r w:rsidRPr="00A01F65">
        <w:t xml:space="preserve">Mrs. Lawton said you had something important to discuss with me. </w:t>
      </w:r>
      <w:r w:rsidR="005E5AB4">
        <w:t>Naturally that made me curious.</w:t>
      </w:r>
      <w:r w:rsidRPr="00A01F65">
        <w:t>”</w:t>
      </w:r>
    </w:p>
    <w:p w:rsidR="00EB7446" w:rsidRDefault="00A74578" w:rsidP="00A540C5">
      <w:pPr>
        <w:pStyle w:val="Body-TextTx"/>
      </w:pPr>
      <w:r w:rsidRPr="00A01F65">
        <w:t>“I</w:t>
      </w:r>
      <w:r w:rsidR="005E5AB4">
        <w:t>’m glad. I</w:t>
      </w:r>
      <w:r w:rsidRPr="00A01F65">
        <w:t xml:space="preserve"> wanted to know if you’ve seen or heard from Harper in the past couple of days?”</w:t>
      </w:r>
    </w:p>
    <w:p w:rsidR="00EB7446" w:rsidRDefault="00A74578" w:rsidP="00A540C5">
      <w:pPr>
        <w:pStyle w:val="Body-TextTx"/>
      </w:pPr>
      <w:r w:rsidRPr="00A01F65">
        <w:lastRenderedPageBreak/>
        <w:t xml:space="preserve">“Well, I saw him </w:t>
      </w:r>
      <w:r w:rsidR="005E5AB4">
        <w:t>day before yesterday. H</w:t>
      </w:r>
      <w:r w:rsidR="008D59E6">
        <w:t>e</w:t>
      </w:r>
      <w:r w:rsidRPr="00A01F65">
        <w:t xml:space="preserve"> came over </w:t>
      </w:r>
      <w:r w:rsidR="005E5AB4">
        <w:t xml:space="preserve">and had tea </w:t>
      </w:r>
      <w:r w:rsidRPr="00A01F65">
        <w:t>with me. We had a lovely visit both times except for—”</w:t>
      </w:r>
    </w:p>
    <w:p w:rsidR="00A74578" w:rsidRPr="00A01F65" w:rsidRDefault="00A74578" w:rsidP="00A540C5">
      <w:pPr>
        <w:pStyle w:val="Body-TextTx"/>
      </w:pPr>
      <w:r w:rsidRPr="00A01F65">
        <w:t>He walked toward her slowly, determined until he stood just inches away. “For what?”</w:t>
      </w:r>
    </w:p>
    <w:p w:rsidR="00A74578" w:rsidRPr="00A01F65" w:rsidRDefault="00A74578" w:rsidP="00A540C5">
      <w:pPr>
        <w:pStyle w:val="Body-TextTx"/>
      </w:pPr>
      <w:r w:rsidRPr="00A01F65">
        <w:t>“</w:t>
      </w:r>
      <w:r w:rsidR="005E5AB4">
        <w:t>H</w:t>
      </w:r>
      <w:r w:rsidRPr="00A01F65">
        <w:t>e was very concerned about the curricle ride with you—as most everyone seems to be.”</w:t>
      </w:r>
    </w:p>
    <w:p w:rsidR="00A74578" w:rsidRPr="00A01F65" w:rsidRDefault="00A74578" w:rsidP="00A540C5">
      <w:pPr>
        <w:pStyle w:val="Body-TextTx"/>
      </w:pPr>
      <w:r w:rsidRPr="00A01F65">
        <w:t xml:space="preserve">Zane’s features relaxed and he smiled and nodded. “I received my share of lectures about how irresponsible I was to be so </w:t>
      </w:r>
      <w:r w:rsidR="00827435">
        <w:t>uncontrolled</w:t>
      </w:r>
      <w:r w:rsidR="00827435" w:rsidRPr="00A01F65" w:rsidDel="00827435">
        <w:t xml:space="preserve"> </w:t>
      </w:r>
      <w:r w:rsidRPr="00A01F65">
        <w:t>when you were in my care.”</w:t>
      </w:r>
    </w:p>
    <w:p w:rsidR="00A74578" w:rsidRPr="00A01F65" w:rsidRDefault="00A74578" w:rsidP="00A540C5">
      <w:pPr>
        <w:pStyle w:val="Body-TextTx"/>
      </w:pPr>
      <w:r w:rsidRPr="00A01F65">
        <w:t>Brina huffed and folded her arms across her chest. “I really can’t fathom the stir it</w:t>
      </w:r>
      <w:r w:rsidR="00FC4E95">
        <w:t xml:space="preserve"> has</w:t>
      </w:r>
      <w:r w:rsidRPr="00A01F65">
        <w:t xml:space="preserve"> caused. I thought </w:t>
      </w:r>
      <w:r w:rsidR="00827435">
        <w:t>Harper</w:t>
      </w:r>
      <w:r w:rsidRPr="00A01F65">
        <w:t xml:space="preserve"> might </w:t>
      </w:r>
      <w:r w:rsidR="00827435">
        <w:t xml:space="preserve">really </w:t>
      </w:r>
      <w:r w:rsidRPr="00A01F65">
        <w:t>be on the verge of calling you out for endangering my life.”</w:t>
      </w:r>
    </w:p>
    <w:p w:rsidR="00A74578" w:rsidRPr="00A01F65" w:rsidRDefault="00A74578" w:rsidP="00A540C5">
      <w:pPr>
        <w:pStyle w:val="Body-TextTx"/>
      </w:pPr>
      <w:r w:rsidRPr="00A01F65">
        <w:t>“Maybe he should have. I’ve heard several comments maligning my lack of</w:t>
      </w:r>
      <w:r w:rsidR="00827435">
        <w:t xml:space="preserve"> restraint</w:t>
      </w:r>
      <w:r w:rsidRPr="00A01F65">
        <w:t>.”</w:t>
      </w:r>
    </w:p>
    <w:p w:rsidR="00A74578" w:rsidRPr="00A01F65" w:rsidRDefault="00A74578" w:rsidP="00A540C5">
      <w:pPr>
        <w:pStyle w:val="Body-TextTx"/>
      </w:pPr>
      <w:r w:rsidRPr="00A01F65">
        <w:t>“Nonsense. Your handling of the horses saved us from crashing more than once.”</w:t>
      </w:r>
    </w:p>
    <w:p w:rsidR="00A74578" w:rsidRPr="00A01F65" w:rsidRDefault="00A74578" w:rsidP="00A540C5">
      <w:pPr>
        <w:pStyle w:val="Body-TextTx"/>
      </w:pPr>
      <w:r w:rsidRPr="00A01F65">
        <w:t>He smiled and accepted her praise</w:t>
      </w:r>
      <w:r w:rsidR="00827435">
        <w:t xml:space="preserve"> without comment</w:t>
      </w:r>
      <w:r w:rsidRPr="00A01F65">
        <w:t>.</w:t>
      </w:r>
    </w:p>
    <w:p w:rsidR="00EB7446" w:rsidRDefault="00A74578" w:rsidP="00A540C5">
      <w:pPr>
        <w:pStyle w:val="Body-TextTx"/>
      </w:pPr>
      <w:r w:rsidRPr="00A01F65">
        <w:t xml:space="preserve">“I had to tell him I’m the one who encouraged you because I </w:t>
      </w:r>
      <w:r w:rsidR="00827435">
        <w:t>didn’t like being spied upon</w:t>
      </w:r>
      <w:r w:rsidRPr="00A01F65">
        <w:t>. The way everyone is acting, you’d think I was the first lady to ride in a carriage that was speeding along that fast.”</w:t>
      </w:r>
    </w:p>
    <w:p w:rsidR="00A74578" w:rsidRPr="00A01F65" w:rsidRDefault="00A74578" w:rsidP="00A540C5">
      <w:pPr>
        <w:pStyle w:val="Body-TextTx"/>
      </w:pPr>
      <w:r w:rsidRPr="00A01F65">
        <w:t xml:space="preserve">He lifted one dark brow. “Maybe you were. We were almost flying.” His voice lowered </w:t>
      </w:r>
      <w:r w:rsidR="008D59E6">
        <w:t xml:space="preserve">to </w:t>
      </w:r>
      <w:r w:rsidRPr="00A01F65">
        <w:t>almost a whisper as he continued, “More than that, I think everyone sees you as an angel, and I am the devil who is corrupting you and leading you astray.”</w:t>
      </w:r>
    </w:p>
    <w:p w:rsidR="00136269" w:rsidRDefault="00A74578" w:rsidP="00A540C5">
      <w:pPr>
        <w:pStyle w:val="Body-TextTx"/>
      </w:pPr>
      <w:r w:rsidRPr="00A01F65">
        <w:t>Brina</w:t>
      </w:r>
      <w:r w:rsidR="00827435">
        <w:t xml:space="preserve"> tensed and turned away from</w:t>
      </w:r>
      <w:r w:rsidR="008D59E6">
        <w:t xml:space="preserve"> him</w:t>
      </w:r>
      <w:r w:rsidRPr="00A01F65">
        <w:t xml:space="preserve">. She </w:t>
      </w:r>
      <w:r w:rsidR="00827435">
        <w:t>didn’t like that</w:t>
      </w:r>
      <w:r w:rsidR="00827435" w:rsidRPr="00827435">
        <w:t xml:space="preserve"> </w:t>
      </w:r>
      <w:r w:rsidR="00827435">
        <w:t xml:space="preserve">characterization used for her. If people only knew what she’d done, they’d never call her that again. She </w:t>
      </w:r>
      <w:r w:rsidRPr="00A01F65">
        <w:t>wasn’t an angel</w:t>
      </w:r>
      <w:r w:rsidR="00827435">
        <w:t>. Far from it.</w:t>
      </w:r>
    </w:p>
    <w:p w:rsidR="00A74578" w:rsidRPr="00A01F65" w:rsidRDefault="00A74578" w:rsidP="00A540C5">
      <w:pPr>
        <w:pStyle w:val="Body-TextTx"/>
      </w:pPr>
      <w:r w:rsidRPr="00A01F65">
        <w:t xml:space="preserve">She looked over to the table. Realizing she hadn’t replaced the lid on the tin, she asked, </w:t>
      </w:r>
      <w:r w:rsidRPr="00A01F65">
        <w:lastRenderedPageBreak/>
        <w:t>“What was the particular reason you wanted to see me about Harper?”</w:t>
      </w:r>
    </w:p>
    <w:p w:rsidR="00A74578" w:rsidRPr="00A01F65" w:rsidRDefault="00A74578" w:rsidP="00A540C5">
      <w:pPr>
        <w:pStyle w:val="Body-TextTx"/>
      </w:pPr>
      <w:r w:rsidRPr="00A01F65">
        <w:t>He followed her over to the table and leaned a hip against it. “I wondered if he might have mentioned Robert during your visits with him. Uncle Hector said he hasn’t been home in a couple of days, which is unusual, so he’s worrying.”</w:t>
      </w:r>
    </w:p>
    <w:p w:rsidR="00136269" w:rsidRDefault="00A74578" w:rsidP="00A540C5">
      <w:pPr>
        <w:pStyle w:val="Body-TextTx"/>
      </w:pPr>
      <w:r w:rsidRPr="00A01F65">
        <w:t>“Robert have a place of his own?”</w:t>
      </w:r>
    </w:p>
    <w:p w:rsidR="00EB7446" w:rsidRDefault="00A74578" w:rsidP="00A540C5">
      <w:pPr>
        <w:pStyle w:val="Body-TextTx"/>
      </w:pPr>
      <w:r w:rsidRPr="00A01F65">
        <w:t>“No. I know he and Harper have been out together and I was hoping he might have mentioned Robert was staying with him.”</w:t>
      </w:r>
    </w:p>
    <w:p w:rsidR="00EB7446" w:rsidRDefault="00A74578" w:rsidP="00A540C5">
      <w:pPr>
        <w:pStyle w:val="Body-TextTx"/>
      </w:pPr>
      <w:r w:rsidRPr="00A01F65">
        <w:t xml:space="preserve">“I suppose he could be, though it would be unlikely he’d stay with him for long. I’ve not actually been there, but my father has said that Harper’s room is quite small. If you’re concerned, I could send a note and ask him to come see me </w:t>
      </w:r>
      <w:r w:rsidR="00F13CD9">
        <w:t xml:space="preserve">about </w:t>
      </w:r>
      <w:r w:rsidRPr="00A01F65">
        <w:t>this.”</w:t>
      </w:r>
    </w:p>
    <w:p w:rsidR="00EB7446" w:rsidRDefault="00A74578" w:rsidP="00A540C5">
      <w:pPr>
        <w:pStyle w:val="Body-TextTx"/>
      </w:pPr>
      <w:r w:rsidRPr="00A01F65">
        <w:t>The earl shook his head. “I’d rather you didn’t. Young men don’t usually want their fathers or uncles asking questions. Robert’s impulsive. He could be staying at someone’s house for a card party</w:t>
      </w:r>
      <w:r w:rsidR="00827435">
        <w:t xml:space="preserve"> or other things</w:t>
      </w:r>
      <w:r w:rsidRPr="00A01F65">
        <w:t>.”</w:t>
      </w:r>
    </w:p>
    <w:p w:rsidR="00EB7446" w:rsidRDefault="00A74578" w:rsidP="00A540C5">
      <w:pPr>
        <w:pStyle w:val="Body-TextTx"/>
      </w:pPr>
      <w:r w:rsidRPr="00A01F65">
        <w:t>“That’s quite possible. Harper mentioned he’d recently gotten more involved in playing cards and he hope</w:t>
      </w:r>
      <w:r w:rsidR="00F13CD9">
        <w:t>d</w:t>
      </w:r>
      <w:r w:rsidRPr="00A01F65">
        <w:t xml:space="preserve"> to be invited to join a card club soon. He was quite excited about it.”</w:t>
      </w:r>
    </w:p>
    <w:p w:rsidR="00EB7446" w:rsidRDefault="00A74578" w:rsidP="00A540C5">
      <w:pPr>
        <w:pStyle w:val="Body-TextTx"/>
      </w:pPr>
      <w:r w:rsidRPr="00A01F65">
        <w:t>Zane straightened. “Did he happen to give the name of the person who invited him?”</w:t>
      </w:r>
    </w:p>
    <w:p w:rsidR="00EB7446" w:rsidRDefault="00A74578" w:rsidP="00A540C5">
      <w:pPr>
        <w:pStyle w:val="Body-TextTx"/>
      </w:pPr>
      <w:r w:rsidRPr="00A01F65">
        <w:t>“Not that I recall.”</w:t>
      </w:r>
    </w:p>
    <w:p w:rsidR="00EB7446" w:rsidRDefault="00A74578" w:rsidP="00A540C5">
      <w:pPr>
        <w:pStyle w:val="Body-TextTx"/>
      </w:pPr>
      <w:r w:rsidRPr="00A01F65">
        <w:t>“Can you think of anything else?”</w:t>
      </w:r>
    </w:p>
    <w:p w:rsidR="00136269" w:rsidRDefault="00DF0518" w:rsidP="00A540C5">
      <w:pPr>
        <w:pStyle w:val="Body-TextTx"/>
      </w:pPr>
      <w:r>
        <w:t>“Harper has been acting a little strange lately,” Brina offered, but didn’t want to say too much. She couldn’t come out and accuse Zane’s cousin of influencing Harper with his gambling.</w:t>
      </w:r>
      <w:r w:rsidR="00A74578" w:rsidRPr="00A01F65">
        <w:t xml:space="preserve"> </w:t>
      </w:r>
      <w:r>
        <w:t>Not at this point anyway. Though there might come a time she’d have to say something. “</w:t>
      </w:r>
      <w:r w:rsidR="00A74578" w:rsidRPr="00A01F65">
        <w:t>It wouldn’t have been proper for me to quiz him about it. Men enjoy their gaming.</w:t>
      </w:r>
    </w:p>
    <w:p w:rsidR="00EB7446" w:rsidRDefault="00A74578" w:rsidP="00A540C5">
      <w:pPr>
        <w:pStyle w:val="Body-TextTx"/>
      </w:pPr>
      <w:r w:rsidRPr="00A01F65">
        <w:t>As we’ve mention, Lyon has a private card club.”</w:t>
      </w:r>
    </w:p>
    <w:p w:rsidR="00EB7446" w:rsidRDefault="00A74578" w:rsidP="00A540C5">
      <w:pPr>
        <w:pStyle w:val="Body-TextTx"/>
      </w:pPr>
      <w:r w:rsidRPr="00A01F65">
        <w:lastRenderedPageBreak/>
        <w:t>“But very exclusive, Brina.”</w:t>
      </w:r>
    </w:p>
    <w:p w:rsidR="00EB7446" w:rsidRDefault="00A74578" w:rsidP="00A540C5">
      <w:pPr>
        <w:pStyle w:val="Body-TextTx"/>
      </w:pPr>
      <w:r w:rsidRPr="00A01F65">
        <w:t>She returned the tin to the table after securing the lid. “All men think their clubs are exclusive</w:t>
      </w:r>
      <w:r w:rsidR="00DF0518">
        <w:t>, do they not?</w:t>
      </w:r>
      <w:r w:rsidRPr="00A01F65">
        <w:t xml:space="preserve"> Where or who Harper plays cards with is not any of my business</w:t>
      </w:r>
      <w:r w:rsidR="00DF0518">
        <w:t>. For now. P</w:t>
      </w:r>
      <w:r w:rsidRPr="00A01F65">
        <w:t>erhaps Robert’s shouldn’t be any of yours or his father’s.”</w:t>
      </w:r>
    </w:p>
    <w:p w:rsidR="00EB7446" w:rsidRDefault="00A74578" w:rsidP="00A540C5">
      <w:pPr>
        <w:pStyle w:val="Body-TextTx"/>
      </w:pPr>
      <w:r w:rsidRPr="00A01F65">
        <w:t xml:space="preserve">“I only want to satisfy Uncle Hector that all is well with his son. Apparently, if there is a problem that arises </w:t>
      </w:r>
      <w:r w:rsidR="00DF0518">
        <w:t>with</w:t>
      </w:r>
      <w:r w:rsidRPr="00A01F65">
        <w:t xml:space="preserve">in my family, I am the one who is duty bound to promptly take care of it. Besides, asking you about Robert gave me the opportunity to come see you.” He gave her a twitch of a smile. “Robert wasn’t my only reason for coming over. I wanted to see you. I enjoy </w:t>
      </w:r>
      <w:r w:rsidR="008D59E6">
        <w:t xml:space="preserve">being with you, </w:t>
      </w:r>
      <w:r w:rsidRPr="00A01F65">
        <w:t>looking at you</w:t>
      </w:r>
      <w:r w:rsidR="008D59E6">
        <w:t>,</w:t>
      </w:r>
      <w:r w:rsidRPr="00A01F65">
        <w:t xml:space="preserve"> and desiring you</w:t>
      </w:r>
      <w:r w:rsidR="008D59E6">
        <w:t xml:space="preserve"> as intensely as I am right now</w:t>
      </w:r>
      <w:r w:rsidRPr="00A01F65">
        <w:t>.”</w:t>
      </w:r>
    </w:p>
    <w:p w:rsidR="00EB7446" w:rsidRDefault="00A74578" w:rsidP="00A540C5">
      <w:pPr>
        <w:pStyle w:val="Body-TextTx"/>
      </w:pPr>
      <w:r w:rsidRPr="00A01F65">
        <w:t>Brina’s heart started beating faster. Glancing down at her</w:t>
      </w:r>
      <w:r w:rsidR="00DF0518">
        <w:t xml:space="preserve"> dress</w:t>
      </w:r>
      <w:r w:rsidRPr="00A01F65">
        <w:t xml:space="preserve">, there was nothing suggestive about the loose-fitting pale </w:t>
      </w:r>
      <w:r w:rsidR="00DF0518">
        <w:t xml:space="preserve">brown </w:t>
      </w:r>
      <w:r w:rsidRPr="00A01F65">
        <w:t>gown she wore but his words made her feel as if she were clothed in a luxurious silk gown.</w:t>
      </w:r>
    </w:p>
    <w:p w:rsidR="00EB7446" w:rsidRDefault="00A74578" w:rsidP="00A540C5">
      <w:pPr>
        <w:pStyle w:val="Body-TextTx"/>
      </w:pPr>
      <w:r w:rsidRPr="00A01F65">
        <w:t>“I—I don’t know what to say to that.</w:t>
      </w:r>
      <w:r w:rsidR="00DF0518">
        <w:t xml:space="preserve"> </w:t>
      </w:r>
      <w:r w:rsidR="004E7D2C">
        <w:t xml:space="preserve">It’s not the kind of thing a gentleman should say to a lady. </w:t>
      </w:r>
      <w:r w:rsidR="00DF0518">
        <w:t>Thank you doesn’t seem appropriate for such a comment.”</w:t>
      </w:r>
    </w:p>
    <w:p w:rsidR="00A74578" w:rsidRPr="00A01F65" w:rsidRDefault="00A74578" w:rsidP="00A540C5">
      <w:pPr>
        <w:pStyle w:val="Body-TextTx"/>
      </w:pPr>
      <w:r w:rsidRPr="00A01F65">
        <w:t>“You don’t have to say anything.</w:t>
      </w:r>
      <w:r w:rsidR="004E7D2C">
        <w:t>” He gave her an endearing smile.</w:t>
      </w:r>
      <w:r w:rsidRPr="00A01F65">
        <w:t xml:space="preserve"> </w:t>
      </w:r>
      <w:r w:rsidR="004E7D2C">
        <w:t>“</w:t>
      </w:r>
      <w:r w:rsidRPr="00A01F65">
        <w:t>I just wanted you to know—in case you had any doubts. Let’s go riding. I brought the horses.”</w:t>
      </w:r>
    </w:p>
    <w:p w:rsidR="00A74578" w:rsidRPr="00A01F65" w:rsidRDefault="00214A4A" w:rsidP="00A540C5">
      <w:pPr>
        <w:pStyle w:val="Body-TextTx"/>
      </w:pPr>
      <w:r>
        <w:t xml:space="preserve">That would be delightful. </w:t>
      </w:r>
      <w:r w:rsidR="00A74578" w:rsidRPr="00A01F65">
        <w:t>She</w:t>
      </w:r>
      <w:r>
        <w:t>’d</w:t>
      </w:r>
      <w:r w:rsidR="00A74578" w:rsidRPr="00A01F65">
        <w:t xml:space="preserve"> love to do it again. It was a beautiful afternoon. She glanced at the table and then down at her feet. The toes of her black satin slippers peeked from beneath the hem of her skirt. She didn’t even have her riding boots. Much as she would like to ride again, she simply wasn’t prepared. Why couldn’t he give her proper notice?</w:t>
      </w:r>
    </w:p>
    <w:p w:rsidR="00A74578" w:rsidRPr="00A01F65" w:rsidRDefault="00A74578" w:rsidP="00A540C5">
      <w:pPr>
        <w:pStyle w:val="Body-TextTx"/>
      </w:pPr>
      <w:r w:rsidRPr="00A01F65">
        <w:t>She sighed. “No. I can’t possibly go this afternoon.”</w:t>
      </w:r>
    </w:p>
    <w:p w:rsidR="00136269" w:rsidRDefault="00A74578" w:rsidP="00A540C5">
      <w:pPr>
        <w:pStyle w:val="Body-TextTx"/>
      </w:pPr>
      <w:r w:rsidRPr="00A01F65">
        <w:t>“You need to ride again so you won’t forget how.</w:t>
      </w:r>
      <w:r w:rsidR="00214A4A">
        <w:t>”</w:t>
      </w:r>
    </w:p>
    <w:p w:rsidR="00214A4A" w:rsidRDefault="00A74578" w:rsidP="00A540C5">
      <w:pPr>
        <w:pStyle w:val="Body-TextTx"/>
      </w:pPr>
      <w:r w:rsidRPr="00A01F65">
        <w:t>“I didn’t forget in five years</w:t>
      </w:r>
      <w:r w:rsidR="00214A4A">
        <w:t>.” Brina gave a soft chuckle</w:t>
      </w:r>
      <w:r w:rsidRPr="00A01F65">
        <w:t xml:space="preserve">. </w:t>
      </w:r>
      <w:r w:rsidR="00214A4A">
        <w:t>“</w:t>
      </w:r>
      <w:r w:rsidRPr="00A01F65">
        <w:t>I’m not likely to</w:t>
      </w:r>
      <w:r w:rsidR="00214A4A">
        <w:t xml:space="preserve"> forget now</w:t>
      </w:r>
      <w:r w:rsidRPr="00A01F65">
        <w:t>.</w:t>
      </w:r>
      <w:r w:rsidR="00214A4A">
        <w:t>”</w:t>
      </w:r>
    </w:p>
    <w:p w:rsidR="00214A4A" w:rsidRDefault="00214A4A" w:rsidP="00A540C5">
      <w:pPr>
        <w:pStyle w:val="Body-TextTx"/>
      </w:pPr>
      <w:r>
        <w:lastRenderedPageBreak/>
        <w:t>“Let’s make sure you don’t. We’ll be followed again, but I’m getting used to the men who watch me.”</w:t>
      </w:r>
    </w:p>
    <w:p w:rsidR="00214A4A" w:rsidRDefault="00214A4A" w:rsidP="00A540C5">
      <w:pPr>
        <w:pStyle w:val="Body-TextTx"/>
      </w:pPr>
      <w:r>
        <w:t>“That’s such a beastly thing for them to do. I don’t know how you put up with it.”</w:t>
      </w:r>
    </w:p>
    <w:p w:rsidR="00214A4A" w:rsidRDefault="00214A4A" w:rsidP="00A540C5">
      <w:pPr>
        <w:pStyle w:val="Body-TextTx"/>
      </w:pPr>
      <w:r>
        <w:t>He shrugged in a nonchalant manner gave her a bit of a grin. “I am putting up with a lot of things right now, Brina. Compared to some of those things, these men don’t bother me at all. I wave or tip my hat so they know I see them.”</w:t>
      </w:r>
    </w:p>
    <w:p w:rsidR="00214A4A" w:rsidRDefault="00214A4A" w:rsidP="00A540C5">
      <w:pPr>
        <w:pStyle w:val="Body-TextTx"/>
      </w:pPr>
      <w:r>
        <w:t>She knew he was talking about the things she had forced him to give up. But he was kind enough not to spell that out and she was grateful for that. There were still times she couldn’t believe she’d issued all those demands. Or that, so far, he’d followed them all.</w:t>
      </w:r>
    </w:p>
    <w:p w:rsidR="00A74578" w:rsidRPr="00A01F65" w:rsidRDefault="00214A4A" w:rsidP="00A540C5">
      <w:pPr>
        <w:pStyle w:val="Body-TextTx"/>
      </w:pPr>
      <w:r>
        <w:t xml:space="preserve">“No, I can’t ride today. </w:t>
      </w:r>
      <w:r w:rsidR="00A74578" w:rsidRPr="00A01F65">
        <w:t xml:space="preserve">I must finish getting these ready for Pilwillow Crossings. I need to take </w:t>
      </w:r>
      <w:r w:rsidR="00204441">
        <w:t>them</w:t>
      </w:r>
      <w:r w:rsidR="00A74578" w:rsidRPr="00A01F65">
        <w:t xml:space="preserve"> to the sisters</w:t>
      </w:r>
      <w:r w:rsidR="00C72250">
        <w:t>.</w:t>
      </w:r>
      <w:r w:rsidR="00A74578" w:rsidRPr="00A01F65">
        <w:t xml:space="preserve"> </w:t>
      </w:r>
      <w:r w:rsidR="00C72250">
        <w:t>I</w:t>
      </w:r>
      <w:r w:rsidR="00A74578" w:rsidRPr="00A01F65">
        <w:t xml:space="preserve">t has to be tomorrow because Julia </w:t>
      </w:r>
      <w:r w:rsidR="00204441">
        <w:t>h</w:t>
      </w:r>
      <w:r w:rsidR="00A74578" w:rsidRPr="00A01F65">
        <w:t>as already asked to go with me</w:t>
      </w:r>
      <w:r w:rsidR="00C72250">
        <w:t>.</w:t>
      </w:r>
      <w:r w:rsidR="00A74578" w:rsidRPr="00A01F65">
        <w:t xml:space="preserve"> I really can’t change the day.”</w:t>
      </w:r>
    </w:p>
    <w:p w:rsidR="00A74578" w:rsidRPr="00A01F65" w:rsidRDefault="00A74578" w:rsidP="00A540C5">
      <w:pPr>
        <w:pStyle w:val="Body-TextTx"/>
      </w:pPr>
      <w:r w:rsidRPr="00A01F65">
        <w:t>He glanced at her odd collection of items on the table. “What is it you’re making?”</w:t>
      </w:r>
    </w:p>
    <w:p w:rsidR="00A74578" w:rsidRPr="00A01F65" w:rsidRDefault="00A74578" w:rsidP="00A540C5">
      <w:pPr>
        <w:pStyle w:val="Body-TextTx"/>
      </w:pPr>
      <w:r w:rsidRPr="00A01F65">
        <w:t>“Little bags of comfort,” she said softly. “I add a spoon of tea leaves to the center of the little squares and then tie up the ends with a string. These small sizes make enough for one cup of tea.”</w:t>
      </w:r>
    </w:p>
    <w:p w:rsidR="00A74578" w:rsidRPr="00A01F65" w:rsidRDefault="00A74578" w:rsidP="00A540C5">
      <w:pPr>
        <w:pStyle w:val="Body-TextTx"/>
      </w:pPr>
      <w:r w:rsidRPr="00A01F65">
        <w:t>He studied on that for a moment before looking at her with a puzzled expression, and ask</w:t>
      </w:r>
      <w:r w:rsidR="00204441">
        <w:t>ed</w:t>
      </w:r>
      <w:r w:rsidRPr="00A01F65">
        <w:t>, “Wouldn’t it be far less trouble if you just gave them the entire tin?”</w:t>
      </w:r>
    </w:p>
    <w:p w:rsidR="00A74578" w:rsidRPr="00A01F65" w:rsidRDefault="00A74578" w:rsidP="00A540C5">
      <w:pPr>
        <w:pStyle w:val="Body-TextTx"/>
      </w:pPr>
      <w:r w:rsidRPr="00A01F65">
        <w:t xml:space="preserve">“You think it’s for the sisters to drink?” She laughed. “No. These are for the sisters to hand out to people who aren’t fortunate to have tea or even food every day. For some it will be the only tea they get. Three mornings a week the sisters make soup and bread to give to the needy. They also provide poultices to those who may have an injury. I asked if I could help by making these little bags of tea to hand to everyone who comes. Most of the people who come </w:t>
      </w:r>
      <w:r w:rsidRPr="00A01F65">
        <w:lastRenderedPageBreak/>
        <w:t>have few comforts in life. At times, something as simple as a warm cup of tea can make one feel better no matter the circumstances.”</w:t>
      </w:r>
    </w:p>
    <w:p w:rsidR="00A74578" w:rsidRPr="00A01F65" w:rsidRDefault="00A74578" w:rsidP="00A540C5">
      <w:pPr>
        <w:pStyle w:val="Body-TextTx"/>
      </w:pPr>
      <w:r w:rsidRPr="00A01F65">
        <w:t>He reached out and briefly caressed her cheek with his fingertips. His touch was warm and soothing. “They probably enjoy the tea as much as the soup.”</w:t>
      </w:r>
    </w:p>
    <w:p w:rsidR="00A74578" w:rsidRPr="00A01F65" w:rsidRDefault="00A74578" w:rsidP="00A540C5">
      <w:pPr>
        <w:pStyle w:val="Body-TextTx"/>
      </w:pPr>
      <w:r w:rsidRPr="00A01F65">
        <w:t xml:space="preserve">“I don’t know about that,” she said honestly. “It’s certainly not as nourishing. Yesterday, I rolled bandages for the sisters </w:t>
      </w:r>
      <w:r w:rsidR="003A7A49">
        <w:t xml:space="preserve">to </w:t>
      </w:r>
      <w:r w:rsidRPr="00A01F65">
        <w:t>give to those in need.” She looked down to the other end of the table at a large basket brimming with white rolls of cloth.</w:t>
      </w:r>
    </w:p>
    <w:p w:rsidR="00A74578" w:rsidRPr="00A01F65" w:rsidRDefault="00A74578" w:rsidP="00A540C5">
      <w:pPr>
        <w:pStyle w:val="Body-TextTx"/>
      </w:pPr>
      <w:r w:rsidRPr="00A01F65">
        <w:t>“You did all that?”</w:t>
      </w:r>
    </w:p>
    <w:p w:rsidR="00A74578" w:rsidRPr="00A01F65" w:rsidRDefault="00A74578" w:rsidP="00A540C5">
      <w:pPr>
        <w:pStyle w:val="Body-TextTx"/>
      </w:pPr>
      <w:r w:rsidRPr="00A01F65">
        <w:t>She nodded. “It’s such an easy thing to do but means so much. Some have injuries that get very little care and most have nothing to cover the wounds to keep the</w:t>
      </w:r>
      <w:r w:rsidR="003A7A49">
        <w:t xml:space="preserve">m </w:t>
      </w:r>
      <w:r w:rsidRPr="00A01F65">
        <w:t xml:space="preserve">clean. I take all I’ve made to the sisters once </w:t>
      </w:r>
      <w:r w:rsidR="00C72250">
        <w:t xml:space="preserve">or twice </w:t>
      </w:r>
      <w:r w:rsidRPr="00A01F65">
        <w:t>a week.”</w:t>
      </w:r>
    </w:p>
    <w:p w:rsidR="00A74578" w:rsidRPr="00A01F65" w:rsidRDefault="00A74578" w:rsidP="00A540C5">
      <w:pPr>
        <w:pStyle w:val="Body-TextTx"/>
      </w:pPr>
      <w:r w:rsidRPr="00A01F65">
        <w:t>“I’m understanding more now why my uncles kept telling me you were too good for me.”</w:t>
      </w:r>
    </w:p>
    <w:p w:rsidR="00A74578" w:rsidRPr="00A01F65" w:rsidRDefault="00A74578" w:rsidP="00A540C5">
      <w:pPr>
        <w:pStyle w:val="Body-TextTx"/>
      </w:pPr>
      <w:r w:rsidRPr="00A01F65">
        <w:t>She turned away from his touch. “Please don’t say things like that.</w:t>
      </w:r>
      <w:r w:rsidR="00C72250">
        <w:t xml:space="preserve"> It upsets me to hear it.</w:t>
      </w:r>
      <w:r w:rsidRPr="00A01F65">
        <w:t>”</w:t>
      </w:r>
    </w:p>
    <w:p w:rsidR="00A74578" w:rsidRPr="00A01F65" w:rsidRDefault="00C72250" w:rsidP="00A540C5">
      <w:pPr>
        <w:pStyle w:val="Body-TextTx"/>
      </w:pPr>
      <w:r>
        <w:t xml:space="preserve">His expression quizzed her. </w:t>
      </w:r>
      <w:r w:rsidR="00A74578" w:rsidRPr="00A01F65">
        <w:t>“</w:t>
      </w:r>
      <w:r>
        <w:t xml:space="preserve">Why? </w:t>
      </w:r>
      <w:r w:rsidR="00A74578" w:rsidRPr="00A01F65">
        <w:t>It</w:t>
      </w:r>
      <w:r>
        <w:t>’s</w:t>
      </w:r>
      <w:r w:rsidR="00A74578" w:rsidRPr="00A01F65">
        <w:t xml:space="preserve"> true.”</w:t>
      </w:r>
    </w:p>
    <w:p w:rsidR="008D59E6" w:rsidRDefault="00A74578" w:rsidP="00A540C5">
      <w:pPr>
        <w:pStyle w:val="Body-TextTx"/>
      </w:pPr>
      <w:r w:rsidRPr="00A01F65">
        <w:t xml:space="preserve">She remained silent. She couldn’t </w:t>
      </w:r>
      <w:r w:rsidR="00C72250">
        <w:t xml:space="preserve">explain </w:t>
      </w:r>
      <w:r w:rsidRPr="00A01F65">
        <w:t xml:space="preserve">and </w:t>
      </w:r>
      <w:r w:rsidR="00C72250">
        <w:t xml:space="preserve">didn’t want to. </w:t>
      </w:r>
      <w:r w:rsidRPr="00A01F65">
        <w:t>Feeling a pang of sadness, she offered, “As you know</w:t>
      </w:r>
      <w:r w:rsidR="003A7A49">
        <w:t>,</w:t>
      </w:r>
      <w:r w:rsidRPr="00A01F65">
        <w:t xml:space="preserve"> our Society frowns </w:t>
      </w:r>
      <w:r w:rsidR="008D59E6">
        <w:t>up</w:t>
      </w:r>
      <w:r w:rsidR="004E7D2C">
        <w:t xml:space="preserve">on </w:t>
      </w:r>
      <w:r w:rsidR="00C72250">
        <w:t xml:space="preserve">a </w:t>
      </w:r>
      <w:r w:rsidRPr="00A01F65">
        <w:t>lady doing any</w:t>
      </w:r>
      <w:r w:rsidR="00C72250">
        <w:t>thing that might be consider</w:t>
      </w:r>
      <w:r w:rsidR="008D59E6">
        <w:t>ed</w:t>
      </w:r>
      <w:r w:rsidR="00C72250">
        <w:t xml:space="preserve"> </w:t>
      </w:r>
      <w:r w:rsidRPr="00A01F65">
        <w:t>work, but I</w:t>
      </w:r>
      <w:r w:rsidR="00C72250">
        <w:t>’m not bothered by that.</w:t>
      </w:r>
      <w:r w:rsidRPr="00A01F65">
        <w:t xml:space="preserve"> </w:t>
      </w:r>
      <w:r w:rsidR="00C72250" w:rsidRPr="00A01F65">
        <w:t>It feels good to be needed, to help others have a better life</w:t>
      </w:r>
      <w:r w:rsidR="00C72250">
        <w:t>.</w:t>
      </w:r>
      <w:r w:rsidR="00C72250" w:rsidRPr="00A01F65">
        <w:t xml:space="preserve"> </w:t>
      </w:r>
      <w:r w:rsidRPr="00A01F65">
        <w:t>I wanted to help the</w:t>
      </w:r>
      <w:r w:rsidR="00C72250">
        <w:t xml:space="preserve"> sisters</w:t>
      </w:r>
      <w:r w:rsidRPr="00A01F65">
        <w:t xml:space="preserve"> pass out the food</w:t>
      </w:r>
      <w:r w:rsidR="00C72250">
        <w:t xml:space="preserve"> to the ones who come for help</w:t>
      </w:r>
      <w:r w:rsidRPr="00A01F65">
        <w:t xml:space="preserve">. </w:t>
      </w:r>
      <w:r w:rsidR="00C72250">
        <w:t xml:space="preserve">Unfortunately, </w:t>
      </w:r>
      <w:r w:rsidRPr="00A01F65">
        <w:t>Sister Francine wouldn’t even consider it, but not because I was from Society.</w:t>
      </w:r>
      <w:r w:rsidR="008D59E6">
        <w:t>”</w:t>
      </w:r>
    </w:p>
    <w:p w:rsidR="008D59E6" w:rsidRDefault="008D59E6" w:rsidP="00A540C5">
      <w:pPr>
        <w:pStyle w:val="Body-TextTx"/>
      </w:pPr>
      <w:r>
        <w:t>“What then?”</w:t>
      </w:r>
    </w:p>
    <w:p w:rsidR="008D59E6" w:rsidRDefault="008D59E6" w:rsidP="00A540C5">
      <w:pPr>
        <w:pStyle w:val="Body-TextTx"/>
      </w:pPr>
      <w:r>
        <w:t>“I wa’st capable.”</w:t>
      </w:r>
    </w:p>
    <w:p w:rsidR="00136269" w:rsidRDefault="008D59E6" w:rsidP="00A540C5">
      <w:pPr>
        <w:pStyle w:val="Body-TextTx"/>
      </w:pPr>
      <w:r>
        <w:t>He looked at her as if she might have lost her mind. “No. I don’t believe that.”</w:t>
      </w:r>
    </w:p>
    <w:p w:rsidR="00A74578" w:rsidRPr="00A01F65" w:rsidRDefault="008D59E6" w:rsidP="00A540C5">
      <w:pPr>
        <w:pStyle w:val="Body-TextTx"/>
      </w:pPr>
      <w:r>
        <w:lastRenderedPageBreak/>
        <w:t>“It’s ture.</w:t>
      </w:r>
      <w:r w:rsidR="00A74578" w:rsidRPr="00A01F65">
        <w:t xml:space="preserve"> She was right to refuse my offer</w:t>
      </w:r>
      <w:r w:rsidR="00C72250">
        <w:t>. I</w:t>
      </w:r>
      <w:r w:rsidR="00A74578" w:rsidRPr="00A01F65">
        <w:t xml:space="preserve"> would be giving extra handfuls to the people with children and then others would be left without</w:t>
      </w:r>
      <w:r w:rsidR="00C72250">
        <w:t xml:space="preserve"> anything to take with them</w:t>
      </w:r>
      <w:r w:rsidR="00A74578" w:rsidRPr="00A01F65">
        <w:t>. The sisters do it as equitable as possible. They have learned how to be compassionate while being dispassionate. Very difficult to do. They are good at being kind and just to everyone who comes for help.”</w:t>
      </w:r>
    </w:p>
    <w:p w:rsidR="00A74578" w:rsidRPr="00A01F65" w:rsidRDefault="00A74578" w:rsidP="00A540C5">
      <w:pPr>
        <w:pStyle w:val="Body-TextTx"/>
      </w:pPr>
      <w:r w:rsidRPr="00A01F65">
        <w:t xml:space="preserve">“What you’re doing is kind, too.” His eyes softened. </w:t>
      </w:r>
      <w:r w:rsidR="00C72250">
        <w:t>“Why does it trouble you so to be thought of that way?”</w:t>
      </w:r>
    </w:p>
    <w:p w:rsidR="004E7D2C" w:rsidRDefault="004E7D2C" w:rsidP="00A540C5">
      <w:pPr>
        <w:pStyle w:val="Body-TextTx"/>
      </w:pPr>
      <w:r>
        <w:t>Because she knew how truly awful she’d been.</w:t>
      </w:r>
    </w:p>
    <w:p w:rsidR="00A74578" w:rsidRPr="00A01F65" w:rsidRDefault="004E7D2C" w:rsidP="00A540C5">
      <w:pPr>
        <w:pStyle w:val="Body-TextTx"/>
      </w:pPr>
      <w:r>
        <w:t>Zane</w:t>
      </w:r>
      <w:r w:rsidR="00A74578" w:rsidRPr="00A01F65">
        <w:t xml:space="preserve"> touched her cheek again, this time letting his fingers trail over her jaw, down her neck and arm where he caught her hand in his. Squeezing her fingers, he brought her hand up to his lips and kissed the back of her palm. His touch was warm. The small gesture </w:t>
      </w:r>
      <w:r w:rsidR="00241C47">
        <w:t xml:space="preserve">comforted </w:t>
      </w:r>
      <w:r w:rsidR="00A74578" w:rsidRPr="00A01F65">
        <w:t>her.</w:t>
      </w:r>
    </w:p>
    <w:p w:rsidR="00A74578" w:rsidRPr="00A01F65" w:rsidRDefault="00A74578" w:rsidP="00A540C5">
      <w:pPr>
        <w:pStyle w:val="Body-TextTx"/>
      </w:pPr>
      <w:r w:rsidRPr="00A01F65">
        <w:t>“How did you get started doing this?” he asked as he continued his hold on her hand placed on his chest over his heart. “Did the sisters ask for your help?”</w:t>
      </w:r>
    </w:p>
    <w:p w:rsidR="00136269" w:rsidRDefault="00A74578" w:rsidP="00A540C5">
      <w:pPr>
        <w:pStyle w:val="Body-TextTx"/>
      </w:pPr>
      <w:r w:rsidRPr="00A01F65">
        <w:t>How much did she want to tell him?</w:t>
      </w:r>
    </w:p>
    <w:p w:rsidR="00A74578" w:rsidRPr="00A01F65" w:rsidRDefault="00A74578" w:rsidP="00A540C5">
      <w:pPr>
        <w:pStyle w:val="Body-TextTx"/>
      </w:pPr>
      <w:r w:rsidRPr="00A01F65">
        <w:t>Understanding filled his eyes and expression. Brina was drawn even more to him. Beneath her hand, his chest was warm, solid.</w:t>
      </w:r>
    </w:p>
    <w:p w:rsidR="00A74578" w:rsidRPr="00A01F65" w:rsidRDefault="00A74578" w:rsidP="00A540C5">
      <w:pPr>
        <w:pStyle w:val="Body-TextTx"/>
      </w:pPr>
      <w:r w:rsidRPr="00A01F65">
        <w:t>He lightly squeezed her palm again. “Tell me.”</w:t>
      </w:r>
    </w:p>
    <w:p w:rsidR="00136269" w:rsidRDefault="00A74578" w:rsidP="00A540C5">
      <w:pPr>
        <w:pStyle w:val="Body-TextTx"/>
      </w:pPr>
      <w:r w:rsidRPr="00A01F65">
        <w:t xml:space="preserve">“By chance I was riding by the abbey and saw a long line of poorly clothed men, women, and children. They passed by a table where a sister dipped into a large pot and filled their cups and bowls with soup. Another sister would hand them a piece of bread. Not far away, another table was set up </w:t>
      </w:r>
      <w:r w:rsidR="00241C47">
        <w:t xml:space="preserve">where </w:t>
      </w:r>
      <w:r w:rsidRPr="00A01F65">
        <w:t>sisters handed out bandages and little bags, something like the ones I’m making. Later, I found out they were filled with herbs that had healing qualities. I went back several times before I had the nerve to go inside and actually talk to one of the sisters.”</w:t>
      </w:r>
    </w:p>
    <w:p w:rsidR="00A74578" w:rsidRPr="00A01F65" w:rsidRDefault="00A74578" w:rsidP="00A540C5">
      <w:pPr>
        <w:pStyle w:val="Body-TextTx"/>
      </w:pPr>
      <w:r w:rsidRPr="00A01F65">
        <w:t>His eyes turned curious. “Surely they were happy to have caught you</w:t>
      </w:r>
      <w:r w:rsidR="00503624">
        <w:t>r</w:t>
      </w:r>
      <w:r w:rsidRPr="00A01F65">
        <w:t xml:space="preserve"> interest.”</w:t>
      </w:r>
    </w:p>
    <w:p w:rsidR="00136269" w:rsidRDefault="00A74578" w:rsidP="00A540C5">
      <w:pPr>
        <w:pStyle w:val="Body-TextTx"/>
      </w:pPr>
      <w:r w:rsidRPr="00A01F65">
        <w:lastRenderedPageBreak/>
        <w:t xml:space="preserve">All the inadequacies she felt after that first visit came crashing down on her. “Not exactly. You don’t want to know </w:t>
      </w:r>
      <w:r w:rsidR="004E7D2C">
        <w:t xml:space="preserve">about </w:t>
      </w:r>
      <w:r w:rsidRPr="00A01F65">
        <w:t>a</w:t>
      </w:r>
      <w:r w:rsidR="004E7D2C">
        <w:t>ny of</w:t>
      </w:r>
      <w:r w:rsidRPr="00A01F65">
        <w:t xml:space="preserve"> this</w:t>
      </w:r>
      <w:r w:rsidR="004E7D2C">
        <w:t>,</w:t>
      </w:r>
      <w:r w:rsidRPr="00A01F65">
        <w:t>”</w:t>
      </w:r>
      <w:r w:rsidR="004E7D2C">
        <w:t xml:space="preserve"> she said dismissively, and</w:t>
      </w:r>
      <w:r w:rsidR="00241C47">
        <w:t xml:space="preserve"> she didn’t want to tell him. </w:t>
      </w:r>
      <w:r w:rsidR="004E7D2C">
        <w:t xml:space="preserve">It was another part of her past she kept hidden. </w:t>
      </w:r>
      <w:r w:rsidRPr="00A01F65">
        <w:t>She pulled her hand away from Zane’s grasp</w:t>
      </w:r>
      <w:r w:rsidR="008D59E6">
        <w:t>,</w:t>
      </w:r>
      <w:r w:rsidRPr="00A01F65">
        <w:t xml:space="preserve"> and walked to the window and looked over the small garden.</w:t>
      </w:r>
    </w:p>
    <w:p w:rsidR="00A74578" w:rsidRPr="00A01F65" w:rsidRDefault="00A74578" w:rsidP="00A540C5">
      <w:pPr>
        <w:pStyle w:val="Body-TextTx"/>
      </w:pPr>
      <w:r w:rsidRPr="00A01F65">
        <w:t>He followed and touched her shoulder affectionately. “Of course, I do. I want to know everything about you.”</w:t>
      </w:r>
    </w:p>
    <w:p w:rsidR="00A74578" w:rsidRPr="00A01F65" w:rsidRDefault="00A74578" w:rsidP="00A540C5">
      <w:pPr>
        <w:pStyle w:val="Body-TextTx"/>
      </w:pPr>
      <w:r w:rsidRPr="00A01F65">
        <w:t>Keeping her gaze set on the view from the windowpane she whispered, “It’s not easy to talk about one’s shortcomings.”</w:t>
      </w:r>
    </w:p>
    <w:p w:rsidR="00A74578" w:rsidRPr="00A01F65" w:rsidRDefault="00A74578" w:rsidP="00A540C5">
      <w:pPr>
        <w:pStyle w:val="Body-TextTx"/>
      </w:pPr>
      <w:r w:rsidRPr="00A01F65">
        <w:t>“Do you have any?”</w:t>
      </w:r>
    </w:p>
    <w:p w:rsidR="00A74578" w:rsidRPr="00A01F65" w:rsidRDefault="00A74578" w:rsidP="00A540C5">
      <w:pPr>
        <w:pStyle w:val="Body-TextTx"/>
      </w:pPr>
      <w:r w:rsidRPr="00A01F65">
        <w:t>His tone seemed so sincere, not sarcastic and without really know</w:t>
      </w:r>
      <w:r w:rsidR="00503624">
        <w:t>ing</w:t>
      </w:r>
      <w:r w:rsidRPr="00A01F65">
        <w:t xml:space="preserve"> why, she turned to him and said, “I told Sister Francine I wanted to leave my place in Society and join the abbey to help them take care of unfortunate people.”</w:t>
      </w:r>
    </w:p>
    <w:p w:rsidR="00A74578" w:rsidRPr="00A01F65" w:rsidRDefault="00A74578" w:rsidP="00A540C5">
      <w:pPr>
        <w:pStyle w:val="Body-TextTx"/>
      </w:pPr>
      <w:r w:rsidRPr="00A01F65">
        <w:t>He blinked and his brows rose.</w:t>
      </w:r>
    </w:p>
    <w:p w:rsidR="00A74578" w:rsidRPr="00A01F65" w:rsidRDefault="00A74578" w:rsidP="00A540C5">
      <w:pPr>
        <w:pStyle w:val="Body-TextTx"/>
      </w:pPr>
      <w:r w:rsidRPr="00A01F65">
        <w:t xml:space="preserve">“You look as shocked as </w:t>
      </w:r>
      <w:r w:rsidR="003B0982">
        <w:t xml:space="preserve">Julia did </w:t>
      </w:r>
      <w:r w:rsidRPr="00A01F65">
        <w:t>the day I told her</w:t>
      </w:r>
      <w:r w:rsidR="003B0982">
        <w:t xml:space="preserve"> I wanted to join the abbey</w:t>
      </w:r>
      <w:r w:rsidRPr="00A01F65">
        <w:t>.”</w:t>
      </w:r>
    </w:p>
    <w:p w:rsidR="00A74578" w:rsidRPr="00A01F65" w:rsidRDefault="00A74578" w:rsidP="00A540C5">
      <w:pPr>
        <w:pStyle w:val="Body-TextTx"/>
      </w:pPr>
      <w:r w:rsidRPr="00A01F65">
        <w:t xml:space="preserve">“I am,” he admitted honestly. “Making it possible for </w:t>
      </w:r>
      <w:r w:rsidR="003B0982">
        <w:t>unfortunate people</w:t>
      </w:r>
      <w:r w:rsidRPr="00A01F65">
        <w:t xml:space="preserve"> to have a cup of tea is a long way from taking a vow.”</w:t>
      </w:r>
    </w:p>
    <w:p w:rsidR="00136269" w:rsidRDefault="00A74578" w:rsidP="00A540C5">
      <w:pPr>
        <w:pStyle w:val="Body-TextTx"/>
      </w:pPr>
      <w:r w:rsidRPr="00A01F65">
        <w:t>“I know</w:t>
      </w:r>
      <w:r w:rsidR="003B0982">
        <w:t>.” She offered a bit of a sad smile</w:t>
      </w:r>
      <w:r w:rsidRPr="00A01F65">
        <w:t xml:space="preserve">. </w:t>
      </w:r>
      <w:r w:rsidR="003B0982">
        <w:t>“</w:t>
      </w:r>
      <w:r w:rsidRPr="00A01F65">
        <w:t>The sisters do so much selfless work for others. They are good-hearted women</w:t>
      </w:r>
      <w:r w:rsidR="003B0982">
        <w:t xml:space="preserve"> and I have such admiration for them and all they do</w:t>
      </w:r>
      <w:r w:rsidRPr="00A01F65">
        <w:t>. I wanted to be a part of that. I felt if I could just be good enough, just help them</w:t>
      </w:r>
      <w:r w:rsidR="00246726">
        <w:t>, and help e</w:t>
      </w:r>
      <w:r w:rsidRPr="00A01F65">
        <w:t xml:space="preserve">nough </w:t>
      </w:r>
      <w:r w:rsidR="00246726">
        <w:t xml:space="preserve">people </w:t>
      </w:r>
      <w:r w:rsidRPr="00A01F65">
        <w:t>I could redeem</w:t>
      </w:r>
      <w:r w:rsidR="00136269">
        <w:t>—</w:t>
      </w:r>
      <w:r w:rsidRPr="00A01F65">
        <w:t>” she stopped and swallowed hard.</w:t>
      </w:r>
    </w:p>
    <w:p w:rsidR="00A74578" w:rsidRPr="00A01F65" w:rsidRDefault="00A74578" w:rsidP="00A540C5">
      <w:pPr>
        <w:pStyle w:val="Body-TextTx"/>
      </w:pPr>
      <w:r w:rsidRPr="00A01F65">
        <w:t>He gently took hold of her shoulders and squeezed just enough to let her know what she was saying was important to him. “Redeem what?”</w:t>
      </w:r>
    </w:p>
    <w:p w:rsidR="00136269" w:rsidRDefault="00A74578" w:rsidP="00A540C5">
      <w:pPr>
        <w:pStyle w:val="Body-TextTx"/>
      </w:pPr>
      <w:r w:rsidRPr="00A01F65">
        <w:t xml:space="preserve">She appreciated the shimmering light of concern that shone in his eyes and earnest, </w:t>
      </w:r>
      <w:r w:rsidRPr="00A01F65">
        <w:lastRenderedPageBreak/>
        <w:t>honest appeal to have her tell him</w:t>
      </w:r>
      <w:r w:rsidR="008A21A8">
        <w:t xml:space="preserve"> more</w:t>
      </w:r>
      <w:r w:rsidRPr="00A01F65">
        <w:t>, but she couldn’t. She didn’t want him or anyone to know all her past.</w:t>
      </w:r>
      <w:r w:rsidR="00246726">
        <w:t xml:space="preserve"> As it was, she’d already said too much.</w:t>
      </w:r>
    </w:p>
    <w:p w:rsidR="00136269" w:rsidRDefault="00A74578" w:rsidP="00A540C5">
      <w:pPr>
        <w:pStyle w:val="Body-TextTx"/>
        <w:rPr>
          <w:rFonts w:ascii="Verdana" w:eastAsia="Times New Roman" w:hAnsi="Verdana" w:cs="Calibri"/>
          <w:szCs w:val="24"/>
        </w:rPr>
      </w:pPr>
      <w:r w:rsidRPr="00A01F65">
        <w:rPr>
          <w:rFonts w:ascii="Verdana" w:eastAsia="Times New Roman" w:hAnsi="Verdana" w:cs="Calibri"/>
          <w:szCs w:val="24"/>
        </w:rPr>
        <w:t xml:space="preserve">“Too many </w:t>
      </w:r>
      <w:r w:rsidR="00246726">
        <w:rPr>
          <w:rFonts w:ascii="Verdana" w:eastAsia="Times New Roman" w:hAnsi="Verdana" w:cs="Calibri"/>
          <w:szCs w:val="24"/>
        </w:rPr>
        <w:t>things,</w:t>
      </w:r>
      <w:r w:rsidRPr="00A01F65">
        <w:rPr>
          <w:rFonts w:ascii="Verdana" w:eastAsia="Times New Roman" w:hAnsi="Verdana" w:cs="Calibri"/>
          <w:szCs w:val="24"/>
        </w:rPr>
        <w:t xml:space="preserve">” she finally said. “The sisters rise in the mornings thinking, </w:t>
      </w:r>
      <w:r w:rsidRPr="006E5918">
        <w:rPr>
          <w:rStyle w:val="itali"/>
        </w:rPr>
        <w:t>how many suffering people can I help today</w:t>
      </w:r>
      <w:r w:rsidRPr="00A01F65">
        <w:rPr>
          <w:rFonts w:ascii="Verdana" w:eastAsia="Times New Roman" w:hAnsi="Verdana" w:cs="Calibri"/>
          <w:szCs w:val="24"/>
        </w:rPr>
        <w:t xml:space="preserve">. I rise and say, </w:t>
      </w:r>
      <w:r w:rsidRPr="006E5918">
        <w:rPr>
          <w:rStyle w:val="itali"/>
        </w:rPr>
        <w:t xml:space="preserve">what will I play on the pianoforte this morning. What dress will I wear to the park this afternoon or to dinner </w:t>
      </w:r>
      <w:r w:rsidR="008A21A8" w:rsidRPr="006E5918">
        <w:rPr>
          <w:rStyle w:val="itali"/>
        </w:rPr>
        <w:t xml:space="preserve">party </w:t>
      </w:r>
      <w:r w:rsidRPr="006E5918">
        <w:rPr>
          <w:rStyle w:val="itali"/>
        </w:rPr>
        <w:t>this evening?</w:t>
      </w:r>
      <w:r w:rsidRPr="00A01F65">
        <w:rPr>
          <w:rFonts w:ascii="Verdana" w:eastAsia="Times New Roman" w:hAnsi="Verdana" w:cs="Calibri"/>
          <w:szCs w:val="24"/>
        </w:rPr>
        <w:t xml:space="preserve"> My life was so empty, and </w:t>
      </w:r>
      <w:r w:rsidR="008A21A8">
        <w:rPr>
          <w:rFonts w:ascii="Verdana" w:eastAsia="Times New Roman" w:hAnsi="Verdana" w:cs="Calibri"/>
          <w:szCs w:val="24"/>
        </w:rPr>
        <w:t xml:space="preserve">helping people who truly need it </w:t>
      </w:r>
      <w:r w:rsidRPr="00A01F65">
        <w:rPr>
          <w:rFonts w:ascii="Verdana" w:eastAsia="Times New Roman" w:hAnsi="Verdana" w:cs="Calibri"/>
          <w:szCs w:val="24"/>
        </w:rPr>
        <w:t>was</w:t>
      </w:r>
      <w:r w:rsidR="003B2D69">
        <w:rPr>
          <w:rFonts w:ascii="Verdana" w:eastAsia="Times New Roman" w:hAnsi="Verdana" w:cs="Calibri"/>
          <w:szCs w:val="24"/>
        </w:rPr>
        <w:t xml:space="preserve"> the</w:t>
      </w:r>
      <w:r w:rsidRPr="00A01F65">
        <w:rPr>
          <w:rFonts w:ascii="Verdana" w:eastAsia="Times New Roman" w:hAnsi="Verdana" w:cs="Calibri"/>
          <w:szCs w:val="24"/>
        </w:rPr>
        <w:t xml:space="preserve"> only way I could think to</w:t>
      </w:r>
      <w:r w:rsidR="008A21A8">
        <w:rPr>
          <w:rFonts w:ascii="Verdana" w:eastAsia="Times New Roman" w:hAnsi="Verdana" w:cs="Calibri"/>
          <w:szCs w:val="24"/>
        </w:rPr>
        <w:t xml:space="preserve"> help myself</w:t>
      </w:r>
      <w:r w:rsidRPr="00A01F65">
        <w:rPr>
          <w:rFonts w:ascii="Verdana" w:eastAsia="Times New Roman" w:hAnsi="Verdana" w:cs="Calibri"/>
          <w:szCs w:val="24"/>
        </w:rPr>
        <w:t>.”</w:t>
      </w:r>
    </w:p>
    <w:p w:rsidR="00A74578" w:rsidRPr="00A01F65" w:rsidRDefault="00A74578" w:rsidP="00A540C5">
      <w:pPr>
        <w:pStyle w:val="Body-TextTx"/>
      </w:pPr>
      <w:r w:rsidRPr="00A01F65">
        <w:t xml:space="preserve">A </w:t>
      </w:r>
      <w:r w:rsidR="008D59E6">
        <w:t xml:space="preserve">sad </w:t>
      </w:r>
      <w:r w:rsidRPr="00A01F65">
        <w:t xml:space="preserve">laugh escaped past her lips and she shook her head. </w:t>
      </w:r>
      <w:r w:rsidR="00246726">
        <w:t>She needed to be a better person</w:t>
      </w:r>
      <w:r w:rsidR="008A21A8">
        <w:t>, to do more for people</w:t>
      </w:r>
      <w:r w:rsidR="00246726">
        <w:t xml:space="preserve"> but didn’t know if she could ever</w:t>
      </w:r>
      <w:r w:rsidR="008A21A8">
        <w:t xml:space="preserve"> make up for her past.</w:t>
      </w:r>
      <w:r w:rsidR="00246726">
        <w:t xml:space="preserve"> </w:t>
      </w:r>
      <w:r w:rsidRPr="00A01F65">
        <w:t>“Sister Francine took one look at me and knew I couldn’t handle what would have been required of me</w:t>
      </w:r>
      <w:r w:rsidR="00294C2F">
        <w:t xml:space="preserve"> physically or mentally</w:t>
      </w:r>
      <w:r w:rsidRPr="00A01F65">
        <w:t>.</w:t>
      </w:r>
      <w:r w:rsidR="00294C2F">
        <w:t xml:space="preserve"> In my desperation at the time I didn’t believe her, but she was so right.</w:t>
      </w:r>
      <w:r w:rsidRPr="00A01F65">
        <w:t>”</w:t>
      </w:r>
    </w:p>
    <w:p w:rsidR="00EB7446" w:rsidRDefault="00A74578" w:rsidP="00A540C5">
      <w:pPr>
        <w:pStyle w:val="Body-TextTx"/>
      </w:pPr>
      <w:r w:rsidRPr="00A01F65">
        <w:t xml:space="preserve">“I have my own reasons for being glad she recognized you shouldn’t join the abbey.” He </w:t>
      </w:r>
      <w:r w:rsidR="003B0982">
        <w:t xml:space="preserve">pulled her close and wrapped his arms around her as he </w:t>
      </w:r>
      <w:r w:rsidRPr="00A01F65">
        <w:t>reached down and kissed her forehead, letting his lips trickle down to just below her eyes before whispering, “But I refuse to believe you wouldn’t have been strong enough to handle it.</w:t>
      </w:r>
      <w:r w:rsidR="008A21A8">
        <w:t xml:space="preserve"> You certainly seem to know how to handle me and I know that is no easy task.</w:t>
      </w:r>
      <w:r w:rsidRPr="00A01F65">
        <w:t>”</w:t>
      </w:r>
    </w:p>
    <w:p w:rsidR="00EB7446" w:rsidRDefault="00A74578" w:rsidP="00A540C5">
      <w:pPr>
        <w:pStyle w:val="Body-TextTx"/>
      </w:pPr>
      <w:r w:rsidRPr="00A01F65">
        <w:t xml:space="preserve">Brina found herself </w:t>
      </w:r>
      <w:r w:rsidR="008A21A8">
        <w:t xml:space="preserve">amused by his last comment and </w:t>
      </w:r>
      <w:r w:rsidRPr="00A01F65">
        <w:t>snuggl</w:t>
      </w:r>
      <w:r w:rsidR="003B0982">
        <w:t>ed</w:t>
      </w:r>
      <w:r w:rsidRPr="00A01F65">
        <w:t xml:space="preserve"> in deeper into his comforting embrace</w:t>
      </w:r>
      <w:r w:rsidR="003B0982">
        <w:t>, laying her check against his warm chest</w:t>
      </w:r>
      <w:r w:rsidRPr="00A01F65">
        <w:t>. “</w:t>
      </w:r>
      <w:r w:rsidR="003B0982">
        <w:t xml:space="preserve">I don’t know how to </w:t>
      </w:r>
      <w:r w:rsidR="008A21A8">
        <w:t xml:space="preserve">handle you </w:t>
      </w:r>
      <w:r w:rsidR="003B0982">
        <w:t xml:space="preserve">at all. You frustrate me at almost every turn. And I found </w:t>
      </w:r>
      <w:r w:rsidRPr="00A01F65">
        <w:t>I’m not suited for a complete life of servitude no matter my protests to the opposite at the time. Unfortunately, it took me a while to realize that while my intentions were quite admirable, they were not practical for me.”</w:t>
      </w:r>
    </w:p>
    <w:p w:rsidR="00EB7446" w:rsidRDefault="00A74578" w:rsidP="00A540C5">
      <w:pPr>
        <w:pStyle w:val="Body-TextTx"/>
      </w:pPr>
      <w:r w:rsidRPr="00A01F65">
        <w:t>“What</w:t>
      </w:r>
      <w:r w:rsidR="003B0982">
        <w:t xml:space="preserve"> happened to make you aware of it</w:t>
      </w:r>
      <w:r w:rsidRPr="00A01F65">
        <w:t>?”</w:t>
      </w:r>
    </w:p>
    <w:p w:rsidR="00EB7446" w:rsidRDefault="00A74578" w:rsidP="00A540C5">
      <w:pPr>
        <w:pStyle w:val="Body-TextTx"/>
      </w:pPr>
      <w:r w:rsidRPr="00A01F65">
        <w:t xml:space="preserve">“Actually, Julia helped me realize my </w:t>
      </w:r>
      <w:r w:rsidR="00F3562C" w:rsidRPr="00F3562C">
        <w:t>inadequacies</w:t>
      </w:r>
      <w:r w:rsidRPr="00A01F65">
        <w:t xml:space="preserve"> by proving to me that I didn’t know </w:t>
      </w:r>
      <w:r w:rsidRPr="00A01F65">
        <w:lastRenderedPageBreak/>
        <w:t xml:space="preserve">how to care for myself so I certainly couldn’t take care of anyone else. I didn’t realize how </w:t>
      </w:r>
      <w:r w:rsidR="003B0982">
        <w:t xml:space="preserve">sheltered my life had been and how </w:t>
      </w:r>
      <w:r w:rsidRPr="00A01F65">
        <w:t>incapable I was until I tried to do something for myself. After a disastrous afternoon in a kitchen trying to cook a meal, I concluded it w</w:t>
      </w:r>
      <w:r>
        <w:t>ould</w:t>
      </w:r>
      <w:r w:rsidRPr="00A01F65">
        <w:t xml:space="preserve"> </w:t>
      </w:r>
      <w:r w:rsidR="00294C2F">
        <w:t xml:space="preserve">be </w:t>
      </w:r>
      <w:r w:rsidRPr="00A01F65">
        <w:t xml:space="preserve">best </w:t>
      </w:r>
      <w:r w:rsidR="00294C2F">
        <w:t xml:space="preserve">to </w:t>
      </w:r>
      <w:r w:rsidRPr="00A01F65">
        <w:t>aid</w:t>
      </w:r>
      <w:r w:rsidR="0036090E">
        <w:t xml:space="preserve"> </w:t>
      </w:r>
      <w:r w:rsidRPr="00A01F65">
        <w:t>the sisters in other ways.</w:t>
      </w:r>
      <w:r w:rsidR="00294C2F">
        <w:t xml:space="preserve"> As I do now.</w:t>
      </w:r>
      <w:r w:rsidRPr="00A01F65">
        <w:t>”</w:t>
      </w:r>
    </w:p>
    <w:p w:rsidR="00EB7446" w:rsidRDefault="003B0982" w:rsidP="00A540C5">
      <w:pPr>
        <w:pStyle w:val="Body-TextTx"/>
      </w:pPr>
      <w:r>
        <w:t xml:space="preserve">Brina raised her head </w:t>
      </w:r>
      <w:r w:rsidR="008D59E6">
        <w:t xml:space="preserve">and </w:t>
      </w:r>
      <w:r w:rsidR="00A74578" w:rsidRPr="00A01F65">
        <w:t>looked over at the tea, cloth and string, before looking back to Zane.</w:t>
      </w:r>
    </w:p>
    <w:p w:rsidR="00EB7446" w:rsidRDefault="00A74578" w:rsidP="00A540C5">
      <w:pPr>
        <w:pStyle w:val="Body-TextTx"/>
      </w:pPr>
      <w:r w:rsidRPr="00A01F65">
        <w:t>“I don’t know why I’m telling you all this</w:t>
      </w:r>
      <w:r w:rsidR="003B0982">
        <w:t>,” she said</w:t>
      </w:r>
      <w:r w:rsidR="00294C2F">
        <w:t>, looking back into his eyes</w:t>
      </w:r>
      <w:r w:rsidRPr="00A01F65">
        <w:t xml:space="preserve">. </w:t>
      </w:r>
      <w:r w:rsidR="003B0982">
        <w:t>“</w:t>
      </w:r>
      <w:r w:rsidRPr="00A01F65">
        <w:t>I’ve never told anyone I was thinking of joining the abbey. Adeline and Julia know, of course, and the sisters. But no one else. I’ve never wanted others to</w:t>
      </w:r>
      <w:r w:rsidR="0036090E">
        <w:t xml:space="preserve"> know</w:t>
      </w:r>
      <w:r w:rsidRPr="00A01F65">
        <w:t xml:space="preserve"> I failed.”</w:t>
      </w:r>
    </w:p>
    <w:p w:rsidR="00EB7446" w:rsidRDefault="00A74578" w:rsidP="00A540C5">
      <w:pPr>
        <w:pStyle w:val="Body-TextTx"/>
      </w:pPr>
      <w:r w:rsidRPr="00A01F65">
        <w:t>“Failed?</w:t>
      </w:r>
      <w:r w:rsidR="00294C2F">
        <w:t>” He grimaced.</w:t>
      </w:r>
      <w:r w:rsidRPr="00A01F65">
        <w:t xml:space="preserve"> </w:t>
      </w:r>
      <w:r w:rsidR="00294C2F">
        <w:t>“</w:t>
      </w:r>
      <w:r w:rsidRPr="00A01F65">
        <w:t xml:space="preserve">What rubbish.” His arms tighten around her and he kissed the top of her </w:t>
      </w:r>
      <w:r w:rsidR="00294C2F">
        <w:t>fore</w:t>
      </w:r>
      <w:r w:rsidRPr="00A01F65">
        <w:t>head</w:t>
      </w:r>
      <w:r w:rsidR="00294C2F">
        <w:t xml:space="preserve"> again</w:t>
      </w:r>
      <w:r w:rsidRPr="00A01F65">
        <w:t>. “You didn’t fail. You learned a lesson. An important lesson. Different people are suited for different lives.</w:t>
      </w:r>
      <w:r w:rsidR="00294C2F">
        <w:t>”</w:t>
      </w:r>
    </w:p>
    <w:p w:rsidR="00EB7446" w:rsidRDefault="00294C2F" w:rsidP="00A540C5">
      <w:pPr>
        <w:pStyle w:val="Body-TextTx"/>
      </w:pPr>
      <w:r>
        <w:t>“I do believe that now.”</w:t>
      </w:r>
    </w:p>
    <w:p w:rsidR="00EB7446" w:rsidRDefault="00294C2F" w:rsidP="00A540C5">
      <w:pPr>
        <w:pStyle w:val="Body-TextTx"/>
      </w:pPr>
      <w:r>
        <w:t xml:space="preserve">“You know, I </w:t>
      </w:r>
      <w:r w:rsidR="00A74578" w:rsidRPr="00A01F65">
        <w:t>feel the same way you felt. I’m not suited for the life of an earl</w:t>
      </w:r>
      <w:r>
        <w:t>. I would rather have the carefree life of a gamester than be decid</w:t>
      </w:r>
      <w:r w:rsidR="008D59E6">
        <w:t>ing</w:t>
      </w:r>
      <w:r>
        <w:t xml:space="preserve"> which of my family needs more allowance, which tenant needs the fees lowered, which party I’ll support in Parliament. I don’t want to </w:t>
      </w:r>
      <w:r w:rsidR="008D59E6">
        <w:t>the</w:t>
      </w:r>
      <w:r>
        <w:t xml:space="preserve"> responsibility </w:t>
      </w:r>
      <w:r w:rsidR="008D59E6">
        <w:t xml:space="preserve">for </w:t>
      </w:r>
      <w:r>
        <w:t>any of those things and many others.</w:t>
      </w:r>
      <w:r w:rsidR="00A74578" w:rsidRPr="00A01F65">
        <w:t xml:space="preserve"> The only difference is that you had a choice. I don’t. </w:t>
      </w:r>
      <w:r>
        <w:t>You chose wisely and so must I.</w:t>
      </w:r>
      <w:r w:rsidR="00B975CC" w:rsidRPr="00B975CC">
        <w:t xml:space="preserve"> </w:t>
      </w:r>
      <w:r w:rsidR="00A74578" w:rsidRPr="00A01F65">
        <w:t xml:space="preserve">I </w:t>
      </w:r>
      <w:r w:rsidR="00BA7A46">
        <w:t xml:space="preserve">am </w:t>
      </w:r>
      <w:r w:rsidR="00A74578" w:rsidRPr="00A01F65">
        <w:t>the earl whether or not I’m suited so I must learn to be the best I can be.</w:t>
      </w:r>
      <w:r w:rsidR="00BA7A46">
        <w:t xml:space="preserve"> That’s why I need you.</w:t>
      </w:r>
      <w:r w:rsidR="00A74578" w:rsidRPr="00A01F65">
        <w:t>”</w:t>
      </w:r>
    </w:p>
    <w:p w:rsidR="00EB7446" w:rsidRDefault="00A74578" w:rsidP="00A540C5">
      <w:pPr>
        <w:pStyle w:val="Body-TextTx"/>
      </w:pPr>
      <w:r w:rsidRPr="00A01F65">
        <w:t xml:space="preserve">His words lifted her heart and she swallowed down the feeling of inadequacy that </w:t>
      </w:r>
      <w:r w:rsidR="00BA7A46">
        <w:t>often</w:t>
      </w:r>
      <w:r w:rsidRPr="00A01F65">
        <w:t xml:space="preserve"> rose inside her. “I suppose you do understand. Your problem is that you don’t like following accepted rules.”</w:t>
      </w:r>
    </w:p>
    <w:p w:rsidR="00EB7446" w:rsidRDefault="00A74578" w:rsidP="00A540C5">
      <w:pPr>
        <w:pStyle w:val="Body-TextTx"/>
      </w:pPr>
      <w:r w:rsidRPr="00A01F65">
        <w:t>“Rules are enjoyable only if you are breaking them.”</w:t>
      </w:r>
    </w:p>
    <w:p w:rsidR="00EB7446" w:rsidRDefault="00A74578" w:rsidP="00A540C5">
      <w:pPr>
        <w:pStyle w:val="Body-TextTx"/>
      </w:pPr>
      <w:r w:rsidRPr="00A01F65">
        <w:lastRenderedPageBreak/>
        <w:t>Brina heard laughter in his voice. It rumbled in his chest. She closed her eyes and enjoyed the sound before turning her face up to look at him</w:t>
      </w:r>
      <w:r w:rsidR="00BA7A46">
        <w:t xml:space="preserve"> again</w:t>
      </w:r>
      <w:r w:rsidRPr="00A01F65">
        <w:t xml:space="preserve">. “Now you have me curious. </w:t>
      </w:r>
      <w:r w:rsidR="00BA7A46">
        <w:t>What rules have you been breaking since I last saw you?</w:t>
      </w:r>
      <w:r w:rsidRPr="00A01F65">
        <w:t>”</w:t>
      </w:r>
    </w:p>
    <w:p w:rsidR="00EB7446" w:rsidRDefault="00A74578" w:rsidP="00A540C5">
      <w:pPr>
        <w:pStyle w:val="Body-TextTx"/>
      </w:pPr>
      <w:r w:rsidRPr="00A01F65">
        <w:t>“No</w:t>
      </w:r>
      <w:r w:rsidR="00372F1C">
        <w:t xml:space="preserve">ne of </w:t>
      </w:r>
      <w:r w:rsidRPr="00A01F65">
        <w:t>your</w:t>
      </w:r>
      <w:r w:rsidR="00372F1C">
        <w:t>s,</w:t>
      </w:r>
      <w:r w:rsidRPr="00A01F65">
        <w:t xml:space="preserve"> of course.”</w:t>
      </w:r>
    </w:p>
    <w:p w:rsidR="00EB7446" w:rsidRDefault="00A74578" w:rsidP="00A540C5">
      <w:pPr>
        <w:pStyle w:val="Body-TextTx"/>
      </w:pPr>
      <w:r w:rsidRPr="00A01F65">
        <w:t>The mischievous light that touched his eyes made her realize how much she enjoyed his sense of humor. “Are you sure?</w:t>
      </w:r>
      <w:r w:rsidR="00BA7A46">
        <w:t xml:space="preserve"> Not even a nip of brandy before you go to bed to settle your nerves.</w:t>
      </w:r>
      <w:r w:rsidRPr="00A01F65">
        <w:t>”</w:t>
      </w:r>
    </w:p>
    <w:p w:rsidR="00EB7446" w:rsidRDefault="00A74578" w:rsidP="00A540C5">
      <w:pPr>
        <w:pStyle w:val="Body-TextTx"/>
      </w:pPr>
      <w:r w:rsidRPr="00A01F65">
        <w:t>“What?</w:t>
      </w:r>
      <w:r w:rsidR="005D78A3">
        <w:t>”</w:t>
      </w:r>
      <w:r w:rsidRPr="00A01F65">
        <w:t xml:space="preserve"> he asked, with a guileless smile. “You doubt me?”</w:t>
      </w:r>
    </w:p>
    <w:p w:rsidR="00EB7446" w:rsidRDefault="00A74578" w:rsidP="00A540C5">
      <w:pPr>
        <w:pStyle w:val="Body-TextTx"/>
      </w:pPr>
      <w:r w:rsidRPr="00A01F65">
        <w:t>“Spoken like a true rake.”</w:t>
      </w:r>
    </w:p>
    <w:p w:rsidR="00EB7446" w:rsidRDefault="00A74578" w:rsidP="00A540C5">
      <w:pPr>
        <w:pStyle w:val="Body-TextTx"/>
      </w:pPr>
      <w:r w:rsidRPr="00A01F65">
        <w:t>He brushed his hand along the side of her hair. “Not everyone can be as angelic as you, Brina.”</w:t>
      </w:r>
    </w:p>
    <w:p w:rsidR="00EB7446" w:rsidRDefault="00A74578" w:rsidP="00A540C5">
      <w:pPr>
        <w:pStyle w:val="Body-TextTx"/>
      </w:pPr>
      <w:r w:rsidRPr="00A01F65">
        <w:t>She stiffened at his words and pushed out of his arms. She was no angel. If he knew the truth</w:t>
      </w:r>
      <w:r w:rsidR="00372F1C">
        <w:t>, he’d never say that again</w:t>
      </w:r>
      <w:r w:rsidRPr="00A01F65">
        <w:t>.</w:t>
      </w:r>
    </w:p>
    <w:p w:rsidR="00EB7446" w:rsidRDefault="00A74578" w:rsidP="00A540C5">
      <w:pPr>
        <w:pStyle w:val="Body-TextTx"/>
      </w:pPr>
      <w:r w:rsidRPr="00A01F65">
        <w:t>He tried to pull her into his arms again, but she resisted. “What kind of angel neglects the needs of others to go for a ride in the park.” She looked back toward her supplies</w:t>
      </w:r>
      <w:r w:rsidR="00BA7A46">
        <w:t xml:space="preserve"> lined so neatly on the table</w:t>
      </w:r>
      <w:r w:rsidRPr="00A01F65">
        <w:t>. “I must get back to my work.”</w:t>
      </w:r>
    </w:p>
    <w:p w:rsidR="00EB7446" w:rsidRDefault="00A74578" w:rsidP="00A540C5">
      <w:pPr>
        <w:pStyle w:val="Body-TextTx"/>
      </w:pPr>
      <w:r w:rsidRPr="00A01F65">
        <w:t>“All right,” he said and walked over to the table and picked up a piece of the cloth. “</w:t>
      </w:r>
      <w:r w:rsidR="00372F1C">
        <w:t>L</w:t>
      </w:r>
      <w:r w:rsidRPr="00A01F65">
        <w:t xml:space="preserve">et me see if I can figure this out. You hold it like this.” He laid the white square in the palm of his hand and added a spoonful of the tea leaves to the center. After bringing all the ends together, he picked up a string and tied it in a bow. Holding it up to her, he smiled. “There. With me helping it will take half the time </w:t>
      </w:r>
      <w:r w:rsidR="004D7646">
        <w:t xml:space="preserve">to </w:t>
      </w:r>
      <w:r w:rsidRPr="00A01F65">
        <w:t>finish this, and we’ll still have enough daylight for a short ride through the park.”</w:t>
      </w:r>
    </w:p>
    <w:p w:rsidR="00EB7446" w:rsidRDefault="00A74578" w:rsidP="00A540C5">
      <w:pPr>
        <w:pStyle w:val="Body-TextTx"/>
      </w:pPr>
      <w:r w:rsidRPr="00A01F65">
        <w:t xml:space="preserve">Zane knew how to touch her heart </w:t>
      </w:r>
      <w:r w:rsidR="004D7646">
        <w:t xml:space="preserve">to </w:t>
      </w:r>
      <w:r w:rsidRPr="00A01F65">
        <w:t xml:space="preserve">make her feel wonderful. </w:t>
      </w:r>
      <w:r w:rsidR="00372F1C">
        <w:t xml:space="preserve">He was an earl! </w:t>
      </w:r>
      <w:r w:rsidRPr="00A01F65">
        <w:t xml:space="preserve">It was </w:t>
      </w:r>
      <w:r w:rsidRPr="00A01F65">
        <w:lastRenderedPageBreak/>
        <w:t>almost unbelievable that he wanted to help her do something so menial, but she saw in his eyes he was sincere.</w:t>
      </w:r>
    </w:p>
    <w:p w:rsidR="00EB7446" w:rsidRDefault="00A74578" w:rsidP="00A540C5">
      <w:pPr>
        <w:pStyle w:val="Body-TextTx"/>
      </w:pPr>
      <w:r w:rsidRPr="00A01F65">
        <w:t>“That looks good,” she praised him before adding in a light-hearted tone, “but you don’t have it quite right.” Taking the little sack from him, she untied the bow. “You must give the fabric a twist like this and then make a very tight reef knot.” She quickly retied it and gave it to him to inspect. “That will secure it so it won’t accidently come untied and the tea be lost to the wind before the person gets home.”</w:t>
      </w:r>
    </w:p>
    <w:p w:rsidR="00EB7446" w:rsidRDefault="00A74578" w:rsidP="00A540C5">
      <w:pPr>
        <w:pStyle w:val="Body-TextTx"/>
      </w:pPr>
      <w:r w:rsidRPr="00A01F65">
        <w:t>“Understood,” he said, and pulled out the chair in front of the items and sat down. He grabbed another square to make it as she had shown. “I’ll keep doing this while you change into proper riding clothes. If I haven’t filled all of them by the time you return, we will before we go riding.”</w:t>
      </w:r>
    </w:p>
    <w:p w:rsidR="00EB7446" w:rsidRDefault="00A74578" w:rsidP="00A540C5">
      <w:pPr>
        <w:pStyle w:val="Body-TextTx"/>
      </w:pPr>
      <w:r w:rsidRPr="00A01F65">
        <w:t>“What?” She eyed him with teasing annoyance. “You think you might complete these before I can change and return? There are one hundred squares here.”</w:t>
      </w:r>
    </w:p>
    <w:p w:rsidR="00EB7446" w:rsidRDefault="00A74578" w:rsidP="00A540C5">
      <w:pPr>
        <w:pStyle w:val="Body-TextTx"/>
      </w:pPr>
      <w:r w:rsidRPr="00A01F65">
        <w:t xml:space="preserve">“Ninety-seven.” He started on another one. “We’ll see. I’m working and you are still standing there. I bet you I’ll have more than half of them </w:t>
      </w:r>
      <w:r w:rsidR="00372F1C">
        <w:t>finished</w:t>
      </w:r>
      <w:r w:rsidRPr="00A01F65">
        <w:t xml:space="preserve"> before you are down and ready to go.”</w:t>
      </w:r>
    </w:p>
    <w:p w:rsidR="00EB7446" w:rsidRDefault="00A74578" w:rsidP="00A540C5">
      <w:pPr>
        <w:pStyle w:val="Body-TextTx"/>
      </w:pPr>
      <w:r w:rsidRPr="00A01F65">
        <w:t xml:space="preserve">Brina started for the stairs but stopped short of leaving the room and turned back to the earl. A breathy </w:t>
      </w:r>
      <w:r w:rsidRPr="006E5918">
        <w:rPr>
          <w:rStyle w:val="itali"/>
        </w:rPr>
        <w:t>oh</w:t>
      </w:r>
      <w:r w:rsidRPr="00A01F65">
        <w:t xml:space="preserve"> passed her lips as she gave him a knowing smile. She walked closer to him. “Did you just offer me a bet, my lord?”</w:t>
      </w:r>
    </w:p>
    <w:p w:rsidR="00EB7446" w:rsidRDefault="00A74578" w:rsidP="00A540C5">
      <w:pPr>
        <w:pStyle w:val="Body-TextTx"/>
      </w:pPr>
      <w:r w:rsidRPr="00A01F65">
        <w:t>His hands stilled on the string. His eyes narrowed just enough to let her know that he knew immediately what she was referring to.</w:t>
      </w:r>
    </w:p>
    <w:p w:rsidR="00EB7446" w:rsidRDefault="00A74578" w:rsidP="00A540C5">
      <w:pPr>
        <w:pStyle w:val="Body-TextTx"/>
      </w:pPr>
      <w:r w:rsidRPr="00A01F65">
        <w:t>“No,” he offered casually, and finished tying the knot.</w:t>
      </w:r>
    </w:p>
    <w:p w:rsidR="00EB7446" w:rsidRDefault="00A74578" w:rsidP="00A540C5">
      <w:pPr>
        <w:pStyle w:val="Body-TextTx"/>
      </w:pPr>
      <w:r w:rsidRPr="00A01F65">
        <w:t>“You did,” she insisted</w:t>
      </w:r>
      <w:r w:rsidR="00372F1C">
        <w:t xml:space="preserve"> with mock seriousness</w:t>
      </w:r>
      <w:r w:rsidRPr="00A01F65">
        <w:t xml:space="preserve">, inching even closer to him. “You are </w:t>
      </w:r>
      <w:r w:rsidRPr="00A01F65">
        <w:lastRenderedPageBreak/>
        <w:t xml:space="preserve">caught. You said </w:t>
      </w:r>
      <w:r w:rsidRPr="006E5918">
        <w:rPr>
          <w:rStyle w:val="itali"/>
        </w:rPr>
        <w:t>I bet</w:t>
      </w:r>
      <w:r w:rsidRPr="00A01F65">
        <w:t xml:space="preserve"> you.”</w:t>
      </w:r>
    </w:p>
    <w:p w:rsidR="00EB7446" w:rsidRDefault="00A74578" w:rsidP="00A540C5">
      <w:pPr>
        <w:pStyle w:val="Body-TextTx"/>
      </w:pPr>
      <w:r w:rsidRPr="00A01F65">
        <w:t>Zane smiled</w:t>
      </w:r>
      <w:r w:rsidR="00372F1C">
        <w:t xml:space="preserve"> up at her</w:t>
      </w:r>
      <w:r w:rsidRPr="00A01F65">
        <w:t>, and placed the bag on the table with the others. He rose from the chair</w:t>
      </w:r>
      <w:r w:rsidR="00372F1C">
        <w:t>,</w:t>
      </w:r>
      <w:r w:rsidRPr="00A01F65">
        <w:t xml:space="preserve"> slid his hands around her waist</w:t>
      </w:r>
      <w:r w:rsidR="00372F1C">
        <w:t>,</w:t>
      </w:r>
      <w:r w:rsidRPr="00A01F65">
        <w:t xml:space="preserve"> and pulled her close. His gaze locked solidly onto hers. “No,” he insisted with an earnest expression. “It was just a turn of phrase, figure of speech, a slip of the tongue habit. Not a legitimate call for a bet.”</w:t>
      </w:r>
    </w:p>
    <w:p w:rsidR="00EB7446" w:rsidRDefault="00A74578" w:rsidP="00A540C5">
      <w:pPr>
        <w:pStyle w:val="Body-TextTx"/>
      </w:pPr>
      <w:r w:rsidRPr="00A01F65">
        <w:t xml:space="preserve">His hold on her was friendly. She could have easily slipped out of his embrace, but she didn’t want to. They were alone in her dining room and suddenly she wanted more from him. </w:t>
      </w:r>
      <w:r w:rsidR="00372F1C">
        <w:t>She wanted his heart-thudding kisses again.</w:t>
      </w:r>
    </w:p>
    <w:p w:rsidR="00A74578" w:rsidRPr="00A01F65" w:rsidRDefault="00A74578" w:rsidP="00A540C5">
      <w:pPr>
        <w:pStyle w:val="Body-TextTx"/>
      </w:pPr>
      <w:r w:rsidRPr="00A01F65">
        <w:t>“I’m not so sure about that, my lord</w:t>
      </w:r>
      <w:r w:rsidR="00124CF2">
        <w:t>,</w:t>
      </w:r>
      <w:r w:rsidR="00372F1C">
        <w:t>”</w:t>
      </w:r>
      <w:r w:rsidR="00124CF2">
        <w:t xml:space="preserve"> she answered in a light-hearted tone.</w:t>
      </w:r>
      <w:r w:rsidR="00372F1C">
        <w:t xml:space="preserve"> Her shoulders swayed lightly from side to side</w:t>
      </w:r>
      <w:r w:rsidR="00124CF2">
        <w:t>, her hips rocking against the firm hold of his hands</w:t>
      </w:r>
      <w:r w:rsidR="00372F1C">
        <w:t>.</w:t>
      </w:r>
      <w:r w:rsidRPr="00A01F65">
        <w:t xml:space="preserve"> </w:t>
      </w:r>
      <w:r w:rsidR="00124CF2">
        <w:t>“</w:t>
      </w:r>
      <w:r w:rsidRPr="00A01F65">
        <w:t>Perhaps you should try to convince me what you claim is true.”</w:t>
      </w:r>
    </w:p>
    <w:p w:rsidR="00B975CC" w:rsidRDefault="00A74578" w:rsidP="00A540C5">
      <w:pPr>
        <w:pStyle w:val="Body-TextTx"/>
      </w:pPr>
      <w:r w:rsidRPr="00A01F65">
        <w:t>His arms tightened on her and his face moved closer to hers.</w:t>
      </w:r>
      <w:r w:rsidR="00B975CC" w:rsidRPr="00B975CC">
        <w:t xml:space="preserve"> </w:t>
      </w:r>
      <w:r w:rsidRPr="00A01F65">
        <w:t xml:space="preserve">“I do believe you are tempting me to behave badly, </w:t>
      </w:r>
      <w:r w:rsidR="00124CF2">
        <w:t>Mrs. Feld</w:t>
      </w:r>
      <w:r w:rsidRPr="00A01F65">
        <w:t>.”</w:t>
      </w:r>
    </w:p>
    <w:p w:rsidR="00A74578" w:rsidRPr="00A01F65" w:rsidRDefault="00A74578" w:rsidP="00A540C5">
      <w:pPr>
        <w:pStyle w:val="Body-TextTx"/>
      </w:pPr>
      <w:r w:rsidRPr="00A01F65">
        <w:t>She nodded her confession and asked, “What are you going to do about it?”</w:t>
      </w:r>
    </w:p>
    <w:p w:rsidR="00136269" w:rsidRDefault="00A74578" w:rsidP="00A540C5">
      <w:pPr>
        <w:pStyle w:val="Body-TextTx"/>
      </w:pPr>
      <w:r w:rsidRPr="00A01F65">
        <w:t>For a long moment he stared at her, taking stock of her teasing attitude to assess whether she was serious.</w:t>
      </w:r>
    </w:p>
    <w:p w:rsidR="00136269" w:rsidRDefault="00A74578" w:rsidP="00A540C5">
      <w:pPr>
        <w:pStyle w:val="Body-TextTx"/>
      </w:pPr>
      <w:r w:rsidRPr="00A01F65">
        <w:t>“I may have to kiss you,” he said in a voice that was soft and enticingly husky.</w:t>
      </w:r>
    </w:p>
    <w:p w:rsidR="00124CF2" w:rsidRPr="00A01F65" w:rsidRDefault="00124CF2" w:rsidP="00A540C5">
      <w:pPr>
        <w:pStyle w:val="Body-TextTx"/>
      </w:pPr>
      <w:r>
        <w:t xml:space="preserve">Yes, that’s </w:t>
      </w:r>
      <w:r w:rsidR="00246409">
        <w:t xml:space="preserve">exactly </w:t>
      </w:r>
      <w:r>
        <w:t>what she wanted. Their last time together was seared in</w:t>
      </w:r>
      <w:r w:rsidR="00246409">
        <w:t>to</w:t>
      </w:r>
      <w:r>
        <w:t xml:space="preserve"> her memory and she </w:t>
      </w:r>
      <w:r w:rsidR="00246409">
        <w:t xml:space="preserve">ached to be </w:t>
      </w:r>
      <w:r w:rsidR="004E7D2C">
        <w:t>that close, that intimate w</w:t>
      </w:r>
      <w:r w:rsidR="00246409">
        <w:t>ith him</w:t>
      </w:r>
      <w:r w:rsidR="004E7D2C">
        <w:t xml:space="preserve"> again</w:t>
      </w:r>
      <w:r w:rsidR="00246409">
        <w:t>.</w:t>
      </w:r>
    </w:p>
    <w:p w:rsidR="00136269" w:rsidRDefault="00A74578" w:rsidP="00A540C5">
      <w:pPr>
        <w:pStyle w:val="Body-TextTx"/>
      </w:pPr>
      <w:r w:rsidRPr="00A01F65">
        <w:t xml:space="preserve">He waited for a response from her. She remained silent but </w:t>
      </w:r>
      <w:r w:rsidR="00246409">
        <w:t xml:space="preserve">her eyes moved hungrily over his face. It was impossible to deny the yearning he had caused inside her. She </w:t>
      </w:r>
      <w:r w:rsidRPr="00A01F65">
        <w:t xml:space="preserve">reached up and let her fingers slowly drift </w:t>
      </w:r>
      <w:r w:rsidR="004E7D2C">
        <w:t xml:space="preserve">down his cheek and </w:t>
      </w:r>
      <w:r w:rsidRPr="00A01F65">
        <w:t>across his closed lips, marking their shape with her fingertips. After she lowered her hand, he took the initiative, bowed his head and</w:t>
      </w:r>
      <w:r w:rsidR="000B5667">
        <w:t xml:space="preserve"> tenderly</w:t>
      </w:r>
      <w:r w:rsidRPr="00A01F65">
        <w:t xml:space="preserve"> kissed </w:t>
      </w:r>
      <w:r w:rsidRPr="00A01F65">
        <w:lastRenderedPageBreak/>
        <w:t>her briefly on the lips.</w:t>
      </w:r>
    </w:p>
    <w:p w:rsidR="00A74578" w:rsidRPr="00A01F65" w:rsidRDefault="00A74578" w:rsidP="00A540C5">
      <w:pPr>
        <w:pStyle w:val="Body-TextTx"/>
      </w:pPr>
      <w:r w:rsidRPr="00A01F65">
        <w:t>“Is that what you had in mind?” he whispered</w:t>
      </w:r>
      <w:r w:rsidR="004E7D2C">
        <w:t xml:space="preserve"> huskily</w:t>
      </w:r>
      <w:r w:rsidRPr="00A01F65">
        <w:t>.</w:t>
      </w:r>
    </w:p>
    <w:p w:rsidR="00136269" w:rsidRDefault="00A74578" w:rsidP="00A540C5">
      <w:pPr>
        <w:pStyle w:val="Body-TextTx"/>
      </w:pPr>
      <w:r w:rsidRPr="00A01F65">
        <w:t>“No</w:t>
      </w:r>
      <w:r w:rsidR="004E7D2C">
        <w:t>,” she answered on a gusty breath.</w:t>
      </w:r>
      <w:r w:rsidRPr="00A01F65">
        <w:t xml:space="preserve"> </w:t>
      </w:r>
      <w:r w:rsidR="004E7D2C">
        <w:t>“</w:t>
      </w:r>
      <w:r w:rsidRPr="00A01F65">
        <w:t>This is what I had in mind.” Her arm</w:t>
      </w:r>
      <w:r w:rsidR="00246409">
        <w:t>s</w:t>
      </w:r>
      <w:r w:rsidRPr="00A01F65">
        <w:t xml:space="preserve"> </w:t>
      </w:r>
      <w:r w:rsidR="00EA4B28">
        <w:t xml:space="preserve">slid underneath his coat and </w:t>
      </w:r>
      <w:r w:rsidRPr="00A01F65">
        <w:t>circled his slim waist</w:t>
      </w:r>
      <w:r w:rsidR="00EA4B28">
        <w:t>. S</w:t>
      </w:r>
      <w:r w:rsidRPr="00A01F65">
        <w:t xml:space="preserve">he lifted her lips to his </w:t>
      </w:r>
      <w:r w:rsidR="00246409">
        <w:t xml:space="preserve">and </w:t>
      </w:r>
      <w:r w:rsidR="00EA4B28">
        <w:t xml:space="preserve">pressed ardently to </w:t>
      </w:r>
      <w:r w:rsidR="00246409">
        <w:t>show him how she wanted to be k</w:t>
      </w:r>
      <w:r w:rsidRPr="00A01F65">
        <w:t xml:space="preserve">issed </w:t>
      </w:r>
      <w:r w:rsidR="00EA4B28">
        <w:t>with passion</w:t>
      </w:r>
      <w:r w:rsidRPr="00A01F65">
        <w:t>.</w:t>
      </w:r>
      <w:r w:rsidR="00246409">
        <w:t xml:space="preserve"> Her mouth clung to his in an eagerness she didn’t know she possessed</w:t>
      </w:r>
      <w:r w:rsidR="004E7D2C">
        <w:t xml:space="preserve"> as her hands slid up his wide, strong back</w:t>
      </w:r>
      <w:r w:rsidR="00246409">
        <w:t>.</w:t>
      </w:r>
    </w:p>
    <w:p w:rsidR="00EA4B28" w:rsidRDefault="004E7D2C" w:rsidP="00A540C5">
      <w:pPr>
        <w:pStyle w:val="Body-TextTx"/>
      </w:pPr>
      <w:r>
        <w:t>Zane answered her kisses and t</w:t>
      </w:r>
      <w:r w:rsidR="00A74578" w:rsidRPr="00A01F65">
        <w:t>his time held nothing back. His lips moved commandingly over hers, his tongue probing and searching her mouth.</w:t>
      </w:r>
    </w:p>
    <w:p w:rsidR="00EA4B28" w:rsidRDefault="00EA4B28" w:rsidP="00A540C5">
      <w:pPr>
        <w:pStyle w:val="Body-TextTx"/>
      </w:pPr>
      <w:r>
        <w:t>“Yes,” she whispered.</w:t>
      </w:r>
    </w:p>
    <w:p w:rsidR="00136269" w:rsidRDefault="00A74578" w:rsidP="00A540C5">
      <w:pPr>
        <w:pStyle w:val="Body-TextTx"/>
      </w:pPr>
      <w:r w:rsidRPr="00A01F65">
        <w:t>This is what she’d wanted. To be held tightly, kissed thoroughly</w:t>
      </w:r>
      <w:r w:rsidR="00EA4B28">
        <w:t xml:space="preserve"> again and again</w:t>
      </w:r>
      <w:r w:rsidRPr="00A01F65">
        <w:t>. Her head fell back, and his lips moved over her jawline, down her neck and back to her lips. His hands caressed all around her shoulders, past her nape to where his fingers slid into the back of her hair. He held her head steady as he deepened the kiss again and again.</w:t>
      </w:r>
    </w:p>
    <w:p w:rsidR="00136269" w:rsidRDefault="00A74578" w:rsidP="00A540C5">
      <w:pPr>
        <w:pStyle w:val="Body-TextTx"/>
      </w:pPr>
      <w:r w:rsidRPr="00A01F65">
        <w:t xml:space="preserve">Flames of passion flared between. His mouth sought </w:t>
      </w:r>
      <w:r w:rsidR="00EA4B28">
        <w:t xml:space="preserve">hers over and over again </w:t>
      </w:r>
      <w:r w:rsidRPr="00A01F65">
        <w:t>with ever increasing pressure and pleasure. His hands molded over the contours of her back, her waist</w:t>
      </w:r>
      <w:r w:rsidR="008D59E6">
        <w:t>,</w:t>
      </w:r>
      <w:r w:rsidRPr="00A01F65">
        <w:t xml:space="preserve"> and around to gently</w:t>
      </w:r>
      <w:r w:rsidR="00973467">
        <w:t>,</w:t>
      </w:r>
      <w:r w:rsidRPr="00A01F65">
        <w:t xml:space="preserve"> but firmly caress her breasts.</w:t>
      </w:r>
    </w:p>
    <w:p w:rsidR="00A74578" w:rsidRPr="00A01F65" w:rsidRDefault="00A74578" w:rsidP="00A540C5">
      <w:pPr>
        <w:pStyle w:val="Body-TextTx"/>
      </w:pPr>
      <w:r w:rsidRPr="00A01F65">
        <w:t>Brina shivered slightly and murmured a</w:t>
      </w:r>
      <w:r w:rsidR="00EA4B28">
        <w:t>nother</w:t>
      </w:r>
      <w:r w:rsidRPr="00A01F65">
        <w:t xml:space="preserve"> soft, “Yes.”</w:t>
      </w:r>
    </w:p>
    <w:p w:rsidR="00A74578" w:rsidRPr="00A01F65" w:rsidRDefault="00A74578" w:rsidP="00A540C5">
      <w:pPr>
        <w:pStyle w:val="Body-TextTx"/>
      </w:pPr>
      <w:r w:rsidRPr="00A01F65">
        <w:t>She clung to him as if some unknown force w</w:t>
      </w:r>
      <w:r w:rsidR="00AC5C94">
        <w:t>ere</w:t>
      </w:r>
      <w:r w:rsidRPr="00A01F65">
        <w:t xml:space="preserve"> trying to rip him away from her arms. This was the kind of </w:t>
      </w:r>
      <w:r w:rsidR="00EA4B28">
        <w:t xml:space="preserve">devouring </w:t>
      </w:r>
      <w:r w:rsidRPr="00A01F65">
        <w:t>passion she wanted from him and she gloried in the way it made her heart thunder in her chest even as her head became dizzy. She took in the tension and urgency in his embrace and welcomed it, returned it.</w:t>
      </w:r>
    </w:p>
    <w:p w:rsidR="00A74578" w:rsidRPr="00A01F65" w:rsidRDefault="00A74578" w:rsidP="00A540C5">
      <w:pPr>
        <w:pStyle w:val="Body-TextTx"/>
      </w:pPr>
      <w:r w:rsidRPr="00A01F65">
        <w:t>Always, when she was in his arms, she came alive. Yet, all too soon his hands stilled, his kisses turned to short, parting pecks.</w:t>
      </w:r>
    </w:p>
    <w:p w:rsidR="00A74578" w:rsidRPr="00A01F65" w:rsidRDefault="00A74578" w:rsidP="00A540C5">
      <w:pPr>
        <w:pStyle w:val="Body-TextTx"/>
      </w:pPr>
      <w:r w:rsidRPr="00A01F65">
        <w:lastRenderedPageBreak/>
        <w:t>He lifted his head and looked at her with moisture from his lips on h</w:t>
      </w:r>
      <w:r w:rsidR="008D59E6">
        <w:t>ers</w:t>
      </w:r>
      <w:r w:rsidRPr="00A01F65">
        <w:t>, passion from her caresses still blazing in his eyes. “You have a decision to make,” he whispered on a deep, aching gasp.</w:t>
      </w:r>
    </w:p>
    <w:p w:rsidR="00136269" w:rsidRDefault="00A74578" w:rsidP="00A540C5">
      <w:pPr>
        <w:pStyle w:val="Body-TextTx"/>
      </w:pPr>
      <w:r w:rsidRPr="00A01F65">
        <w:t>Her breaths were labored and as short as his. An ache filled her chest and squeezed her abdomen.</w:t>
      </w:r>
    </w:p>
    <w:p w:rsidR="00A74578" w:rsidRPr="00A01F65" w:rsidRDefault="00A74578" w:rsidP="00A540C5">
      <w:pPr>
        <w:pStyle w:val="Body-TextTx"/>
      </w:pPr>
      <w:r w:rsidRPr="00A01F65">
        <w:t>“Do we continue this upstairs or go for a ride?”</w:t>
      </w:r>
      <w:r w:rsidR="00EA4B28" w:rsidRPr="00EA4B28">
        <w:t xml:space="preserve"> </w:t>
      </w:r>
      <w:r w:rsidR="00EA4B28" w:rsidRPr="00A01F65">
        <w:t xml:space="preserve">she managed to </w:t>
      </w:r>
      <w:r w:rsidR="00EA4B28">
        <w:t>ask</w:t>
      </w:r>
      <w:r w:rsidR="00EA4B28" w:rsidRPr="00A01F65">
        <w:t xml:space="preserve"> past a thick throat.</w:t>
      </w:r>
    </w:p>
    <w:p w:rsidR="00136269" w:rsidRDefault="00A74578" w:rsidP="00A540C5">
      <w:pPr>
        <w:pStyle w:val="Body-TextTx"/>
      </w:pPr>
      <w:r w:rsidRPr="00A01F65">
        <w:t>Inhaling deeply, he shook his head. “Whether you will release me from the promise of no women.”</w:t>
      </w:r>
    </w:p>
    <w:p w:rsidR="00EA4B28" w:rsidRPr="006E5918" w:rsidRDefault="00EA4B28" w:rsidP="00A540C5">
      <w:pPr>
        <w:pStyle w:val="Body-TextTx"/>
      </w:pPr>
      <w:r w:rsidRPr="006E5918">
        <w:rPr>
          <w:rStyle w:val="itali"/>
        </w:rPr>
        <w:t>No women?</w:t>
      </w:r>
    </w:p>
    <w:p w:rsidR="00A74578" w:rsidRPr="00A01F65" w:rsidRDefault="00A74578" w:rsidP="00A540C5">
      <w:pPr>
        <w:pStyle w:val="Body-TextTx"/>
      </w:pPr>
      <w:r w:rsidRPr="00A01F65">
        <w:t xml:space="preserve">Brina stiffened. </w:t>
      </w:r>
      <w:r w:rsidR="00EA4B28">
        <w:t xml:space="preserve">She wasn’t sure she believed what she heard him say. </w:t>
      </w:r>
      <w:r w:rsidRPr="00A01F65">
        <w:t>“You mean you are still going to hold me to that knowing we both want to be together right now in the privacy of my home?”</w:t>
      </w:r>
    </w:p>
    <w:p w:rsidR="00EB7446" w:rsidRDefault="00A74578" w:rsidP="00A540C5">
      <w:pPr>
        <w:pStyle w:val="Body-TextTx"/>
      </w:pPr>
      <w:r w:rsidRPr="00A01F65">
        <w:t xml:space="preserve">He bent his head again and placed his cool lips to the base of her throat and trailed soft, moist kisses all the way up to her lips where he gave her a few more sweet kisses before looking into her eyes and whispering, “You’re the one I want. I’m trying to win your hand in marriage, Brina. Not just </w:t>
      </w:r>
      <w:r w:rsidR="00F77235">
        <w:t xml:space="preserve">the </w:t>
      </w:r>
      <w:r w:rsidRPr="00A01F65">
        <w:t>afternoon in your bed.”</w:t>
      </w:r>
    </w:p>
    <w:p w:rsidR="00EB7446" w:rsidRDefault="00A74578" w:rsidP="00A540C5">
      <w:pPr>
        <w:pStyle w:val="Body-TextTx"/>
      </w:pPr>
      <w:r w:rsidRPr="00A01F65">
        <w:t xml:space="preserve">There was no reason for it to, but his bluntness stung. She fought back a stab of his rejection. She had invited him upstairs and he was declining. Pushing out of his arms she stepped away and huffed a breath </w:t>
      </w:r>
      <w:r w:rsidR="00A91FCF">
        <w:t xml:space="preserve">of </w:t>
      </w:r>
      <w:r w:rsidRPr="00A01F65">
        <w:t>exasperation.</w:t>
      </w:r>
    </w:p>
    <w:p w:rsidR="00EB7446" w:rsidRDefault="00EA4B28" w:rsidP="00A540C5">
      <w:pPr>
        <w:pStyle w:val="Body-TextTx"/>
      </w:pPr>
      <w:r>
        <w:t>“</w:t>
      </w:r>
      <w:r w:rsidR="00B97D5D">
        <w:t>That is a terrible thing to say to me,” she said, tugging on the waistband of her dress.</w:t>
      </w:r>
    </w:p>
    <w:p w:rsidR="00EB7446" w:rsidRDefault="00B97D5D" w:rsidP="00A540C5">
      <w:pPr>
        <w:pStyle w:val="Body-TextTx"/>
      </w:pPr>
      <w:r>
        <w:t>“It was respectful and true,” he argued with no anger in his expression.</w:t>
      </w:r>
    </w:p>
    <w:p w:rsidR="00EB7446" w:rsidRDefault="00B97D5D" w:rsidP="00A540C5">
      <w:pPr>
        <w:pStyle w:val="Body-TextTx"/>
      </w:pPr>
      <w:r>
        <w:t>“</w:t>
      </w:r>
      <w:r w:rsidR="00EA4B28">
        <w:t xml:space="preserve">How dare you </w:t>
      </w:r>
      <w:r w:rsidR="00A74578" w:rsidRPr="00A01F65">
        <w:t>ma</w:t>
      </w:r>
      <w:r>
        <w:t>k</w:t>
      </w:r>
      <w:r w:rsidR="00A74578" w:rsidRPr="00A01F65">
        <w:t>e no distinction between a paid woman</w:t>
      </w:r>
      <w:r w:rsidR="00136269">
        <w:t>—</w:t>
      </w:r>
      <w:r>
        <w:t>a</w:t>
      </w:r>
      <w:r w:rsidR="00A74578" w:rsidRPr="00A01F65">
        <w:t xml:space="preserve"> mistress, </w:t>
      </w:r>
      <w:r>
        <w:t>and</w:t>
      </w:r>
      <w:r w:rsidR="00A74578" w:rsidRPr="00A01F65">
        <w:t xml:space="preserve"> a lady.</w:t>
      </w:r>
      <w:r>
        <w:t>”</w:t>
      </w:r>
    </w:p>
    <w:p w:rsidR="00EB7446" w:rsidRDefault="00B97D5D" w:rsidP="00A540C5">
      <w:pPr>
        <w:pStyle w:val="Body-TextTx"/>
      </w:pPr>
      <w:r>
        <w:t>He leaned in close to her</w:t>
      </w:r>
      <w:r w:rsidR="004E7D2C">
        <w:t xml:space="preserve">. His gaze felt like a brush of velvet across her cheek. It was </w:t>
      </w:r>
      <w:r w:rsidR="004E7D2C">
        <w:lastRenderedPageBreak/>
        <w:t xml:space="preserve">tantalizing. </w:t>
      </w:r>
      <w:r>
        <w:t>“I know the difference</w:t>
      </w:r>
      <w:r w:rsidR="004E7D2C">
        <w:t xml:space="preserve">, Brina. You know that, too. </w:t>
      </w:r>
      <w:r>
        <w:t>It is you who must make the distinction. I will abide by your answer.”</w:t>
      </w:r>
    </w:p>
    <w:p w:rsidR="00EB7446" w:rsidRDefault="00A74578" w:rsidP="00A540C5">
      <w:pPr>
        <w:pStyle w:val="Body-TextTx"/>
      </w:pPr>
      <w:r w:rsidRPr="00A01F65">
        <w:t xml:space="preserve">Her chest heaved. </w:t>
      </w:r>
      <w:r w:rsidR="00B97D5D">
        <w:t xml:space="preserve">Drat the man. He was right. She hadn’t made anything clear when she said </w:t>
      </w:r>
      <w:r w:rsidR="00B97D5D" w:rsidRPr="006E5918">
        <w:rPr>
          <w:rStyle w:val="itali"/>
        </w:rPr>
        <w:t>no women</w:t>
      </w:r>
      <w:r w:rsidR="00B97D5D">
        <w:t xml:space="preserve">. At the time, she didn’t even </w:t>
      </w:r>
      <w:r w:rsidR="004E7D2C">
        <w:t>k</w:t>
      </w:r>
      <w:r w:rsidR="00B97D5D">
        <w:t>no</w:t>
      </w:r>
      <w:r w:rsidR="004E7D2C">
        <w:t>w</w:t>
      </w:r>
      <w:r w:rsidR="00B97D5D">
        <w:t xml:space="preserve"> she was going to say it, much less try to qualify it.</w:t>
      </w:r>
    </w:p>
    <w:p w:rsidR="00EB7446" w:rsidRDefault="00A74578" w:rsidP="00A540C5">
      <w:pPr>
        <w:pStyle w:val="Body-TextTx"/>
      </w:pPr>
      <w:r w:rsidRPr="00A01F65">
        <w:t>“No bets are off between us, my lord,” she issued firmly. “Our bargain stands as is. You best get busy if you are going to have more than half of those finished by the time I am ready to ride.”</w:t>
      </w:r>
    </w:p>
    <w:p w:rsidR="00EB7446" w:rsidRDefault="00A74578" w:rsidP="00A540C5">
      <w:pPr>
        <w:pStyle w:val="Body-TextTx"/>
      </w:pPr>
      <w:r w:rsidRPr="00A01F65">
        <w:t>Brina turned and headed for the stairs. She didn’t mind the soft rumble of a masculine chuckle that drifted from behind her. The more she was around the earl, the more she liked him—no, no. It was more than mere like she felt for the earl. She liked several men, including Mr.</w:t>
      </w:r>
      <w:r w:rsidR="00C76FB4">
        <w:t xml:space="preserve"> Inwood.</w:t>
      </w:r>
    </w:p>
    <w:p w:rsidR="00EB7446" w:rsidRDefault="00A74578" w:rsidP="00A540C5">
      <w:pPr>
        <w:pStyle w:val="Body-TextTx"/>
      </w:pPr>
      <w:r w:rsidRPr="00A01F65">
        <w:t>She wanted Lord Blacknight in the most primal way.</w:t>
      </w:r>
    </w:p>
    <w:p w:rsidR="00EB7446" w:rsidRDefault="00C76FB4" w:rsidP="00A540C5">
      <w:pPr>
        <w:pStyle w:val="Body-TextTx"/>
      </w:pPr>
      <w:r>
        <w:t>She never expected that to happen.</w:t>
      </w:r>
    </w:p>
    <w:p w:rsidR="00EB7446" w:rsidRDefault="00C76FB4" w:rsidP="00A540C5">
      <w:pPr>
        <w:pStyle w:val="Body-TextTx"/>
      </w:pPr>
      <w:r>
        <w:t xml:space="preserve">It made </w:t>
      </w:r>
      <w:r w:rsidR="00F77235">
        <w:t xml:space="preserve">her </w:t>
      </w:r>
      <w:r w:rsidR="00A74578" w:rsidRPr="00A01F65">
        <w:t xml:space="preserve">vulnerable. </w:t>
      </w:r>
      <w:r>
        <w:t xml:space="preserve">It had made </w:t>
      </w:r>
      <w:r w:rsidR="00A74578" w:rsidRPr="00A01F65">
        <w:t xml:space="preserve">deeper feelings for him </w:t>
      </w:r>
      <w:r>
        <w:t xml:space="preserve">to </w:t>
      </w:r>
      <w:r w:rsidR="00A74578" w:rsidRPr="00A01F65">
        <w:t>grow</w:t>
      </w:r>
      <w:r>
        <w:t xml:space="preserve"> and fill her with longing.</w:t>
      </w:r>
      <w:r w:rsidR="00A74578" w:rsidRPr="00A01F65">
        <w:t xml:space="preserve"> She’d known she would have to endure his courtship when she made her bargain with him. What she hadn’t expected was that she would find herself looking forward to it</w:t>
      </w:r>
      <w:r w:rsidR="00496CFF">
        <w:t>.</w:t>
      </w:r>
    </w:p>
    <w:p w:rsidR="00EB7446" w:rsidRDefault="00A74578" w:rsidP="00A540C5">
      <w:pPr>
        <w:pStyle w:val="Body-TextTx"/>
      </w:pPr>
      <w:r w:rsidRPr="00A01F65">
        <w:t>Why had she ever agreed to his terms?</w:t>
      </w:r>
    </w:p>
    <w:p w:rsidR="00C76FB4" w:rsidRDefault="00C76FB4" w:rsidP="00A540C5">
      <w:pPr>
        <w:pStyle w:val="Body-TextTx"/>
      </w:pPr>
      <w:r>
        <w:t>And why hadn’t the rake taken a drink or picked up a deck</w:t>
      </w:r>
      <w:r w:rsidR="00F77235">
        <w:t>?</w:t>
      </w:r>
      <w:r>
        <w:t xml:space="preserve"> </w:t>
      </w:r>
      <w:r w:rsidR="00F77235">
        <w:t xml:space="preserve">His willpower was far exceeding her expectations. </w:t>
      </w:r>
      <w:r>
        <w:t>She never expected him to last this long.</w:t>
      </w:r>
    </w:p>
    <w:p w:rsidR="00D81EAC" w:rsidRPr="00D81EAC" w:rsidRDefault="00D81EAC" w:rsidP="00D81EAC" w14:paraId="9A88BFD6">
      <w:pPr>
        <w:pStyle w:val="Section-ChapterSCP"/>
      </w:pPr>
      <w:r w:rsidRPr="00D81EAC">
        <w:lastRenderedPageBreak/>
        <w:t>Chapter</w:t>
      </w:r>
      <w:r w:rsidR="004B0584">
        <w:t xml:space="preserve"> 18</w:t>
      </w:r>
    </w:p>
    <w:p w:rsidR="00EB7446" w:rsidRDefault="008A5C9F" w:rsidP="00D221E5" w14:paraId="7DF66466">
      <w:pPr>
        <w:pStyle w:val="TitleTtl"/>
      </w:pPr>
      <w:r w:rsidRPr="006B200F">
        <w:t xml:space="preserve">Chapter </w:t>
      </w:r>
      <w:r w:rsidR="00B975CC" w:rsidRPr="006B200F">
        <w:t>1</w:t>
      </w:r>
      <w:r w:rsidR="00B975CC">
        <w:t>8</w:t>
      </w:r>
    </w:p>
    <w:p w:rsidR="00EB7446" w:rsidRDefault="008A5C9F" w:rsidP="00A540C5">
      <w:pPr>
        <w:pStyle w:val="Body-TextTx"/>
      </w:pPr>
      <w:r w:rsidRPr="006B200F">
        <w:t xml:space="preserve">It had been a good day and a long time since Julia had accompanied Brina to Pilwillow Crossings. </w:t>
      </w:r>
      <w:r w:rsidR="005D78A3">
        <w:t>As was expected, t</w:t>
      </w:r>
      <w:r w:rsidRPr="006B200F">
        <w:t>he</w:t>
      </w:r>
      <w:r w:rsidR="005D78A3">
        <w:t xml:space="preserve"> two</w:t>
      </w:r>
      <w:r w:rsidRPr="006B200F">
        <w:t xml:space="preserve"> didn’t spend as much time together since Julia had married</w:t>
      </w:r>
      <w:r w:rsidR="003B07FA">
        <w:t xml:space="preserve"> las</w:t>
      </w:r>
      <w:r w:rsidR="005D78A3">
        <w:t>t</w:t>
      </w:r>
      <w:r w:rsidR="003B07FA">
        <w:t xml:space="preserve"> year.</w:t>
      </w:r>
    </w:p>
    <w:p w:rsidR="00EB7446" w:rsidRDefault="005D78A3" w:rsidP="00A540C5">
      <w:pPr>
        <w:pStyle w:val="Body-TextTx"/>
      </w:pPr>
      <w:r>
        <w:t xml:space="preserve">“We’ll see you back here in an hour,” Brina waved and called up to the driver </w:t>
      </w:r>
      <w:r w:rsidR="008A5C9F" w:rsidRPr="006B200F">
        <w:t>as the two friends stepped out of the carriage and stood on the pavement in front of Brina’s parents’ house in Mayfair.</w:t>
      </w:r>
    </w:p>
    <w:p w:rsidR="00EB7446" w:rsidRDefault="005D78A3" w:rsidP="00A540C5">
      <w:pPr>
        <w:pStyle w:val="Body-TextTx"/>
      </w:pPr>
      <w:r>
        <w:t>T</w:t>
      </w:r>
      <w:r w:rsidRPr="006B200F">
        <w:t>he landau rolled away at a jaunty clip</w:t>
      </w:r>
      <w:r>
        <w:t xml:space="preserve"> and she turned back to Julia, and said, </w:t>
      </w:r>
      <w:r w:rsidRPr="006B200F">
        <w:t>“</w:t>
      </w:r>
      <w:r>
        <w:t xml:space="preserve">Just yesterday </w:t>
      </w:r>
      <w:r w:rsidRPr="006B200F">
        <w:t>I was remembering when I first started going to the abbey</w:t>
      </w:r>
      <w:r w:rsidR="00EC2B45">
        <w:t xml:space="preserve">. </w:t>
      </w:r>
      <w:r w:rsidR="008A5C9F" w:rsidRPr="006B200F">
        <w:t xml:space="preserve">The ride home used to seem so long. I was always afraid someone would see me </w:t>
      </w:r>
      <w:r w:rsidR="00EC2B45">
        <w:t>there</w:t>
      </w:r>
      <w:r w:rsidR="008A5C9F" w:rsidRPr="006B200F">
        <w:t xml:space="preserve"> </w:t>
      </w:r>
      <w:r w:rsidR="008E4404">
        <w:t xml:space="preserve">and </w:t>
      </w:r>
      <w:r w:rsidR="008A5C9F" w:rsidRPr="006B200F">
        <w:t xml:space="preserve">tell Mama where I’d been. Now, everyone knows I go once a week. Mama still doesn’t </w:t>
      </w:r>
      <w:r w:rsidR="00EC2B45">
        <w:t xml:space="preserve">want me to go, </w:t>
      </w:r>
      <w:r w:rsidR="008A5C9F" w:rsidRPr="006B200F">
        <w:t>but like everyone else in the ton, she remains quiet.”</w:t>
      </w:r>
    </w:p>
    <w:p w:rsidR="00EB7446" w:rsidRDefault="008A5C9F" w:rsidP="00A540C5">
      <w:pPr>
        <w:pStyle w:val="Body-TextTx"/>
      </w:pPr>
      <w:r w:rsidRPr="006B200F">
        <w:t xml:space="preserve">Ladies of Society were encouraged to be benevolent to such organizations as abbeys, orphanages, and hospitals, but heaven forbid they ever be seen at one of the places. </w:t>
      </w:r>
      <w:r w:rsidR="00EC2B45">
        <w:t>W</w:t>
      </w:r>
      <w:r w:rsidRPr="006B200F">
        <w:t>hat others thought about her charity work no longer bothered Brina.</w:t>
      </w:r>
    </w:p>
    <w:p w:rsidR="00EB7446" w:rsidRDefault="008A5C9F" w:rsidP="00A540C5">
      <w:pPr>
        <w:pStyle w:val="Body-TextTx"/>
      </w:pPr>
      <w:r w:rsidRPr="006B200F">
        <w:t xml:space="preserve">“I think </w:t>
      </w:r>
      <w:r w:rsidR="00EC2B45">
        <w:t>it’s</w:t>
      </w:r>
      <w:r w:rsidRPr="006B200F">
        <w:t xml:space="preserve"> because you go about it so quietly and you don’t impose your will on anyone else,” Julia said with a reminiscing smile. “Memories of the times I went with you last year will be with me forever. It was good to see </w:t>
      </w:r>
      <w:r w:rsidR="007E12A1">
        <w:t xml:space="preserve">the </w:t>
      </w:r>
      <w:r w:rsidRPr="006B200F">
        <w:t>sisters today. There was a time I truly worried you would decide to give up your life with us and join their order.”</w:t>
      </w:r>
    </w:p>
    <w:p w:rsidR="00EB7446" w:rsidRDefault="008A5C9F" w:rsidP="00A540C5">
      <w:pPr>
        <w:pStyle w:val="Body-TextTx"/>
      </w:pPr>
      <w:r w:rsidRPr="006B200F">
        <w:t>“I came close</w:t>
      </w:r>
      <w:r w:rsidR="00EC2B45">
        <w:t>, didn’t I?”</w:t>
      </w:r>
    </w:p>
    <w:p w:rsidR="00EB7446" w:rsidRDefault="00EC2B45" w:rsidP="00A540C5">
      <w:pPr>
        <w:pStyle w:val="Body-TextTx"/>
      </w:pPr>
      <w:r>
        <w:t>Julia nodded</w:t>
      </w:r>
      <w:r w:rsidR="0015270B">
        <w:t>.</w:t>
      </w:r>
    </w:p>
    <w:p w:rsidR="00EB7446" w:rsidRDefault="0015270B" w:rsidP="00A540C5">
      <w:pPr>
        <w:pStyle w:val="Body-TextTx"/>
      </w:pPr>
      <w:r>
        <w:lastRenderedPageBreak/>
        <w:t>“</w:t>
      </w:r>
      <w:r w:rsidR="00EC2B45">
        <w:t xml:space="preserve">It’s good they didn’t want me. </w:t>
      </w:r>
      <w:r w:rsidR="008A5C9F" w:rsidRPr="006B200F">
        <w:t>What I do now is more manageable than joining them would have been. Thank you for wanting to go with me today to deliver the tea and bandages.”</w:t>
      </w:r>
    </w:p>
    <w:p w:rsidR="00EB7446" w:rsidRDefault="008A5C9F" w:rsidP="00A540C5">
      <w:pPr>
        <w:pStyle w:val="Body-TextTx"/>
      </w:pPr>
      <w:r w:rsidRPr="006B200F">
        <w:t>“It was my pleasure</w:t>
      </w:r>
      <w:r w:rsidR="00EC2B45">
        <w:t xml:space="preserve"> to see Sister Francine again</w:t>
      </w:r>
      <w:r w:rsidRPr="006B200F">
        <w:t xml:space="preserve">. Besides, I wanted to spend some time alone with </w:t>
      </w:r>
      <w:r w:rsidR="007E12A1">
        <w:t xml:space="preserve">you </w:t>
      </w:r>
      <w:r w:rsidRPr="006B200F">
        <w:t xml:space="preserve">so I could see how you are really doing. We talk at parties, but </w:t>
      </w:r>
      <w:r w:rsidR="00EC2B45">
        <w:t xml:space="preserve">we’re often interrupted and </w:t>
      </w:r>
      <w:r w:rsidRPr="006B200F">
        <w:t>always the worry someone will overhear us</w:t>
      </w:r>
      <w:r>
        <w:t>.</w:t>
      </w:r>
      <w:r w:rsidRPr="006B200F">
        <w:t xml:space="preserve"> How are things going with you and Blacknight?”</w:t>
      </w:r>
    </w:p>
    <w:p w:rsidR="00EB7446" w:rsidRDefault="008A5C9F" w:rsidP="00A540C5">
      <w:pPr>
        <w:pStyle w:val="Body-TextTx"/>
      </w:pPr>
      <w:r w:rsidRPr="006B200F">
        <w:t xml:space="preserve">Hearing the earl’s name swelled </w:t>
      </w:r>
      <w:r w:rsidR="00EC2B45">
        <w:t>Brina’s</w:t>
      </w:r>
      <w:r w:rsidRPr="006B200F">
        <w:t xml:space="preserve"> chest and made her abdomen tighten and tremble with </w:t>
      </w:r>
      <w:r w:rsidR="00EC2B45">
        <w:t>a heavenly feeling.</w:t>
      </w:r>
      <w:r w:rsidRPr="006B200F">
        <w:t xml:space="preserve"> Brina looked up at the sky and breathed in deeply. Puffy white clouds dotted the azure blue. The air was cool but still. </w:t>
      </w:r>
      <w:r w:rsidR="00EC2B45">
        <w:t>T</w:t>
      </w:r>
      <w:r w:rsidRPr="006B200F">
        <w:t>he neighborhood was quiet</w:t>
      </w:r>
      <w:r w:rsidR="00EC2B45">
        <w:t xml:space="preserve"> and now</w:t>
      </w:r>
      <w:r w:rsidRPr="006B200F">
        <w:t xml:space="preserve"> that the landau was out of sight there were no carriage wheels or voices to be heard along the street or in the distance.</w:t>
      </w:r>
    </w:p>
    <w:p w:rsidR="00EB7446" w:rsidRDefault="008A5C9F" w:rsidP="00A540C5">
      <w:pPr>
        <w:pStyle w:val="Body-TextTx"/>
      </w:pPr>
      <w:r w:rsidRPr="006B200F">
        <w:t>“I kept thinking you would say something about him</w:t>
      </w:r>
      <w:r w:rsidR="00EC2B45">
        <w:t xml:space="preserve"> today</w:t>
      </w:r>
      <w:r w:rsidRPr="006B200F">
        <w:t>,” Julia continued when Brina remained silent. “</w:t>
      </w:r>
      <w:r w:rsidR="00EC2B45">
        <w:t xml:space="preserve">Did I make </w:t>
      </w:r>
      <w:r w:rsidRPr="006B200F">
        <w:t>you uncomfortable by mentioning him</w:t>
      </w:r>
      <w:r w:rsidR="00EC2B45">
        <w:t>?</w:t>
      </w:r>
      <w:r w:rsidRPr="006B200F">
        <w:t>”</w:t>
      </w:r>
    </w:p>
    <w:p w:rsidR="00EB7446" w:rsidRDefault="008A5C9F" w:rsidP="00A540C5">
      <w:pPr>
        <w:pStyle w:val="Body-TextTx"/>
      </w:pPr>
      <w:r w:rsidRPr="006B200F">
        <w:t>“How could I feel uncomfortable on such a beautiful day?” She glanced at her friend and turned the tables on her by saying, “I haven’t said anything because you haven’t asked about him.”</w:t>
      </w:r>
    </w:p>
    <w:p w:rsidR="00EB7446" w:rsidRDefault="008A5C9F" w:rsidP="00A540C5">
      <w:pPr>
        <w:pStyle w:val="Body-TextTx"/>
      </w:pPr>
      <w:r w:rsidRPr="006B200F">
        <w:t xml:space="preserve">Julia pursed her lips </w:t>
      </w:r>
      <w:r w:rsidR="0015270B">
        <w:t>and seemed to think on that be</w:t>
      </w:r>
      <w:r w:rsidRPr="006B200F">
        <w:t xml:space="preserve">fore answering, “True. I kept hoping you would so </w:t>
      </w:r>
      <w:r w:rsidR="0015270B">
        <w:t>you</w:t>
      </w:r>
      <w:r w:rsidRPr="006B200F">
        <w:t xml:space="preserve"> wouldn’t </w:t>
      </w:r>
      <w:r w:rsidR="0015270B">
        <w:t xml:space="preserve">think </w:t>
      </w:r>
      <w:r w:rsidRPr="006B200F">
        <w:t>I w</w:t>
      </w:r>
      <w:r w:rsidR="008E4404">
        <w:t>as</w:t>
      </w:r>
      <w:r w:rsidRPr="006B200F">
        <w:t xml:space="preserve"> prying.</w:t>
      </w:r>
      <w:r w:rsidR="0015270B">
        <w:t>”</w:t>
      </w:r>
    </w:p>
    <w:p w:rsidR="00EB7446" w:rsidRDefault="0015270B" w:rsidP="00A540C5">
      <w:pPr>
        <w:pStyle w:val="Body-TextTx"/>
      </w:pPr>
      <w:r>
        <w:t>“Ha!” Brina said with a laugh. “When has that ever bothered you?”</w:t>
      </w:r>
    </w:p>
    <w:p w:rsidR="00EB7446" w:rsidRDefault="0015270B" w:rsidP="00A540C5">
      <w:pPr>
        <w:pStyle w:val="Body-TextTx"/>
      </w:pPr>
      <w:r>
        <w:t>“Always,” Julia said with a knowing shrug. “</w:t>
      </w:r>
      <w:r w:rsidR="008A5C9F" w:rsidRPr="006B200F">
        <w:t>I know you’re a very private person</w:t>
      </w:r>
      <w:r>
        <w:t xml:space="preserve"> and I do respect that. At times. But not today,</w:t>
      </w:r>
      <w:r w:rsidR="008A5C9F" w:rsidRPr="006B200F">
        <w:t>”</w:t>
      </w:r>
      <w:r>
        <w:t xml:space="preserve"> she added with a deliberate smile.</w:t>
      </w:r>
    </w:p>
    <w:p w:rsidR="00EB7446" w:rsidRDefault="008A5C9F" w:rsidP="00A540C5">
      <w:pPr>
        <w:pStyle w:val="Body-TextTx"/>
      </w:pPr>
      <w:r w:rsidRPr="006B200F">
        <w:t>“</w:t>
      </w:r>
      <w:r w:rsidR="0015270B">
        <w:t xml:space="preserve">You know </w:t>
      </w:r>
      <w:r w:rsidRPr="006B200F">
        <w:t>I would never think you were prying. Only anxious for me.”</w:t>
      </w:r>
    </w:p>
    <w:p w:rsidR="00EB7446" w:rsidRDefault="008A5C9F" w:rsidP="00A540C5">
      <w:pPr>
        <w:pStyle w:val="Body-TextTx"/>
      </w:pPr>
      <w:r w:rsidRPr="006B200F">
        <w:t>“Good. I am.</w:t>
      </w:r>
      <w:r w:rsidR="0015270B">
        <w:t xml:space="preserve"> So tell me about him.</w:t>
      </w:r>
      <w:r w:rsidRPr="006B200F">
        <w:t>”</w:t>
      </w:r>
    </w:p>
    <w:p w:rsidR="00EB7446" w:rsidRDefault="0015270B" w:rsidP="00A540C5">
      <w:pPr>
        <w:pStyle w:val="Body-TextTx"/>
      </w:pPr>
      <w:r>
        <w:lastRenderedPageBreak/>
        <w:t xml:space="preserve">Brina looked up at the sky again as the turmoil of what was happening weighed on her. </w:t>
      </w:r>
      <w:r w:rsidR="008A5C9F" w:rsidRPr="006B200F">
        <w:t xml:space="preserve">“He continues to astound </w:t>
      </w:r>
      <w:r>
        <w:t xml:space="preserve">me and probably </w:t>
      </w:r>
      <w:r w:rsidR="008A5C9F" w:rsidRPr="006B200F">
        <w:t>everyone with his lack of appropriateness at times.”</w:t>
      </w:r>
    </w:p>
    <w:p w:rsidR="00EB7446" w:rsidRDefault="008A5C9F" w:rsidP="00A540C5">
      <w:pPr>
        <w:pStyle w:val="Body-TextTx"/>
      </w:pPr>
      <w:r w:rsidRPr="006B200F">
        <w:t>“Well, I’m not one to throw stones. As you know, Garrett forsook the role of a gentleman at one time</w:t>
      </w:r>
      <w:r w:rsidR="0015270B">
        <w:t>.</w:t>
      </w:r>
      <w:r w:rsidR="00537BB8">
        <w:t>”</w:t>
      </w:r>
    </w:p>
    <w:p w:rsidR="00B975CC" w:rsidRDefault="00537BB8" w:rsidP="00A540C5">
      <w:pPr>
        <w:pStyle w:val="Body-TextTx"/>
      </w:pPr>
      <w:r>
        <w:t>Julia gave</w:t>
      </w:r>
      <w:r w:rsidR="008A5C9F" w:rsidRPr="006B200F">
        <w:t xml:space="preserve"> Brina an esteeming grin. “</w:t>
      </w:r>
      <w:r>
        <w:t>M</w:t>
      </w:r>
      <w:r w:rsidR="008A5C9F" w:rsidRPr="006B200F">
        <w:t>any ladies, young and old alike wish they’d been in the racing curricle with him that afternoon he drove so fast through Town.”</w:t>
      </w:r>
    </w:p>
    <w:p w:rsidR="00EB7446" w:rsidRDefault="008A5C9F" w:rsidP="00A540C5">
      <w:pPr>
        <w:pStyle w:val="Body-TextTx"/>
      </w:pPr>
      <w:r w:rsidRPr="006B200F">
        <w:t xml:space="preserve">“I’ve heard whispers of that as well. </w:t>
      </w:r>
      <w:r w:rsidR="0090629B">
        <w:t>I</w:t>
      </w:r>
      <w:r w:rsidRPr="006B200F">
        <w:t xml:space="preserve">t was exciting.” </w:t>
      </w:r>
      <w:r w:rsidRPr="006E5918">
        <w:rPr>
          <w:rStyle w:val="itali"/>
        </w:rPr>
        <w:t>All of it.</w:t>
      </w:r>
      <w:r w:rsidRPr="006B200F">
        <w:t xml:space="preserve"> “</w:t>
      </w:r>
      <w:r w:rsidR="00537BB8">
        <w:t>When he</w:t>
      </w:r>
      <w:r w:rsidR="00B975CC" w:rsidRPr="00B975CC">
        <w:t xml:space="preserve"> </w:t>
      </w:r>
      <w:r w:rsidRPr="006B200F">
        <w:t xml:space="preserve">told me he disliked the tediousness of long, sit-down dinners </w:t>
      </w:r>
      <w:r w:rsidR="00537BB8">
        <w:t>such as the one at the Duke of Middlecastle’s house,</w:t>
      </w:r>
      <w:r w:rsidRPr="006B200F">
        <w:t xml:space="preserve"> I said he must give one himself.”</w:t>
      </w:r>
    </w:p>
    <w:p w:rsidR="00EB7446" w:rsidRDefault="008A5C9F" w:rsidP="00A540C5">
      <w:pPr>
        <w:pStyle w:val="Body-TextTx"/>
      </w:pPr>
      <w:r w:rsidRPr="006B200F">
        <w:t>Julia’s eyes widened</w:t>
      </w:r>
      <w:r w:rsidR="00537BB8">
        <w:t xml:space="preserve"> with surprise</w:t>
      </w:r>
      <w:r w:rsidRPr="006B200F">
        <w:t>. “You didn’t.”</w:t>
      </w:r>
    </w:p>
    <w:p w:rsidR="00EB7446" w:rsidRDefault="008A5C9F" w:rsidP="00A540C5">
      <w:pPr>
        <w:pStyle w:val="Body-TextTx"/>
      </w:pPr>
      <w:r w:rsidRPr="006B200F">
        <w:t xml:space="preserve">Brina laughed. “I did. The date’s been set </w:t>
      </w:r>
      <w:r w:rsidR="00537BB8">
        <w:t xml:space="preserve">for the evening before the last ball of the Season. </w:t>
      </w:r>
      <w:r w:rsidR="0090629B">
        <w:t xml:space="preserve">There simply was no time before then. </w:t>
      </w:r>
      <w:r w:rsidRPr="006B200F">
        <w:t>I’m working on the guest list. Hopefully, it will also smooth over some of the feathers he ruffled for not responding to the duchess</w:t>
      </w:r>
      <w:r w:rsidR="008E4404">
        <w:t>’</w:t>
      </w:r>
      <w:r w:rsidR="0090629B">
        <w:t xml:space="preserve"> dinner party and then attending.”</w:t>
      </w:r>
    </w:p>
    <w:p w:rsidR="00EB7446" w:rsidRDefault="008A5C9F" w:rsidP="00A540C5">
      <w:pPr>
        <w:pStyle w:val="Body-TextTx"/>
      </w:pPr>
      <w:r w:rsidRPr="006B200F">
        <w:t>“</w:t>
      </w:r>
      <w:r w:rsidR="0090629B">
        <w:t xml:space="preserve">This was a </w:t>
      </w:r>
      <w:r w:rsidRPr="006B200F">
        <w:t>clever</w:t>
      </w:r>
      <w:r w:rsidR="0090629B">
        <w:t xml:space="preserve"> idea</w:t>
      </w:r>
      <w:r w:rsidRPr="006B200F">
        <w:t>.”</w:t>
      </w:r>
    </w:p>
    <w:p w:rsidR="00EB7446" w:rsidRDefault="008A5C9F" w:rsidP="00A540C5">
      <w:pPr>
        <w:pStyle w:val="Body-TextTx"/>
      </w:pPr>
      <w:r w:rsidRPr="006B200F">
        <w:t xml:space="preserve">“I’m not sure how clever it was. Though his sister will be his hostess, I </w:t>
      </w:r>
      <w:r w:rsidR="0090629B">
        <w:t xml:space="preserve">am </w:t>
      </w:r>
      <w:r w:rsidRPr="006B200F">
        <w:t xml:space="preserve">doing </w:t>
      </w:r>
      <w:r w:rsidR="0090629B">
        <w:t xml:space="preserve">all </w:t>
      </w:r>
      <w:r w:rsidRPr="006B200F">
        <w:t>of the planning</w:t>
      </w:r>
      <w:r w:rsidR="0090629B">
        <w:t xml:space="preserve"> which, of course, takes time.</w:t>
      </w:r>
      <w:r w:rsidRPr="006B200F">
        <w:t>”</w:t>
      </w:r>
    </w:p>
    <w:p w:rsidR="00EB7446" w:rsidRDefault="008A5C9F" w:rsidP="00A540C5">
      <w:pPr>
        <w:pStyle w:val="Body-TextTx"/>
      </w:pPr>
      <w:r w:rsidRPr="006B200F">
        <w:t>“Have you seen him since the dinner?”</w:t>
      </w:r>
    </w:p>
    <w:p w:rsidR="00EB7446" w:rsidRDefault="008A5C9F" w:rsidP="00A540C5">
      <w:pPr>
        <w:pStyle w:val="Body-TextTx"/>
      </w:pPr>
      <w:r w:rsidRPr="006B200F">
        <w:t xml:space="preserve">Curls of pleasure tumbled in </w:t>
      </w:r>
      <w:r w:rsidR="0090629B">
        <w:t>Brina’s</w:t>
      </w:r>
      <w:r w:rsidRPr="006B200F">
        <w:t xml:space="preserve"> stomach</w:t>
      </w:r>
      <w:r w:rsidR="0090629B">
        <w:t xml:space="preserve"> and she stopped walking</w:t>
      </w:r>
      <w:r w:rsidRPr="006B200F">
        <w:t>. “I saw him briefly last night at the Windhams’ party and a couple of days ago we went for a ride in the park.”</w:t>
      </w:r>
    </w:p>
    <w:p w:rsidR="00EB7446" w:rsidRDefault="008A5C9F" w:rsidP="00A540C5">
      <w:pPr>
        <w:pStyle w:val="Body-TextTx"/>
      </w:pPr>
      <w:r w:rsidRPr="006B200F">
        <w:t>“Hmm. Carriage or horse?”</w:t>
      </w:r>
    </w:p>
    <w:p w:rsidR="00EB7446" w:rsidRDefault="008A5C9F" w:rsidP="00A540C5">
      <w:pPr>
        <w:pStyle w:val="Body-TextTx"/>
      </w:pPr>
      <w:r w:rsidRPr="006B200F">
        <w:t xml:space="preserve">“Horse,” Brina said </w:t>
      </w:r>
      <w:r w:rsidR="00EC2B45" w:rsidRPr="006B200F">
        <w:t>and started slowly walking up the stone path that led to her parents</w:t>
      </w:r>
      <w:r w:rsidR="00EC2B45">
        <w:t>’</w:t>
      </w:r>
      <w:r w:rsidR="00EC2B45" w:rsidRPr="006B200F">
        <w:t xml:space="preserve"> </w:t>
      </w:r>
      <w:r w:rsidR="00EC2B45" w:rsidRPr="006B200F">
        <w:lastRenderedPageBreak/>
        <w:t>front door.</w:t>
      </w:r>
      <w:r w:rsidRPr="006B200F">
        <w:t xml:space="preserve"> “I </w:t>
      </w:r>
      <w:r w:rsidR="0090629B">
        <w:t xml:space="preserve">don’t remember </w:t>
      </w:r>
      <w:r w:rsidRPr="006B200F">
        <w:t>enjoy</w:t>
      </w:r>
      <w:r w:rsidR="0090629B">
        <w:t>ing</w:t>
      </w:r>
      <w:r w:rsidRPr="006B200F">
        <w:t xml:space="preserve"> riding </w:t>
      </w:r>
      <w:r w:rsidR="0090629B">
        <w:t>so</w:t>
      </w:r>
      <w:r w:rsidRPr="006B200F">
        <w:t xml:space="preserve"> much</w:t>
      </w:r>
      <w:r w:rsidR="0090629B">
        <w:t>.</w:t>
      </w:r>
      <w:r w:rsidRPr="006B200F">
        <w:t xml:space="preserve"> I’m glad he reintroduced me to it. There’s something peaceful and comforting about it. The animal is warm, gentle and very easy to guide.”</w:t>
      </w:r>
    </w:p>
    <w:p w:rsidR="00EB7446" w:rsidRDefault="008A5C9F" w:rsidP="00A540C5">
      <w:pPr>
        <w:pStyle w:val="Body-TextTx"/>
      </w:pPr>
      <w:r w:rsidRPr="006B200F">
        <w:t>“And what about the earl? Is he all those things? Comforting, gentle and easy to guide?”</w:t>
      </w:r>
    </w:p>
    <w:p w:rsidR="00EB7446" w:rsidRDefault="008A5C9F" w:rsidP="00A540C5">
      <w:pPr>
        <w:pStyle w:val="Body-TextTx"/>
      </w:pPr>
      <w:r w:rsidRPr="006B200F">
        <w:t>Brina stopped</w:t>
      </w:r>
      <w:r w:rsidR="0090629B">
        <w:t>.</w:t>
      </w:r>
      <w:r w:rsidR="0090629B" w:rsidRPr="0090629B">
        <w:t xml:space="preserve"> </w:t>
      </w:r>
      <w:r w:rsidRPr="006B200F">
        <w:t xml:space="preserve">“Not in the least,” she answered quickly, but frowned when she immediately remembered the gentle touch of his fingers against her cheek, the tenderness of soft kisses and caress of his hands on her breasts. Every time she had such thoughts, she wanted to be with him. “Well, he is gentle,” she corrected. </w:t>
      </w:r>
      <w:r w:rsidR="0090629B">
        <w:t>And eager and passionate, too</w:t>
      </w:r>
      <w:r w:rsidR="00CA4E9D">
        <w:t>.</w:t>
      </w:r>
      <w:r w:rsidR="0090629B">
        <w:t xml:space="preserve"> </w:t>
      </w:r>
      <w:r w:rsidRPr="006B200F">
        <w:t>“But no, he’s not comforting because he disturbs me greatly. Continuously. In many ways. And he certainly isn’t easy to guide</w:t>
      </w:r>
      <w:r w:rsidR="00136269">
        <w:t>—</w:t>
      </w:r>
      <w:r w:rsidRPr="006B200F">
        <w:t>as everyone knows.”</w:t>
      </w:r>
    </w:p>
    <w:p w:rsidR="00EB7446" w:rsidRDefault="008A5C9F" w:rsidP="00A540C5">
      <w:pPr>
        <w:pStyle w:val="Body-TextTx"/>
      </w:pPr>
      <w:r w:rsidRPr="006B200F">
        <w:t>“Sometimes a man can disturb you in a good way. Does he do that?”</w:t>
      </w:r>
    </w:p>
    <w:p w:rsidR="00EB7446" w:rsidRDefault="008A5C9F" w:rsidP="00A540C5">
      <w:pPr>
        <w:pStyle w:val="Body-TextTx"/>
      </w:pPr>
      <w:r w:rsidRPr="006B200F">
        <w:t xml:space="preserve">“Yes,” Brina said casually and walked on up </w:t>
      </w:r>
      <w:r w:rsidR="008E4404">
        <w:t xml:space="preserve">to </w:t>
      </w:r>
      <w:r w:rsidRPr="006B200F">
        <w:t>the door. She opened her reticule and took out the key. She squeezed it into her palm as they stood under the overhang of the small portico. It had been a long time since she’d talk</w:t>
      </w:r>
      <w:r w:rsidR="00CA4E9D">
        <w:t>ed so honestly with Julia and it</w:t>
      </w:r>
      <w:r w:rsidRPr="006B200F">
        <w:t xml:space="preserve"> felt good. “</w:t>
      </w:r>
      <w:r w:rsidR="00CA4E9D">
        <w:t xml:space="preserve">His </w:t>
      </w:r>
      <w:r w:rsidRPr="006B200F">
        <w:t>kisses that make me tingle all the way down to my toes,” she admitted freely.</w:t>
      </w:r>
    </w:p>
    <w:p w:rsidR="00EB7446" w:rsidRDefault="008A5C9F" w:rsidP="00A540C5">
      <w:pPr>
        <w:pStyle w:val="Body-TextTx"/>
      </w:pPr>
      <w:r w:rsidRPr="006B200F">
        <w:t>“Oh,” Julia whispered softly, clearly not expecting such a</w:t>
      </w:r>
      <w:r w:rsidR="00CA4E9D">
        <w:t xml:space="preserve"> heart-felt</w:t>
      </w:r>
      <w:r w:rsidRPr="006B200F">
        <w:t xml:space="preserve"> answer from her. “You know I had wondered if the two of you were—kissing.”</w:t>
      </w:r>
    </w:p>
    <w:p w:rsidR="00EB7446" w:rsidRDefault="008A5C9F" w:rsidP="00A540C5">
      <w:pPr>
        <w:pStyle w:val="Body-TextTx"/>
      </w:pPr>
      <w:r w:rsidRPr="006B200F">
        <w:t>“</w:t>
      </w:r>
      <w:r w:rsidR="00CA4E9D">
        <w:t>How could we not. You know the attraction was there from the beginning. I</w:t>
      </w:r>
      <w:r w:rsidRPr="006B200F">
        <w:t xml:space="preserve">t’s so hard for me to understand,” Brina acknowledged, feeling free to express her struggles. “I’ve always been so adamant no man would ever interest me again. </w:t>
      </w:r>
      <w:r w:rsidR="00CA4E9D">
        <w:t>I truly believed that and</w:t>
      </w:r>
      <w:r w:rsidRPr="006B200F">
        <w:t xml:space="preserve"> for five years no one has. Now, I’m interested. Not for marriage, of course, but kisses and touches and all the rest of it. I can’t explain to you how good it feels to be that close to someone again. To be hugged so tightly, touched passionately and feel so wanted. No more than that. He makes me feel treasured. </w:t>
      </w:r>
      <w:r w:rsidRPr="006B200F">
        <w:lastRenderedPageBreak/>
        <w:t>I could have kept kissing him forever.” She stopped</w:t>
      </w:r>
      <w:r w:rsidR="00CA4E9D">
        <w:t xml:space="preserve"> and laughed at herself</w:t>
      </w:r>
      <w:r w:rsidRPr="006B200F">
        <w:t>. “What am I saying</w:t>
      </w:r>
      <w:r w:rsidR="002357BB">
        <w:t>?</w:t>
      </w:r>
      <w:r w:rsidR="00CA4E9D">
        <w:t xml:space="preserve"> </w:t>
      </w:r>
      <w:r w:rsidRPr="006B200F">
        <w:t>I don’t have to explain any of this</w:t>
      </w:r>
      <w:r w:rsidR="00CA4E9D">
        <w:t xml:space="preserve">. </w:t>
      </w:r>
      <w:r w:rsidRPr="006B200F">
        <w:t>You know what I’m talking about.”</w:t>
      </w:r>
    </w:p>
    <w:p w:rsidR="00EB7446" w:rsidRDefault="008A5C9F" w:rsidP="00A540C5">
      <w:pPr>
        <w:pStyle w:val="Body-TextTx"/>
      </w:pPr>
      <w:r w:rsidRPr="006B200F">
        <w:t>Julia nodded understandingly. “Have you done more than kiss?”</w:t>
      </w:r>
    </w:p>
    <w:p w:rsidR="00EB7446" w:rsidRDefault="008A5C9F" w:rsidP="00A540C5">
      <w:pPr>
        <w:pStyle w:val="Body-TextTx"/>
      </w:pPr>
      <w:r w:rsidRPr="006B200F">
        <w:t>“Not really.” Brina struggled with her thoughts. “Not because I’m not willing. He isn’t.”</w:t>
      </w:r>
    </w:p>
    <w:p w:rsidR="00EB7446" w:rsidRDefault="008A5C9F" w:rsidP="00A540C5">
      <w:pPr>
        <w:pStyle w:val="Body-TextTx"/>
      </w:pPr>
      <w:r w:rsidRPr="006B200F">
        <w:t>Julia frowned in disbelief. “You can’t mean that?”</w:t>
      </w:r>
    </w:p>
    <w:p w:rsidR="00EB7446" w:rsidRDefault="008A5C9F" w:rsidP="00A540C5">
      <w:pPr>
        <w:pStyle w:val="Body-TextTx"/>
      </w:pPr>
      <w:r w:rsidRPr="006B200F">
        <w:t>“It’s true.” It had happened more than once but no need to tell that. “He reminded me that I had made him promise there would be no women and he included me in that promise.”</w:t>
      </w:r>
    </w:p>
    <w:p w:rsidR="00EB7446" w:rsidRDefault="008A5C9F" w:rsidP="00A540C5">
      <w:pPr>
        <w:pStyle w:val="Body-TextTx"/>
      </w:pPr>
      <w:r w:rsidRPr="006B200F">
        <w:t>Julia twisted her lips around a couple of times, trying not to smile. “</w:t>
      </w:r>
      <w:r w:rsidR="008A00A8">
        <w:t>He’s making you suffer from your own rule?”</w:t>
      </w:r>
    </w:p>
    <w:p w:rsidR="00EB7446" w:rsidRDefault="008A5C9F" w:rsidP="00A540C5">
      <w:pPr>
        <w:pStyle w:val="Body-TextTx"/>
      </w:pPr>
      <w:r w:rsidRPr="006B200F">
        <w:t>“Yes</w:t>
      </w:r>
      <w:r w:rsidR="008A00A8">
        <w:t>,” she exclaimed softly</w:t>
      </w:r>
      <w:r w:rsidRPr="006B200F">
        <w:t xml:space="preserve">. </w:t>
      </w:r>
      <w:r w:rsidR="008A00A8">
        <w:t>“</w:t>
      </w:r>
      <w:r w:rsidRPr="006B200F">
        <w:t xml:space="preserve">When I was in his arms, I wasn’t even thinking about our bargain. It was the farthest thing from my mind. Just enjoying how utterly wonderful he was making me feel. But, </w:t>
      </w:r>
      <w:r w:rsidR="008A00A8">
        <w:t xml:space="preserve">of course </w:t>
      </w:r>
      <w:r w:rsidRPr="006B200F">
        <w:t xml:space="preserve">that’s not </w:t>
      </w:r>
      <w:r w:rsidR="008A00A8">
        <w:t>the only reason he</w:t>
      </w:r>
      <w:r w:rsidRPr="006B200F">
        <w:t xml:space="preserve"> disturbs me</w:t>
      </w:r>
      <w:r w:rsidR="008A00A8">
        <w:t>. It’s</w:t>
      </w:r>
      <w:r w:rsidRPr="006B200F">
        <w:t xml:space="preserve"> </w:t>
      </w:r>
      <w:r w:rsidR="008A00A8">
        <w:t xml:space="preserve">getting closer to the end of </w:t>
      </w:r>
      <w:r w:rsidRPr="006B200F">
        <w:t>the Season and I haven’t heard one slip of gossip from anyone accusing him of gambling, drinking or anything else. That night at the ball when I was making all those demands, I truly didn’t believe he could make it through the night without a glass of wine or a card in his hands.”</w:t>
      </w:r>
    </w:p>
    <w:p w:rsidR="00B975CC" w:rsidRDefault="008A5C9F" w:rsidP="00A540C5">
      <w:pPr>
        <w:pStyle w:val="Body-TextTx"/>
      </w:pPr>
      <w:r w:rsidRPr="006B200F">
        <w:t>“Garrett hasn’t heard anything either. I’ve queried him a</w:t>
      </w:r>
      <w:r w:rsidR="008A00A8">
        <w:t>bout what</w:t>
      </w:r>
      <w:r w:rsidRPr="006B200F">
        <w:t xml:space="preserve"> gossip </w:t>
      </w:r>
      <w:r w:rsidR="008A00A8">
        <w:t xml:space="preserve">is </w:t>
      </w:r>
      <w:r w:rsidRPr="006B200F">
        <w:t>making the rounds in the clubs. He said Blacknight has been seen in the evenings, but he only talks with friends and watches others play their cards or billiards. If a man’s not going to drink or gamble there isn’t much reason for him to spend a lot of time at the clubs. The problem is that you don’t know what he might be doing in the privacy of his home. Who’s to say he’s not emptying the decanter every night?”</w:t>
      </w:r>
    </w:p>
    <w:p w:rsidR="00EB7446" w:rsidRDefault="008A5C9F" w:rsidP="00A540C5">
      <w:pPr>
        <w:pStyle w:val="Body-TextTx"/>
      </w:pPr>
      <w:r w:rsidRPr="006B200F">
        <w:t>“You’re right, of course,” she</w:t>
      </w:r>
      <w:r w:rsidR="008A00A8">
        <w:t xml:space="preserve"> said, with some ambivalence</w:t>
      </w:r>
      <w:r w:rsidRPr="006B200F">
        <w:t xml:space="preserve">. </w:t>
      </w:r>
      <w:r w:rsidR="008A00A8">
        <w:t xml:space="preserve">He </w:t>
      </w:r>
      <w:r w:rsidRPr="006B200F">
        <w:t>could be doing</w:t>
      </w:r>
      <w:r w:rsidR="008A00A8">
        <w:t xml:space="preserve"> that</w:t>
      </w:r>
      <w:r w:rsidRPr="006B200F">
        <w:t xml:space="preserve">, but it didn’t feel right to Brina that he </w:t>
      </w:r>
      <w:r w:rsidR="008A00A8">
        <w:t>might be</w:t>
      </w:r>
      <w:r w:rsidRPr="006B200F">
        <w:t xml:space="preserve"> cheating on their bargain in private. “I can’t accuse </w:t>
      </w:r>
      <w:r w:rsidRPr="006B200F">
        <w:lastRenderedPageBreak/>
        <w:t>him unless someone comes forward with proof they’ve seen or heard of him breaking our bargain. And believe me, I know men have tried to catch him in the act.</w:t>
      </w:r>
      <w:r w:rsidR="001025E0">
        <w:t xml:space="preserve"> Imagine someone watching your every step.</w:t>
      </w:r>
      <w:r w:rsidRPr="006B200F">
        <w:t>”</w:t>
      </w:r>
    </w:p>
    <w:p w:rsidR="00EB7446" w:rsidRDefault="008A5C9F" w:rsidP="00A540C5">
      <w:pPr>
        <w:pStyle w:val="Body-TextTx"/>
      </w:pPr>
      <w:r w:rsidRPr="006B200F">
        <w:t xml:space="preserve">The lock gave way, Brina pushed open the door and stepped inside. The house was cold and quiet as </w:t>
      </w:r>
      <w:r w:rsidR="008E4404">
        <w:t xml:space="preserve">a </w:t>
      </w:r>
      <w:r w:rsidRPr="006B200F">
        <w:t xml:space="preserve">mouse creeping across a floor. For a moment, Brina missed her mother and wished she’d been there to greet them. She shook off the soft feeling </w:t>
      </w:r>
      <w:r w:rsidR="001025E0">
        <w:t xml:space="preserve">of love </w:t>
      </w:r>
      <w:r w:rsidRPr="006B200F">
        <w:t>and placed her reticule on the side table.</w:t>
      </w:r>
    </w:p>
    <w:p w:rsidR="00EB7446" w:rsidRDefault="008A5C9F" w:rsidP="00A540C5">
      <w:pPr>
        <w:pStyle w:val="Body-TextTx"/>
      </w:pPr>
      <w:r w:rsidRPr="006B200F">
        <w:t>“My riding boots are in the wardrobe upstairs. I’ll get those first. My mother’s easel and painting supplies are in</w:t>
      </w:r>
      <w:r w:rsidR="00136269">
        <w:t>—</w:t>
      </w:r>
      <w:r w:rsidRPr="006B200F">
        <w:t>”</w:t>
      </w:r>
    </w:p>
    <w:p w:rsidR="00EB7446" w:rsidRDefault="008A5C9F" w:rsidP="00A540C5">
      <w:pPr>
        <w:pStyle w:val="Body-TextTx"/>
      </w:pPr>
      <w:r w:rsidRPr="006B200F">
        <w:t>Brina heard footsteps and, at the same time, saw the shadow of a man coming down the corridor. Startled, she spun to see Harper walking toward them with his lively step, happy and jovial as usual.</w:t>
      </w:r>
    </w:p>
    <w:p w:rsidR="00EB7446" w:rsidRDefault="008A5C9F" w:rsidP="00A540C5">
      <w:pPr>
        <w:pStyle w:val="Body-TextTx"/>
      </w:pPr>
      <w:r w:rsidRPr="006B200F">
        <w:t>“Merciful heavens, Harper. I didn’t know anyone was in the house. You frightened me.”</w:t>
      </w:r>
    </w:p>
    <w:p w:rsidR="00EB7446" w:rsidRDefault="008A5C9F" w:rsidP="00A540C5">
      <w:pPr>
        <w:pStyle w:val="Body-TextTx"/>
      </w:pPr>
      <w:r w:rsidRPr="006B200F">
        <w:t>“I didn’t know I was in a frightful state, dear cousin. I’m sorry about that. Must be the wind.” He brushed a hand through his hair and rearranged it. “Is that better? Such a lovely surprise to see you.”</w:t>
      </w:r>
    </w:p>
    <w:p w:rsidR="00EB7446" w:rsidRDefault="008A5C9F" w:rsidP="00A540C5">
      <w:pPr>
        <w:pStyle w:val="Body-TextTx"/>
      </w:pPr>
      <w:r w:rsidRPr="006B200F">
        <w:t>“What are you doing here?” Brina asked, trying to calm her racing heart.</w:t>
      </w:r>
    </w:p>
    <w:p w:rsidR="00EB7446" w:rsidRDefault="008A5C9F" w:rsidP="00A540C5">
      <w:pPr>
        <w:pStyle w:val="Body-TextTx"/>
      </w:pPr>
      <w:r w:rsidRPr="006B200F">
        <w:t>He seemed momentarily at a loss but then spoke up to say, “I stopped by to check on the house and make sure everything was all right.” He grabbed his cloak and swung it over his shoulders and fastened the hook at the neck before reaching down to give her the usual kisses on both cheeks. “Just as your father asked before he left.”</w:t>
      </w:r>
    </w:p>
    <w:p w:rsidR="00EB7446" w:rsidRDefault="008A5C9F" w:rsidP="00A540C5">
      <w:pPr>
        <w:pStyle w:val="Body-TextTx"/>
      </w:pPr>
      <w:r w:rsidRPr="006B200F">
        <w:t xml:space="preserve">Brina tried not to overreact </w:t>
      </w:r>
      <w:r w:rsidR="001025E0">
        <w:t>but it was difficult not to be more than just a little surprised by his presence</w:t>
      </w:r>
      <w:r w:rsidRPr="006B200F">
        <w:t>. “I do remember</w:t>
      </w:r>
      <w:r w:rsidR="001025E0">
        <w:t xml:space="preserve"> he asked you to check on me </w:t>
      </w:r>
      <w:r w:rsidRPr="006B200F">
        <w:t xml:space="preserve">but not </w:t>
      </w:r>
      <w:r w:rsidR="001025E0">
        <w:t xml:space="preserve">that </w:t>
      </w:r>
      <w:r w:rsidRPr="006B200F">
        <w:t>he’d asked you</w:t>
      </w:r>
      <w:r w:rsidR="00E8167A">
        <w:t xml:space="preserve"> to</w:t>
      </w:r>
      <w:r w:rsidRPr="006B200F">
        <w:t xml:space="preserve"> </w:t>
      </w:r>
      <w:r w:rsidRPr="006B200F">
        <w:lastRenderedPageBreak/>
        <w:t>check the house.”</w:t>
      </w:r>
    </w:p>
    <w:p w:rsidR="00EB7446" w:rsidRDefault="008A5C9F" w:rsidP="00A540C5">
      <w:pPr>
        <w:pStyle w:val="Body-TextTx"/>
      </w:pPr>
      <w:r w:rsidRPr="006B200F">
        <w:t>“Didn’t I</w:t>
      </w:r>
      <w:r w:rsidR="001025E0">
        <w:t xml:space="preserve"> tell you</w:t>
      </w:r>
      <w:r w:rsidRPr="006B200F">
        <w:t>?” He queried, putting his finger to his chin and striking a thoughtful pose. “You’re sure? I thought I told you</w:t>
      </w:r>
      <w:r w:rsidR="001025E0">
        <w:t>.”</w:t>
      </w:r>
    </w:p>
    <w:p w:rsidR="00EB7446" w:rsidRDefault="001025E0" w:rsidP="00A540C5">
      <w:pPr>
        <w:pStyle w:val="Body-TextTx"/>
      </w:pPr>
      <w:r>
        <w:t>“No.” And i</w:t>
      </w:r>
      <w:r w:rsidR="008A5C9F" w:rsidRPr="006B200F">
        <w:t>t seemed rather strange for her father to worry</w:t>
      </w:r>
      <w:r>
        <w:t xml:space="preserve"> about the house</w:t>
      </w:r>
      <w:r w:rsidR="008A5C9F" w:rsidRPr="006B200F">
        <w:t>. They lived in the safest section of Mayfair.</w:t>
      </w:r>
    </w:p>
    <w:p w:rsidR="00EB7446" w:rsidRDefault="008A5C9F" w:rsidP="00A540C5">
      <w:pPr>
        <w:pStyle w:val="Body-TextTx"/>
      </w:pPr>
      <w:r w:rsidRPr="006B200F">
        <w:t>“I’m sorry.” He guffawed. “I didn’t make that clear he wanted me to look in on you and the house. Is there a problem? I don’t have to come over, you know. If there</w:t>
      </w:r>
      <w:r w:rsidR="00136269">
        <w:t>—</w:t>
      </w:r>
      <w:r w:rsidRPr="006B200F">
        <w:t>”</w:t>
      </w:r>
    </w:p>
    <w:p w:rsidR="00EB7446" w:rsidRDefault="008A5C9F" w:rsidP="00A540C5">
      <w:pPr>
        <w:pStyle w:val="Body-TextTx"/>
      </w:pPr>
      <w:r w:rsidRPr="006B200F">
        <w:t>“No, there’s no problem. I’m just glad that I understand now. Please, yes, do whatever Papa asked you to do.”</w:t>
      </w:r>
    </w:p>
    <w:p w:rsidR="00EB7446" w:rsidRDefault="008A5C9F" w:rsidP="00A540C5">
      <w:pPr>
        <w:pStyle w:val="Body-TextTx"/>
      </w:pPr>
      <w:r w:rsidRPr="006B200F">
        <w:t>Harper nodded, then turning to Julia said, “How are you Mrs. Stockton? Lovely to see you again.”</w:t>
      </w:r>
    </w:p>
    <w:p w:rsidR="00EB7446" w:rsidRDefault="008A5C9F" w:rsidP="00A540C5">
      <w:pPr>
        <w:pStyle w:val="Body-TextTx"/>
      </w:pPr>
      <w:r w:rsidRPr="006B200F">
        <w:t>“I’m good, Harper,” Julia replied. “It’s nice to see you, too. Did you find anything amiss?”</w:t>
      </w:r>
    </w:p>
    <w:p w:rsidR="00EB7446" w:rsidRDefault="008A5C9F" w:rsidP="00A540C5">
      <w:pPr>
        <w:pStyle w:val="Body-TextTx"/>
      </w:pPr>
      <w:r w:rsidRPr="006B200F">
        <w:t xml:space="preserve">“Missing? No, no. </w:t>
      </w:r>
      <w:r w:rsidR="001025E0">
        <w:t>Or did</w:t>
      </w:r>
      <w:r w:rsidRPr="006B200F">
        <w:t xml:space="preserve"> you say amiss? I didn’t look specifically.” He turned back to Brina</w:t>
      </w:r>
      <w:r w:rsidR="001025E0">
        <w:t xml:space="preserve"> and gave her a nervous smile</w:t>
      </w:r>
      <w:r w:rsidRPr="006B200F">
        <w:t>. “I checked all the windows and the doors</w:t>
      </w:r>
      <w:r w:rsidR="001025E0">
        <w:t xml:space="preserve">. They </w:t>
      </w:r>
      <w:r w:rsidRPr="006B200F">
        <w:t>were locked. Everything seemed to be in order. You don’t have to bother to do that now if you don’t want to.”</w:t>
      </w:r>
    </w:p>
    <w:p w:rsidR="00EB7446" w:rsidRDefault="00C23FAF" w:rsidP="00A540C5">
      <w:pPr>
        <w:pStyle w:val="Body-TextTx"/>
      </w:pPr>
      <w:r>
        <w:t xml:space="preserve">Brina tried not to worry about </w:t>
      </w:r>
      <w:r w:rsidR="001025E0">
        <w:t>Harper</w:t>
      </w:r>
      <w:r>
        <w:t xml:space="preserve">’s strange behavior but he had her wondering if all he said was true. She’d never seen him act nervous and on edge. </w:t>
      </w:r>
      <w:r w:rsidR="008A5C9F" w:rsidRPr="006B200F">
        <w:t>“I hadn’t even planned to check and make sure the windows were secure. I only came by to pick up my riding boots and some other things I need.”</w:t>
      </w:r>
    </w:p>
    <w:p w:rsidR="00EB7446" w:rsidRDefault="008A5C9F" w:rsidP="00A540C5">
      <w:pPr>
        <w:pStyle w:val="Body-TextTx"/>
      </w:pPr>
      <w:r w:rsidRPr="006B200F">
        <w:t>“Well, I’ll not stay and hinder you. I’m sure you want to get right to it, so I’ll be on my way.”</w:t>
      </w:r>
    </w:p>
    <w:p w:rsidR="00EB7446" w:rsidRDefault="008A5C9F" w:rsidP="00A540C5">
      <w:pPr>
        <w:pStyle w:val="Body-TextTx"/>
      </w:pPr>
      <w:r w:rsidRPr="006B200F">
        <w:lastRenderedPageBreak/>
        <w:t>“Wait. Before you go, there</w:t>
      </w:r>
      <w:r w:rsidR="00C23FAF">
        <w:t>’s</w:t>
      </w:r>
      <w:r w:rsidRPr="006B200F">
        <w:t xml:space="preserve"> something I’d like to ask you about, if you have time.”</w:t>
      </w:r>
    </w:p>
    <w:p w:rsidR="00EB7446" w:rsidRDefault="00C23FAF" w:rsidP="00A540C5">
      <w:pPr>
        <w:pStyle w:val="Body-TextTx"/>
      </w:pPr>
      <w:r>
        <w:t xml:space="preserve">Harper looked at the front door and said, </w:t>
      </w:r>
      <w:r w:rsidR="008A5C9F" w:rsidRPr="006B200F">
        <w:t>“Yes, of course. Anything.”</w:t>
      </w:r>
    </w:p>
    <w:p w:rsidR="00EB7446" w:rsidRDefault="008A5C9F" w:rsidP="00A540C5">
      <w:pPr>
        <w:pStyle w:val="Body-TextTx"/>
      </w:pPr>
      <w:r w:rsidRPr="006B200F">
        <w:t>“Why don’t I go up to your room and look through your wardrobe for your boots while you two talk.”</w:t>
      </w:r>
    </w:p>
    <w:p w:rsidR="00EB7446" w:rsidRDefault="008A5C9F" w:rsidP="00A540C5">
      <w:pPr>
        <w:pStyle w:val="Body-TextTx"/>
      </w:pPr>
      <w:r w:rsidRPr="006B200F">
        <w:t>“Thank you, Julia,” Brina said, and waited until she was at the top of the stairs before turning back to Harper. “Since you are here and we have the time, I thought I’d ask you about Lord Blacknight’s cousin, Mr. Browning.”</w:t>
      </w:r>
    </w:p>
    <w:p w:rsidR="00EB7446" w:rsidRDefault="008A5C9F" w:rsidP="00A540C5">
      <w:pPr>
        <w:pStyle w:val="Body-TextTx"/>
      </w:pPr>
      <w:r w:rsidRPr="006B200F">
        <w:t>Harper clasped his hands behind his back and kept silent. As if waiting for her to say more.</w:t>
      </w:r>
    </w:p>
    <w:p w:rsidR="00EB7446" w:rsidRDefault="008A5C9F" w:rsidP="00A540C5">
      <w:pPr>
        <w:pStyle w:val="Body-TextTx"/>
      </w:pPr>
      <w:r w:rsidRPr="006B200F">
        <w:t>“I was wondering if perhaps you’d seen him in the past several days.</w:t>
      </w:r>
      <w:r w:rsidR="00B975CC" w:rsidRPr="00B975CC">
        <w:t xml:space="preserve"> </w:t>
      </w:r>
      <w:r w:rsidRPr="006B200F">
        <w:t>The earl and his family have been concerned about him because they don’t know his whereabouts. They hesitate to ask because they don’t want him to think they are checking up on him.”</w:t>
      </w:r>
    </w:p>
    <w:p w:rsidR="00EB7446" w:rsidRDefault="008A5C9F" w:rsidP="00A540C5">
      <w:pPr>
        <w:pStyle w:val="Body-TextTx"/>
      </w:pPr>
      <w:r w:rsidRPr="006B200F">
        <w:t xml:space="preserve">“If that is all it is, I can put his lordship’s and family’s mind at ease. </w:t>
      </w:r>
      <w:r w:rsidR="003E5DB8">
        <w:t xml:space="preserve">I know where he is. </w:t>
      </w:r>
      <w:r w:rsidRPr="006B200F">
        <w:t>He’s been staying with me. I wasn’t aware he hadn’t sent a note around to let his family know</w:t>
      </w:r>
      <w:r w:rsidR="003E5DB8">
        <w:t xml:space="preserve"> he was with a friend</w:t>
      </w:r>
      <w:r w:rsidRPr="006B200F">
        <w:t>.”</w:t>
      </w:r>
    </w:p>
    <w:p w:rsidR="00EB7446" w:rsidRDefault="008A5C9F" w:rsidP="00A540C5">
      <w:pPr>
        <w:pStyle w:val="Body-TextTx"/>
      </w:pPr>
      <w:r w:rsidRPr="006B200F">
        <w:t>Brina didn’t know why but she felt the need to add, “And he’s fine</w:t>
      </w:r>
      <w:r w:rsidR="004E203A">
        <w:t>?</w:t>
      </w:r>
      <w:r w:rsidRPr="006B200F">
        <w:t xml:space="preserve"> I mean</w:t>
      </w:r>
      <w:r w:rsidR="003E5DB8">
        <w:t>,</w:t>
      </w:r>
      <w:r w:rsidRPr="006B200F">
        <w:t xml:space="preserve"> he hasn’t been seen </w:t>
      </w:r>
      <w:r w:rsidR="008E4404">
        <w:t xml:space="preserve">playing or drinking </w:t>
      </w:r>
      <w:r w:rsidRPr="006B200F">
        <w:t>at any of the clubs</w:t>
      </w:r>
      <w:r w:rsidR="008E4404">
        <w:t>,</w:t>
      </w:r>
      <w:r w:rsidRPr="006B200F">
        <w:t xml:space="preserve"> or</w:t>
      </w:r>
      <w:r w:rsidR="008E4404">
        <w:t xml:space="preserve"> that is</w:t>
      </w:r>
      <w:r w:rsidRPr="006B200F">
        <w:t xml:space="preserve"> not last when I spoke to the earl.”</w:t>
      </w:r>
    </w:p>
    <w:p w:rsidR="00EB7446" w:rsidRDefault="003E5DB8" w:rsidP="00A540C5">
      <w:pPr>
        <w:pStyle w:val="Body-TextTx"/>
      </w:pPr>
      <w:r>
        <w:t>“We don’t always go to the same clubs as the earl</w:t>
      </w:r>
      <w:r w:rsidR="00337C72">
        <w:t>,” he said with an edge to his voice</w:t>
      </w:r>
      <w:r>
        <w:t xml:space="preserve">. </w:t>
      </w:r>
      <w:r w:rsidR="00337C72">
        <w:t>“</w:t>
      </w:r>
      <w:r>
        <w:t>We’re not in the same class with our skills or our money.”</w:t>
      </w:r>
    </w:p>
    <w:p w:rsidR="00EB7446" w:rsidRDefault="00337C72" w:rsidP="00A540C5">
      <w:pPr>
        <w:pStyle w:val="Body-TextTx"/>
      </w:pPr>
      <w:r>
        <w:t xml:space="preserve">Clearly there was a bit of jealousy in that remark that startled her but she let it pass. </w:t>
      </w:r>
      <w:r w:rsidR="003E5DB8">
        <w:t>“All right, I’ll tell Lord Blacknight he’s well and staying with you.”</w:t>
      </w:r>
    </w:p>
    <w:p w:rsidR="00EB7446" w:rsidRDefault="008A5C9F" w:rsidP="00A540C5">
      <w:pPr>
        <w:pStyle w:val="Body-TextTx"/>
      </w:pPr>
      <w:r w:rsidRPr="006B200F">
        <w:t xml:space="preserve">Harper studied on what she said. </w:t>
      </w:r>
      <w:r w:rsidR="003E5DB8">
        <w:t xml:space="preserve">The more he studied, the more serious his expression grew. </w:t>
      </w:r>
      <w:r w:rsidR="00C23FAF">
        <w:t xml:space="preserve">She was beginning to wonder if this kind of behavior was the reason her father had asked </w:t>
      </w:r>
      <w:r w:rsidR="00C23FAF">
        <w:lastRenderedPageBreak/>
        <w:t>her to keep up with him.</w:t>
      </w:r>
    </w:p>
    <w:p w:rsidR="00EB7446" w:rsidRDefault="008A5C9F" w:rsidP="00A540C5">
      <w:pPr>
        <w:pStyle w:val="Body-TextTx"/>
      </w:pPr>
      <w:r w:rsidRPr="006B200F">
        <w:t xml:space="preserve">“I’d rather you not tell Lord Blacknight you spoke with me about </w:t>
      </w:r>
      <w:r w:rsidR="003E5DB8">
        <w:t xml:space="preserve">any of </w:t>
      </w:r>
      <w:r w:rsidRPr="006B200F">
        <w:t>this</w:t>
      </w:r>
      <w:r w:rsidR="00C23FAF">
        <w:t>, Brina</w:t>
      </w:r>
      <w:r w:rsidRPr="006B200F">
        <w:t>. I’ll see that Robert sends a note to his father or the earl</w:t>
      </w:r>
      <w:r w:rsidR="003E5DB8">
        <w:t xml:space="preserve"> that all is fine and let that stand</w:t>
      </w:r>
      <w:r w:rsidRPr="006B200F">
        <w:t>.”</w:t>
      </w:r>
    </w:p>
    <w:p w:rsidR="00EB7446" w:rsidRDefault="008A5C9F" w:rsidP="00A540C5">
      <w:pPr>
        <w:pStyle w:val="Body-TextTx"/>
      </w:pPr>
      <w:r w:rsidRPr="006B200F">
        <w:t>“Why shouldn’t they know</w:t>
      </w:r>
      <w:r w:rsidR="00C23FAF">
        <w:t xml:space="preserve"> he’s with you</w:t>
      </w:r>
      <w:r w:rsidR="004E203A">
        <w:t>?</w:t>
      </w:r>
      <w:r w:rsidRPr="006B200F">
        <w:t>”</w:t>
      </w:r>
      <w:r w:rsidR="00C23FAF">
        <w:t xml:space="preserve"> she questioned, not appreciating his reticence on this subject.</w:t>
      </w:r>
    </w:p>
    <w:p w:rsidR="00EB7446" w:rsidRDefault="008A5C9F" w:rsidP="00A540C5">
      <w:pPr>
        <w:pStyle w:val="Body-TextTx"/>
      </w:pPr>
      <w:r w:rsidRPr="006B200F">
        <w:t>“</w:t>
      </w:r>
      <w:r w:rsidR="003E5DB8">
        <w:t>You’ve always been like a sister to me haven’t you?” He smiled</w:t>
      </w:r>
      <w:r w:rsidR="00C23FAF">
        <w:t xml:space="preserve"> sweetly and suddenly seemed the Harper she knew.</w:t>
      </w:r>
      <w:r w:rsidR="003E5DB8">
        <w:t xml:space="preserve"> “And because you are, I’m going to tell you </w:t>
      </w:r>
      <w:r w:rsidR="00C23FAF">
        <w:t xml:space="preserve">the truth of it all. This </w:t>
      </w:r>
      <w:r w:rsidRPr="006B200F">
        <w:t>mustn’t go any further.</w:t>
      </w:r>
      <w:r w:rsidR="00F947E6">
        <w:t xml:space="preserve"> Promise?”</w:t>
      </w:r>
    </w:p>
    <w:p w:rsidR="00EB7446" w:rsidRDefault="00F947E6" w:rsidP="00A540C5">
      <w:pPr>
        <w:pStyle w:val="Body-TextTx"/>
      </w:pPr>
      <w:r>
        <w:t>Did she have a choice if she wanted to know? She nodded.</w:t>
      </w:r>
    </w:p>
    <w:p w:rsidR="00EB7446" w:rsidRDefault="00F947E6" w:rsidP="00A540C5">
      <w:pPr>
        <w:pStyle w:val="Body-TextTx"/>
      </w:pPr>
      <w:r>
        <w:t>“</w:t>
      </w:r>
      <w:r w:rsidR="008A5C9F" w:rsidRPr="006B200F">
        <w:t xml:space="preserve">After a late night of more than a few ales and a pint of wine, </w:t>
      </w:r>
      <w:r w:rsidR="003E5DB8">
        <w:t>Robert</w:t>
      </w:r>
      <w:r w:rsidR="008A5C9F" w:rsidRPr="006B200F">
        <w:t xml:space="preserve"> took a fall and banged himself around</w:t>
      </w:r>
      <w:r>
        <w:t xml:space="preserve"> quite badly</w:t>
      </w:r>
      <w:r w:rsidR="008A5C9F" w:rsidRPr="006B200F">
        <w:t>. Bruised his ribs and gave himself a cut lip and black eye. But he’s fine now.”</w:t>
      </w:r>
    </w:p>
    <w:p w:rsidR="00EB7446" w:rsidRDefault="00CC286C" w:rsidP="00A540C5">
      <w:pPr>
        <w:pStyle w:val="Body-TextTx"/>
      </w:pPr>
      <w:r>
        <w:t xml:space="preserve">That news sent a chill up her spine. </w:t>
      </w:r>
      <w:r w:rsidR="00F947E6">
        <w:t xml:space="preserve">Brina was suddenly reminded of when Harper’s lip and mouth showed the same signs and her worry grew. </w:t>
      </w:r>
      <w:r w:rsidR="008A5C9F" w:rsidRPr="006B200F">
        <w:t>“That sounds serious and painful. Why didn’t he just go home?”</w:t>
      </w:r>
    </w:p>
    <w:p w:rsidR="00B975CC" w:rsidRDefault="008A5C9F" w:rsidP="00A540C5">
      <w:pPr>
        <w:pStyle w:val="Body-TextTx"/>
      </w:pPr>
      <w:r w:rsidRPr="006B200F">
        <w:t>“Who am I to say?</w:t>
      </w:r>
      <w:r w:rsidR="00F947E6">
        <w:t>” he answered with a wave of his hands. “</w:t>
      </w:r>
      <w:r w:rsidRPr="006B200F">
        <w:t xml:space="preserve">He came to me and I took him in. And he is better. I don’t think he wanted his family seeing him </w:t>
      </w:r>
      <w:r w:rsidR="003E5DB8">
        <w:t>swollen and in pain</w:t>
      </w:r>
      <w:r w:rsidRPr="006B200F">
        <w:t>. Things like that can be embarrassing—for a young man to be so clumsy. They needn’t be concerned for him. He’s going to be fine</w:t>
      </w:r>
      <w:r w:rsidR="00F947E6">
        <w:t>. Best</w:t>
      </w:r>
      <w:r w:rsidRPr="006B200F">
        <w:t xml:space="preserve"> to get </w:t>
      </w:r>
      <w:r w:rsidR="003E5DB8">
        <w:t xml:space="preserve">the </w:t>
      </w:r>
      <w:r w:rsidR="004E203A">
        <w:t xml:space="preserve">worst </w:t>
      </w:r>
      <w:r w:rsidRPr="006B200F">
        <w:t xml:space="preserve">past </w:t>
      </w:r>
      <w:r w:rsidR="003E5DB8">
        <w:t xml:space="preserve">him before they </w:t>
      </w:r>
      <w:r w:rsidRPr="006B200F">
        <w:t>see him</w:t>
      </w:r>
      <w:r w:rsidR="003E5DB8">
        <w:t>, right</w:t>
      </w:r>
      <w:r w:rsidR="00F947E6">
        <w:t>?</w:t>
      </w:r>
      <w:r w:rsidRPr="006B200F">
        <w:t xml:space="preserve"> He’ll </w:t>
      </w:r>
      <w:r w:rsidR="00F947E6">
        <w:t>go</w:t>
      </w:r>
      <w:r w:rsidRPr="006B200F">
        <w:t xml:space="preserve"> home in a few days.</w:t>
      </w:r>
      <w:r w:rsidR="00F947E6">
        <w:t>” He took a step closer to her. “</w:t>
      </w:r>
      <w:r w:rsidRPr="006B200F">
        <w:t xml:space="preserve">You keep this quiet and I’ll make sure his family knows he’s </w:t>
      </w:r>
      <w:r w:rsidR="009E20A0">
        <w:t xml:space="preserve">safe with a friend but I can’t have </w:t>
      </w:r>
      <w:r w:rsidR="008E4404">
        <w:t xml:space="preserve">them </w:t>
      </w:r>
      <w:r w:rsidR="009E20A0">
        <w:t>coming to my place to see him.</w:t>
      </w:r>
      <w:r w:rsidRPr="006B200F">
        <w:t>”</w:t>
      </w:r>
    </w:p>
    <w:p w:rsidR="00EB7446" w:rsidRDefault="008A5C9F" w:rsidP="00A540C5">
      <w:pPr>
        <w:pStyle w:val="Body-TextTx"/>
      </w:pPr>
      <w:r w:rsidRPr="006B200F">
        <w:t xml:space="preserve">“All right,” she said, </w:t>
      </w:r>
      <w:r w:rsidR="00F947E6">
        <w:t xml:space="preserve">as a shiver </w:t>
      </w:r>
      <w:r w:rsidRPr="006B200F">
        <w:t xml:space="preserve">of unease </w:t>
      </w:r>
      <w:r w:rsidR="00F947E6">
        <w:t xml:space="preserve">affected her whole body. Something wasn’t </w:t>
      </w:r>
      <w:r w:rsidR="00F947E6">
        <w:lastRenderedPageBreak/>
        <w:t xml:space="preserve">right </w:t>
      </w:r>
      <w:r w:rsidRPr="006B200F">
        <w:t xml:space="preserve">about Harper’s story. </w:t>
      </w:r>
      <w:r w:rsidR="00F947E6">
        <w:t xml:space="preserve">She didn’t think a </w:t>
      </w:r>
      <w:r w:rsidRPr="006B200F">
        <w:t xml:space="preserve">young man </w:t>
      </w:r>
      <w:r w:rsidR="00F947E6">
        <w:t xml:space="preserve">could </w:t>
      </w:r>
      <w:r w:rsidRPr="006B200F">
        <w:t>fall and hurt himself that badly</w:t>
      </w:r>
      <w:r w:rsidR="008E4404">
        <w:t>.</w:t>
      </w:r>
      <w:r w:rsidRPr="006B200F">
        <w:t xml:space="preserve"> “I’m glad I mentioned it, and I’ll stay quiet.”</w:t>
      </w:r>
    </w:p>
    <w:p w:rsidR="00EB7446" w:rsidRDefault="008A5C9F" w:rsidP="00A540C5">
      <w:pPr>
        <w:pStyle w:val="Body-TextTx"/>
      </w:pPr>
      <w:r w:rsidRPr="006B200F">
        <w:t>“</w:t>
      </w:r>
      <w:r w:rsidR="00F947E6">
        <w:t>I knew you would. I trust you.” He gave her another genuine smile. “</w:t>
      </w:r>
      <w:r w:rsidRPr="006B200F">
        <w:t>I’ll be off now.”</w:t>
      </w:r>
    </w:p>
    <w:p w:rsidR="00EB7446" w:rsidRDefault="008A5C9F" w:rsidP="00A540C5">
      <w:pPr>
        <w:pStyle w:val="Body-TextTx"/>
      </w:pPr>
      <w:r w:rsidRPr="006B200F">
        <w:t>“One more thing before you go,” she said,</w:t>
      </w:r>
      <w:r w:rsidR="00CC286C">
        <w:t xml:space="preserve"> hoping she wouldn’t sound as suspicious as she felt.</w:t>
      </w:r>
      <w:r w:rsidRPr="006B200F">
        <w:t xml:space="preserve"> “I wanted to know </w:t>
      </w:r>
      <w:r w:rsidR="00CC286C">
        <w:t xml:space="preserve">what happened </w:t>
      </w:r>
      <w:r w:rsidRPr="006B200F">
        <w:t>about the card club you were looking to join. You seemed very excited about it. Did all that work out to your satisfaction?”</w:t>
      </w:r>
    </w:p>
    <w:p w:rsidR="00EB7446" w:rsidRDefault="008A5C9F" w:rsidP="00A540C5">
      <w:pPr>
        <w:pStyle w:val="Body-TextTx"/>
      </w:pPr>
      <w:r w:rsidRPr="006B200F">
        <w:t xml:space="preserve">“Not yet. Mr. Remick is open to my joining and considering the possibility. </w:t>
      </w:r>
      <w:r w:rsidR="00CC286C">
        <w:t>He’s quite skilled and is teaching me a few tricks about the games. I</w:t>
      </w:r>
      <w:r w:rsidRPr="006B200F">
        <w:t xml:space="preserve"> should be hearing from him soon.”</w:t>
      </w:r>
    </w:p>
    <w:p w:rsidR="00EB7446" w:rsidRDefault="008A5C9F" w:rsidP="00A540C5">
      <w:pPr>
        <w:pStyle w:val="Body-TextTx"/>
      </w:pPr>
      <w:r w:rsidRPr="006B200F">
        <w:t>“Good</w:t>
      </w:r>
      <w:r w:rsidR="00CC286C">
        <w:t>,” she said, but really didn’t feel it was</w:t>
      </w:r>
      <w:r w:rsidRPr="006B200F">
        <w:t xml:space="preserve">. </w:t>
      </w:r>
      <w:r w:rsidR="00CC286C">
        <w:t>“</w:t>
      </w:r>
      <w:r w:rsidRPr="006B200F">
        <w:t>And, Mr. Browning?”</w:t>
      </w:r>
    </w:p>
    <w:p w:rsidR="00EB7446" w:rsidRDefault="008A5C9F" w:rsidP="00A540C5">
      <w:pPr>
        <w:pStyle w:val="Body-TextTx"/>
      </w:pPr>
      <w:r w:rsidRPr="006B200F">
        <w:t>Harper smiled with confidence. “He’s already been accepted. We’re finding it’s better to have our own club where we can play with people we know</w:t>
      </w:r>
      <w:r w:rsidR="009E20A0">
        <w:t xml:space="preserve"> are safe.”</w:t>
      </w:r>
    </w:p>
    <w:p w:rsidR="00EB7446" w:rsidRDefault="009E20A0" w:rsidP="00A540C5">
      <w:pPr>
        <w:pStyle w:val="Body-TextTx"/>
      </w:pPr>
      <w:r>
        <w:t>“Safe?</w:t>
      </w:r>
      <w:r w:rsidR="00337C72">
        <w:t xml:space="preserve"> </w:t>
      </w:r>
      <w:r w:rsidR="00825676">
        <w:t xml:space="preserve">That sounds disturbing and </w:t>
      </w:r>
      <w:r w:rsidR="00337C72">
        <w:t>I’m not sure what you mean.</w:t>
      </w:r>
      <w:r>
        <w:t>”</w:t>
      </w:r>
    </w:p>
    <w:p w:rsidR="00EB7446" w:rsidRDefault="009E20A0" w:rsidP="00A540C5">
      <w:pPr>
        <w:pStyle w:val="Body-TextTx"/>
      </w:pPr>
      <w:r>
        <w:t>“</w:t>
      </w:r>
      <w:r w:rsidR="00337C72">
        <w:t>Nothing,” he said with a quick smile</w:t>
      </w:r>
      <w:r w:rsidR="00825676">
        <w:t xml:space="preserve"> and flippant tone</w:t>
      </w:r>
      <w:r w:rsidR="00337C72">
        <w:t xml:space="preserve">. “It was an off-hand remark that meant nothing. </w:t>
      </w:r>
      <w:r>
        <w:t xml:space="preserve">Listen, </w:t>
      </w:r>
      <w:r w:rsidR="008A5C9F" w:rsidRPr="006B200F">
        <w:t>I don’t want to keep you.” He kissed her cheeks again. “Tell Mrs. Stockton how good it was to see her again.”</w:t>
      </w:r>
    </w:p>
    <w:p w:rsidR="00EB7446" w:rsidRDefault="00337C72" w:rsidP="00A540C5">
      <w:pPr>
        <w:pStyle w:val="Body-TextTx"/>
      </w:pPr>
      <w:r>
        <w:t xml:space="preserve">Not giving her time to question him more, he hurried out the door. </w:t>
      </w:r>
      <w:r w:rsidR="008A5C9F" w:rsidRPr="006B200F">
        <w:t xml:space="preserve">Something felt </w:t>
      </w:r>
      <w:r w:rsidR="00CC286C">
        <w:t>wrong but</w:t>
      </w:r>
      <w:r w:rsidR="008A5C9F" w:rsidRPr="006B200F">
        <w:t xml:space="preserve"> she didn’t know what exactly</w:t>
      </w:r>
      <w:r w:rsidR="007622B7">
        <w:t>.</w:t>
      </w:r>
      <w:r w:rsidR="008A5C9F" w:rsidRPr="006B200F">
        <w:t xml:space="preserve"> It just didn’t seem plausible Mr. Browning had a mysterious fall</w:t>
      </w:r>
      <w:r w:rsidR="00CC286C">
        <w:t>,</w:t>
      </w:r>
      <w:r w:rsidR="008A5C9F" w:rsidRPr="006B200F">
        <w:t xml:space="preserve"> and</w:t>
      </w:r>
      <w:r w:rsidR="00CC286C">
        <w:t xml:space="preserve"> the word safe really had her troubled.</w:t>
      </w:r>
    </w:p>
    <w:p w:rsidR="00EB7446" w:rsidRDefault="008A5C9F" w:rsidP="00A540C5">
      <w:pPr>
        <w:pStyle w:val="Body-TextTx"/>
      </w:pPr>
      <w:r w:rsidRPr="006B200F">
        <w:t>Julia came walking down the stairs, holding a pair of dark-brown boots. “These must be the right ones. They are the only pair in your room.”</w:t>
      </w:r>
    </w:p>
    <w:p w:rsidR="00EB7446" w:rsidRDefault="008A5C9F" w:rsidP="00A540C5">
      <w:pPr>
        <w:pStyle w:val="Body-TextTx"/>
      </w:pPr>
      <w:r w:rsidRPr="006B200F">
        <w:t>“Yes, they are. Thank you.”</w:t>
      </w:r>
    </w:p>
    <w:p w:rsidR="00EB7446" w:rsidRDefault="008A5C9F" w:rsidP="00A540C5">
      <w:pPr>
        <w:pStyle w:val="Body-TextTx"/>
      </w:pPr>
      <w:r w:rsidRPr="006B200F">
        <w:t>Julia placed them beside the</w:t>
      </w:r>
      <w:r w:rsidR="00CC286C">
        <w:t xml:space="preserve"> front door</w:t>
      </w:r>
      <w:r w:rsidRPr="006B200F">
        <w:t xml:space="preserve"> and asked, “Did you find out why Harper was here?”</w:t>
      </w:r>
    </w:p>
    <w:p w:rsidR="00EB7446" w:rsidRDefault="008A5C9F" w:rsidP="00A540C5">
      <w:pPr>
        <w:pStyle w:val="Body-TextTx"/>
      </w:pPr>
      <w:r w:rsidRPr="006B200F">
        <w:lastRenderedPageBreak/>
        <w:t>“You heard him,” Brina said, more defensively than she intended</w:t>
      </w:r>
      <w:r w:rsidR="00CC286C">
        <w:t>, but Harper had her afraid to say anything about what she really felt</w:t>
      </w:r>
      <w:r w:rsidRPr="006B200F">
        <w:t>. “To check on the house.”</w:t>
      </w:r>
    </w:p>
    <w:p w:rsidR="00EB7446" w:rsidRDefault="008A5C9F" w:rsidP="00A540C5">
      <w:pPr>
        <w:pStyle w:val="Body-TextTx"/>
      </w:pPr>
      <w:r w:rsidRPr="006B200F">
        <w:t>“No, no, there was more to it than that,” Julia said, not letting Brina off the hook as easily as she’d hoped. “Besides, Harper had something in his coat pocket.”</w:t>
      </w:r>
    </w:p>
    <w:p w:rsidR="00EB7446" w:rsidRDefault="008A5C9F" w:rsidP="00A540C5">
      <w:pPr>
        <w:pStyle w:val="Body-TextTx"/>
      </w:pPr>
      <w:r w:rsidRPr="006B200F">
        <w:t>“What are you talking about?” She gave Julia a curious look. “I didn’t see anything.”</w:t>
      </w:r>
    </w:p>
    <w:p w:rsidR="00EB7446" w:rsidRDefault="008A5C9F" w:rsidP="00A540C5">
      <w:pPr>
        <w:pStyle w:val="Body-TextTx"/>
      </w:pPr>
      <w:r w:rsidRPr="006B200F">
        <w:t>“</w:t>
      </w:r>
      <w:r w:rsidR="00CC286C">
        <w:t>Probably because you were so stunned to see him</w:t>
      </w:r>
      <w:r w:rsidR="00521C09">
        <w:t xml:space="preserve"> at all</w:t>
      </w:r>
      <w:r w:rsidR="00CC286C">
        <w:t xml:space="preserve">. </w:t>
      </w:r>
      <w:r w:rsidRPr="006B200F">
        <w:t>I couldn’t tell what it was. He put his cloak on before he even reached down to give you a kiss. Didn’t you notice how odd that seemed?”</w:t>
      </w:r>
    </w:p>
    <w:p w:rsidR="00EB7446" w:rsidRDefault="008A5C9F" w:rsidP="00A540C5">
      <w:pPr>
        <w:pStyle w:val="Body-TextTx"/>
      </w:pPr>
      <w:r w:rsidRPr="006B200F">
        <w:t xml:space="preserve">Brina hadn’t noticed </w:t>
      </w:r>
      <w:r w:rsidR="005450AB">
        <w:t>but she knew he was clearly hiding things about Mr. Browning and his card club and that had her curious as well as worried, but she didn’t want Julia to know that.</w:t>
      </w:r>
    </w:p>
    <w:p w:rsidR="00EB7446" w:rsidRDefault="008A5C9F" w:rsidP="00A540C5">
      <w:pPr>
        <w:pStyle w:val="Body-TextTx"/>
      </w:pPr>
      <w:r w:rsidRPr="006B200F">
        <w:t>“What could he be hiding, and more to the point, why would he be hiding anything from us? I felt he was acting a little strange. Maybe even a little nervous but so was I. Neither of us expected the other to be here and it was quite unsettling at first.”</w:t>
      </w:r>
    </w:p>
    <w:p w:rsidR="00EB7446" w:rsidRDefault="008A5C9F" w:rsidP="00A540C5">
      <w:pPr>
        <w:pStyle w:val="Body-TextTx"/>
      </w:pPr>
      <w:r w:rsidRPr="006B200F">
        <w:t>“It was that and more,” Julia insisted, refusing to give up stance on the subject.</w:t>
      </w:r>
    </w:p>
    <w:p w:rsidR="00EB7446" w:rsidRDefault="008A5C9F" w:rsidP="00A540C5">
      <w:pPr>
        <w:pStyle w:val="Body-TextTx"/>
      </w:pPr>
      <w:r w:rsidRPr="006B200F">
        <w:t>“You aren’t suggesting he was taking anything from the house, are you?”</w:t>
      </w:r>
      <w:r w:rsidR="005450AB">
        <w:t xml:space="preserve"> Brina said, not willing to go that far with her suspicions</w:t>
      </w:r>
      <w:r w:rsidR="00AF3856">
        <w:t xml:space="preserve"> but agreeing there was cause for concern</w:t>
      </w:r>
      <w:r w:rsidR="005450AB">
        <w:t>.</w:t>
      </w:r>
    </w:p>
    <w:p w:rsidR="00EB7446" w:rsidRDefault="008A5C9F" w:rsidP="00A540C5">
      <w:pPr>
        <w:pStyle w:val="Body-TextTx"/>
      </w:pPr>
      <w:r w:rsidRPr="006B200F">
        <w:t>“I’m only commenting on my observation. I know Harper had something in his pocket and it seemed to me he was trying to hide it with his cloak. I’m not saying he took anything from here. It could have been something he brought into the house with him, but whichever, he didn’t want you to see it and ask about it.”</w:t>
      </w:r>
    </w:p>
    <w:p w:rsidR="00EB7446" w:rsidRDefault="008A5C9F" w:rsidP="00A540C5">
      <w:pPr>
        <w:pStyle w:val="Body-TextTx"/>
      </w:pPr>
      <w:r w:rsidRPr="006B200F">
        <w:t>Suddenly feeling warm, Brina unfastened her cape and laid it on the table with her reticule. She didn’t know what to think. Yes, it was odd Harper was in her parents’ home. It was odd that Mr. Browning had fallen and was convalescing at Harper’s home.</w:t>
      </w:r>
    </w:p>
    <w:p w:rsidR="00EB7446" w:rsidRDefault="008A5C9F" w:rsidP="00A540C5">
      <w:pPr>
        <w:pStyle w:val="Body-TextTx"/>
      </w:pPr>
      <w:r w:rsidRPr="006B200F">
        <w:lastRenderedPageBreak/>
        <w:t>“</w:t>
      </w:r>
      <w:r w:rsidR="00825676">
        <w:t>You may be right,</w:t>
      </w:r>
      <w:r w:rsidRPr="006B200F">
        <w:t>” Brina a</w:t>
      </w:r>
      <w:r w:rsidR="005450AB">
        <w:t>dmitted with some reservation.</w:t>
      </w:r>
      <w:r w:rsidR="00825676">
        <w:t xml:space="preserve"> She’d know</w:t>
      </w:r>
      <w:r w:rsidR="008E4404">
        <w:t>n</w:t>
      </w:r>
      <w:r w:rsidR="00825676">
        <w:t xml:space="preserve"> Harper all her life. She couldn’t start believing the worst of him.</w:t>
      </w:r>
      <w:r w:rsidRPr="006B200F">
        <w:t xml:space="preserve"> </w:t>
      </w:r>
      <w:r w:rsidR="005450AB">
        <w:t>“But I’m not sure what I can do about a young man’s secrets, or habits.</w:t>
      </w:r>
      <w:r w:rsidR="00825676">
        <w:t xml:space="preserve"> And I don’t want to believe he was here for any bad reason.</w:t>
      </w:r>
      <w:r w:rsidR="005450AB">
        <w:t>”</w:t>
      </w:r>
    </w:p>
    <w:p w:rsidR="00EB7446" w:rsidRDefault="00825676" w:rsidP="00A540C5">
      <w:pPr>
        <w:pStyle w:val="Body-TextTx"/>
      </w:pPr>
      <w:r>
        <w:t>Brina</w:t>
      </w:r>
      <w:r w:rsidR="008A5C9F" w:rsidRPr="006B200F">
        <w:t xml:space="preserve"> didn’t like doubting Harper’s story</w:t>
      </w:r>
      <w:r w:rsidR="005450AB">
        <w:t xml:space="preserve"> but this was the second, no third time Harper wasn’t acting himself when he was with her. </w:t>
      </w:r>
      <w:r>
        <w:t xml:space="preserve">And it didn’t help her feelings that Julia had been suspicious, too. </w:t>
      </w:r>
      <w:r w:rsidR="005450AB">
        <w:t xml:space="preserve">Something had turned </w:t>
      </w:r>
      <w:r>
        <w:t>Harper</w:t>
      </w:r>
      <w:r w:rsidR="005450AB">
        <w:t xml:space="preserve"> into a different person.</w:t>
      </w:r>
    </w:p>
    <w:p w:rsidR="00EB7446" w:rsidRDefault="008A5C9F" w:rsidP="00A540C5">
      <w:pPr>
        <w:pStyle w:val="Body-TextTx"/>
      </w:pPr>
      <w:r w:rsidRPr="006B200F">
        <w:t>Julia folded her arms across her chest</w:t>
      </w:r>
      <w:r w:rsidR="005450AB">
        <w:t>,</w:t>
      </w:r>
      <w:r w:rsidRPr="006B200F">
        <w:t xml:space="preserve"> “Then, we’ll leave it at that.”</w:t>
      </w:r>
    </w:p>
    <w:p w:rsidR="00EB7446" w:rsidRDefault="008A5C9F" w:rsidP="00A540C5">
      <w:pPr>
        <w:pStyle w:val="Body-TextTx"/>
      </w:pPr>
      <w:r w:rsidRPr="006B200F">
        <w:t xml:space="preserve">“Yes,” Brina said more confidently than she was feeling. “Let’s do forget about this conversation </w:t>
      </w:r>
      <w:r w:rsidR="00AF3856">
        <w:t xml:space="preserve">with him </w:t>
      </w:r>
      <w:r w:rsidRPr="006B200F">
        <w:t>and put our minds on something far more pleasant while we look through Mama’s painting materials.”</w:t>
      </w:r>
    </w:p>
    <w:p w:rsidR="00EB7446" w:rsidRDefault="008A5C9F" w:rsidP="00A540C5">
      <w:pPr>
        <w:pStyle w:val="Body-TextTx"/>
      </w:pPr>
      <w:r w:rsidRPr="006B200F">
        <w:t>“You lead the way,” Julia said. “I’ll follow.”</w:t>
      </w:r>
    </w:p>
    <w:p w:rsidR="00EB7446" w:rsidRDefault="008A5C9F" w:rsidP="00A540C5">
      <w:pPr>
        <w:pStyle w:val="Body-TextTx"/>
      </w:pPr>
      <w:r w:rsidRPr="006B200F">
        <w:t xml:space="preserve">Brina started down the corridor. She wanted to talk with Zane about this. The earl might be a scoundrel and gambler at heart, but she had no doubt he cared for his cousin. He would want to know that Mr. Browning had been injured. </w:t>
      </w:r>
      <w:r w:rsidR="00AF3856">
        <w:t>Zane had proven he was quite fond of Mr. Browning, b</w:t>
      </w:r>
      <w:r w:rsidRPr="006B200F">
        <w:t xml:space="preserve">ut how could she mention this to him when she’d </w:t>
      </w:r>
      <w:r w:rsidR="00AF3856">
        <w:t>promised</w:t>
      </w:r>
      <w:r w:rsidRPr="006B200F">
        <w:t xml:space="preserve"> Harper she’d keep quiet about </w:t>
      </w:r>
      <w:r w:rsidR="00AF3856">
        <w:t>where he was and the</w:t>
      </w:r>
      <w:r w:rsidRPr="006B200F">
        <w:t xml:space="preserve"> fall?</w:t>
      </w:r>
    </w:p>
    <w:p w:rsidR="00EB7446" w:rsidRDefault="008A5C9F" w:rsidP="00A540C5">
      <w:pPr>
        <w:pStyle w:val="Body-TextTx"/>
      </w:pPr>
      <w:r w:rsidRPr="006B200F">
        <w:t xml:space="preserve">Besides, she couldn’t start relying on the earl. </w:t>
      </w:r>
      <w:r w:rsidR="00227337">
        <w:t>She had enough worries about what she was feeling about him</w:t>
      </w:r>
      <w:r w:rsidR="00AF3856">
        <w:t>, about the approaching end to the Season and what would be expected of her if the earl kept all her mandates.</w:t>
      </w:r>
    </w:p>
    <w:p w:rsidR="00136269" w:rsidRDefault="00AF3856" w:rsidP="00A540C5">
      <w:pPr>
        <w:pStyle w:val="Body-TextTx"/>
      </w:pPr>
      <w:r>
        <w:t>Oh, what a troublesome man he was. If only he hadn’t come into her life and upset it just as she was getting her balance again.</w:t>
      </w:r>
    </w:p>
    <w:p w:rsidR="00D81EAC" w:rsidRPr="00D81EAC" w:rsidRDefault="00D81EAC" w:rsidP="00D81EAC" w14:paraId="6F2981F0">
      <w:pPr>
        <w:pStyle w:val="Section-ChapterSCP"/>
      </w:pPr>
      <w:r w:rsidRPr="00D81EAC">
        <w:lastRenderedPageBreak/>
        <w:t>Chapter</w:t>
      </w:r>
      <w:r w:rsidR="004B0584">
        <w:t xml:space="preserve"> 19</w:t>
      </w:r>
    </w:p>
    <w:p w:rsidR="00EB7446" w:rsidRDefault="008A5C9F" w:rsidP="00D221E5">
      <w:pPr>
        <w:pStyle w:val="TitleTtl"/>
      </w:pPr>
      <w:r w:rsidRPr="006B200F">
        <w:t xml:space="preserve">Chapter </w:t>
      </w:r>
      <w:r w:rsidR="00B975CC" w:rsidRPr="006B200F">
        <w:t>1</w:t>
      </w:r>
      <w:r w:rsidR="00B975CC">
        <w:t>9</w:t>
      </w:r>
    </w:p>
    <w:p w:rsidR="00EB7446" w:rsidRDefault="008A5C9F" w:rsidP="00A540C5">
      <w:pPr>
        <w:pStyle w:val="Body-TextTx"/>
      </w:pPr>
      <w:r w:rsidRPr="006B200F">
        <w:t xml:space="preserve">Zane placed his cup back into the saucer and set his empty plate to the side of the breakfast table. If not for Brina’s unusual terms, he would still be in bed at this hour. Thanks to her, he’d already had a rousing early morning ride in the curricle, followed by over an hour of fencing at his club. Now, he’d just eaten scrambled eggs, toast, and </w:t>
      </w:r>
      <w:r w:rsidR="001B73D3">
        <w:t xml:space="preserve">a </w:t>
      </w:r>
      <w:r w:rsidRPr="006B200F">
        <w:t>thick slice of ham as if he’d been famished.</w:t>
      </w:r>
    </w:p>
    <w:p w:rsidR="00EB7446" w:rsidRDefault="008A5C9F" w:rsidP="00A540C5">
      <w:pPr>
        <w:pStyle w:val="Body-TextTx"/>
      </w:pPr>
      <w:r w:rsidRPr="006B200F">
        <w:t xml:space="preserve">Since he was no longer staying up all night playing cards and sipping on a brandy, he found his energy level during the day had </w:t>
      </w:r>
      <w:r w:rsidR="006B444F">
        <w:t>exceedingly improved. It was amazing how much one could get done in a day—when he went to bed with the chickens—as he’d heard someone once say.</w:t>
      </w:r>
    </w:p>
    <w:p w:rsidR="00EB7446" w:rsidRDefault="006B444F" w:rsidP="00A540C5">
      <w:pPr>
        <w:pStyle w:val="Body-TextTx"/>
      </w:pPr>
      <w:r>
        <w:t>However, all the good things that w</w:t>
      </w:r>
      <w:r w:rsidR="008E4404">
        <w:t>ere</w:t>
      </w:r>
      <w:r>
        <w:t xml:space="preserve"> improving his life couldn’t keep him from missing the stinging taste of a brandy, the satisfaction of winning a hand, or curb his desire to have Brina in his bed. </w:t>
      </w:r>
      <w:r w:rsidR="008A5C9F" w:rsidRPr="006B200F">
        <w:t>His gaze strayed to the window overlooking the side garden. It didn’t seem to matter what he was thinking. He found a way to bring his thoughts back to</w:t>
      </w:r>
      <w:r>
        <w:t xml:space="preserve"> her</w:t>
      </w:r>
      <w:r w:rsidR="008A5C9F" w:rsidRPr="006B200F">
        <w:t>.</w:t>
      </w:r>
    </w:p>
    <w:p w:rsidR="00EB7446" w:rsidRDefault="008A5C9F" w:rsidP="00A540C5">
      <w:pPr>
        <w:pStyle w:val="Body-TextTx"/>
      </w:pPr>
      <w:r w:rsidRPr="006B200F">
        <w:t>Zane had never had to be proper about anything in order to win a wager. Skill had always accomplished it. He either won or lost on how tightly he stayed focused on the game before him and how well he read his opponent</w:t>
      </w:r>
      <w:r w:rsidR="006B444F">
        <w:t xml:space="preserve"> and the cards he’d laid down</w:t>
      </w:r>
      <w:r w:rsidRPr="006B200F">
        <w:t xml:space="preserve">. It was difficult for most players not to show any emotion when they were in a </w:t>
      </w:r>
      <w:r w:rsidR="006B444F">
        <w:t>well-matched</w:t>
      </w:r>
      <w:r w:rsidRPr="006B200F">
        <w:t xml:space="preserve"> game. Sometimes it was something as simple as squeezing the cards a little too tight </w:t>
      </w:r>
      <w:r w:rsidR="006B444F">
        <w:t xml:space="preserve">with their fingers </w:t>
      </w:r>
      <w:r w:rsidRPr="006B200F">
        <w:t>or breathing in a little too deep. The trick was to study enough men to know the small signs. Over the years, he had learned to discern when someone wasn’t playing fair, too.</w:t>
      </w:r>
    </w:p>
    <w:p w:rsidR="00EB7446" w:rsidRDefault="008A5C9F" w:rsidP="00A540C5">
      <w:pPr>
        <w:pStyle w:val="Body-TextTx"/>
      </w:pPr>
      <w:r w:rsidRPr="006B200F">
        <w:lastRenderedPageBreak/>
        <w:t>And Brina Feld wasn’t playing fair.</w:t>
      </w:r>
    </w:p>
    <w:p w:rsidR="00136269" w:rsidRDefault="008A5C9F" w:rsidP="00A540C5">
      <w:pPr>
        <w:pStyle w:val="Body-TextTx"/>
      </w:pPr>
      <w:r w:rsidRPr="006B200F">
        <w:t>Whether or not she was doing so intentionally, he’d yet to completely settle in his mind. He didn’t think so, but there was a little qualm of doubt that surfaced from time to time. Especially when she was so pliant and eager for his every touch</w:t>
      </w:r>
      <w:r w:rsidR="006B444F">
        <w:t>, willing for him to thoroughly satisfy them both</w:t>
      </w:r>
      <w:r w:rsidRPr="006B200F">
        <w:t>.</w:t>
      </w:r>
      <w:r w:rsidR="006B444F">
        <w:t xml:space="preserve"> Was she just trying to get him to break his promise? She had only </w:t>
      </w:r>
      <w:r w:rsidR="008E4404">
        <w:t>accepted</w:t>
      </w:r>
      <w:r w:rsidR="006B444F">
        <w:t xml:space="preserve"> kisses. He had no doubt her passion for him was real but he had no doubt her desire to win their wager was real, too.</w:t>
      </w:r>
    </w:p>
    <w:p w:rsidR="00EB7446" w:rsidRDefault="008A5C9F" w:rsidP="00A540C5">
      <w:pPr>
        <w:pStyle w:val="Body-TextTx"/>
      </w:pPr>
      <w:r w:rsidRPr="006B200F">
        <w:t xml:space="preserve">One thing he was sure of, he couldn’t get her off his mind. Most especially when he imagined her lying in his arms, coming to life beneath him. Those images wouldn’t leave him alone. </w:t>
      </w:r>
      <w:r w:rsidR="006B444F">
        <w:t xml:space="preserve">Day or night. </w:t>
      </w:r>
      <w:r w:rsidRPr="006B200F">
        <w:t>When he was with her, it was almost impossible to hold back his desire. When he held her, felt her shiver, and sensed the beat of her heart racing</w:t>
      </w:r>
      <w:r w:rsidR="006B444F">
        <w:t xml:space="preserve"> along in time with his</w:t>
      </w:r>
      <w:r w:rsidR="004B5C8D">
        <w:t>, it thrilled him.</w:t>
      </w:r>
    </w:p>
    <w:p w:rsidR="00EB7446" w:rsidRDefault="008A5C9F" w:rsidP="00A540C5">
      <w:pPr>
        <w:pStyle w:val="Body-TextTx"/>
      </w:pPr>
      <w:r w:rsidRPr="006B200F">
        <w:t xml:space="preserve">He had no doubt he was the first to awaken the sensual desires left dormant since her husband’s death. That pleased him. Zane wanted her to experience every one of them to their fullest. He was sure she wanted that, too. As desperately as he did. And they would have, except for the minor consequence of their bargain. </w:t>
      </w:r>
      <w:r w:rsidR="004B5C8D">
        <w:t>He was</w:t>
      </w:r>
      <w:r w:rsidRPr="006B200F">
        <w:t xml:space="preserve"> caught in an unfortunate cat</w:t>
      </w:r>
      <w:r w:rsidR="00D24B66">
        <w:t>-</w:t>
      </w:r>
      <w:r w:rsidRPr="006B200F">
        <w:t>and</w:t>
      </w:r>
      <w:r w:rsidR="00D24B66">
        <w:t>-</w:t>
      </w:r>
      <w:r w:rsidRPr="006B200F">
        <w:t>mouse game with her when what he wanted to do was strip off her clothing, lay her on the bed and kiss her softly curved body until he was rigid with pain. And then make love to her all night.</w:t>
      </w:r>
    </w:p>
    <w:p w:rsidR="00EB7446" w:rsidRDefault="008A5C9F" w:rsidP="00A540C5">
      <w:pPr>
        <w:pStyle w:val="Body-TextTx"/>
      </w:pPr>
      <w:r w:rsidRPr="006B200F">
        <w:t xml:space="preserve">Grunting, he pushed away from the breakfast table and made himself more comfortable by placing the ankle of one leg on top of the knee of the other. Thinking about her so early in the day was not doing him any favors. Best he get her off his mind in a hurry. He picked up </w:t>
      </w:r>
      <w:r w:rsidRPr="006E5918">
        <w:rPr>
          <w:rStyle w:val="itali"/>
        </w:rPr>
        <w:t xml:space="preserve">The Times </w:t>
      </w:r>
      <w:r w:rsidRPr="006B200F">
        <w:t>and unfolded it.</w:t>
      </w:r>
    </w:p>
    <w:p w:rsidR="00EB7446" w:rsidRDefault="008A5C9F" w:rsidP="00A540C5">
      <w:pPr>
        <w:pStyle w:val="Body-TextTx"/>
      </w:pPr>
      <w:r w:rsidRPr="006B200F">
        <w:t xml:space="preserve">A quick glance at the headlines told him amazing things were happening all over the </w:t>
      </w:r>
      <w:r w:rsidRPr="006B200F">
        <w:lastRenderedPageBreak/>
        <w:t>world. The East Indian Company was going to establish a settlement in Singapore. Zane remembered talking with Garrett Stockton about that possibility at a party the first night they met. The adventurer had been to Singapore and agreed that it was a long way from England. Zane wouldn’t mind going there some day. He enjoyed getting to know people whose cultures were different from his. But he would have to think on making the voyage. He wasn’t sure he’d enjoy so many long days at sea before reaching the land.</w:t>
      </w:r>
    </w:p>
    <w:p w:rsidR="00EB7446" w:rsidRDefault="008A5C9F" w:rsidP="00A540C5">
      <w:pPr>
        <w:pStyle w:val="Body-TextTx"/>
      </w:pPr>
      <w:r w:rsidRPr="006B200F">
        <w:t xml:space="preserve">His eyes scanned down the rest of the front page. America was still trying to purchase Florida from Spain, and a steamship named </w:t>
      </w:r>
      <w:r w:rsidRPr="006E5918">
        <w:rPr>
          <w:rStyle w:val="itali"/>
        </w:rPr>
        <w:t>Savannah</w:t>
      </w:r>
      <w:r w:rsidRPr="006B200F">
        <w:t xml:space="preserve"> had crossed the Atlantic in 26 days. The world was getting bigger and closer together every year. Reading those articles should keep his mind off Brina</w:t>
      </w:r>
      <w:r w:rsidR="004B5C8D">
        <w:t>.</w:t>
      </w:r>
    </w:p>
    <w:p w:rsidR="00EB7446" w:rsidRDefault="004B5C8D" w:rsidP="00A540C5">
      <w:pPr>
        <w:pStyle w:val="Body-TextTx"/>
      </w:pPr>
      <w:r>
        <w:t>F</w:t>
      </w:r>
      <w:r w:rsidR="008A5C9F" w:rsidRPr="006B200F">
        <w:t>or a few minutes.</w:t>
      </w:r>
    </w:p>
    <w:p w:rsidR="00EB7446" w:rsidRDefault="008A5C9F" w:rsidP="00A540C5">
      <w:pPr>
        <w:pStyle w:val="Body-TextTx"/>
      </w:pPr>
      <w:r w:rsidRPr="006B200F">
        <w:t>He shook out the newsprint and started on the article about the ship but had barely gotten two or three sentences into it when he sensed Fulton standing in the doorway.</w:t>
      </w:r>
    </w:p>
    <w:p w:rsidR="00EB7446" w:rsidRDefault="008A5C9F" w:rsidP="00A540C5">
      <w:pPr>
        <w:pStyle w:val="Body-TextTx"/>
      </w:pPr>
      <w:r w:rsidRPr="006B200F">
        <w:t>“Excuse me, my lord.”</w:t>
      </w:r>
    </w:p>
    <w:p w:rsidR="00EB7446" w:rsidRDefault="008A5C9F" w:rsidP="00A540C5">
      <w:pPr>
        <w:pStyle w:val="Body-TextTx"/>
      </w:pPr>
      <w:r w:rsidRPr="006B200F">
        <w:t>Zane lowered the paper and looked at the butler. “Yes?”</w:t>
      </w:r>
    </w:p>
    <w:p w:rsidR="00EB7446" w:rsidRDefault="008A5C9F" w:rsidP="00A540C5">
      <w:pPr>
        <w:pStyle w:val="Body-TextTx"/>
      </w:pPr>
      <w:r w:rsidRPr="006B200F">
        <w:t>“Your uncles and sister have arrived and are wondering if they might join you here or in your drawing room.”</w:t>
      </w:r>
    </w:p>
    <w:p w:rsidR="00EB7446" w:rsidRDefault="008A5C9F" w:rsidP="00A540C5">
      <w:pPr>
        <w:pStyle w:val="Body-TextTx"/>
      </w:pPr>
      <w:r w:rsidRPr="006E5918">
        <w:rPr>
          <w:rStyle w:val="itali"/>
        </w:rPr>
        <w:t xml:space="preserve">Hells bells. </w:t>
      </w:r>
      <w:r w:rsidRPr="006B200F">
        <w:t>He hadn’t heard them at the door. They usually came in chattering so energetically they could be heard all over the house.</w:t>
      </w:r>
    </w:p>
    <w:p w:rsidR="00EB7446" w:rsidRDefault="008A5C9F" w:rsidP="00A540C5">
      <w:pPr>
        <w:pStyle w:val="Body-TextTx"/>
      </w:pPr>
      <w:r w:rsidRPr="006B200F">
        <w:t>It seemed the earlier he rose in the mornings, the earlier his uncles arrived. And Patricia with them today, too. That didn’t bode well. She was usually reserved for only the most important issues. Obviously, something was going on in the family they assumed needed his attention.</w:t>
      </w:r>
    </w:p>
    <w:p w:rsidR="00EB7446" w:rsidRDefault="004B5C8D" w:rsidP="00A540C5">
      <w:pPr>
        <w:pStyle w:val="Body-TextTx"/>
      </w:pPr>
      <w:r>
        <w:lastRenderedPageBreak/>
        <w:t>He was</w:t>
      </w:r>
      <w:r w:rsidR="008E4404">
        <w:t>n’t</w:t>
      </w:r>
      <w:r>
        <w:t xml:space="preserve"> looking forward to that happening. Again.</w:t>
      </w:r>
    </w:p>
    <w:p w:rsidR="00EB7446" w:rsidRDefault="008A5C9F" w:rsidP="00A540C5">
      <w:pPr>
        <w:pStyle w:val="Body-TextTx"/>
      </w:pPr>
      <w:r w:rsidRPr="006B200F">
        <w:t>“Have them come in here, Fulton, and see if they’d like tea or something to eat.”</w:t>
      </w:r>
    </w:p>
    <w:p w:rsidR="00EB7446" w:rsidRDefault="008A5C9F" w:rsidP="00A540C5">
      <w:pPr>
        <w:pStyle w:val="Body-TextTx"/>
      </w:pPr>
      <w:r w:rsidRPr="006B200F">
        <w:t>“No, we don’t need anything, my lord,” Hector said, coming from behind Fulton.</w:t>
      </w:r>
    </w:p>
    <w:p w:rsidR="00EB7446" w:rsidRDefault="008A5C9F" w:rsidP="00A540C5">
      <w:pPr>
        <w:pStyle w:val="Body-TextTx"/>
      </w:pPr>
      <w:r w:rsidRPr="006B200F">
        <w:t>He’d even missed the familiar tap of his uncle’s cane on the wooden floor.</w:t>
      </w:r>
      <w:r w:rsidR="00B975CC" w:rsidRPr="00B975CC">
        <w:t xml:space="preserve"> </w:t>
      </w:r>
      <w:r w:rsidRPr="006B200F">
        <w:t>Zane must have been really deep in thought</w:t>
      </w:r>
      <w:r w:rsidR="004B5C8D">
        <w:t xml:space="preserve"> about Brina</w:t>
      </w:r>
      <w:r w:rsidRPr="006B200F">
        <w:t>.</w:t>
      </w:r>
    </w:p>
    <w:p w:rsidR="00EB7446" w:rsidRDefault="008A5C9F" w:rsidP="00A540C5">
      <w:pPr>
        <w:pStyle w:val="Body-TextTx"/>
      </w:pPr>
      <w:r w:rsidRPr="006B200F">
        <w:t>Sylvester and Patricia followed Hector into the breakfast room. They all stopped at the head of the table, greeted him properly and then proceeded to stare down at him with disapproving expressions.</w:t>
      </w:r>
    </w:p>
    <w:p w:rsidR="00EB7446" w:rsidRDefault="008A5C9F" w:rsidP="00A540C5">
      <w:pPr>
        <w:pStyle w:val="Body-TextTx"/>
      </w:pPr>
      <w:r w:rsidRPr="006B200F">
        <w:t>He refolded the paper, laid it aside, and rose. “Please, sit down and join me.”</w:t>
      </w:r>
    </w:p>
    <w:p w:rsidR="00EB7446" w:rsidRDefault="008A5C9F" w:rsidP="00A540C5">
      <w:pPr>
        <w:pStyle w:val="Body-TextTx"/>
      </w:pPr>
      <w:r w:rsidRPr="006B200F">
        <w:t>Sylvester remained staunch with his shoulders and back straight as a board, not moving a muscle. Patricia continued to stare at him but stiffly folded her arms on her chest and drummed the fingers of both hands on her forearms. Uncle Hector cleared his throat and bobbed his chin as he stared at Zane with great condemnation.</w:t>
      </w:r>
    </w:p>
    <w:p w:rsidR="00EB7446" w:rsidRDefault="008A5C9F" w:rsidP="00A540C5">
      <w:pPr>
        <w:pStyle w:val="Body-TextTx"/>
      </w:pPr>
      <w:r w:rsidRPr="006B200F">
        <w:t>For a moment or two he had no idea what he might have done to warrant the rebuking stares, but then, by chance he noticed the sleeves of his shirt. Times like these were what reminded him of how much he disliked family gatherings.</w:t>
      </w:r>
    </w:p>
    <w:p w:rsidR="00EB7446" w:rsidRDefault="008A5C9F" w:rsidP="00A540C5">
      <w:pPr>
        <w:pStyle w:val="Body-TextTx"/>
      </w:pPr>
      <w:r w:rsidRPr="006B200F">
        <w:t>“No,” Zane said with a little more force than he intended. “I can bloody well sit alone at my own breakfast table, in my own house without wearing my coat.”</w:t>
      </w:r>
    </w:p>
    <w:p w:rsidR="00EB7446" w:rsidRDefault="008A5C9F" w:rsidP="00A540C5">
      <w:pPr>
        <w:pStyle w:val="Body-TextTx"/>
      </w:pPr>
      <w:r w:rsidRPr="006B200F">
        <w:t xml:space="preserve">“Well, of course you </w:t>
      </w:r>
      <w:r w:rsidRPr="006E5918">
        <w:rPr>
          <w:rStyle w:val="itali"/>
        </w:rPr>
        <w:t xml:space="preserve">can </w:t>
      </w:r>
      <w:r w:rsidRPr="006B200F">
        <w:t xml:space="preserve">do it, my lord,” Patricia said dryly, her tone almost as stiff as her frame. “The point is that you </w:t>
      </w:r>
      <w:r w:rsidRPr="006E5918">
        <w:rPr>
          <w:rStyle w:val="itali"/>
        </w:rPr>
        <w:t>shouldn’t</w:t>
      </w:r>
      <w:r w:rsidRPr="006B200F">
        <w:t>.”</w:t>
      </w:r>
    </w:p>
    <w:p w:rsidR="00B975CC" w:rsidRDefault="008A5C9F" w:rsidP="00A540C5">
      <w:pPr>
        <w:pStyle w:val="Body-TextTx"/>
      </w:pPr>
      <w:r w:rsidRPr="006B200F">
        <w:t>“And why would you want to?” Sylvester asked, obviously feeling the need to straighten his own perfectly tailored suit. “It’s most undignified to present yourself that way.”</w:t>
      </w:r>
    </w:p>
    <w:p w:rsidR="00EB7446" w:rsidRDefault="008A5C9F" w:rsidP="00A540C5">
      <w:pPr>
        <w:pStyle w:val="Body-TextTx"/>
      </w:pPr>
      <w:r w:rsidRPr="006B200F">
        <w:t xml:space="preserve">“You need to remain respectfully clothed at all times for the benefit of your staff if not </w:t>
      </w:r>
      <w:r w:rsidRPr="006B200F">
        <w:lastRenderedPageBreak/>
        <w:t>for yourself,” Hector added to make sure he wasn’t left out of the condemnation for what they considered such careless behavior</w:t>
      </w:r>
      <w:r w:rsidR="004B5C8D">
        <w:t xml:space="preserve"> for the mere satisfaction of being comfortable</w:t>
      </w:r>
      <w:r w:rsidRPr="006B200F">
        <w:t>. “Besides, you are no longer alone. You have three guests.”</w:t>
      </w:r>
    </w:p>
    <w:p w:rsidR="00EB7446" w:rsidRDefault="008A5C9F" w:rsidP="00A540C5">
      <w:pPr>
        <w:pStyle w:val="Body-TextTx"/>
      </w:pPr>
      <w:r w:rsidRPr="006B200F">
        <w:t xml:space="preserve">“What?” Zane argued defiantly. “This is ridiculous. You aren’t guests. You’re family. And I doubt any of </w:t>
      </w:r>
      <w:r w:rsidR="004B5C8D">
        <w:t xml:space="preserve">your or </w:t>
      </w:r>
      <w:r w:rsidRPr="006B200F">
        <w:t>my staff would faint or go running to the gossipmongers if they saw me without my coat.”</w:t>
      </w:r>
    </w:p>
    <w:p w:rsidR="00EB7446" w:rsidRDefault="004B5C8D" w:rsidP="00A540C5">
      <w:pPr>
        <w:pStyle w:val="Body-TextTx"/>
      </w:pPr>
      <w:r>
        <w:t>“Why take the chance?” Uncle Syl asked.</w:t>
      </w:r>
    </w:p>
    <w:p w:rsidR="00EB7446" w:rsidRDefault="004B5C8D" w:rsidP="00A540C5">
      <w:pPr>
        <w:pStyle w:val="Body-TextTx"/>
      </w:pPr>
      <w:r>
        <w:t>Zane fumed and continued with his steely expression. He hadn’t asked to be the earl but now that he was should be able to set his own standards in his own home. That should be the one place he could relax and be himself.</w:t>
      </w:r>
    </w:p>
    <w:p w:rsidR="00EB7446" w:rsidRDefault="004B5C8D" w:rsidP="00A540C5">
      <w:pPr>
        <w:pStyle w:val="Body-TextTx"/>
      </w:pPr>
      <w:r>
        <w:t>Yet, al</w:t>
      </w:r>
      <w:r w:rsidR="008A5C9F" w:rsidRPr="006B200F">
        <w:t xml:space="preserve">l three remained unyielding in their posture along with Hector agitatedly tapping his cane. Frustrating as it was, Zane only had two viable options. He could extend and hold </w:t>
      </w:r>
      <w:r>
        <w:t xml:space="preserve">out and ignore their bluster </w:t>
      </w:r>
      <w:r w:rsidR="008A5C9F" w:rsidRPr="006B200F">
        <w:t xml:space="preserve">about </w:t>
      </w:r>
      <w:r w:rsidR="008A5C9F" w:rsidRPr="006E5918">
        <w:rPr>
          <w:rStyle w:val="itali"/>
        </w:rPr>
        <w:t>his</w:t>
      </w:r>
      <w:r w:rsidR="008A5C9F" w:rsidRPr="006B200F">
        <w:t xml:space="preserve"> rights in </w:t>
      </w:r>
      <w:r w:rsidR="008A5C9F" w:rsidRPr="006E5918">
        <w:rPr>
          <w:rStyle w:val="itali"/>
        </w:rPr>
        <w:t>his</w:t>
      </w:r>
      <w:r w:rsidR="008A5C9F" w:rsidRPr="006B200F">
        <w:t xml:space="preserve"> house, or give into their demands, find out what they wanted, grant it to pacify them, and send them on their unhappy way as quickly as possible.</w:t>
      </w:r>
    </w:p>
    <w:p w:rsidR="00EB7446" w:rsidRDefault="008A5C9F" w:rsidP="00A540C5">
      <w:pPr>
        <w:pStyle w:val="Body-TextTx"/>
      </w:pPr>
      <w:r w:rsidRPr="006B200F">
        <w:t>It was Sunday for heaven’s sake. Each one of them should have been in church, not pestering him.</w:t>
      </w:r>
    </w:p>
    <w:p w:rsidR="00EB7446" w:rsidRDefault="008A5C9F" w:rsidP="00A540C5">
      <w:pPr>
        <w:pStyle w:val="Body-TextTx"/>
      </w:pPr>
      <w:r w:rsidRPr="006B200F">
        <w:t>“All right,” he declared in a nonconciliatory tone, swinging his coat from the back of his chair.</w:t>
      </w:r>
    </w:p>
    <w:p w:rsidR="00EB7446" w:rsidRDefault="008A5C9F" w:rsidP="00A540C5">
      <w:pPr>
        <w:pStyle w:val="Body-TextTx"/>
      </w:pPr>
      <w:r w:rsidRPr="006B200F">
        <w:t>This was why he didn’t know if he had the fortitude to be a good earl. This was why his uncle, his uncle’s son, and Zane’s cousin should have never been riding in that carriage together, should have never died and left the unimaginable task of dealing with this family to him. He simply wasn’t good at it.</w:t>
      </w:r>
    </w:p>
    <w:p w:rsidR="00EB7446" w:rsidRDefault="008A5C9F" w:rsidP="00A540C5">
      <w:pPr>
        <w:pStyle w:val="Body-TextTx"/>
      </w:pPr>
      <w:r w:rsidRPr="006B200F">
        <w:t>He would never be patient enough.</w:t>
      </w:r>
      <w:r w:rsidR="004B5C8D">
        <w:t xml:space="preserve"> He had been quite happy with his life as it had been </w:t>
      </w:r>
      <w:r w:rsidR="004B5C8D">
        <w:lastRenderedPageBreak/>
        <w:t xml:space="preserve">before </w:t>
      </w:r>
      <w:r w:rsidR="006E70F9">
        <w:t>the title fell to him. Damnation, he wished it hadn’t.</w:t>
      </w:r>
    </w:p>
    <w:p w:rsidR="00EB7446" w:rsidRDefault="008A5C9F" w:rsidP="00A540C5">
      <w:pPr>
        <w:pStyle w:val="Body-TextTx"/>
      </w:pPr>
      <w:r w:rsidRPr="006B200F">
        <w:t xml:space="preserve">It wasn’t in his nature to want to please people. He wanted to enjoy </w:t>
      </w:r>
      <w:r w:rsidRPr="006E5918">
        <w:rPr>
          <w:rStyle w:val="itali"/>
        </w:rPr>
        <w:t xml:space="preserve">his </w:t>
      </w:r>
      <w:r w:rsidRPr="006B200F">
        <w:t xml:space="preserve">life </w:t>
      </w:r>
      <w:r w:rsidRPr="006E5918">
        <w:rPr>
          <w:rStyle w:val="itali"/>
        </w:rPr>
        <w:t>his</w:t>
      </w:r>
      <w:r w:rsidRPr="006B200F">
        <w:t xml:space="preserve"> way and allow others to do as they wished. No doubt the previous earl and the previous two heirs would have loved sitting at the breakfast table buttoned up to the neck, wearing a coat that fit like a glove, but was a hell-of-a-lot less comfortable.</w:t>
      </w:r>
    </w:p>
    <w:p w:rsidR="00EB7446" w:rsidRDefault="008A5C9F" w:rsidP="00A540C5">
      <w:pPr>
        <w:pStyle w:val="Body-TextTx"/>
      </w:pPr>
      <w:r w:rsidRPr="006B200F">
        <w:t>After shoving his arms through the sleeves and settling it properly over his shoulders, he walked over and held out a chair for Patricia. She smiled</w:t>
      </w:r>
      <w:r w:rsidR="006E70F9">
        <w:t xml:space="preserve"> graciously</w:t>
      </w:r>
      <w:r w:rsidRPr="006B200F">
        <w:t xml:space="preserve">, </w:t>
      </w:r>
      <w:r w:rsidR="006E70F9">
        <w:t>seeming perfectly happy now that he had donned his coat, and s</w:t>
      </w:r>
      <w:r w:rsidRPr="006B200F">
        <w:t>eated herself.</w:t>
      </w:r>
    </w:p>
    <w:p w:rsidR="00EB7446" w:rsidRDefault="008A5C9F" w:rsidP="00A540C5">
      <w:pPr>
        <w:pStyle w:val="Body-TextTx"/>
      </w:pPr>
      <w:r w:rsidRPr="006B200F">
        <w:t>Zane and his uncles then joined her around the table.</w:t>
      </w:r>
    </w:p>
    <w:p w:rsidR="00EB7446" w:rsidRDefault="008A5C9F" w:rsidP="00A540C5">
      <w:pPr>
        <w:pStyle w:val="Body-TextTx"/>
      </w:pPr>
      <w:r w:rsidRPr="006B200F">
        <w:t>“We wouldn’t usually bother you on the Lord’s day, but your Aunt Beatrice is in a dither. Her daughter, Thelma wants to marry Mr. Aldrich Clark,” Uncle Syl said.</w:t>
      </w:r>
    </w:p>
    <w:p w:rsidR="00EB7446" w:rsidRDefault="008A5C9F" w:rsidP="00A540C5">
      <w:pPr>
        <w:pStyle w:val="Body-TextTx"/>
      </w:pPr>
      <w:r w:rsidRPr="006B200F">
        <w:t>That didn’t seem like earth shattering news to Zane. “Patricia told me she unfortunately didn’t make a match last year so I would think that</w:t>
      </w:r>
      <w:r w:rsidR="006E70F9">
        <w:t>’s</w:t>
      </w:r>
      <w:r w:rsidRPr="006B200F">
        <w:t xml:space="preserve"> good to hear she found someone to her liking,” he answered, thinking this was easy enough to handle. “I give my permission.”</w:t>
      </w:r>
    </w:p>
    <w:p w:rsidR="00EB7446" w:rsidRDefault="008A5C9F" w:rsidP="00A540C5">
      <w:pPr>
        <w:pStyle w:val="Body-TextTx"/>
      </w:pPr>
      <w:r w:rsidRPr="006B200F">
        <w:t>Patricia’s gasp, Hector’s grunt, and Sylvester’s harrumph left Zane no doubt it wasn’t the answer they wanted.</w:t>
      </w:r>
    </w:p>
    <w:p w:rsidR="00EB7446" w:rsidRDefault="008A5C9F" w:rsidP="00A540C5">
      <w:pPr>
        <w:pStyle w:val="Body-TextTx"/>
      </w:pPr>
      <w:r w:rsidRPr="006B200F">
        <w:t>“Do you know who he is?” Patricia asked in what could only be considered a scathing tone because he’d said something so incomprehensible.</w:t>
      </w:r>
    </w:p>
    <w:p w:rsidR="00EB7446" w:rsidRDefault="008A5C9F" w:rsidP="00A540C5">
      <w:pPr>
        <w:pStyle w:val="Body-TextTx"/>
      </w:pPr>
      <w:r w:rsidRPr="006B200F">
        <w:t>Zane sluffed it off as he always had. If he got upset every time he displeased his sister or his uncles he’d be in a perpetual state of agitation. “I don’t personally know him, but if she wants to marry him why should I have any objections?”</w:t>
      </w:r>
    </w:p>
    <w:p w:rsidR="00EB7446" w:rsidRDefault="008A5C9F" w:rsidP="00A540C5">
      <w:pPr>
        <w:pStyle w:val="Body-TextTx"/>
      </w:pPr>
      <w:r w:rsidRPr="006B200F">
        <w:t xml:space="preserve">“His sister ran away from home over a year ago to become an actress,” Uncle Syl replied, as if that was the most horrible thing to have happened in London in years. “And we have it on </w:t>
      </w:r>
      <w:r w:rsidRPr="006B200F">
        <w:lastRenderedPageBreak/>
        <w:t xml:space="preserve">good authority she was actually seen </w:t>
      </w:r>
      <w:r w:rsidR="006E70F9">
        <w:t xml:space="preserve">on stage </w:t>
      </w:r>
      <w:r w:rsidRPr="006B200F">
        <w:t>at one of the theatres.”</w:t>
      </w:r>
    </w:p>
    <w:p w:rsidR="00EB7446" w:rsidRDefault="008A5C9F" w:rsidP="00A540C5">
      <w:pPr>
        <w:pStyle w:val="Body-TextTx"/>
      </w:pPr>
      <w:r w:rsidRPr="006B200F">
        <w:t>Patricia sighed heavily. “It was devastating to all the Clarks. Not just his family, as you can imagine. You must go to Thelma and explain why he’s not a suitable match and insist she needs to choose a different man to marry.”</w:t>
      </w:r>
    </w:p>
    <w:p w:rsidR="00EB7446" w:rsidRDefault="008A5C9F" w:rsidP="00A540C5">
      <w:pPr>
        <w:pStyle w:val="Body-TextTx"/>
      </w:pPr>
      <w:r w:rsidRPr="006B200F">
        <w:t>No. He wouldn’t do that.</w:t>
      </w:r>
    </w:p>
    <w:p w:rsidR="00EB7446" w:rsidRDefault="008A5C9F" w:rsidP="00A540C5">
      <w:pPr>
        <w:pStyle w:val="Body-TextTx"/>
      </w:pPr>
      <w:r w:rsidRPr="006B200F">
        <w:t>Zane looked at the three stern faces staring at him, remaining silent as he pondered.</w:t>
      </w:r>
    </w:p>
    <w:p w:rsidR="00EB7446" w:rsidRDefault="008A5C9F" w:rsidP="00A540C5">
      <w:pPr>
        <w:pStyle w:val="Body-TextTx"/>
      </w:pPr>
      <w:r w:rsidRPr="006B200F">
        <w:t>He could easily tell them how unreasonable they were sounding but he had set a precedent with Robert—though his sister and uncles didn’t know about it. Was it unfair to allow Thelma to marry when he had prevented Robert from doing so?</w:t>
      </w:r>
    </w:p>
    <w:p w:rsidR="00EB7446" w:rsidRDefault="008A5C9F" w:rsidP="00A540C5">
      <w:pPr>
        <w:pStyle w:val="Body-TextTx"/>
      </w:pPr>
      <w:r w:rsidRPr="006B200F">
        <w:t>But there was a difference.</w:t>
      </w:r>
      <w:r w:rsidR="006E70F9">
        <w:t xml:space="preserve"> Robert was planning an elopement to a woman almost twice </w:t>
      </w:r>
      <w:r w:rsidRPr="006B200F">
        <w:t>his age, and without an ounce of social standing.</w:t>
      </w:r>
    </w:p>
    <w:p w:rsidR="00EB7446" w:rsidRDefault="008A5C9F" w:rsidP="00A540C5">
      <w:pPr>
        <w:pStyle w:val="Body-TextTx"/>
      </w:pPr>
      <w:r w:rsidRPr="006B200F">
        <w:t>Thelma’s case was different. Even so, he knew he had to handle this delicately.</w:t>
      </w:r>
    </w:p>
    <w:p w:rsidR="00EB7446" w:rsidRDefault="008A5C9F" w:rsidP="00A540C5">
      <w:pPr>
        <w:pStyle w:val="Body-TextTx"/>
      </w:pPr>
      <w:r w:rsidRPr="006B200F">
        <w:t>“We are all in agreement that Clark is a well-respected name in the ton, are we not?” Zane asked.</w:t>
      </w:r>
    </w:p>
    <w:p w:rsidR="00EB7446" w:rsidRDefault="008A5C9F" w:rsidP="00A540C5">
      <w:pPr>
        <w:pStyle w:val="Body-TextTx"/>
      </w:pPr>
      <w:r w:rsidRPr="006B200F">
        <w:t>“Oh, yes,” Patricia answered as if she adored every one of them—except Aldrich, of course. “Quite so.”</w:t>
      </w:r>
    </w:p>
    <w:p w:rsidR="00EB7446" w:rsidRDefault="008A5C9F" w:rsidP="00A540C5">
      <w:pPr>
        <w:pStyle w:val="Body-TextTx"/>
      </w:pPr>
      <w:r w:rsidRPr="006B200F">
        <w:t xml:space="preserve">“Then what Mr. Clark’s sister has or hasn’t done is no reflection on </w:t>
      </w:r>
      <w:r w:rsidR="00511EC7">
        <w:t xml:space="preserve">what </w:t>
      </w:r>
      <w:r w:rsidRPr="006B200F">
        <w:t xml:space="preserve">he might or might not do. Thelma shouldn’t be punished for what someone else has done. Tell Aunt Beatrice that as long as he has </w:t>
      </w:r>
      <w:r w:rsidR="00F2434D">
        <w:t>adequate</w:t>
      </w:r>
      <w:r w:rsidR="00B975CC" w:rsidRPr="00B975CC">
        <w:t xml:space="preserve"> </w:t>
      </w:r>
      <w:r w:rsidRPr="006B200F">
        <w:t>allowance to take care of her daughter in a style that’s fitting, I see no reason to interfere.”</w:t>
      </w:r>
    </w:p>
    <w:p w:rsidR="00EB7446" w:rsidRDefault="008A5C9F" w:rsidP="00A540C5">
      <w:pPr>
        <w:pStyle w:val="Body-TextTx"/>
      </w:pPr>
      <w:r w:rsidRPr="006B200F">
        <w:t>“But what about the children?” Uncle Syl asked, looking at Zane as if he’d lost his mind.</w:t>
      </w:r>
    </w:p>
    <w:p w:rsidR="00EB7446" w:rsidRDefault="00F2434D" w:rsidP="00A540C5">
      <w:pPr>
        <w:pStyle w:val="Body-TextTx"/>
      </w:pPr>
      <w:r>
        <w:t xml:space="preserve">Zane returned the expression. </w:t>
      </w:r>
      <w:r w:rsidR="008A5C9F" w:rsidRPr="006B200F">
        <w:t>“What children?” Zane asked. “Does Mr. Clark have children by a previous marriage?”</w:t>
      </w:r>
    </w:p>
    <w:p w:rsidR="00EB7446" w:rsidRDefault="008A5C9F" w:rsidP="00A540C5">
      <w:pPr>
        <w:pStyle w:val="Body-TextTx"/>
      </w:pPr>
      <w:r w:rsidRPr="006B200F">
        <w:lastRenderedPageBreak/>
        <w:t>“No,” Uncle Hector said, jumping into the conversation with a strong tap of his cane to the floor.</w:t>
      </w:r>
    </w:p>
    <w:p w:rsidR="00EB7446" w:rsidRDefault="008A5C9F" w:rsidP="00A540C5">
      <w:pPr>
        <w:pStyle w:val="Body-TextTx"/>
      </w:pPr>
      <w:r w:rsidRPr="006B200F">
        <w:t xml:space="preserve">Sylvester raised his hand to assuage and settle his brother’s irritation. “The ones Thelma will have if she marries Mr. Clark. His daughters might have the same predisposition as his sister and think it’s fine to defy one’s family to run off </w:t>
      </w:r>
      <w:r w:rsidR="00F2434D">
        <w:t>and be an actress</w:t>
      </w:r>
      <w:r w:rsidRPr="006B200F">
        <w:t>.”</w:t>
      </w:r>
    </w:p>
    <w:p w:rsidR="00EB7446" w:rsidRDefault="008A5C9F" w:rsidP="00A540C5">
      <w:pPr>
        <w:pStyle w:val="Body-TextTx"/>
      </w:pPr>
      <w:r w:rsidRPr="006B200F">
        <w:t>“What do you know about children?” Zane asked. “You’ve never had any. You don’t know how they might behave.”</w:t>
      </w:r>
    </w:p>
    <w:p w:rsidR="00EB7446" w:rsidRDefault="008A5C9F" w:rsidP="00A540C5">
      <w:pPr>
        <w:pStyle w:val="Body-TextTx"/>
      </w:pPr>
      <w:r w:rsidRPr="006B200F">
        <w:t xml:space="preserve">“That’s not to say I don’t know about such things as bad blood in headstrong children, my lord. And how it </w:t>
      </w:r>
      <w:r w:rsidR="00F2434D">
        <w:t xml:space="preserve">can be </w:t>
      </w:r>
      <w:r w:rsidRPr="006B200F">
        <w:t>passed down from family to family</w:t>
      </w:r>
      <w:r w:rsidR="00F2434D">
        <w:t xml:space="preserve"> much like freckles</w:t>
      </w:r>
      <w:r w:rsidRPr="006B200F">
        <w:t>.”</w:t>
      </w:r>
    </w:p>
    <w:p w:rsidR="00EB7446" w:rsidRDefault="00F2434D" w:rsidP="00A540C5">
      <w:pPr>
        <w:pStyle w:val="Body-TextTx"/>
      </w:pPr>
      <w:r w:rsidRPr="006E5918">
        <w:rPr>
          <w:rStyle w:val="itali"/>
        </w:rPr>
        <w:t>Freckles?</w:t>
      </w:r>
    </w:p>
    <w:p w:rsidR="00EB7446" w:rsidRDefault="00521C09" w:rsidP="00A540C5">
      <w:pPr>
        <w:pStyle w:val="Body-TextTx"/>
      </w:pPr>
      <w:r>
        <w:t xml:space="preserve">What the hell was he talking about? </w:t>
      </w:r>
      <w:r w:rsidR="008A5C9F" w:rsidRPr="006B200F">
        <w:t xml:space="preserve">Zane snorted. “I </w:t>
      </w:r>
      <w:r w:rsidR="00F2434D">
        <w:t>know nothing of the kind. And furthermore neither do you.</w:t>
      </w:r>
      <w:r w:rsidR="008A5C9F" w:rsidRPr="006B200F">
        <w:t>”</w:t>
      </w:r>
    </w:p>
    <w:p w:rsidR="00EB7446" w:rsidRDefault="008A5C9F" w:rsidP="00A540C5">
      <w:pPr>
        <w:pStyle w:val="Body-TextTx"/>
      </w:pPr>
      <w:r w:rsidRPr="006B200F">
        <w:t xml:space="preserve">“Well I </w:t>
      </w:r>
      <w:r w:rsidR="00F2434D">
        <w:t>do</w:t>
      </w:r>
      <w:r w:rsidRPr="006B200F">
        <w:t>,” Patricia injected herself into the conversation. “</w:t>
      </w:r>
      <w:r w:rsidR="00F2434D">
        <w:t xml:space="preserve">I have children. </w:t>
      </w:r>
      <w:r w:rsidRPr="006B200F">
        <w:t>And you know I take your side whenever possible, my lord. I always have, but there is such a thing as bad blood.”</w:t>
      </w:r>
    </w:p>
    <w:p w:rsidR="00EB7446" w:rsidRDefault="00F2434D" w:rsidP="00A540C5">
      <w:pPr>
        <w:pStyle w:val="Body-TextTx"/>
      </w:pPr>
      <w:r>
        <w:t>His sister had never taken his side in anything.</w:t>
      </w:r>
    </w:p>
    <w:p w:rsidR="00EB7446" w:rsidRDefault="00F2434D" w:rsidP="00A540C5">
      <w:pPr>
        <w:pStyle w:val="Body-TextTx"/>
      </w:pPr>
      <w:r>
        <w:t xml:space="preserve">A long string of silent curses entered Zane’s mind </w:t>
      </w:r>
      <w:r w:rsidR="008A5C9F" w:rsidRPr="006B200F">
        <w:t xml:space="preserve">as Fulton quietly walked into the dining room and placed a small silver tray in front of him. A note. Probably </w:t>
      </w:r>
      <w:r>
        <w:t xml:space="preserve">an </w:t>
      </w:r>
      <w:r w:rsidR="008A5C9F" w:rsidRPr="006B200F">
        <w:t>invitation to a</w:t>
      </w:r>
      <w:r>
        <w:t xml:space="preserve">nother </w:t>
      </w:r>
      <w:r w:rsidR="008A5C9F" w:rsidRPr="006B200F">
        <w:t>party. He started to wave the butler away but on second thought realized it didn’t matter what the correspondence was. It gave him a much-needed reason to be diverted from his family.</w:t>
      </w:r>
    </w:p>
    <w:p w:rsidR="00EB7446" w:rsidRDefault="008A5C9F" w:rsidP="00A540C5">
      <w:pPr>
        <w:pStyle w:val="Body-TextTx"/>
      </w:pPr>
      <w:r w:rsidRPr="006B200F">
        <w:t>“Excuse me,” he said, rising from his chair. “This might be important.”</w:t>
      </w:r>
    </w:p>
    <w:p w:rsidR="008A5C9F" w:rsidRPr="006B200F" w:rsidRDefault="008A5C9F" w:rsidP="00A540C5">
      <w:pPr>
        <w:pStyle w:val="Body-TextTx"/>
      </w:pPr>
      <w:r w:rsidRPr="006B200F">
        <w:t xml:space="preserve">He walked over to the window, broke the wax seal and opened the note. Glancing down at the signature, he </w:t>
      </w:r>
      <w:r w:rsidR="00CB4683">
        <w:t xml:space="preserve">felt a jump in his heartrate and </w:t>
      </w:r>
      <w:r w:rsidRPr="006B200F">
        <w:t xml:space="preserve">smiled. It </w:t>
      </w:r>
      <w:r w:rsidRPr="006E5918">
        <w:rPr>
          <w:rStyle w:val="itali"/>
        </w:rPr>
        <w:t>was</w:t>
      </w:r>
      <w:r w:rsidRPr="006B200F">
        <w:t xml:space="preserve"> important.</w:t>
      </w:r>
    </w:p>
    <w:p w:rsidR="0049753D" w:rsidRPr="0049753D" w:rsidRDefault="0049753D" w:rsidP="0049753D">
      <w:pPr>
        <w:pStyle w:val="LETTER-ALTR-A"/>
      </w:pPr>
      <w:r w:rsidRPr="0049753D">
        <w:lastRenderedPageBreak/>
        <w:t>LETTER-A</w:t>
      </w:r>
    </w:p>
    <w:p w:rsidR="008A5C9F" w:rsidRPr="00FF5047" w:rsidRDefault="008A5C9F" w:rsidP="0049753D" w14:paraId="9B95779B">
      <w:pPr>
        <w:pStyle w:val="SalutationSal"/>
      </w:pPr>
      <w:r w:rsidRPr="00FF5047">
        <w:t>Dear Lord Blacknight,</w:t>
      </w:r>
    </w:p>
    <w:p w:rsidR="008A5C9F" w:rsidRPr="00FF5047" w:rsidRDefault="008A5C9F" w:rsidP="00A540C5" w14:paraId="E12F9A9D">
      <w:pPr>
        <w:pStyle w:val="Body-TextTx"/>
      </w:pPr>
      <w:r w:rsidRPr="00FF5047">
        <w:t>If you are not otherwise engaged this afternoon, I might be available at half past three for a ride in a carriage.</w:t>
      </w:r>
    </w:p>
    <w:p w:rsidR="008A5C9F" w:rsidRPr="00FF5047" w:rsidRDefault="008A5C9F" w:rsidP="0049753D" w14:paraId="ABE56E89">
      <w:pPr>
        <w:pStyle w:val="ClosingClos"/>
      </w:pPr>
      <w:r w:rsidRPr="00FF5047">
        <w:t>With regards,</w:t>
      </w:r>
    </w:p>
    <w:p w:rsidR="008A5C9F" w:rsidRPr="00FF5047" w:rsidRDefault="008A5C9F" w:rsidP="0049753D" w14:paraId="2D06D487">
      <w:pPr>
        <w:pStyle w:val="SignatureSig"/>
      </w:pPr>
      <w:r w:rsidRPr="00FF5047">
        <w:t>Mrs. Feld</w:t>
      </w:r>
    </w:p>
    <w:p w:rsidR="00EB7446" w:rsidRDefault="0049753D" w:rsidP="0049753D">
      <w:pPr>
        <w:pStyle w:val="ENDEND"/>
      </w:pPr>
      <w:r w:rsidRPr="0049753D">
        <w:t>END</w:t>
      </w:r>
    </w:p>
    <w:p w:rsidR="00EB7446" w:rsidRDefault="00551BD6" w:rsidP="00A540C5">
      <w:pPr>
        <w:pStyle w:val="Body-TextTx"/>
      </w:pPr>
      <w:r>
        <w:t xml:space="preserve">She was asking him to take her for a ride. A lady asking a gentleman? Surely that couldn’t be proper, but blast it, if he didn’t love it when she wasn’t proper. </w:t>
      </w:r>
      <w:r w:rsidR="008A5C9F" w:rsidRPr="006B200F">
        <w:t>Zane looked over at his uncles and sister. They continued to be in deep conversation over poor Thelma’s love life and children she’s yet to have.</w:t>
      </w:r>
    </w:p>
    <w:p w:rsidR="00136269" w:rsidRDefault="008A5C9F" w:rsidP="00A540C5">
      <w:pPr>
        <w:pStyle w:val="Body-TextTx"/>
      </w:pPr>
      <w:r w:rsidRPr="006B200F">
        <w:t xml:space="preserve">At least there would be a bright spot at the end of the day for him and he’d do his best to see that Aunt Beatrice’s daughter had </w:t>
      </w:r>
      <w:r w:rsidR="00D13772">
        <w:t xml:space="preserve">a </w:t>
      </w:r>
      <w:r w:rsidRPr="006B200F">
        <w:t xml:space="preserve">bright end to her afternoon as well. </w:t>
      </w:r>
      <w:r w:rsidR="00551BD6">
        <w:t>It they wanted him to be the head of the family,</w:t>
      </w:r>
      <w:r w:rsidR="00CB4683">
        <w:t xml:space="preserve"> damnation, </w:t>
      </w:r>
      <w:r w:rsidR="00551BD6">
        <w:t>he would.</w:t>
      </w:r>
    </w:p>
    <w:p w:rsidR="00D81EAC" w:rsidRPr="00D81EAC" w:rsidRDefault="00D81EAC" w:rsidP="00D81EAC" w14:paraId="F2593715">
      <w:pPr>
        <w:pStyle w:val="Section-ChapterSCP"/>
      </w:pPr>
      <w:r w:rsidRPr="00D81EAC">
        <w:lastRenderedPageBreak/>
        <w:t>Chapter</w:t>
      </w:r>
      <w:r w:rsidR="004B0584">
        <w:t xml:space="preserve"> 20</w:t>
      </w:r>
    </w:p>
    <w:p w:rsidR="00EB7446" w:rsidRDefault="00312055" w:rsidP="00D221E5">
      <w:pPr>
        <w:pStyle w:val="TitleTtl"/>
      </w:pPr>
      <w:r w:rsidRPr="00A445BB">
        <w:t xml:space="preserve">Chapter </w:t>
      </w:r>
      <w:r w:rsidR="00B975CC">
        <w:t>20</w:t>
      </w:r>
    </w:p>
    <w:p w:rsidR="00EB7446" w:rsidRDefault="00312055" w:rsidP="00A540C5">
      <w:pPr>
        <w:pStyle w:val="Body-TextTx"/>
      </w:pPr>
      <w:r w:rsidRPr="00A445BB">
        <w:t>Sitting in the back of a well-polished landau on plush comfortable seats with the top down and being driven by a liveried driver was the proper way for a gentleman to take a lady on an afternoon ride through the park, Brina thought.</w:t>
      </w:r>
    </w:p>
    <w:p w:rsidR="00EB7446" w:rsidRDefault="00312055" w:rsidP="00A540C5">
      <w:pPr>
        <w:pStyle w:val="Body-TextTx"/>
      </w:pPr>
      <w:r w:rsidRPr="00A445BB">
        <w:t>It would also be quite boring if not for the fact the dashing Earl of Blacknight was seated beside her. He made all the difference in how she felt.</w:t>
      </w:r>
    </w:p>
    <w:p w:rsidR="00EB7446" w:rsidRDefault="00313CC9" w:rsidP="00A540C5">
      <w:pPr>
        <w:pStyle w:val="Body-TextTx"/>
      </w:pPr>
      <w:r>
        <w:t>T</w:t>
      </w:r>
      <w:r w:rsidR="00312055" w:rsidRPr="00A445BB">
        <w:t xml:space="preserve">he reason most everyone in the ton </w:t>
      </w:r>
      <w:r>
        <w:t xml:space="preserve">remained in </w:t>
      </w:r>
      <w:r w:rsidR="00312055" w:rsidRPr="00A445BB">
        <w:t xml:space="preserve">their best </w:t>
      </w:r>
      <w:r>
        <w:t xml:space="preserve">clothing </w:t>
      </w:r>
      <w:r w:rsidR="00312055" w:rsidRPr="00A445BB">
        <w:t>and took to the parks on a sunny Sunday afternoon during the Season was so they could see and be seen</w:t>
      </w:r>
      <w:r>
        <w:t xml:space="preserve"> by others</w:t>
      </w:r>
      <w:r w:rsidR="00312055" w:rsidRPr="00A445BB">
        <w:t xml:space="preserve">. The weather hadn’t disappointed </w:t>
      </w:r>
      <w:r>
        <w:t>Londoners today.</w:t>
      </w:r>
      <w:r w:rsidR="00312055" w:rsidRPr="00A445BB">
        <w:t xml:space="preserve"> The sun was midway down the western sky with only a stray trace of white clouds breaking across the moderate shade of blue. Warm air didn’t have a hint of breeze to stir it around making the day pleasant.</w:t>
      </w:r>
      <w:r w:rsidRPr="00313CC9">
        <w:t xml:space="preserve"> </w:t>
      </w:r>
      <w:r w:rsidRPr="00A445BB">
        <w:t>Cloaks, capes, and coats had come off</w:t>
      </w:r>
      <w:r>
        <w:t xml:space="preserve"> in favor </w:t>
      </w:r>
      <w:r w:rsidR="00F22AC5">
        <w:t xml:space="preserve">of </w:t>
      </w:r>
      <w:r>
        <w:t>lightweight clothing</w:t>
      </w:r>
      <w:r w:rsidRPr="00A445BB">
        <w:t>.</w:t>
      </w:r>
    </w:p>
    <w:p w:rsidR="00B975CC" w:rsidRDefault="00312055" w:rsidP="00A540C5">
      <w:pPr>
        <w:pStyle w:val="Body-TextTx"/>
      </w:pPr>
      <w:r w:rsidRPr="00A445BB">
        <w:t xml:space="preserve">Brina held a pale gray parasol edged with a darker shade of braided ribbon to match her dress and pelisse. Zane wore a black hat and dark brown coat and trousers. The buttons on his </w:t>
      </w:r>
      <w:r w:rsidR="00313CC9">
        <w:t>dark-red</w:t>
      </w:r>
      <w:r w:rsidRPr="00A445BB">
        <w:t xml:space="preserve"> quilted waistcoat were covered in the same fabric. Well-matched horses and expensive wheels allowed the carriage to </w:t>
      </w:r>
      <w:r w:rsidR="006E4F5E">
        <w:t xml:space="preserve">move </w:t>
      </w:r>
      <w:r w:rsidRPr="00A445BB">
        <w:t>along the road at a smooth and gentle pace.</w:t>
      </w:r>
    </w:p>
    <w:p w:rsidR="00EB7446" w:rsidRDefault="00312055" w:rsidP="00A540C5">
      <w:pPr>
        <w:pStyle w:val="Body-TextTx"/>
      </w:pPr>
      <w:r w:rsidRPr="00A445BB">
        <w:t xml:space="preserve">If not for Zane, Brina would have much rather be back at her house rolling bandages for the sisters </w:t>
      </w:r>
      <w:r w:rsidR="006E4F5E">
        <w:t xml:space="preserve">which was her usual Sunday afternoon project. </w:t>
      </w:r>
      <w:r w:rsidRPr="00A445BB">
        <w:t xml:space="preserve">However, she had agreed to such outings as this </w:t>
      </w:r>
      <w:r w:rsidR="000D78C1">
        <w:t>w</w:t>
      </w:r>
      <w:r w:rsidRPr="00A445BB">
        <w:t>as part of her bargain with the earl to show his family he had settled down, graciously accepted his place in Society and was ready to be a respectable member of the ton.</w:t>
      </w:r>
    </w:p>
    <w:p w:rsidR="00EB7446" w:rsidRDefault="00312055" w:rsidP="00A540C5">
      <w:pPr>
        <w:pStyle w:val="Body-TextTx"/>
      </w:pPr>
      <w:r w:rsidRPr="00A445BB">
        <w:t>Much to her surprise and dismay, he was doing a splendid job.</w:t>
      </w:r>
      <w:r w:rsidR="006E4F5E">
        <w:t xml:space="preserve"> An even greater surprise </w:t>
      </w:r>
      <w:r w:rsidR="006E4F5E">
        <w:lastRenderedPageBreak/>
        <w:t>was that she looked forward to it.</w:t>
      </w:r>
    </w:p>
    <w:p w:rsidR="00EB7446" w:rsidRDefault="006E4F5E" w:rsidP="00A540C5">
      <w:pPr>
        <w:pStyle w:val="Body-TextTx"/>
      </w:pPr>
      <w:r>
        <w:t xml:space="preserve">It also vexed her that time </w:t>
      </w:r>
      <w:r w:rsidR="00312055" w:rsidRPr="00A445BB">
        <w:t>was passing quickly</w:t>
      </w:r>
      <w:r>
        <w:t xml:space="preserve"> and s</w:t>
      </w:r>
      <w:r w:rsidR="00312055" w:rsidRPr="00A445BB">
        <w:t xml:space="preserve">he hadn’t heard one hint of gossip that </w:t>
      </w:r>
      <w:r>
        <w:t>Zane</w:t>
      </w:r>
      <w:r w:rsidR="00312055" w:rsidRPr="00A445BB">
        <w:t xml:space="preserve"> might </w:t>
      </w:r>
      <w:r>
        <w:t xml:space="preserve">have broken </w:t>
      </w:r>
      <w:r w:rsidR="00312055" w:rsidRPr="00A445BB">
        <w:t xml:space="preserve">any part of their bargain. No one had come forward to say he’d uttered so much as a swear—let alone an obscene one. He’d come close with her. But not close enough for him to surrender and agree she’d won. Some oft used words of exclamation just couldn’t be considered obscene. Too many people said them or variations of them. She </w:t>
      </w:r>
      <w:r w:rsidR="00551BD6">
        <w:t xml:space="preserve">often said </w:t>
      </w:r>
      <w:r w:rsidR="00312055" w:rsidRPr="00A445BB">
        <w:t>merciful heavens</w:t>
      </w:r>
      <w:r>
        <w:t xml:space="preserve"> or drat which a few people would say are variations of </w:t>
      </w:r>
      <w:r w:rsidR="00312055" w:rsidRPr="00A445BB">
        <w:t>hellfire</w:t>
      </w:r>
      <w:r w:rsidR="00551BD6">
        <w:t xml:space="preserve"> and damnation</w:t>
      </w:r>
      <w:r w:rsidR="00312055" w:rsidRPr="00A445BB">
        <w:t xml:space="preserve">. </w:t>
      </w:r>
      <w:r>
        <w:t>Both words were</w:t>
      </w:r>
      <w:r w:rsidR="00551BD6">
        <w:t xml:space="preserve"> in the </w:t>
      </w:r>
      <w:r w:rsidR="00312055" w:rsidRPr="00A445BB">
        <w:t>Bible</w:t>
      </w:r>
      <w:r w:rsidR="00551BD6">
        <w:t xml:space="preserve"> for goodness sake!</w:t>
      </w:r>
      <w:r w:rsidR="00312055" w:rsidRPr="00A445BB">
        <w:t xml:space="preserve"> How could </w:t>
      </w:r>
      <w:r>
        <w:t xml:space="preserve">she insist </w:t>
      </w:r>
      <w:r w:rsidR="00312055" w:rsidRPr="00A445BB">
        <w:t xml:space="preserve">they </w:t>
      </w:r>
      <w:r>
        <w:t>were</w:t>
      </w:r>
      <w:r w:rsidR="00312055" w:rsidRPr="00A445BB">
        <w:t xml:space="preserve"> obscene?</w:t>
      </w:r>
    </w:p>
    <w:p w:rsidR="00EB7446" w:rsidRDefault="00312055" w:rsidP="00A540C5">
      <w:pPr>
        <w:pStyle w:val="Body-TextTx"/>
      </w:pPr>
      <w:r w:rsidRPr="00A445BB">
        <w:t>His strength troubled her</w:t>
      </w:r>
      <w:r w:rsidR="00551BD6">
        <w:t>,</w:t>
      </w:r>
      <w:r w:rsidRPr="00A445BB">
        <w:t xml:space="preserve"> impressed her</w:t>
      </w:r>
      <w:r w:rsidR="00551BD6">
        <w:t xml:space="preserve"> and drew her</w:t>
      </w:r>
      <w:r w:rsidRPr="00A445BB">
        <w:t xml:space="preserve">. </w:t>
      </w:r>
      <w:r w:rsidR="00551BD6">
        <w:t>Drew her with such fearless abandonment it would be so easy to give in to it and not even struggle. His</w:t>
      </w:r>
      <w:r w:rsidRPr="00A445BB">
        <w:t xml:space="preserve"> sense of character was stronger than she’d suspected, than she was led to believe by all the gossips who said he cared nothing for his family or the responsibility </w:t>
      </w:r>
      <w:r w:rsidR="001545C2">
        <w:t>of ear</w:t>
      </w:r>
      <w:r w:rsidR="00F74D7F">
        <w:t>l</w:t>
      </w:r>
      <w:r w:rsidR="001545C2">
        <w:t xml:space="preserve"> </w:t>
      </w:r>
      <w:r w:rsidRPr="00A445BB">
        <w:t>that had fallen to him.</w:t>
      </w:r>
    </w:p>
    <w:p w:rsidR="00EB7446" w:rsidRDefault="005564FD" w:rsidP="00A540C5">
      <w:pPr>
        <w:pStyle w:val="Body-TextTx"/>
      </w:pPr>
      <w:r>
        <w:t>And she couldn’t forget Paris.</w:t>
      </w:r>
    </w:p>
    <w:p w:rsidR="00EB7446" w:rsidRDefault="00312055" w:rsidP="00A540C5">
      <w:pPr>
        <w:pStyle w:val="Body-TextTx"/>
      </w:pPr>
      <w:r w:rsidRPr="00A445BB">
        <w:t xml:space="preserve">She truly never thought he’d last </w:t>
      </w:r>
      <w:r w:rsidR="005564FD">
        <w:t>one</w:t>
      </w:r>
      <w:r w:rsidRPr="00A445BB">
        <w:t xml:space="preserve"> night without a pair of aces in his hands, let alone </w:t>
      </w:r>
      <w:r w:rsidR="005564FD">
        <w:t>over three</w:t>
      </w:r>
      <w:r w:rsidRPr="00A445BB">
        <w:t xml:space="preserve"> </w:t>
      </w:r>
      <w:r w:rsidR="00F22AC5">
        <w:t xml:space="preserve">or </w:t>
      </w:r>
      <w:r w:rsidRPr="00A445BB">
        <w:t>four weeks. What was she</w:t>
      </w:r>
      <w:r>
        <w:t xml:space="preserve"> to</w:t>
      </w:r>
      <w:r w:rsidRPr="00A445BB">
        <w:t xml:space="preserve"> do? Go back on her word and not marry him? That seemed almost as dreadful as marrying him. </w:t>
      </w:r>
      <w:r w:rsidR="005564FD">
        <w:t xml:space="preserve">There was the comment he said the other day in her house. </w:t>
      </w:r>
      <w:r w:rsidR="005564FD" w:rsidRPr="006E5918">
        <w:rPr>
          <w:rStyle w:val="itali"/>
        </w:rPr>
        <w:t xml:space="preserve">I bet you. </w:t>
      </w:r>
      <w:r w:rsidR="005564FD" w:rsidRPr="000B1C67">
        <w:t>T</w:t>
      </w:r>
      <w:r w:rsidR="005564FD" w:rsidRPr="005564FD">
        <w:t>hough</w:t>
      </w:r>
      <w:r w:rsidR="005564FD">
        <w:t xml:space="preserve"> she was in a mind to let it slide at the time, she hadn’t forgotten it. Slip of the tongue, well-used turn of phrase</w:t>
      </w:r>
      <w:r w:rsidR="008F594C">
        <w:t>,</w:t>
      </w:r>
      <w:r w:rsidR="005564FD">
        <w:t xml:space="preserve"> or whatever he </w:t>
      </w:r>
      <w:r w:rsidR="008F594C">
        <w:t>chose</w:t>
      </w:r>
      <w:r w:rsidR="005564FD">
        <w:t xml:space="preserve"> to call it, he couldn’t deny he said those three little words and offered her a wager.</w:t>
      </w:r>
      <w:r w:rsidR="005564FD" w:rsidRPr="005564FD">
        <w:t xml:space="preserve"> </w:t>
      </w:r>
      <w:r w:rsidR="005564FD">
        <w:t xml:space="preserve">An arrow in her quiver if he </w:t>
      </w:r>
      <w:r w:rsidR="00F74D7F">
        <w:t>didn’t start drinking or gambling soon.</w:t>
      </w:r>
    </w:p>
    <w:p w:rsidR="00B975CC" w:rsidRDefault="00312055" w:rsidP="00A540C5">
      <w:pPr>
        <w:pStyle w:val="Body-TextTx"/>
      </w:pPr>
      <w:r w:rsidRPr="00A445BB">
        <w:t xml:space="preserve">Not only did she have to consider all that, she also had to </w:t>
      </w:r>
      <w:r w:rsidR="005564FD">
        <w:t>reflect on the fact</w:t>
      </w:r>
      <w:r w:rsidRPr="00A445BB">
        <w:t xml:space="preserve"> she enjoyed being with him. </w:t>
      </w:r>
      <w:r w:rsidR="005564FD">
        <w:t xml:space="preserve">He made her laugh but </w:t>
      </w:r>
      <w:r w:rsidR="008F594C">
        <w:t xml:space="preserve">he’d never laughed at her. He desired her but hadn’t taken advantage of her advances. How could she not appreciate a man who surprised her with a </w:t>
      </w:r>
      <w:r w:rsidR="008F594C">
        <w:lastRenderedPageBreak/>
        <w:t xml:space="preserve">horse to ride? All these things had </w:t>
      </w:r>
      <w:r w:rsidRPr="00A445BB">
        <w:t xml:space="preserve">somehow </w:t>
      </w:r>
      <w:r w:rsidR="008F594C">
        <w:t xml:space="preserve">helped her </w:t>
      </w:r>
      <w:r w:rsidRPr="00A445BB">
        <w:t>come to care for him. How deeply she didn’t know yet. Hadn’t wanted to know. Which, of course left her emotions in turmoil.</w:t>
      </w:r>
    </w:p>
    <w:p w:rsidR="00EB7446" w:rsidRDefault="00312055" w:rsidP="00A540C5">
      <w:pPr>
        <w:pStyle w:val="Body-TextTx"/>
      </w:pPr>
      <w:r w:rsidRPr="00A445BB">
        <w:t>So, what would she do if he somehow managed to refrain from all the gentleman’s vices she’d asked of him, and really expected her to marry him?</w:t>
      </w:r>
    </w:p>
    <w:p w:rsidR="00EB7446" w:rsidRDefault="00312055" w:rsidP="00A540C5">
      <w:pPr>
        <w:pStyle w:val="Body-TextTx"/>
      </w:pPr>
      <w:r w:rsidRPr="00A445BB">
        <w:t xml:space="preserve">“You seem deep in thought, Mrs. Feld,” the earl said as they crossed the busy street and headed </w:t>
      </w:r>
      <w:r w:rsidR="00F74D7F">
        <w:t>on</w:t>
      </w:r>
      <w:r w:rsidRPr="00A445BB">
        <w:t xml:space="preserve">to </w:t>
      </w:r>
      <w:r w:rsidR="00F74D7F">
        <w:t xml:space="preserve">the path that would put them in </w:t>
      </w:r>
      <w:r w:rsidRPr="00A445BB">
        <w:t>St. James Park.</w:t>
      </w:r>
    </w:p>
    <w:p w:rsidR="00EB7446" w:rsidRDefault="00312055" w:rsidP="00A540C5">
      <w:pPr>
        <w:pStyle w:val="Body-TextTx"/>
      </w:pPr>
      <w:r w:rsidRPr="00A445BB">
        <w:t>“Do I?” she asked, grateful he couldn’t read her mind and hoping her cheeks weren’t coloring as she answered.</w:t>
      </w:r>
    </w:p>
    <w:p w:rsidR="00EB7446" w:rsidRDefault="00312055" w:rsidP="00A540C5">
      <w:pPr>
        <w:pStyle w:val="Body-TextTx"/>
      </w:pPr>
      <w:r w:rsidRPr="00A445BB">
        <w:t>He nodded. “You seem troubled. Are you not enjoying our proper afternoon ride?”</w:t>
      </w:r>
    </w:p>
    <w:p w:rsidR="00EB7446" w:rsidRDefault="00312055" w:rsidP="00A540C5">
      <w:pPr>
        <w:pStyle w:val="Body-TextTx"/>
      </w:pPr>
      <w:r w:rsidRPr="00A445BB">
        <w:t>She looked over at him and smiled. “Very much.”</w:t>
      </w:r>
    </w:p>
    <w:p w:rsidR="00EB7446" w:rsidRDefault="00312055" w:rsidP="00A540C5">
      <w:pPr>
        <w:pStyle w:val="Body-TextTx"/>
      </w:pPr>
      <w:r w:rsidRPr="00A445BB">
        <w:t>“Really?” He gave her a half grin and moved more into the corner of the landau and turned his body so he could face her directly, without having to continue turning his head. “Are you not missing the horses, yet?”</w:t>
      </w:r>
    </w:p>
    <w:p w:rsidR="00EB7446" w:rsidRDefault="00312055" w:rsidP="00A540C5">
      <w:pPr>
        <w:pStyle w:val="Body-TextTx"/>
      </w:pPr>
      <w:r w:rsidRPr="00A445BB">
        <w:t>“Yes, and I’m upset you know that I am,” she teased. While the th</w:t>
      </w:r>
      <w:r w:rsidR="003E5650">
        <w:t>ought of</w:t>
      </w:r>
      <w:r w:rsidRPr="00A445BB">
        <w:t xml:space="preserve"> a neighborhood and park she’s seen a thousand times might be boring, the man she was with was not. She miss</w:t>
      </w:r>
      <w:r>
        <w:t>ed</w:t>
      </w:r>
      <w:r w:rsidRPr="00A445BB">
        <w:t xml:space="preserve"> sitting atop a horse and guiding the animal where she wanted it to go. It ma</w:t>
      </w:r>
      <w:r>
        <w:t>d</w:t>
      </w:r>
      <w:r w:rsidRPr="00A445BB">
        <w:t>e her feel more a part of her surroundings and not just someone who was looking at them.</w:t>
      </w:r>
    </w:p>
    <w:p w:rsidR="00EB7446" w:rsidRDefault="00312055" w:rsidP="00A540C5">
      <w:pPr>
        <w:pStyle w:val="Body-TextTx"/>
      </w:pPr>
      <w:r w:rsidRPr="00A445BB">
        <w:t>“Tell me,” she said, “are we being followed by anyone today?”</w:t>
      </w:r>
    </w:p>
    <w:p w:rsidR="00EB7446" w:rsidRDefault="00312055" w:rsidP="00A540C5">
      <w:pPr>
        <w:pStyle w:val="Body-TextTx"/>
      </w:pPr>
      <w:r w:rsidRPr="00A445BB">
        <w:t>“I’m followed every time I leave my house. I</w:t>
      </w:r>
      <w:r w:rsidR="00F74D7F">
        <w:t xml:space="preserve"> have adapted </w:t>
      </w:r>
      <w:r w:rsidRPr="00A445BB">
        <w:t>much in the same way I am getting used to having a butler, a solicitor, and my uncles arriving every day to go over yet more documents, account books, contracts</w:t>
      </w:r>
      <w:r w:rsidR="00F22AC5">
        <w:t>,</w:t>
      </w:r>
      <w:r w:rsidR="00F74D7F">
        <w:t xml:space="preserve"> and requests for my help</w:t>
      </w:r>
      <w:r w:rsidRPr="00A445BB">
        <w:t xml:space="preserve">.” A chuckle </w:t>
      </w:r>
      <w:r w:rsidR="00F74D7F">
        <w:t>reverberated</w:t>
      </w:r>
      <w:r w:rsidR="00F74D7F" w:rsidRPr="00A445BB" w:rsidDel="00F74D7F">
        <w:t xml:space="preserve"> </w:t>
      </w:r>
      <w:r w:rsidR="00F74D7F">
        <w:t xml:space="preserve">softly </w:t>
      </w:r>
      <w:r w:rsidRPr="00A445BB">
        <w:t>in his throat. “Don’t ask our driver to lose the cabriolet shadowing us today. He’s not capable and neither are the mares.”</w:t>
      </w:r>
    </w:p>
    <w:p w:rsidR="00EB7446" w:rsidRDefault="00312055" w:rsidP="00A540C5">
      <w:pPr>
        <w:pStyle w:val="Body-TextTx"/>
      </w:pPr>
      <w:r w:rsidRPr="00A445BB">
        <w:lastRenderedPageBreak/>
        <w:t>She gave Zane a confident smile. “I wouldn’t. I trust no one but you to handle a team of horses so expertly.”</w:t>
      </w:r>
    </w:p>
    <w:p w:rsidR="00EB7446" w:rsidRDefault="00312055" w:rsidP="00A540C5">
      <w:pPr>
        <w:pStyle w:val="Body-TextTx"/>
      </w:pPr>
      <w:r w:rsidRPr="00A445BB">
        <w:t>“I’m waiting for the day you will trust me with other, more important matters.”</w:t>
      </w:r>
    </w:p>
    <w:p w:rsidR="00EB7446" w:rsidRDefault="00312055" w:rsidP="00A540C5">
      <w:pPr>
        <w:pStyle w:val="Body-TextTx"/>
      </w:pPr>
      <w:r w:rsidRPr="00A445BB">
        <w:t>His gaze swept over her face making her feel she could believe him</w:t>
      </w:r>
      <w:r w:rsidR="00F74D7F">
        <w:t xml:space="preserve"> even though she didn’t know </w:t>
      </w:r>
      <w:r w:rsidR="007F7670">
        <w:t xml:space="preserve">specifically </w:t>
      </w:r>
      <w:r w:rsidR="00F74D7F">
        <w:t>what he was referring to.</w:t>
      </w:r>
      <w:r w:rsidRPr="00A445BB">
        <w:t xml:space="preserve"> </w:t>
      </w:r>
      <w:r w:rsidR="007F7670">
        <w:t xml:space="preserve">It still made </w:t>
      </w:r>
      <w:r w:rsidRPr="00A445BB">
        <w:t xml:space="preserve">her want to believe him. He was winning her over with his unpredictable, </w:t>
      </w:r>
      <w:r w:rsidR="007F7670">
        <w:t xml:space="preserve">mostly </w:t>
      </w:r>
      <w:r w:rsidRPr="00A445BB">
        <w:t xml:space="preserve">slight ungentlemanly behavior at times. He’d never been crass or rude to her or anyone else when he was with her. Well, perhaps </w:t>
      </w:r>
      <w:r w:rsidR="007F7670">
        <w:t xml:space="preserve">he was rude </w:t>
      </w:r>
      <w:r w:rsidRPr="00A445BB">
        <w:t xml:space="preserve">when he hadn’t responded to the duchess’ dinner </w:t>
      </w:r>
      <w:r w:rsidR="007F7670">
        <w:t xml:space="preserve">to let </w:t>
      </w:r>
      <w:r w:rsidR="00F22AC5">
        <w:t>the lady</w:t>
      </w:r>
      <w:r w:rsidR="007F7670">
        <w:t xml:space="preserve"> know he would be attending</w:t>
      </w:r>
      <w:r w:rsidR="00F22AC5">
        <w:t>. Now</w:t>
      </w:r>
      <w:r w:rsidRPr="00A445BB">
        <w:t xml:space="preserve"> he was </w:t>
      </w:r>
      <w:r w:rsidR="007F7670">
        <w:t>reluctant</w:t>
      </w:r>
      <w:r w:rsidR="00F22AC5">
        <w:t>ly,</w:t>
      </w:r>
      <w:r w:rsidR="007F7670">
        <w:t xml:space="preserve"> but graciously </w:t>
      </w:r>
      <w:r w:rsidRPr="00A445BB">
        <w:t>making amends for that with a party of his own.</w:t>
      </w:r>
    </w:p>
    <w:p w:rsidR="00EB7446" w:rsidRDefault="00312055" w:rsidP="00A540C5">
      <w:pPr>
        <w:pStyle w:val="Body-TextTx"/>
      </w:pPr>
      <w:r w:rsidRPr="00A445BB">
        <w:t>“I do wish I could do something a little scandalous today,” he said</w:t>
      </w:r>
      <w:r w:rsidR="007F7670">
        <w:t>. “Everyone we’re passing seems stiff and in need of a reason to relax and enjoy the afternoon.”</w:t>
      </w:r>
    </w:p>
    <w:p w:rsidR="00EB7446" w:rsidRDefault="007F7670" w:rsidP="00A540C5">
      <w:pPr>
        <w:pStyle w:val="Body-TextTx"/>
      </w:pPr>
      <w:r>
        <w:t xml:space="preserve">Brina laughed, too. </w:t>
      </w:r>
      <w:r w:rsidR="00312055" w:rsidRPr="00A445BB">
        <w:t>There was something en</w:t>
      </w:r>
      <w:r>
        <w:t>chanting</w:t>
      </w:r>
      <w:r w:rsidR="00312055" w:rsidRPr="00A445BB">
        <w:t xml:space="preserve"> about him saying that. But everything about him seemed to be enticing her. She tried to ignore the feeling by saying, “You have done enough for a lifetime.”</w:t>
      </w:r>
    </w:p>
    <w:p w:rsidR="00EB7446" w:rsidRDefault="00312055" w:rsidP="00A540C5">
      <w:pPr>
        <w:pStyle w:val="Body-TextTx"/>
      </w:pPr>
      <w:r w:rsidRPr="00A445BB">
        <w:t>He shook his head and his brow creased. “I was just thinking how I’d like to reach over and kiss you.”</w:t>
      </w:r>
    </w:p>
    <w:p w:rsidR="00EB7446" w:rsidRDefault="00312055" w:rsidP="00A540C5">
      <w:pPr>
        <w:pStyle w:val="Body-TextTx"/>
      </w:pPr>
      <w:r w:rsidRPr="00A445BB">
        <w:t xml:space="preserve">Her breaths became rapid at the thought, but it would be madness. So instead of encouraging him, which she </w:t>
      </w:r>
      <w:r w:rsidR="007F7670">
        <w:t xml:space="preserve">would have liked </w:t>
      </w:r>
      <w:r w:rsidRPr="00A445BB">
        <w:t>to do, she asked, “Is your book of poetry in your pocket? Reading it should curb your restless state.”</w:t>
      </w:r>
    </w:p>
    <w:p w:rsidR="00EB7446" w:rsidRDefault="00312055" w:rsidP="00A540C5">
      <w:pPr>
        <w:pStyle w:val="Body-TextTx"/>
      </w:pPr>
      <w:r w:rsidRPr="00A445BB">
        <w:t>He patted down the front of his coat and then looked around his booted feet. “How did I get away without it? It’s been my constant companion since you gave it to me.”</w:t>
      </w:r>
    </w:p>
    <w:p w:rsidR="00EB7446" w:rsidRDefault="00312055" w:rsidP="00A540C5">
      <w:pPr>
        <w:pStyle w:val="Body-TextTx"/>
      </w:pPr>
      <w:r w:rsidRPr="00A445BB">
        <w:t>Brina laughed. “I don’t believe you.”</w:t>
      </w:r>
    </w:p>
    <w:p w:rsidR="00EB7446" w:rsidRDefault="00312055" w:rsidP="00A540C5">
      <w:pPr>
        <w:pStyle w:val="Body-TextTx"/>
      </w:pPr>
      <w:r w:rsidRPr="00A445BB">
        <w:t>His eyes twinkled with mischief. “Nor should you.”</w:t>
      </w:r>
    </w:p>
    <w:p w:rsidR="00EB7446" w:rsidRDefault="00312055" w:rsidP="00A540C5">
      <w:pPr>
        <w:pStyle w:val="Body-TextTx"/>
      </w:pPr>
      <w:r w:rsidRPr="00A445BB">
        <w:lastRenderedPageBreak/>
        <w:t>“You probably don’t even know where it is?”</w:t>
      </w:r>
    </w:p>
    <w:p w:rsidR="00EB7446" w:rsidRDefault="00312055" w:rsidP="00A540C5">
      <w:pPr>
        <w:pStyle w:val="Body-TextTx"/>
      </w:pPr>
      <w:r w:rsidRPr="00A445BB">
        <w:t>He leaned toward her once again, giving her a gentle smile. “Not true, I would never misplace something you gave me.”</w:t>
      </w:r>
    </w:p>
    <w:p w:rsidR="00EB7446" w:rsidRDefault="00312055" w:rsidP="00A540C5">
      <w:pPr>
        <w:pStyle w:val="Body-TextTx"/>
      </w:pPr>
      <w:r w:rsidRPr="00A445BB">
        <w:t>The way he looked at her meant he knew exactly where the book was and that made her want to kiss him even more. But not now. Later. When they were alone. She would.</w:t>
      </w:r>
    </w:p>
    <w:p w:rsidR="00EB7446" w:rsidRDefault="00A83DF4" w:rsidP="00A540C5">
      <w:pPr>
        <w:pStyle w:val="Body-TextTx"/>
      </w:pPr>
      <w:r w:rsidRPr="00A445BB">
        <w:t>They fell silent as the driver maneuvered the horses and carriage to fall in line behind a queue of conveyances waiting to enter the congested traffic already in the park. While they waited Brina listened to chatter from people in nearby carriages, the jingle and rattle of harnesses, and snorts from the horses as they hustled by pulling their load. Recent rains had turned buds into leaves on the trees and shrubs. Flowers had been planted at the entrance and many of the blooms had opened. Scattered patches of green grass flowed into brown patches of ground still dormant from the winter and made a patch work of the area.</w:t>
      </w:r>
    </w:p>
    <w:p w:rsidR="00EB7446" w:rsidRDefault="00312055" w:rsidP="00A540C5">
      <w:pPr>
        <w:pStyle w:val="Body-TextTx"/>
      </w:pPr>
      <w:r w:rsidRPr="00A445BB">
        <w:t xml:space="preserve">“Which reminds me,” she said, changing the subject before either one of them acted on what they were both feeling. “Do you have any questions about your </w:t>
      </w:r>
      <w:r w:rsidR="007F7670">
        <w:t xml:space="preserve">upcoming </w:t>
      </w:r>
      <w:r w:rsidRPr="00A445BB">
        <w:t>dinner?”</w:t>
      </w:r>
    </w:p>
    <w:p w:rsidR="00EB7446" w:rsidRDefault="00312055" w:rsidP="00A540C5">
      <w:pPr>
        <w:pStyle w:val="Body-TextTx"/>
      </w:pPr>
      <w:r w:rsidRPr="00A445BB">
        <w:t>“None.</w:t>
      </w:r>
      <w:r w:rsidR="007F7670">
        <w:t xml:space="preserve"> I’ll find a way to get through it.</w:t>
      </w:r>
      <w:r w:rsidRPr="00A445BB">
        <w:t xml:space="preserve"> Patricia and my uncles </w:t>
      </w:r>
      <w:r w:rsidR="003D134E">
        <w:t xml:space="preserve">are excited. They </w:t>
      </w:r>
      <w:r w:rsidRPr="00A445BB">
        <w:t>think your idea for me to host the evening was superb. They keep asking Fulton questions and he continues to assure them his staff knows how to do it all from the previous earl and everything is in order and under control. It should be a perfect dinner party for us.”</w:t>
      </w:r>
    </w:p>
    <w:p w:rsidR="00EB7446" w:rsidRDefault="00312055" w:rsidP="00A540C5">
      <w:pPr>
        <w:pStyle w:val="Body-TextTx"/>
      </w:pPr>
      <w:r w:rsidRPr="00A445BB">
        <w:t>“Us?” she questioned. “Why do you say that? I sent over the menu, guest list and seating arrangements for Fulton but th</w:t>
      </w:r>
      <w:r w:rsidR="007F7670">
        <w:t>e</w:t>
      </w:r>
      <w:r w:rsidRPr="00A445BB">
        <w:t xml:space="preserve"> evening </w:t>
      </w:r>
      <w:r w:rsidR="007F7670">
        <w:t xml:space="preserve">is </w:t>
      </w:r>
      <w:r w:rsidRPr="00A445BB">
        <w:t>for you alone.”</w:t>
      </w:r>
    </w:p>
    <w:p w:rsidR="00EB7446" w:rsidRDefault="00312055" w:rsidP="00A540C5">
      <w:pPr>
        <w:pStyle w:val="Body-TextTx"/>
      </w:pPr>
      <w:r w:rsidRPr="00A445BB">
        <w:t>“No</w:t>
      </w:r>
      <w:r w:rsidR="007F7670">
        <w:t>,” he said huskily</w:t>
      </w:r>
      <w:r w:rsidR="00C87800">
        <w:t xml:space="preserve">, reaching over </w:t>
      </w:r>
      <w:r w:rsidR="00F22AC5">
        <w:t>to</w:t>
      </w:r>
      <w:r w:rsidR="00C87800">
        <w:t xml:space="preserve"> let his hand rub down her arm</w:t>
      </w:r>
      <w:r w:rsidRPr="00A445BB">
        <w:t xml:space="preserve">. </w:t>
      </w:r>
      <w:r w:rsidR="007F7670">
        <w:t>“</w:t>
      </w:r>
      <w:r w:rsidRPr="00A445BB">
        <w:t>It’s for us. For our future. Together.”</w:t>
      </w:r>
    </w:p>
    <w:p w:rsidR="00EB7446" w:rsidRDefault="00312055" w:rsidP="00A540C5">
      <w:pPr>
        <w:pStyle w:val="Body-TextTx"/>
      </w:pPr>
      <w:r w:rsidRPr="00A445BB">
        <w:t xml:space="preserve">Thoughts of the future made her heart race again. </w:t>
      </w:r>
      <w:r w:rsidR="00C87800">
        <w:t xml:space="preserve">As a lover, yes. Yes, she’d be willing to </w:t>
      </w:r>
      <w:r w:rsidR="00C87800">
        <w:lastRenderedPageBreak/>
        <w:t>find a way to make that happened.</w:t>
      </w:r>
      <w:r w:rsidRPr="00A445BB">
        <w:t xml:space="preserve"> She looked away from him</w:t>
      </w:r>
      <w:r w:rsidR="00C87800">
        <w:t>, and o</w:t>
      </w:r>
      <w:r w:rsidRPr="00A445BB">
        <w:t xml:space="preserve">n a grassy area not far away she saw people </w:t>
      </w:r>
      <w:r w:rsidR="00C87800">
        <w:t xml:space="preserve">standing and </w:t>
      </w:r>
      <w:r w:rsidRPr="00A445BB">
        <w:t>waving. “Isn’t that your Uncle Hector and his wife waving to you?”</w:t>
      </w:r>
    </w:p>
    <w:p w:rsidR="00EB7446" w:rsidRDefault="00312055" w:rsidP="00A540C5">
      <w:pPr>
        <w:pStyle w:val="Body-TextTx"/>
      </w:pPr>
      <w:r w:rsidRPr="00A445BB">
        <w:t xml:space="preserve">“Yes, and Uncle Syl with them.” Zane </w:t>
      </w:r>
      <w:r w:rsidR="00D73414">
        <w:t>paid them no mind.</w:t>
      </w:r>
      <w:r w:rsidRPr="00A445BB">
        <w:t xml:space="preserve"> “It seems I can’t go anywhere without seeing them</w:t>
      </w:r>
      <w:r w:rsidR="00463C73">
        <w:t xml:space="preserve"> these</w:t>
      </w:r>
      <w:r w:rsidRPr="00A445BB">
        <w:t xml:space="preserve"> days.”</w:t>
      </w:r>
    </w:p>
    <w:p w:rsidR="00EB7446" w:rsidRDefault="00312055" w:rsidP="00A540C5">
      <w:pPr>
        <w:pStyle w:val="Body-TextTx"/>
      </w:pPr>
      <w:r w:rsidRPr="00A445BB">
        <w:t>She turned back to him and smiled. “</w:t>
      </w:r>
      <w:r w:rsidR="00D73414">
        <w:t>We should go over and speak to them.”</w:t>
      </w:r>
    </w:p>
    <w:p w:rsidR="00EB7446" w:rsidRDefault="00D73414" w:rsidP="00A540C5">
      <w:pPr>
        <w:pStyle w:val="Body-TextTx"/>
      </w:pPr>
      <w:r>
        <w:t>“No,” he said unequivocally.</w:t>
      </w:r>
    </w:p>
    <w:p w:rsidR="00EB7446" w:rsidRDefault="00D73414" w:rsidP="00A540C5">
      <w:pPr>
        <w:pStyle w:val="Body-TextTx"/>
      </w:pPr>
      <w:r>
        <w:t>His short answer and clipped tone irritated her. “It’s the polite thing to do.”</w:t>
      </w:r>
    </w:p>
    <w:p w:rsidR="00EB7446" w:rsidRDefault="00D73414" w:rsidP="00A540C5">
      <w:pPr>
        <w:pStyle w:val="Body-TextTx"/>
      </w:pPr>
      <w:r>
        <w:t xml:space="preserve">“It’s torture. I spent part of the morning with them. That was </w:t>
      </w:r>
      <w:r w:rsidR="00521C09">
        <w:t xml:space="preserve">more than </w:t>
      </w:r>
      <w:r>
        <w:t>enough</w:t>
      </w:r>
      <w:r w:rsidR="00A83DF4">
        <w:t xml:space="preserve"> for today</w:t>
      </w:r>
      <w:r>
        <w:t>.”</w:t>
      </w:r>
    </w:p>
    <w:p w:rsidR="00EB7446" w:rsidRDefault="00D73414" w:rsidP="00A540C5">
      <w:pPr>
        <w:pStyle w:val="Body-TextTx"/>
      </w:pPr>
      <w:r>
        <w:t>“You can’t just ignore them</w:t>
      </w:r>
      <w:r w:rsidR="00A83DF4">
        <w:t>,” she insisted.</w:t>
      </w:r>
      <w:r>
        <w:t xml:space="preserve"> </w:t>
      </w:r>
      <w:r w:rsidR="00A83DF4">
        <w:t>“</w:t>
      </w:r>
      <w:r>
        <w:t>They are motioning for us to drive over</w:t>
      </w:r>
      <w:r w:rsidR="00521C09">
        <w:t xml:space="preserve"> and say hello</w:t>
      </w:r>
      <w:r>
        <w:t>. Look, they have refreshments and will probably ask us to join them</w:t>
      </w:r>
      <w:r w:rsidR="00521C09">
        <w:t xml:space="preserve"> for a while</w:t>
      </w:r>
      <w:r>
        <w:t>. This is something you need to do. Something you wanted to do. Learn how to make your family feel you care about them and that what is important to them is important to you.</w:t>
      </w:r>
      <w:r w:rsidR="00A83DF4">
        <w:t xml:space="preserve"> Furthermore, I can’t help you</w:t>
      </w:r>
      <w:r w:rsidR="00521C09">
        <w:t xml:space="preserve"> be </w:t>
      </w:r>
      <w:r w:rsidR="00A83DF4">
        <w:t xml:space="preserve">polite </w:t>
      </w:r>
      <w:r w:rsidR="00521C09">
        <w:t xml:space="preserve">and proper </w:t>
      </w:r>
      <w:r w:rsidR="00A83DF4">
        <w:t>if you don’t allow me to help you.</w:t>
      </w:r>
      <w:r>
        <w:t>”</w:t>
      </w:r>
    </w:p>
    <w:p w:rsidR="00EB7446" w:rsidRDefault="00D73414" w:rsidP="00A540C5">
      <w:pPr>
        <w:pStyle w:val="Body-TextTx"/>
      </w:pPr>
      <w:r>
        <w:t xml:space="preserve">Zane rose up in the seat, looked </w:t>
      </w:r>
      <w:r w:rsidR="00521C09">
        <w:t xml:space="preserve">their way and </w:t>
      </w:r>
      <w:r w:rsidR="00A83DF4">
        <w:t>gave them a long</w:t>
      </w:r>
      <w:r w:rsidR="00521C09">
        <w:t>,</w:t>
      </w:r>
      <w:r w:rsidR="00A83DF4">
        <w:t xml:space="preserve"> hearty wave. He then turned back to Brina, smiled engagingly, settled back into the cushion</w:t>
      </w:r>
      <w:r w:rsidR="00D32A83">
        <w:t xml:space="preserve"> in a much too casual manner for being in public</w:t>
      </w:r>
      <w:r w:rsidR="00A83DF4">
        <w:t>, and said,</w:t>
      </w:r>
      <w:r w:rsidR="00312055" w:rsidRPr="00A445BB">
        <w:t xml:space="preserve"> “After our ride through the park,” Zane offered as they started up a small rise, “I told the driver to take us down to the abbey. We’ll stop there and take a stroll to look at the buildings you wanted to see in that area. “I’ve wanted to do it before now, but decided I’d rather take a closer look at the area with you.”</w:t>
      </w:r>
    </w:p>
    <w:p w:rsidR="00EB7446" w:rsidRDefault="00D32A83" w:rsidP="00A540C5">
      <w:pPr>
        <w:pStyle w:val="Body-TextTx"/>
      </w:pPr>
      <w:r>
        <w:t xml:space="preserve">“Oh,” she said, touched by his words. </w:t>
      </w:r>
      <w:r w:rsidR="008B44E2">
        <w:t>Just when he was ignoring his family and she was thinking him irredeemable, he</w:t>
      </w:r>
      <w:r w:rsidR="00312055" w:rsidRPr="00A445BB">
        <w:t xml:space="preserve"> surprise</w:t>
      </w:r>
      <w:r w:rsidR="008B44E2">
        <w:t>d</w:t>
      </w:r>
      <w:r w:rsidR="00312055" w:rsidRPr="00A445BB">
        <w:t xml:space="preserve"> her</w:t>
      </w:r>
      <w:r w:rsidR="008B44E2">
        <w:t xml:space="preserve"> with his kindness</w:t>
      </w:r>
      <w:r w:rsidR="00312055" w:rsidRPr="00A445BB">
        <w:t>. “You remembered I wanted to do that?”</w:t>
      </w:r>
    </w:p>
    <w:p w:rsidR="00EB7446" w:rsidRDefault="00312055" w:rsidP="00A540C5">
      <w:pPr>
        <w:pStyle w:val="Body-TextTx"/>
      </w:pPr>
      <w:r w:rsidRPr="00A445BB">
        <w:lastRenderedPageBreak/>
        <w:t>H</w:t>
      </w:r>
      <w:r w:rsidR="00A83DF4">
        <w:t>is eyes</w:t>
      </w:r>
      <w:r w:rsidR="008B44E2">
        <w:t xml:space="preserve"> swept over her face</w:t>
      </w:r>
      <w:r w:rsidRPr="00A445BB">
        <w:t>. He leaned in toward her</w:t>
      </w:r>
      <w:r w:rsidR="008B44E2">
        <w:t xml:space="preserve"> again</w:t>
      </w:r>
      <w:r w:rsidRPr="00A445BB">
        <w:t>. “I recall everything about you, Brina. I remember how you taste, how you feel in my arms. At night in my dreams I hear your sighs. When I wake your scent surrounds me like a garden of sweet-smelling flowers. I am never without thoughts of you</w:t>
      </w:r>
      <w:r w:rsidR="008B44E2">
        <w:t xml:space="preserve"> and that makes you always with me</w:t>
      </w:r>
      <w:r w:rsidRPr="00A445BB">
        <w:t>.”</w:t>
      </w:r>
    </w:p>
    <w:p w:rsidR="00EB7446" w:rsidRDefault="00312055" w:rsidP="00A540C5">
      <w:pPr>
        <w:pStyle w:val="Body-TextTx"/>
      </w:pPr>
      <w:r w:rsidRPr="00A445BB">
        <w:t>His voice was husky and persuasive</w:t>
      </w:r>
      <w:r w:rsidR="009077AA">
        <w:t xml:space="preserve"> and delighted every one of her senses</w:t>
      </w:r>
      <w:r w:rsidRPr="00A445BB">
        <w:t>. His gaze was so penetrating it was as if Brina was living every word he said. She remembered all those things about him, too. As surely as he was sitting beside her, he wanted to kiss her right now.</w:t>
      </w:r>
    </w:p>
    <w:p w:rsidR="00EB7446" w:rsidRDefault="00312055" w:rsidP="00A540C5">
      <w:pPr>
        <w:pStyle w:val="Body-TextTx"/>
      </w:pPr>
      <w:r w:rsidRPr="00A445BB">
        <w:t xml:space="preserve">It didn’t matter there were other people </w:t>
      </w:r>
      <w:r w:rsidR="009077AA">
        <w:t xml:space="preserve">walking near their carriage, </w:t>
      </w:r>
      <w:r w:rsidR="008B44E2">
        <w:t>riding on</w:t>
      </w:r>
      <w:r w:rsidRPr="00A445BB">
        <w:t xml:space="preserve"> horse</w:t>
      </w:r>
      <w:r w:rsidR="009077AA">
        <w:t>back</w:t>
      </w:r>
      <w:r w:rsidRPr="00A445BB">
        <w:t xml:space="preserve">, </w:t>
      </w:r>
      <w:r w:rsidR="009077AA">
        <w:t xml:space="preserve">and wagons and </w:t>
      </w:r>
      <w:r w:rsidRPr="00A445BB">
        <w:t>carts passing by, moving along in front</w:t>
      </w:r>
      <w:r w:rsidR="008B44E2">
        <w:t>,</w:t>
      </w:r>
      <w:r w:rsidRPr="00A445BB">
        <w:t xml:space="preserve"> </w:t>
      </w:r>
      <w:r w:rsidR="009077AA">
        <w:t>or</w:t>
      </w:r>
      <w:r w:rsidRPr="00A445BB">
        <w:t xml:space="preserve"> trailing behind them. </w:t>
      </w:r>
      <w:r w:rsidR="009077AA">
        <w:t>That very real, stimulating</w:t>
      </w:r>
      <w:r w:rsidRPr="00A445BB">
        <w:t xml:space="preserve"> attraction was always between them. She moved to reach over and slip her hand into his, press her lips </w:t>
      </w:r>
      <w:r w:rsidR="006C3663">
        <w:t xml:space="preserve">on </w:t>
      </w:r>
      <w:r w:rsidRPr="00A445BB">
        <w:t xml:space="preserve">his, but </w:t>
      </w:r>
      <w:r w:rsidR="009077AA">
        <w:t xml:space="preserve">thankfully </w:t>
      </w:r>
      <w:r w:rsidRPr="00A445BB">
        <w:t xml:space="preserve">the carriage wheel hit a </w:t>
      </w:r>
      <w:r w:rsidR="009077AA">
        <w:t xml:space="preserve">bump in the ground </w:t>
      </w:r>
      <w:r w:rsidR="006C3663">
        <w:t>and</w:t>
      </w:r>
      <w:r w:rsidRPr="00A445BB">
        <w:t xml:space="preserve"> they were jostled. The moment to touch and kiss was lost.</w:t>
      </w:r>
    </w:p>
    <w:p w:rsidR="00EB7446" w:rsidRDefault="00312055" w:rsidP="00A540C5">
      <w:pPr>
        <w:pStyle w:val="Body-TextTx"/>
      </w:pPr>
      <w:r w:rsidRPr="00A445BB">
        <w:t>“You are being bad, my lord</w:t>
      </w:r>
      <w:r w:rsidR="00521C09">
        <w:t>,</w:t>
      </w:r>
      <w:r w:rsidRPr="00A445BB">
        <w:t>”</w:t>
      </w:r>
      <w:r w:rsidR="00521C09">
        <w:t xml:space="preserve"> she said in a voice that was only half teasing. Sometimes he made her feel so good she wondered if </w:t>
      </w:r>
      <w:r w:rsidR="00FB3C79">
        <w:t>she might wake up to find him a dream.</w:t>
      </w:r>
    </w:p>
    <w:p w:rsidR="00EB7446" w:rsidRDefault="00312055" w:rsidP="00A540C5">
      <w:pPr>
        <w:pStyle w:val="Body-TextTx"/>
      </w:pPr>
      <w:r w:rsidRPr="00A445BB">
        <w:t>“If you only knew how desperately I wanted to take you in my arms right now, you would know that I am actually being very good.”</w:t>
      </w:r>
    </w:p>
    <w:p w:rsidR="00EB7446" w:rsidRDefault="00F44356" w:rsidP="00A540C5">
      <w:pPr>
        <w:pStyle w:val="Body-TextTx"/>
      </w:pPr>
      <w:r>
        <w:t>She believed him and that was why she change</w:t>
      </w:r>
      <w:r w:rsidR="00FB3C79">
        <w:t>d</w:t>
      </w:r>
      <w:r>
        <w:t xml:space="preserve"> the subject</w:t>
      </w:r>
      <w:r w:rsidR="00FB3C79">
        <w:t xml:space="preserve"> </w:t>
      </w:r>
      <w:r w:rsidR="00F22AC5">
        <w:t xml:space="preserve">to </w:t>
      </w:r>
      <w:r w:rsidR="00FB3C79">
        <w:t>one that she’d been debating even mentioning to him today.</w:t>
      </w:r>
      <w:r>
        <w:t xml:space="preserve"> “</w:t>
      </w:r>
      <w:r w:rsidR="00FB3C79">
        <w:t>H</w:t>
      </w:r>
      <w:r>
        <w:t xml:space="preserve">ave you seen Robert or </w:t>
      </w:r>
      <w:r w:rsidR="00FB3C79">
        <w:t xml:space="preserve">had word from </w:t>
      </w:r>
      <w:r>
        <w:t>him?”</w:t>
      </w:r>
    </w:p>
    <w:p w:rsidR="00EB7446" w:rsidRDefault="00F44356" w:rsidP="00A540C5">
      <w:pPr>
        <w:pStyle w:val="Body-TextTx"/>
      </w:pPr>
      <w:r>
        <w:t xml:space="preserve">“No one has seen him,” Zane responded. “Uncle Hector had a </w:t>
      </w:r>
      <w:r w:rsidR="00FB3C79">
        <w:t xml:space="preserve">terse </w:t>
      </w:r>
      <w:r>
        <w:t>note saying he was with a friend</w:t>
      </w:r>
      <w:r w:rsidR="00FB3C79">
        <w:t xml:space="preserve"> </w:t>
      </w:r>
      <w:r w:rsidR="00F22AC5">
        <w:t xml:space="preserve">and </w:t>
      </w:r>
      <w:r w:rsidR="00FB3C79">
        <w:t xml:space="preserve">there was no need to </w:t>
      </w:r>
      <w:r>
        <w:t>worry about him.</w:t>
      </w:r>
      <w:r w:rsidR="00FB3C79">
        <w:t xml:space="preserve"> He’d return in a few days.</w:t>
      </w:r>
      <w:r>
        <w:t>”</w:t>
      </w:r>
    </w:p>
    <w:p w:rsidR="00EB7446" w:rsidRDefault="00F44356" w:rsidP="00A540C5">
      <w:pPr>
        <w:pStyle w:val="Body-TextTx"/>
      </w:pPr>
      <w:r>
        <w:t>“Hmm,” she said</w:t>
      </w:r>
      <w:r w:rsidR="00FB3C79">
        <w:t>, thoughtfully</w:t>
      </w:r>
      <w:r>
        <w:t>.</w:t>
      </w:r>
      <w:r w:rsidR="00FB3C79">
        <w:t xml:space="preserve"> It was good to know that Harper had kept his word about having Robert alert his family.</w:t>
      </w:r>
      <w:r>
        <w:t xml:space="preserve"> </w:t>
      </w:r>
      <w:r w:rsidR="00B15AD8">
        <w:t>Surely that was good and should ease some of her suspicions all was not as Harper had told it. But it didn’t.</w:t>
      </w:r>
    </w:p>
    <w:p w:rsidR="00EB7446" w:rsidRDefault="00F44356" w:rsidP="00A540C5">
      <w:pPr>
        <w:pStyle w:val="Body-TextTx"/>
      </w:pPr>
      <w:r>
        <w:lastRenderedPageBreak/>
        <w:t xml:space="preserve">Zane </w:t>
      </w:r>
      <w:r w:rsidR="00FB3C79">
        <w:t>looked at her as if he were giving himself time to digest her words</w:t>
      </w:r>
      <w:r>
        <w:t>. “Why did you say that?” he asked. “And do that?”</w:t>
      </w:r>
    </w:p>
    <w:p w:rsidR="00EB7446" w:rsidRDefault="00F44356" w:rsidP="00A540C5">
      <w:pPr>
        <w:pStyle w:val="Body-TextTx"/>
      </w:pPr>
      <w:r>
        <w:t>“Do what?”</w:t>
      </w:r>
      <w:r w:rsidR="00FB3C79">
        <w:t xml:space="preserve"> she asked in all seriousness.</w:t>
      </w:r>
    </w:p>
    <w:p w:rsidR="00EB7446" w:rsidRDefault="00F44356" w:rsidP="00A540C5">
      <w:pPr>
        <w:pStyle w:val="Body-TextTx"/>
      </w:pPr>
      <w:r>
        <w:t>“Frown.”</w:t>
      </w:r>
    </w:p>
    <w:p w:rsidR="00B975CC" w:rsidRDefault="00F44356" w:rsidP="00A540C5">
      <w:pPr>
        <w:pStyle w:val="Body-TextTx"/>
      </w:pPr>
      <w:r>
        <w:t>“</w:t>
      </w:r>
      <w:r w:rsidR="00FB3C79">
        <w:t>I didn’t</w:t>
      </w:r>
      <w:r>
        <w:t>?”</w:t>
      </w:r>
      <w:r w:rsidR="00FB3C79">
        <w:t xml:space="preserve"> she</w:t>
      </w:r>
      <w:r w:rsidR="00FB3C79" w:rsidRPr="00FB3C79">
        <w:t xml:space="preserve"> </w:t>
      </w:r>
      <w:r w:rsidR="00FB3C79">
        <w:t>rebutted.</w:t>
      </w:r>
    </w:p>
    <w:p w:rsidR="00EB7446" w:rsidRDefault="00F44356" w:rsidP="00A540C5">
      <w:pPr>
        <w:pStyle w:val="Body-TextTx"/>
      </w:pPr>
      <w:r>
        <w:t xml:space="preserve">His </w:t>
      </w:r>
      <w:r w:rsidR="00FB3C79">
        <w:t xml:space="preserve">bright, delicious blue eyes locked on hers. </w:t>
      </w:r>
      <w:r>
        <w:t>“You know you did and what does hmm mean?”</w:t>
      </w:r>
    </w:p>
    <w:p w:rsidR="00EB7446" w:rsidRDefault="00F44356" w:rsidP="00A540C5">
      <w:pPr>
        <w:pStyle w:val="Body-TextTx"/>
      </w:pPr>
      <w:r>
        <w:t xml:space="preserve">Meeting his unwavering stare, she </w:t>
      </w:r>
      <w:r w:rsidR="00557257">
        <w:t xml:space="preserve">quirked her head a little and </w:t>
      </w:r>
      <w:r>
        <w:t>asked, “What does it mean when you say it?”</w:t>
      </w:r>
    </w:p>
    <w:p w:rsidR="00EB7446" w:rsidRDefault="00F44356" w:rsidP="00A540C5">
      <w:pPr>
        <w:pStyle w:val="Body-TextTx"/>
      </w:pPr>
      <w:r>
        <w:t>“</w:t>
      </w:r>
      <w:r w:rsidR="00B15AD8">
        <w:t xml:space="preserve">That </w:t>
      </w:r>
      <w:r>
        <w:t xml:space="preserve">I’m unsure of </w:t>
      </w:r>
      <w:r w:rsidR="00B15AD8">
        <w:t xml:space="preserve">the meaning of </w:t>
      </w:r>
      <w:r>
        <w:t xml:space="preserve">what the person has either asked me or answered me. </w:t>
      </w:r>
      <w:r w:rsidR="00557257">
        <w:t xml:space="preserve">And </w:t>
      </w:r>
      <w:r w:rsidR="00557257" w:rsidRPr="006E5918">
        <w:rPr>
          <w:rStyle w:val="itali"/>
        </w:rPr>
        <w:t>that</w:t>
      </w:r>
      <w:r w:rsidR="00557257">
        <w:t xml:space="preserve"> usually concerns me</w:t>
      </w:r>
      <w:r w:rsidR="00B15AD8">
        <w:t>, Brina</w:t>
      </w:r>
      <w:r w:rsidR="00557257">
        <w:t xml:space="preserve">. </w:t>
      </w:r>
      <w:r>
        <w:t>So what do you know about Robert that I don’t know?”</w:t>
      </w:r>
    </w:p>
    <w:p w:rsidR="00EB7446" w:rsidRDefault="00F44356" w:rsidP="00A540C5">
      <w:pPr>
        <w:pStyle w:val="Body-TextTx"/>
      </w:pPr>
      <w:r>
        <w:t>“</w:t>
      </w:r>
      <w:r w:rsidR="00B15AD8">
        <w:t>Well, of course I have no idea.</w:t>
      </w:r>
      <w:r>
        <w:t xml:space="preserve"> </w:t>
      </w:r>
      <w:r w:rsidR="00B15AD8">
        <w:t>Why don’t you t</w:t>
      </w:r>
      <w:r>
        <w:t xml:space="preserve">ell me what you </w:t>
      </w:r>
      <w:proofErr w:type="gramStart"/>
      <w:r>
        <w:t>know.</w:t>
      </w:r>
      <w:proofErr w:type="gramEnd"/>
      <w:r>
        <w:t>”</w:t>
      </w:r>
    </w:p>
    <w:p w:rsidR="00EB7446" w:rsidRDefault="00F44356" w:rsidP="00A540C5">
      <w:pPr>
        <w:pStyle w:val="Body-TextTx"/>
      </w:pPr>
      <w:r>
        <w:t xml:space="preserve">He smiled and </w:t>
      </w:r>
      <w:r w:rsidR="00B15AD8">
        <w:t xml:space="preserve">as if </w:t>
      </w:r>
      <w:r>
        <w:t xml:space="preserve">without thinking reached over and ran his </w:t>
      </w:r>
      <w:r w:rsidR="00557257">
        <w:t xml:space="preserve">gloved </w:t>
      </w:r>
      <w:r>
        <w:t>hand down her</w:t>
      </w:r>
      <w:r w:rsidR="00557257">
        <w:t xml:space="preserve"> cheek before drawing it away.</w:t>
      </w:r>
      <w:r>
        <w:t xml:space="preserve"> “Gentlemen </w:t>
      </w:r>
      <w:r w:rsidR="00557257">
        <w:t xml:space="preserve">allow </w:t>
      </w:r>
      <w:r>
        <w:t xml:space="preserve">ladies </w:t>
      </w:r>
      <w:r w:rsidR="00557257">
        <w:t xml:space="preserve">to </w:t>
      </w:r>
      <w:r>
        <w:t>go first.”</w:t>
      </w:r>
    </w:p>
    <w:p w:rsidR="00EB7446" w:rsidRDefault="00F44356" w:rsidP="00A540C5">
      <w:pPr>
        <w:pStyle w:val="Body-TextTx"/>
      </w:pPr>
      <w:r>
        <w:t xml:space="preserve">She watched him as closely as he watched her. </w:t>
      </w:r>
      <w:r w:rsidR="00B15AD8">
        <w:t>Their cat</w:t>
      </w:r>
      <w:r w:rsidR="00F22AC5">
        <w:t>-</w:t>
      </w:r>
      <w:r w:rsidR="00B15AD8">
        <w:t>and</w:t>
      </w:r>
      <w:r w:rsidR="00F22AC5">
        <w:t>-</w:t>
      </w:r>
      <w:r w:rsidR="00B15AD8">
        <w:t xml:space="preserve">mouse game had returned. </w:t>
      </w:r>
      <w:r>
        <w:t>“I defer to you.”</w:t>
      </w:r>
    </w:p>
    <w:p w:rsidR="00EB7446" w:rsidRDefault="00F44356" w:rsidP="00A540C5">
      <w:pPr>
        <w:pStyle w:val="Body-TextTx"/>
      </w:pPr>
      <w:r>
        <w:t>“</w:t>
      </w:r>
      <w:r w:rsidR="00557257">
        <w:t xml:space="preserve">All right. </w:t>
      </w:r>
      <w:r w:rsidR="00B15AD8">
        <w:t>Because of Robert’s recent unusual behavior</w:t>
      </w:r>
      <w:r w:rsidR="00557257">
        <w:t xml:space="preserve"> </w:t>
      </w:r>
      <w:r>
        <w:t xml:space="preserve">I’ve </w:t>
      </w:r>
      <w:r w:rsidR="00B15AD8">
        <w:t>asked</w:t>
      </w:r>
      <w:r>
        <w:t xml:space="preserve"> a friend </w:t>
      </w:r>
      <w:r w:rsidR="00B15AD8">
        <w:t xml:space="preserve">to see if </w:t>
      </w:r>
      <w:r w:rsidR="00F22AC5">
        <w:t xml:space="preserve">he </w:t>
      </w:r>
      <w:r w:rsidR="00B15AD8">
        <w:t>has gambling debts.”</w:t>
      </w:r>
    </w:p>
    <w:p w:rsidR="00EB7446" w:rsidRDefault="00B15AD8" w:rsidP="00A540C5">
      <w:pPr>
        <w:pStyle w:val="Body-TextTx"/>
      </w:pPr>
      <w:r>
        <w:t xml:space="preserve">The anxiety she’d had about Harper returned full force. “That </w:t>
      </w:r>
      <w:r w:rsidR="002206D5">
        <w:t>sounds like a</w:t>
      </w:r>
      <w:r>
        <w:t xml:space="preserve"> good idea.”</w:t>
      </w:r>
    </w:p>
    <w:p w:rsidR="00EB7446" w:rsidRDefault="002206D5" w:rsidP="00A540C5">
      <w:pPr>
        <w:pStyle w:val="Body-TextTx"/>
      </w:pPr>
      <w:r>
        <w:t>“I’m also checking on the man</w:t>
      </w:r>
      <w:r w:rsidR="00B15AD8">
        <w:t xml:space="preserve"> </w:t>
      </w:r>
      <w:r w:rsidR="00557257">
        <w:t xml:space="preserve">named </w:t>
      </w:r>
      <w:r w:rsidR="00F44356">
        <w:t xml:space="preserve">Remick. </w:t>
      </w:r>
      <w:r w:rsidR="00557257">
        <w:t xml:space="preserve">Robert </w:t>
      </w:r>
      <w:r>
        <w:t xml:space="preserve">and </w:t>
      </w:r>
      <w:r w:rsidR="00557257">
        <w:t>Harper ha</w:t>
      </w:r>
      <w:r>
        <w:t>ve</w:t>
      </w:r>
      <w:r w:rsidR="00557257">
        <w:t xml:space="preserve"> mentioned him. </w:t>
      </w:r>
      <w:r>
        <w:t>He may be</w:t>
      </w:r>
      <w:r w:rsidR="00F44356">
        <w:t xml:space="preserve"> hustling our cousins </w:t>
      </w:r>
      <w:r>
        <w:t xml:space="preserve">to join a club so he can get </w:t>
      </w:r>
      <w:r w:rsidR="00F44356">
        <w:t xml:space="preserve">them into debt </w:t>
      </w:r>
      <w:r w:rsidR="00557257">
        <w:t xml:space="preserve">with </w:t>
      </w:r>
      <w:r w:rsidR="00F44356">
        <w:t>him.</w:t>
      </w:r>
      <w:r w:rsidR="00557257">
        <w:t>”</w:t>
      </w:r>
    </w:p>
    <w:p w:rsidR="00EB7446" w:rsidRDefault="00557257" w:rsidP="00A540C5">
      <w:pPr>
        <w:pStyle w:val="Body-TextTx"/>
      </w:pPr>
      <w:r>
        <w:t xml:space="preserve">Brina </w:t>
      </w:r>
      <w:r w:rsidR="002206D5">
        <w:t>hoped that wasn’t true. Harper had a generous allowance but it wasn’t bottomless.</w:t>
      </w:r>
    </w:p>
    <w:p w:rsidR="00EB7446" w:rsidRDefault="00557257" w:rsidP="00A540C5">
      <w:pPr>
        <w:pStyle w:val="Body-TextTx"/>
      </w:pPr>
      <w:r>
        <w:t>“Why would he want them in a club if they were indebted to him?”</w:t>
      </w:r>
    </w:p>
    <w:p w:rsidR="00EB7446" w:rsidRDefault="00557257" w:rsidP="00A540C5">
      <w:pPr>
        <w:pStyle w:val="Body-TextTx"/>
      </w:pPr>
      <w:r>
        <w:lastRenderedPageBreak/>
        <w:t>“</w:t>
      </w:r>
      <w:r w:rsidR="002206D5">
        <w:t>S</w:t>
      </w:r>
      <w:r>
        <w:t>o th</w:t>
      </w:r>
      <w:r w:rsidR="002206D5">
        <w:t>ey will</w:t>
      </w:r>
      <w:r>
        <w:t xml:space="preserve"> </w:t>
      </w:r>
      <w:r w:rsidR="00F44356">
        <w:t>eventually harass their families for more money.</w:t>
      </w:r>
      <w:r w:rsidR="002206D5">
        <w:t>”</w:t>
      </w:r>
    </w:p>
    <w:p w:rsidR="00EB7446" w:rsidRDefault="002206D5" w:rsidP="00A540C5">
      <w:pPr>
        <w:pStyle w:val="Body-TextTx"/>
      </w:pPr>
      <w:r>
        <w:t>“That’s an absolutely wretched thing for a man to do.”</w:t>
      </w:r>
    </w:p>
    <w:p w:rsidR="00EB7446" w:rsidRDefault="002206D5" w:rsidP="00A540C5">
      <w:pPr>
        <w:pStyle w:val="Body-TextTx"/>
      </w:pPr>
      <w:r>
        <w:t xml:space="preserve">“But it happens more often than you would think. </w:t>
      </w:r>
      <w:r w:rsidR="00F44356">
        <w:t>No</w:t>
      </w:r>
      <w:r w:rsidR="00557257">
        <w:t>w, w</w:t>
      </w:r>
      <w:r w:rsidR="00F44356">
        <w:t>hat do you know?”</w:t>
      </w:r>
    </w:p>
    <w:p w:rsidR="00EB7446" w:rsidRDefault="00557257" w:rsidP="00A540C5">
      <w:pPr>
        <w:pStyle w:val="Body-TextTx"/>
      </w:pPr>
      <w:r>
        <w:t xml:space="preserve">Unsure of how much to say for fear of betraying Harper, she offered, </w:t>
      </w:r>
      <w:r w:rsidR="00F44356">
        <w:t xml:space="preserve">“I saw Harper </w:t>
      </w:r>
      <w:r w:rsidR="009B4331">
        <w:t xml:space="preserve">two or three </w:t>
      </w:r>
      <w:r w:rsidR="00F44356">
        <w:t xml:space="preserve">days </w:t>
      </w:r>
      <w:r w:rsidR="009B4331">
        <w:t xml:space="preserve">ago </w:t>
      </w:r>
      <w:r w:rsidR="00F44356">
        <w:t>and asked about Robert.”</w:t>
      </w:r>
    </w:p>
    <w:p w:rsidR="00EB7446" w:rsidRDefault="009B4331" w:rsidP="00A540C5">
      <w:pPr>
        <w:pStyle w:val="Body-TextTx"/>
      </w:pPr>
      <w:r>
        <w:t>“</w:t>
      </w:r>
      <w:r w:rsidR="002206D5">
        <w:t>Brina, I need to know everything he said</w:t>
      </w:r>
      <w:r>
        <w:t>?”</w:t>
      </w:r>
    </w:p>
    <w:p w:rsidR="00EB7446" w:rsidRDefault="002206D5" w:rsidP="00A540C5">
      <w:pPr>
        <w:pStyle w:val="Body-TextTx"/>
      </w:pPr>
      <w:r>
        <w:t>She stared at him a long time. Zane was being so honest with her s</w:t>
      </w:r>
      <w:r w:rsidR="00110A0E">
        <w:t>he supposed she needed to tell him</w:t>
      </w:r>
      <w:r>
        <w:t xml:space="preserve"> what she knew even though it would mean betraying Harper and ruining her relationship with him should he ever find out. </w:t>
      </w:r>
      <w:r w:rsidR="005F5A3F">
        <w:t xml:space="preserve">It wasn’t an easy decision to make. </w:t>
      </w:r>
      <w:r>
        <w:t>But if Zane could help Harper how could she stay silent</w:t>
      </w:r>
      <w:r w:rsidR="005F5A3F">
        <w:t>?</w:t>
      </w:r>
    </w:p>
    <w:p w:rsidR="00EB7446" w:rsidRDefault="00F44356" w:rsidP="00A540C5">
      <w:pPr>
        <w:pStyle w:val="Body-TextTx"/>
      </w:pPr>
      <w:r>
        <w:t>“</w:t>
      </w:r>
      <w:r w:rsidR="009B4331">
        <w:t xml:space="preserve">Robert </w:t>
      </w:r>
      <w:r w:rsidR="005F5A3F">
        <w:t>is</w:t>
      </w:r>
      <w:r w:rsidR="009B4331">
        <w:t xml:space="preserve"> staying with him</w:t>
      </w:r>
      <w:r w:rsidR="00110A0E">
        <w:t xml:space="preserve"> right now</w:t>
      </w:r>
      <w:r w:rsidR="009B4331">
        <w:t>.”</w:t>
      </w:r>
    </w:p>
    <w:p w:rsidR="00EB7446" w:rsidRDefault="009B4331" w:rsidP="00A540C5">
      <w:pPr>
        <w:pStyle w:val="Body-TextTx"/>
      </w:pPr>
      <w:r>
        <w:t>He gave her a disbelieving look. “You knew this days ago and you are just now seeing fit to tell me?”</w:t>
      </w:r>
    </w:p>
    <w:p w:rsidR="00EB7446" w:rsidRDefault="009B4331" w:rsidP="00A540C5">
      <w:pPr>
        <w:pStyle w:val="Body-TextTx"/>
      </w:pPr>
      <w:r>
        <w:t xml:space="preserve">“Harper said he would see to it Robert let his family know he </w:t>
      </w:r>
      <w:r w:rsidR="00F22AC5">
        <w:t xml:space="preserve">was </w:t>
      </w:r>
      <w:r>
        <w:t>fine now and with a friend and obviously he did.</w:t>
      </w:r>
      <w:r w:rsidR="00F44356">
        <w:t>”</w:t>
      </w:r>
    </w:p>
    <w:p w:rsidR="00EB7446" w:rsidRDefault="00F44356" w:rsidP="00A540C5">
      <w:pPr>
        <w:pStyle w:val="Body-TextTx"/>
      </w:pPr>
      <w:r>
        <w:t>“Wait,” Zane kept his tone soft</w:t>
      </w:r>
      <w:r w:rsidR="009B4331">
        <w:t>, but leaned in close to her</w:t>
      </w:r>
      <w:r>
        <w:t>. “What d</w:t>
      </w:r>
      <w:r w:rsidR="009B4331">
        <w:t>id</w:t>
      </w:r>
      <w:r>
        <w:t xml:space="preserve"> you mean </w:t>
      </w:r>
      <w:r w:rsidR="009B4331">
        <w:t xml:space="preserve">by </w:t>
      </w:r>
      <w:r>
        <w:t>he is</w:t>
      </w:r>
      <w:r w:rsidR="005F5A3F">
        <w:t xml:space="preserve"> fine</w:t>
      </w:r>
      <w:r>
        <w:t xml:space="preserve"> </w:t>
      </w:r>
      <w:r w:rsidRPr="006E5918">
        <w:rPr>
          <w:rStyle w:val="itali"/>
        </w:rPr>
        <w:t>now</w:t>
      </w:r>
      <w:r>
        <w:t>?”</w:t>
      </w:r>
    </w:p>
    <w:p w:rsidR="00EB7446" w:rsidRDefault="00F44356" w:rsidP="00A540C5">
      <w:pPr>
        <w:pStyle w:val="Body-TextTx"/>
      </w:pPr>
      <w:r>
        <w:t xml:space="preserve">She swallowed hard </w:t>
      </w:r>
      <w:r w:rsidR="009B4331">
        <w:t xml:space="preserve">and </w:t>
      </w:r>
      <w:r>
        <w:t>remained silent.</w:t>
      </w:r>
      <w:r w:rsidR="00110A0E">
        <w:t xml:space="preserve"> She didn’t want to jeopardize her relationship with </w:t>
      </w:r>
      <w:r w:rsidR="005F5A3F">
        <w:t>Harper or Zane</w:t>
      </w:r>
      <w:r w:rsidR="00110A0E">
        <w:t xml:space="preserve"> over this.</w:t>
      </w:r>
      <w:r>
        <w:t xml:space="preserve"> </w:t>
      </w:r>
      <w:r w:rsidR="008A77EA">
        <w:t>She lifted her shoulders a little while staring into the distance, listening to the sounds of the carriage and the horses clopping along. She had to weigh betraying Harper against possibly helping him.</w:t>
      </w:r>
    </w:p>
    <w:p w:rsidR="00EB7446" w:rsidRDefault="00F44356" w:rsidP="00A540C5">
      <w:pPr>
        <w:pStyle w:val="Body-TextTx"/>
      </w:pPr>
      <w:r>
        <w:t xml:space="preserve">“You are giving me cause to worry, Brina. </w:t>
      </w:r>
      <w:r w:rsidR="005F5A3F">
        <w:t xml:space="preserve">I suddenly have the feeling you are not telling me </w:t>
      </w:r>
      <w:r>
        <w:t>truth.”</w:t>
      </w:r>
    </w:p>
    <w:p w:rsidR="00EB7446" w:rsidRDefault="00F44356" w:rsidP="00A540C5">
      <w:pPr>
        <w:pStyle w:val="Body-TextTx"/>
      </w:pPr>
      <w:r>
        <w:lastRenderedPageBreak/>
        <w:t>“I am</w:t>
      </w:r>
      <w:r w:rsidR="009B4331">
        <w:t>,</w:t>
      </w:r>
      <w:r>
        <w:t>”</w:t>
      </w:r>
      <w:r w:rsidR="009B4331">
        <w:t xml:space="preserve"> she said</w:t>
      </w:r>
      <w:r w:rsidR="00110A0E">
        <w:t>,</w:t>
      </w:r>
      <w:r w:rsidR="009B4331">
        <w:t xml:space="preserve"> taking umbrage at his words.</w:t>
      </w:r>
    </w:p>
    <w:p w:rsidR="00EB7446" w:rsidRDefault="00F44356" w:rsidP="00A540C5">
      <w:pPr>
        <w:pStyle w:val="Body-TextTx"/>
      </w:pPr>
      <w:r>
        <w:t xml:space="preserve">“Then </w:t>
      </w:r>
      <w:r w:rsidR="00110A0E">
        <w:t xml:space="preserve">perhaps it’s just </w:t>
      </w:r>
      <w:r>
        <w:t>you aren’t telling me all of it.</w:t>
      </w:r>
      <w:r w:rsidR="008A77EA">
        <w:t xml:space="preserve"> </w:t>
      </w:r>
      <w:r w:rsidR="00EB254A">
        <w:t xml:space="preserve">Why </w:t>
      </w:r>
      <w:r w:rsidR="008A77EA">
        <w:t xml:space="preserve">is it so hard for you to </w:t>
      </w:r>
      <w:r w:rsidR="00EB254A">
        <w:t>you trust me?” he asked</w:t>
      </w:r>
      <w:r w:rsidR="008A77EA">
        <w:t>, sharply.</w:t>
      </w:r>
    </w:p>
    <w:p w:rsidR="00EB7446" w:rsidRDefault="00F44356" w:rsidP="00A540C5">
      <w:pPr>
        <w:pStyle w:val="Body-TextTx"/>
      </w:pPr>
      <w:r>
        <w:t>“</w:t>
      </w:r>
      <w:r w:rsidR="005F5A3F">
        <w:t xml:space="preserve">Even if I don’t tell you </w:t>
      </w:r>
      <w:r>
        <w:t>everything I know, it doesn’t make what I do say less true.”</w:t>
      </w:r>
    </w:p>
    <w:p w:rsidR="00EB7446" w:rsidRDefault="00E07D83" w:rsidP="00A540C5">
      <w:pPr>
        <w:pStyle w:val="Body-TextTx"/>
      </w:pPr>
      <w:r>
        <w:t xml:space="preserve">He </w:t>
      </w:r>
      <w:proofErr w:type="gramStart"/>
      <w:r>
        <w:t>avert</w:t>
      </w:r>
      <w:proofErr w:type="gramEnd"/>
      <w:r>
        <w:t xml:space="preserve"> his gaze and muttered something so low she couldn’t hear it but was certain it was an obscene curse word.</w:t>
      </w:r>
    </w:p>
    <w:p w:rsidR="00EB7446" w:rsidRDefault="00E07D83" w:rsidP="00A540C5">
      <w:pPr>
        <w:pStyle w:val="Body-TextTx"/>
      </w:pPr>
      <w:r>
        <w:t xml:space="preserve">When he looked back at her, </w:t>
      </w:r>
      <w:r w:rsidR="005F5A3F">
        <w:t>anger shone in his eyes. “I need to know everything. I’m trying to help my cousin.”</w:t>
      </w:r>
    </w:p>
    <w:p w:rsidR="00EB7446" w:rsidRDefault="005F5A3F" w:rsidP="00A540C5">
      <w:pPr>
        <w:pStyle w:val="Body-TextTx"/>
      </w:pPr>
      <w:r>
        <w:t>“And I am trying to help mine,” she said just as hotly</w:t>
      </w:r>
      <w:r w:rsidR="00A40FC2">
        <w:t>, folding her hands tightly across her chest.</w:t>
      </w:r>
      <w:r>
        <w:t xml:space="preserve"> “And t</w:t>
      </w:r>
      <w:r w:rsidR="00F44356">
        <w:t>he truth is</w:t>
      </w:r>
      <w:r w:rsidR="00A40FC2">
        <w:t>, my lord,</w:t>
      </w:r>
      <w:r w:rsidR="00F44356">
        <w:t xml:space="preserve"> I don’t think Robert is a very good influence on Harper</w:t>
      </w:r>
      <w:r>
        <w:t>. He had no problems until he started gaming with Robert</w:t>
      </w:r>
      <w:r w:rsidR="00F44356">
        <w:t>, and I wish they weren’t friends.”</w:t>
      </w:r>
    </w:p>
    <w:p w:rsidR="00EB7446" w:rsidRDefault="00F44356" w:rsidP="00A540C5">
      <w:pPr>
        <w:pStyle w:val="Body-TextTx"/>
      </w:pPr>
      <w:r>
        <w:t xml:space="preserve">“Is that so?” He gave a short </w:t>
      </w:r>
      <w:r w:rsidR="005F5A3F">
        <w:t xml:space="preserve">derisive </w:t>
      </w:r>
      <w:r>
        <w:t>laugh and looked directly at her again. “It just so happens I have been thinking the exact thing about Harper</w:t>
      </w:r>
      <w:r w:rsidR="009B4331">
        <w:t xml:space="preserve">. That </w:t>
      </w:r>
      <w:r>
        <w:t>he is the one leading Robert astray.”</w:t>
      </w:r>
    </w:p>
    <w:p w:rsidR="00EB7446" w:rsidRDefault="00F44356" w:rsidP="00A540C5">
      <w:pPr>
        <w:pStyle w:val="Body-TextTx"/>
      </w:pPr>
      <w:r>
        <w:t>“What?” She exclaimed</w:t>
      </w:r>
      <w:r w:rsidR="00A40FC2">
        <w:t xml:space="preserve"> more loudly than she should and leaned in close to him</w:t>
      </w:r>
      <w:r>
        <w:t xml:space="preserve">. </w:t>
      </w:r>
      <w:r w:rsidR="008A77EA">
        <w:t xml:space="preserve">They stared at each other, equal in passion about their cousins. </w:t>
      </w:r>
      <w:r>
        <w:t xml:space="preserve">“I have you know that </w:t>
      </w:r>
      <w:r w:rsidR="00A40FC2">
        <w:t>Harper</w:t>
      </w:r>
      <w:r>
        <w:t xml:space="preserve"> is a gentleman</w:t>
      </w:r>
      <w:r w:rsidR="008A303E">
        <w:t xml:space="preserve"> and ha</w:t>
      </w:r>
      <w:r w:rsidR="00A40FC2">
        <w:t>s</w:t>
      </w:r>
      <w:r w:rsidR="008A303E">
        <w:t xml:space="preserve"> never done anything wrong in his life.</w:t>
      </w:r>
      <w:r w:rsidR="00A40FC2">
        <w:t xml:space="preserve"> </w:t>
      </w:r>
      <w:r w:rsidR="008A303E">
        <w:t>He’s only recently started gambling</w:t>
      </w:r>
      <w:r w:rsidR="00A40FC2">
        <w:t>, sir</w:t>
      </w:r>
      <w:r w:rsidR="008A303E">
        <w:t xml:space="preserve">—since spending all his time with Robert who </w:t>
      </w:r>
      <w:r w:rsidR="00A40FC2">
        <w:t xml:space="preserve">was </w:t>
      </w:r>
      <w:r w:rsidR="008A303E">
        <w:t xml:space="preserve">obviously </w:t>
      </w:r>
      <w:r w:rsidR="00A40FC2">
        <w:t>taught everything he knows by you.</w:t>
      </w:r>
      <w:r>
        <w:t>”</w:t>
      </w:r>
    </w:p>
    <w:p w:rsidR="00EB7446" w:rsidRDefault="00A40FC2" w:rsidP="00A540C5">
      <w:pPr>
        <w:pStyle w:val="Body-TextTx"/>
      </w:pPr>
      <w:r>
        <w:t xml:space="preserve">His grimace </w:t>
      </w:r>
      <w:r w:rsidR="002D0FF7">
        <w:t>hardened</w:t>
      </w:r>
      <w:r>
        <w:t xml:space="preserve"> as he moved his face closer to hers. </w:t>
      </w:r>
      <w:r w:rsidR="00F44356">
        <w:t xml:space="preserve">“If </w:t>
      </w:r>
      <w:r w:rsidR="008A303E">
        <w:t xml:space="preserve">you know what kind of trouble </w:t>
      </w:r>
      <w:r w:rsidR="00F44356">
        <w:t>my cousin is in, tell me.</w:t>
      </w:r>
      <w:r w:rsidR="008A303E">
        <w:t>”</w:t>
      </w:r>
    </w:p>
    <w:p w:rsidR="00EB7446" w:rsidRDefault="002D0FF7" w:rsidP="00A540C5">
      <w:pPr>
        <w:pStyle w:val="Body-TextTx"/>
      </w:pPr>
      <w:r>
        <w:t>His anger proved an equal amount in her so she remained silent. Fuming.</w:t>
      </w:r>
    </w:p>
    <w:p w:rsidR="00EB7446" w:rsidRDefault="00A40FC2" w:rsidP="00A540C5">
      <w:pPr>
        <w:pStyle w:val="Body-TextTx"/>
      </w:pPr>
      <w:r>
        <w:t>“Fine,” he retorted and leaned back in the seat with bounce. “</w:t>
      </w:r>
      <w:r w:rsidR="00F44356">
        <w:t>I</w:t>
      </w:r>
      <w:r w:rsidR="002D0FF7">
        <w:t>’ll</w:t>
      </w:r>
      <w:r w:rsidR="00F44356">
        <w:t xml:space="preserve"> talk to Harper?”</w:t>
      </w:r>
    </w:p>
    <w:p w:rsidR="00EB7446" w:rsidRDefault="00F44356" w:rsidP="00A540C5">
      <w:pPr>
        <w:pStyle w:val="Body-TextTx"/>
      </w:pPr>
      <w:r>
        <w:lastRenderedPageBreak/>
        <w:t>“Heavens, no!</w:t>
      </w:r>
      <w:r w:rsidR="00A40FC2">
        <w:t>” She reached over and place</w:t>
      </w:r>
      <w:r w:rsidR="00F22AC5">
        <w:t>d</w:t>
      </w:r>
      <w:r w:rsidR="00A40FC2">
        <w:t xml:space="preserve"> her hand on his upper arm as if to keep him f</w:t>
      </w:r>
      <w:r w:rsidR="00F22AC5">
        <w:t>rom</w:t>
      </w:r>
      <w:r w:rsidR="00A40FC2">
        <w:t xml:space="preserve"> immediately leaving the carriage.</w:t>
      </w:r>
      <w:r>
        <w:t xml:space="preserve"> </w:t>
      </w:r>
      <w:r w:rsidR="00A40FC2">
        <w:t>“</w:t>
      </w:r>
      <w:r>
        <w:t>You mustn’t do that.</w:t>
      </w:r>
      <w:r w:rsidR="00A40FC2">
        <w:t xml:space="preserve"> Ever.</w:t>
      </w:r>
      <w:r>
        <w:t xml:space="preserve"> Harper would never trust me with anything again. Promise me you won’t mention this to Harper or Robert and I’ll tell you.”</w:t>
      </w:r>
    </w:p>
    <w:p w:rsidR="00EB7446" w:rsidRDefault="002D0FF7" w:rsidP="00A540C5">
      <w:pPr>
        <w:pStyle w:val="Body-TextTx"/>
      </w:pPr>
      <w:r>
        <w:t xml:space="preserve">His expression softened. </w:t>
      </w:r>
      <w:r w:rsidR="00F44356">
        <w:t>“All right, but tell me everything you know.”</w:t>
      </w:r>
    </w:p>
    <w:p w:rsidR="00EB7446" w:rsidRDefault="00F44356" w:rsidP="00A540C5">
      <w:pPr>
        <w:pStyle w:val="Body-TextTx"/>
      </w:pPr>
      <w:r>
        <w:t xml:space="preserve">Zane listened attentively as Brina relayed her </w:t>
      </w:r>
      <w:r w:rsidR="002D0FF7">
        <w:t xml:space="preserve">last </w:t>
      </w:r>
      <w:r>
        <w:t xml:space="preserve">conversation with Harper to him. “So </w:t>
      </w:r>
      <w:r w:rsidR="008A303E">
        <w:t>it seemed suspicious a young man would fall and injury himself</w:t>
      </w:r>
      <w:r w:rsidR="00E07D83">
        <w:t xml:space="preserve"> so badly</w:t>
      </w:r>
      <w:r w:rsidR="00463791">
        <w:t>—but it could be true</w:t>
      </w:r>
      <w:r w:rsidR="008A303E">
        <w:t xml:space="preserve">. </w:t>
      </w:r>
      <w:r w:rsidR="002D0FF7">
        <w:t xml:space="preserve">Except a few weeks Harper had showed signs of bruising. </w:t>
      </w:r>
      <w:r w:rsidR="008A303E">
        <w:t>I</w:t>
      </w:r>
      <w:r w:rsidR="002D0FF7">
        <w:t xml:space="preserve">’m worried he is </w:t>
      </w:r>
      <w:r w:rsidR="008A303E">
        <w:t xml:space="preserve">gaming </w:t>
      </w:r>
      <w:r w:rsidR="002D0FF7">
        <w:t xml:space="preserve">at a </w:t>
      </w:r>
      <w:r w:rsidR="008A303E">
        <w:t xml:space="preserve">hall </w:t>
      </w:r>
      <w:r w:rsidR="002D0FF7">
        <w:t>where</w:t>
      </w:r>
      <w:r w:rsidR="008A303E">
        <w:t xml:space="preserve"> ruffians </w:t>
      </w:r>
      <w:r w:rsidR="00463791">
        <w:t>play</w:t>
      </w:r>
      <w:r w:rsidR="008A303E">
        <w:t>.</w:t>
      </w:r>
      <w:r w:rsidR="00463791">
        <w:t>”</w:t>
      </w:r>
    </w:p>
    <w:p w:rsidR="00EB7446" w:rsidRDefault="00463791" w:rsidP="00A540C5">
      <w:pPr>
        <w:pStyle w:val="Body-TextTx"/>
      </w:pPr>
      <w:r>
        <w:t>“That</w:t>
      </w:r>
      <w:r w:rsidR="00E07D83">
        <w:t>’s what I’m thinking</w:t>
      </w:r>
      <w:r>
        <w:t>.”</w:t>
      </w:r>
    </w:p>
    <w:p w:rsidR="00EB7446" w:rsidRDefault="00E07D83" w:rsidP="00A540C5">
      <w:pPr>
        <w:pStyle w:val="Body-TextTx"/>
      </w:pPr>
      <w:r>
        <w:t>Brina closed her eyes for a moment and shook her head. That is no</w:t>
      </w:r>
      <w:r w:rsidR="00F22AC5">
        <w:t>t</w:t>
      </w:r>
      <w:r>
        <w:t xml:space="preserve"> what she wanted to hear him say. </w:t>
      </w:r>
      <w:r w:rsidR="00F44356">
        <w:t>“What can we do about it?”</w:t>
      </w:r>
    </w:p>
    <w:p w:rsidR="00EB7446" w:rsidRDefault="00E07D83" w:rsidP="00A540C5">
      <w:pPr>
        <w:pStyle w:val="Body-TextTx"/>
      </w:pPr>
      <w:r>
        <w:t xml:space="preserve">He shook his head decisively. </w:t>
      </w:r>
      <w:r w:rsidR="00F44356">
        <w:t>“There is no we</w:t>
      </w:r>
      <w:r w:rsidR="00110A0E">
        <w:t xml:space="preserve"> in this</w:t>
      </w:r>
      <w:r>
        <w:t>, Brina</w:t>
      </w:r>
      <w:r w:rsidR="00F44356">
        <w:t>. I</w:t>
      </w:r>
      <w:r w:rsidR="00463791">
        <w:t xml:space="preserve"> am already looking into </w:t>
      </w:r>
      <w:r>
        <w:t xml:space="preserve">a man named </w:t>
      </w:r>
      <w:r w:rsidR="00110A0E">
        <w:t>Remick and what Robert’s indebtedness might be</w:t>
      </w:r>
      <w:r>
        <w:t xml:space="preserve"> to him or others</w:t>
      </w:r>
      <w:r w:rsidR="00110A0E">
        <w:t>.</w:t>
      </w:r>
      <w:r w:rsidR="00463791">
        <w:t>”</w:t>
      </w:r>
    </w:p>
    <w:p w:rsidR="00EB7446" w:rsidRDefault="00F44356" w:rsidP="00A540C5">
      <w:pPr>
        <w:pStyle w:val="Body-TextTx"/>
      </w:pPr>
      <w:r>
        <w:t>“</w:t>
      </w:r>
      <w:r w:rsidR="00110A0E">
        <w:t>Zane, you must p</w:t>
      </w:r>
      <w:r>
        <w:t>romise me you won’t go to Harper’s to talk to Robert?”</w:t>
      </w:r>
    </w:p>
    <w:p w:rsidR="00EB7446" w:rsidRDefault="00F44356" w:rsidP="00A540C5">
      <w:pPr>
        <w:pStyle w:val="Body-TextTx"/>
      </w:pPr>
      <w:r>
        <w:t xml:space="preserve">He gave her a conciliatory smile. “I </w:t>
      </w:r>
      <w:r w:rsidR="000E77DB">
        <w:t>might get angry with you from time to time but I won’t go back on my word to you. You should know that by now.”</w:t>
      </w:r>
    </w:p>
    <w:p w:rsidR="00EB7446" w:rsidRDefault="000E77DB" w:rsidP="00A540C5">
      <w:pPr>
        <w:pStyle w:val="Body-TextTx"/>
      </w:pPr>
      <w:r>
        <w:t>Yes, to her determent, she was learning just how seriously he took giving his word.</w:t>
      </w:r>
    </w:p>
    <w:p w:rsidR="00EB7446" w:rsidRDefault="00110A0E" w:rsidP="00A540C5">
      <w:pPr>
        <w:pStyle w:val="Body-TextTx"/>
      </w:pPr>
      <w:r>
        <w:t>“Besides, i</w:t>
      </w:r>
      <w:r w:rsidR="00463791">
        <w:t>f Robert is</w:t>
      </w:r>
      <w:r w:rsidR="00F44356">
        <w:t xml:space="preserve"> he’s staying out of sight </w:t>
      </w:r>
      <w:r w:rsidR="00463791">
        <w:t xml:space="preserve">while his bruises </w:t>
      </w:r>
      <w:r w:rsidR="00F44356">
        <w:t xml:space="preserve">heal, </w:t>
      </w:r>
      <w:r w:rsidR="00463791">
        <w:t>for now he’s safe</w:t>
      </w:r>
      <w:r>
        <w:t>. T</w:t>
      </w:r>
      <w:r w:rsidR="00F44356">
        <w:t>hat</w:t>
      </w:r>
      <w:r w:rsidR="00463791">
        <w:t xml:space="preserve"> gives me time to find out what’s going on.”</w:t>
      </w:r>
    </w:p>
    <w:p w:rsidR="00EB7446" w:rsidRDefault="00463791" w:rsidP="00A540C5">
      <w:pPr>
        <w:pStyle w:val="Body-TextTx"/>
      </w:pPr>
      <w:r>
        <w:t>“If Harper is any trouble, will you tell me?”</w:t>
      </w:r>
    </w:p>
    <w:p w:rsidR="00EB7446" w:rsidRDefault="00463791" w:rsidP="00A540C5">
      <w:pPr>
        <w:pStyle w:val="Body-TextTx"/>
      </w:pPr>
      <w:r>
        <w:t>His eyes swept down her face</w:t>
      </w:r>
      <w:r w:rsidR="00110A0E">
        <w:t xml:space="preserve"> and lingered on her lips. “Of course, I will.”</w:t>
      </w:r>
    </w:p>
    <w:p w:rsidR="00EB7446" w:rsidRDefault="00110A0E" w:rsidP="00A540C5">
      <w:pPr>
        <w:pStyle w:val="Body-TextTx"/>
      </w:pPr>
      <w:r>
        <w:t>“Thank you. I’d want to</w:t>
      </w:r>
      <w:r w:rsidR="00136269">
        <w:t>—</w:t>
      </w:r>
      <w:r>
        <w:t>”</w:t>
      </w:r>
    </w:p>
    <w:p w:rsidR="00EB7446" w:rsidRDefault="000E77DB" w:rsidP="00A540C5">
      <w:pPr>
        <w:pStyle w:val="Body-TextTx"/>
      </w:pPr>
      <w:r>
        <w:t>“My lord, Mrs. Feld, how are you on this lovely afternoon?”</w:t>
      </w:r>
    </w:p>
    <w:p w:rsidR="00EB7446" w:rsidRDefault="000E77DB" w:rsidP="00A540C5">
      <w:pPr>
        <w:pStyle w:val="Body-TextTx"/>
      </w:pPr>
      <w:r>
        <w:lastRenderedPageBreak/>
        <w:t>Brina looked over to the carriage that had driven up beside them to see Zane’s uncle, Mr. Sylvester Browning and his brother and his wife.</w:t>
      </w:r>
    </w:p>
    <w:p w:rsidR="00EB7446" w:rsidRDefault="000E77DB" w:rsidP="00A540C5">
      <w:pPr>
        <w:pStyle w:val="Body-TextTx"/>
      </w:pPr>
      <w:r>
        <w:t>She heard Zane mutter another oath.</w:t>
      </w:r>
    </w:p>
    <w:p w:rsidR="00EB7446" w:rsidRDefault="00312055" w:rsidP="00A540C5">
      <w:pPr>
        <w:pStyle w:val="Body-TextTx"/>
      </w:pPr>
      <w:r w:rsidRPr="00A445BB">
        <w:t>After a length</w:t>
      </w:r>
      <w:r w:rsidR="00F8624D">
        <w:t>y</w:t>
      </w:r>
      <w:r w:rsidRPr="00A445BB">
        <w:t xml:space="preserve"> ride through the park </w:t>
      </w:r>
      <w:r w:rsidR="009077AA">
        <w:t>with more</w:t>
      </w:r>
      <w:r w:rsidRPr="00A445BB">
        <w:t xml:space="preserve"> than a few nods, waves, and calls of greeting</w:t>
      </w:r>
      <w:r w:rsidR="009077AA">
        <w:t xml:space="preserve"> to people they knew</w:t>
      </w:r>
      <w:r w:rsidRPr="00A445BB">
        <w:t xml:space="preserve">, the </w:t>
      </w:r>
      <w:r w:rsidR="009077AA">
        <w:t xml:space="preserve">earl’s </w:t>
      </w:r>
      <w:r w:rsidRPr="00A445BB">
        <w:t xml:space="preserve">carriage rolled to a stop in front of the abbey. The large stone building, with its plain wooden door stood out like a stalwart beacon </w:t>
      </w:r>
      <w:r w:rsidR="009077AA">
        <w:t>among</w:t>
      </w:r>
      <w:r w:rsidRPr="00A445BB">
        <w:t xml:space="preserve"> all the smaller buildings surrounding it. There was nothing notable about it other than its size. A small sign out front read The Sisters of Pilwillow Crossings. The good work that went on inside for the poor made it a formidable and </w:t>
      </w:r>
      <w:r w:rsidR="00F22AC5">
        <w:t xml:space="preserve">a </w:t>
      </w:r>
      <w:r w:rsidRPr="00A445BB">
        <w:t>majestic place to Brina.</w:t>
      </w:r>
    </w:p>
    <w:p w:rsidR="00EB7446" w:rsidRDefault="00312055" w:rsidP="00A540C5">
      <w:pPr>
        <w:pStyle w:val="Body-TextTx"/>
      </w:pPr>
      <w:r w:rsidRPr="00A445BB">
        <w:t>Zane hopped out and reached to help her down onto the pavement. “This isn’t a part of London I’m familiar with</w:t>
      </w:r>
      <w:r w:rsidR="000E77DB">
        <w:t>,</w:t>
      </w:r>
      <w:r w:rsidRPr="00A445BB">
        <w:t>”</w:t>
      </w:r>
      <w:r w:rsidR="000E77DB">
        <w:t xml:space="preserve"> he offered as he looked around the street.</w:t>
      </w:r>
    </w:p>
    <w:p w:rsidR="00EB7446" w:rsidRDefault="00312055" w:rsidP="00A540C5">
      <w:pPr>
        <w:pStyle w:val="Body-TextTx"/>
      </w:pPr>
      <w:r w:rsidRPr="00A445BB">
        <w:t>“I wonder why</w:t>
      </w:r>
      <w:r w:rsidR="00F8624D">
        <w:t>?</w:t>
      </w:r>
      <w:r w:rsidRPr="00A445BB">
        <w:t xml:space="preserve"> No gaming hells nearby?” she offered with a smile, knowing it wasn’t a busy section of London for shoppers or other </w:t>
      </w:r>
      <w:r w:rsidR="000641D1">
        <w:t xml:space="preserve">many </w:t>
      </w:r>
      <w:r w:rsidRPr="00A445BB">
        <w:t>businesses.</w:t>
      </w:r>
    </w:p>
    <w:p w:rsidR="00EB7446" w:rsidRDefault="00312055" w:rsidP="00A540C5">
      <w:pPr>
        <w:pStyle w:val="Body-TextTx"/>
      </w:pPr>
      <w:r w:rsidRPr="00A445BB">
        <w:t xml:space="preserve">“If you keep teasing me in such an attractive manner, Brina I’m going to have </w:t>
      </w:r>
      <w:r w:rsidR="00F8624D">
        <w:t xml:space="preserve">to </w:t>
      </w:r>
      <w:r w:rsidRPr="00A445BB">
        <w:t>go against my better judgment, that of my uncles</w:t>
      </w:r>
      <w:r w:rsidR="000641D1">
        <w:t>,</w:t>
      </w:r>
      <w:r w:rsidRPr="00A445BB">
        <w:t xml:space="preserve"> and the entirety of </w:t>
      </w:r>
      <w:r w:rsidR="000641D1">
        <w:t xml:space="preserve">my family and </w:t>
      </w:r>
      <w:r w:rsidRPr="00A445BB">
        <w:t>the ton and kiss you right here on the street.”</w:t>
      </w:r>
    </w:p>
    <w:p w:rsidR="00EB7446" w:rsidRDefault="00312055" w:rsidP="00A540C5">
      <w:pPr>
        <w:pStyle w:val="Body-TextTx"/>
      </w:pPr>
      <w:r w:rsidRPr="00A445BB">
        <w:t>“You wouldn’t.”</w:t>
      </w:r>
    </w:p>
    <w:p w:rsidR="00EB7446" w:rsidRDefault="00312055" w:rsidP="00A540C5">
      <w:pPr>
        <w:pStyle w:val="Body-TextTx"/>
      </w:pPr>
      <w:r w:rsidRPr="00A445BB">
        <w:t>H</w:t>
      </w:r>
      <w:r w:rsidR="000641D1">
        <w:t xml:space="preserve">e took a step forward and reached for </w:t>
      </w:r>
      <w:r w:rsidR="00F22AC5">
        <w:t>her</w:t>
      </w:r>
      <w:r w:rsidR="000641D1">
        <w:t>. She whirled away and laughed. “You must behave, my lord or you’ll have it where neither of us are welcomed in Society again.”</w:t>
      </w:r>
    </w:p>
    <w:p w:rsidR="00EB7446" w:rsidRDefault="00312055" w:rsidP="00A540C5">
      <w:pPr>
        <w:pStyle w:val="Body-TextTx"/>
      </w:pPr>
      <w:r w:rsidRPr="00A445BB">
        <w:t>His gaze swept seductively up and down her face. “There will be no promises about that from me on this afternoon.”</w:t>
      </w:r>
    </w:p>
    <w:p w:rsidR="00EB7446" w:rsidRDefault="0001172F" w:rsidP="00A540C5">
      <w:pPr>
        <w:pStyle w:val="Body-TextTx"/>
      </w:pPr>
      <w:r>
        <w:t>Deciding it was best to leave that subject alone, Brina</w:t>
      </w:r>
      <w:r w:rsidR="00312055" w:rsidRPr="00A445BB">
        <w:t xml:space="preserve"> cleared her throat, pointed, and said, “The</w:t>
      </w:r>
      <w:r w:rsidR="000641D1">
        <w:t xml:space="preserve"> sisters set up tables and </w:t>
      </w:r>
      <w:r w:rsidR="00312055" w:rsidRPr="00A445BB">
        <w:t>give out the food there in front of the main entrance.”</w:t>
      </w:r>
    </w:p>
    <w:p w:rsidR="00EB7446" w:rsidRDefault="00312055" w:rsidP="00A540C5">
      <w:pPr>
        <w:pStyle w:val="Body-TextTx"/>
      </w:pPr>
      <w:r w:rsidRPr="00A445BB">
        <w:lastRenderedPageBreak/>
        <w:t>“The building is bigger than I thought it was. How many women live there?”</w:t>
      </w:r>
    </w:p>
    <w:p w:rsidR="00EB7446" w:rsidRDefault="00312055" w:rsidP="00A540C5">
      <w:pPr>
        <w:pStyle w:val="Body-TextTx"/>
      </w:pPr>
      <w:r w:rsidRPr="00A445BB">
        <w:t>“I don’t know for sure. I never asked. Probably thirty.”</w:t>
      </w:r>
    </w:p>
    <w:p w:rsidR="00EB7446" w:rsidRDefault="00312055" w:rsidP="00A540C5">
      <w:pPr>
        <w:pStyle w:val="Body-TextTx"/>
      </w:pPr>
      <w:r w:rsidRPr="00A445BB">
        <w:t>“Are all of them nuns?”</w:t>
      </w:r>
    </w:p>
    <w:p w:rsidR="00EB7446" w:rsidRDefault="00312055" w:rsidP="00A540C5">
      <w:pPr>
        <w:pStyle w:val="Body-TextTx"/>
      </w:pPr>
      <w:r w:rsidRPr="00A445BB">
        <w:t xml:space="preserve">“No. Maybe half. In this abbey, you don’t have to take the vows of the church and join the order to </w:t>
      </w:r>
      <w:r w:rsidR="00F8624D">
        <w:t>unite with</w:t>
      </w:r>
      <w:r w:rsidRPr="00A445BB">
        <w:t xml:space="preserve"> them</w:t>
      </w:r>
      <w:r w:rsidR="000641D1">
        <w:t xml:space="preserve">. Everyone is </w:t>
      </w:r>
      <w:r w:rsidRPr="00A445BB">
        <w:t>to follow all their rules. Remaining chaste, participating in prayers, and performing whatever duties you’re assigned without grumblings or rancor.</w:t>
      </w:r>
      <w:r w:rsidR="000641D1">
        <w:t xml:space="preserve"> Otherwise</w:t>
      </w:r>
      <w:r w:rsidR="00F22AC5">
        <w:t>,</w:t>
      </w:r>
      <w:r w:rsidR="000641D1">
        <w:t xml:space="preserve"> they would be dismissed from sisterhood.</w:t>
      </w:r>
      <w:r w:rsidRPr="00A445BB">
        <w:t>”</w:t>
      </w:r>
    </w:p>
    <w:p w:rsidR="00EB7446" w:rsidRDefault="00312055" w:rsidP="00A540C5">
      <w:pPr>
        <w:pStyle w:val="Body-TextTx"/>
      </w:pPr>
      <w:r w:rsidRPr="00A445BB">
        <w:t>“Sounds reasonable,” he commented.</w:t>
      </w:r>
    </w:p>
    <w:p w:rsidR="00EB7446" w:rsidRDefault="0001172F" w:rsidP="00A540C5">
      <w:pPr>
        <w:pStyle w:val="Body-TextTx"/>
      </w:pPr>
      <w:r>
        <w:t>When she showed Zane where the tea and bandages she</w:t>
      </w:r>
      <w:r w:rsidR="00F22AC5">
        <w:t>’d</w:t>
      </w:r>
      <w:r>
        <w:t xml:space="preserve"> prepared were handed out, </w:t>
      </w:r>
      <w:r w:rsidR="00312055" w:rsidRPr="00A445BB">
        <w:t xml:space="preserve">Brina noticed </w:t>
      </w:r>
      <w:r w:rsidR="000641D1">
        <w:t>the</w:t>
      </w:r>
      <w:r w:rsidR="00312055" w:rsidRPr="00A445BB">
        <w:t xml:space="preserve"> </w:t>
      </w:r>
      <w:r>
        <w:t xml:space="preserve">now </w:t>
      </w:r>
      <w:r w:rsidR="00312055" w:rsidRPr="00A445BB">
        <w:t xml:space="preserve">familiar cabriolet </w:t>
      </w:r>
      <w:r>
        <w:t xml:space="preserve">had </w:t>
      </w:r>
      <w:r w:rsidR="00312055" w:rsidRPr="00A445BB">
        <w:t xml:space="preserve">stopped in front of a building not far behind them. </w:t>
      </w:r>
      <w:r>
        <w:t xml:space="preserve">The driver looked the same; </w:t>
      </w:r>
      <w:r w:rsidR="005F02B6">
        <w:t xml:space="preserve">standard </w:t>
      </w:r>
      <w:r>
        <w:t xml:space="preserve">black top hat and </w:t>
      </w:r>
      <w:r w:rsidR="005F02B6">
        <w:t xml:space="preserve">hunkered down in a black </w:t>
      </w:r>
      <w:r>
        <w:t xml:space="preserve">cloak. Though he’d never been close enough she could see his face. </w:t>
      </w:r>
      <w:r w:rsidR="00312055" w:rsidRPr="00A445BB">
        <w:t>It angered her</w:t>
      </w:r>
      <w:r>
        <w:t xml:space="preserve"> the man continued to follow Zane.</w:t>
      </w:r>
      <w:r w:rsidR="00312055" w:rsidRPr="00A445BB">
        <w:t xml:space="preserve"> </w:t>
      </w:r>
      <w:r>
        <w:t xml:space="preserve">He had no right to </w:t>
      </w:r>
      <w:r w:rsidR="00312055" w:rsidRPr="00A445BB">
        <w:t xml:space="preserve">watch </w:t>
      </w:r>
      <w:r>
        <w:t xml:space="preserve">the earl’s </w:t>
      </w:r>
      <w:r w:rsidR="00312055" w:rsidRPr="00A445BB">
        <w:t>every move</w:t>
      </w:r>
      <w:r w:rsidR="00F22AC5">
        <w:t>.</w:t>
      </w:r>
      <w:r w:rsidR="00312055" w:rsidRPr="00A445BB">
        <w:t xml:space="preserve"> She supposed it was a testament to his willpower that he hadn’t </w:t>
      </w:r>
      <w:r>
        <w:t xml:space="preserve">flattened the </w:t>
      </w:r>
      <w:r w:rsidR="00312055" w:rsidRPr="00A445BB">
        <w:t>man.</w:t>
      </w:r>
    </w:p>
    <w:p w:rsidR="00EB7446" w:rsidRDefault="00312055" w:rsidP="00A540C5">
      <w:pPr>
        <w:pStyle w:val="Body-TextTx"/>
      </w:pPr>
      <w:r w:rsidRPr="00A445BB">
        <w:t>For a few moments she thought about grabbing Zane’s hand and racing down the street</w:t>
      </w:r>
      <w:r w:rsidR="0001172F">
        <w:t>, ducking between buildings</w:t>
      </w:r>
      <w:r w:rsidRPr="00A445BB">
        <w:t xml:space="preserve"> with him much in the way she had imagined racing through underground tunnels when they were in the chateau in Paris. But she then remembered how upset everyone was about the curricle ride and she pushed the exciting thought of escaping with the earl aside.</w:t>
      </w:r>
    </w:p>
    <w:p w:rsidR="00EB7446" w:rsidRDefault="0001172F" w:rsidP="00A540C5">
      <w:pPr>
        <w:pStyle w:val="Body-TextTx"/>
      </w:pPr>
      <w:r w:rsidRPr="00A445BB">
        <w:t xml:space="preserve">There were only a few other people on the street so Brina started walking and Zane fell </w:t>
      </w:r>
      <w:r>
        <w:t xml:space="preserve">in </w:t>
      </w:r>
      <w:r w:rsidRPr="00A445BB">
        <w:t xml:space="preserve">beside her. Three men walked ahead of them and a couple strolled </w:t>
      </w:r>
      <w:r w:rsidR="005F02B6">
        <w:t xml:space="preserve">leisurely </w:t>
      </w:r>
      <w:r w:rsidRPr="00A445BB">
        <w:t>on the opposite side</w:t>
      </w:r>
      <w:r w:rsidR="005F02B6">
        <w:t xml:space="preserve"> of the street</w:t>
      </w:r>
      <w:r w:rsidRPr="00A445BB">
        <w:t>. The road was free of traffic</w:t>
      </w:r>
      <w:r w:rsidR="005F02B6">
        <w:t>, except when the cabriolet rolled slowly behind them.</w:t>
      </w:r>
    </w:p>
    <w:p w:rsidR="00EB7446" w:rsidRDefault="005F02B6" w:rsidP="00A540C5">
      <w:pPr>
        <w:pStyle w:val="Body-TextTx"/>
      </w:pPr>
      <w:r>
        <w:t>“This</w:t>
      </w:r>
      <w:r w:rsidR="00312055" w:rsidRPr="00A445BB">
        <w:t xml:space="preserve"> building behind the abbey that we</w:t>
      </w:r>
      <w:r>
        <w:t xml:space="preserve">’re </w:t>
      </w:r>
      <w:r w:rsidR="00312055" w:rsidRPr="00A445BB">
        <w:t xml:space="preserve">going to look at, </w:t>
      </w:r>
      <w:r>
        <w:t>have</w:t>
      </w:r>
      <w:r w:rsidR="00312055" w:rsidRPr="00A445BB">
        <w:t xml:space="preserve"> you check</w:t>
      </w:r>
      <w:r w:rsidR="00F22AC5">
        <w:t>ed</w:t>
      </w:r>
      <w:r w:rsidR="00312055" w:rsidRPr="00A445BB">
        <w:t xml:space="preserve"> to see if it </w:t>
      </w:r>
      <w:r w:rsidR="00312055" w:rsidRPr="00A445BB">
        <w:lastRenderedPageBreak/>
        <w:t>was for sale?”</w:t>
      </w:r>
    </w:p>
    <w:p w:rsidR="00EB7446" w:rsidRDefault="00312055" w:rsidP="00A540C5">
      <w:pPr>
        <w:pStyle w:val="Body-TextTx"/>
      </w:pPr>
      <w:r w:rsidRPr="00A445BB">
        <w:t>“Yes,” she said confidently as they continued to walk. “It’s not</w:t>
      </w:r>
      <w:r w:rsidR="005F02B6">
        <w:t xml:space="preserve"> currently available</w:t>
      </w:r>
      <w:r w:rsidRPr="00A445BB">
        <w:t>.”</w:t>
      </w:r>
    </w:p>
    <w:p w:rsidR="00EB7446" w:rsidRDefault="00312055" w:rsidP="00A540C5">
      <w:pPr>
        <w:pStyle w:val="Body-TextTx"/>
      </w:pPr>
      <w:r w:rsidRPr="00A445BB">
        <w:t>“Perhaps I could put in a good word—”</w:t>
      </w:r>
    </w:p>
    <w:p w:rsidR="00B975CC" w:rsidRDefault="00312055" w:rsidP="00A540C5">
      <w:pPr>
        <w:pStyle w:val="Body-TextTx"/>
      </w:pPr>
      <w:r w:rsidRPr="00A445BB">
        <w:t xml:space="preserve">“No, thank you, my lord,” she said looking over at him pointedly. “This is my project for the sisters, and I will handle it myself in due time. I’m in no hurry. Besides, Sister Francine </w:t>
      </w:r>
      <w:r w:rsidRPr="006E5918">
        <w:rPr>
          <w:rStyle w:val="itali"/>
        </w:rPr>
        <w:t>is</w:t>
      </w:r>
      <w:r w:rsidRPr="00A445BB">
        <w:t xml:space="preserve"> the type of person who will need to be gently coaxed into seeing that the sisters could make use of a separate chapel for the abbey. Their wants and needs are few and simple, but their service and hearts are pure. I only want to</w:t>
      </w:r>
      <w:r w:rsidR="00136269">
        <w:t>—</w:t>
      </w:r>
      <w:r w:rsidRPr="00A445BB">
        <w:t>”</w:t>
      </w:r>
    </w:p>
    <w:p w:rsidR="00EB7446" w:rsidRDefault="00312055" w:rsidP="00A540C5">
      <w:pPr>
        <w:pStyle w:val="Body-TextTx"/>
      </w:pPr>
      <w:r w:rsidRPr="00A445BB">
        <w:t xml:space="preserve">From the corner of her eye, a splash of color caught Brina’s attention. She glanced at the window she was passing. There, displayed in the seamstress shop, was a gown almost the exact </w:t>
      </w:r>
      <w:r w:rsidR="00F44356">
        <w:t xml:space="preserve">shade </w:t>
      </w:r>
      <w:r w:rsidRPr="00A445BB">
        <w:t>of the pink costume she wore to the masquerade ball.</w:t>
      </w:r>
    </w:p>
    <w:p w:rsidR="00136269" w:rsidRDefault="00312055" w:rsidP="00A540C5">
      <w:pPr>
        <w:pStyle w:val="Body-TextTx"/>
      </w:pPr>
      <w:r w:rsidRPr="00A445BB">
        <w:t>Her heart skipped a beat.</w:t>
      </w:r>
    </w:p>
    <w:p w:rsidR="00D81EAC" w:rsidRPr="00D81EAC" w:rsidRDefault="00D81EAC" w:rsidP="00D81EAC" w14:paraId="B563ED4D">
      <w:pPr>
        <w:pStyle w:val="Section-ChapterSCP"/>
      </w:pPr>
      <w:r w:rsidRPr="00D81EAC">
        <w:lastRenderedPageBreak/>
        <w:t>Chapter</w:t>
      </w:r>
      <w:r w:rsidR="004B0584">
        <w:t xml:space="preserve"> 21</w:t>
      </w:r>
    </w:p>
    <w:p w:rsidR="00EB7446" w:rsidRDefault="00110A0E" w:rsidP="00D221E5">
      <w:pPr>
        <w:pStyle w:val="TitleTtl"/>
      </w:pPr>
      <w:r>
        <w:t xml:space="preserve">Chapter </w:t>
      </w:r>
      <w:r w:rsidR="00B975CC">
        <w:t>21</w:t>
      </w:r>
    </w:p>
    <w:p w:rsidR="00EB7446" w:rsidRDefault="00110A0E" w:rsidP="00A540C5">
      <w:pPr>
        <w:pStyle w:val="Body-TextTx"/>
      </w:pPr>
      <w:r>
        <w:t xml:space="preserve">The gown was </w:t>
      </w:r>
      <w:r w:rsidR="00312055" w:rsidRPr="00A445BB">
        <w:t>gorgeous.</w:t>
      </w:r>
    </w:p>
    <w:p w:rsidR="00EB7446" w:rsidRDefault="00110A0E" w:rsidP="00A540C5">
      <w:pPr>
        <w:pStyle w:val="Body-TextTx"/>
      </w:pPr>
      <w:r>
        <w:t xml:space="preserve">Brina </w:t>
      </w:r>
      <w:r w:rsidR="00312055" w:rsidRPr="00A445BB">
        <w:t xml:space="preserve">stopped </w:t>
      </w:r>
      <w:r>
        <w:t>to</w:t>
      </w:r>
      <w:r w:rsidR="00312055" w:rsidRPr="00A445BB">
        <w:t xml:space="preserve"> stare at it. The round neckline was low but wouldn’t be considered shockingly racy. The high waist and short capped sleeves were banded with beaded velvet ribbon of the same bright shade. The skirt flowed in wispy waves of short curled flounces trimmed with the same exquisite ribbon. The late afternoon sun was at the right angle to shine on the beading. It sparkled, twinkled and called to her </w:t>
      </w:r>
      <w:r w:rsidR="007A6F53">
        <w:t xml:space="preserve">hidden </w:t>
      </w:r>
      <w:r w:rsidR="00312055" w:rsidRPr="00A445BB">
        <w:t xml:space="preserve">desire to </w:t>
      </w:r>
      <w:r w:rsidR="00EB254A">
        <w:t xml:space="preserve">permanently shed her widows’ weeds and </w:t>
      </w:r>
      <w:r w:rsidR="00312055" w:rsidRPr="00A445BB">
        <w:t>wear something soft and beautifully feminine again.</w:t>
      </w:r>
    </w:p>
    <w:p w:rsidR="00EB7446" w:rsidRDefault="00312055" w:rsidP="00A540C5">
      <w:pPr>
        <w:pStyle w:val="Body-TextTx"/>
      </w:pPr>
      <w:r w:rsidRPr="00A445BB">
        <w:t xml:space="preserve">And then, of all things, she imagined herself dressed in it, walking into a </w:t>
      </w:r>
      <w:r w:rsidR="00574CBB">
        <w:t xml:space="preserve">a glittering </w:t>
      </w:r>
      <w:r w:rsidRPr="00A445BB">
        <w:t xml:space="preserve">ballroom </w:t>
      </w:r>
      <w:r w:rsidR="00EB254A">
        <w:t>in London</w:t>
      </w:r>
      <w:r w:rsidRPr="00A445BB">
        <w:t>, the skirt swishing from side to side and around her legs with every step.</w:t>
      </w:r>
    </w:p>
    <w:p w:rsidR="00EB7446" w:rsidRDefault="00312055" w:rsidP="00A540C5">
      <w:pPr>
        <w:pStyle w:val="Body-TextTx"/>
      </w:pPr>
      <w:r w:rsidRPr="00A445BB">
        <w:t>Toward Zane.</w:t>
      </w:r>
    </w:p>
    <w:p w:rsidR="00EB7446" w:rsidRDefault="00574CBB" w:rsidP="00A540C5">
      <w:pPr>
        <w:pStyle w:val="Body-TextTx"/>
      </w:pPr>
      <w:r>
        <w:t>A</w:t>
      </w:r>
      <w:r w:rsidR="00EB254A">
        <w:t xml:space="preserve">n intense </w:t>
      </w:r>
      <w:r>
        <w:t>swelling of something she didn’t quite understand filled her chest. Right then, all she wanted him to do was sweep her up into his arms and never let her go.</w:t>
      </w:r>
    </w:p>
    <w:p w:rsidR="00EB7446" w:rsidRDefault="00574CBB" w:rsidP="00A540C5">
      <w:pPr>
        <w:pStyle w:val="Body-TextTx"/>
      </w:pPr>
      <w:r>
        <w:t xml:space="preserve">He smiled reflectively. </w:t>
      </w:r>
      <w:r w:rsidR="00312055" w:rsidRPr="00A445BB">
        <w:t>“That looks like—”</w:t>
      </w:r>
    </w:p>
    <w:p w:rsidR="00EB7446" w:rsidRDefault="00312055" w:rsidP="00A540C5">
      <w:pPr>
        <w:pStyle w:val="Body-TextTx"/>
      </w:pPr>
      <w:r w:rsidRPr="00A445BB">
        <w:t>“Yes, I know,” she interrupted him</w:t>
      </w:r>
      <w:r w:rsidR="00574CBB">
        <w:t xml:space="preserve"> </w:t>
      </w:r>
      <w:r w:rsidR="00EB254A">
        <w:t>and answered simply</w:t>
      </w:r>
      <w:r w:rsidRPr="00A445BB">
        <w:t xml:space="preserve">. Beautiful as it was, the gown wasn’t something a widow should wear. </w:t>
      </w:r>
      <w:r w:rsidR="00574CBB">
        <w:t xml:space="preserve">And it didn’t matter how many </w:t>
      </w:r>
      <w:r w:rsidR="00EB254A">
        <w:t>fantasies</w:t>
      </w:r>
      <w:r w:rsidR="00574CBB">
        <w:t xml:space="preserve"> she had</w:t>
      </w:r>
      <w:r w:rsidR="00EB254A">
        <w:t xml:space="preserve"> about Zane and love and all the rest of it</w:t>
      </w:r>
      <w:r w:rsidR="00574CBB">
        <w:t xml:space="preserve">. </w:t>
      </w:r>
      <w:r w:rsidR="00EB254A">
        <w:t>She would remain a widow.</w:t>
      </w:r>
    </w:p>
    <w:p w:rsidR="00EB7446" w:rsidRDefault="00EB254A" w:rsidP="00A540C5">
      <w:pPr>
        <w:pStyle w:val="Body-TextTx"/>
      </w:pPr>
      <w:r>
        <w:t xml:space="preserve">Brina turned </w:t>
      </w:r>
      <w:r w:rsidR="00312055" w:rsidRPr="00A445BB">
        <w:t>and started walking again</w:t>
      </w:r>
      <w:r w:rsidR="008A77EA">
        <w:t>. Faster this time</w:t>
      </w:r>
      <w:r w:rsidR="00312055" w:rsidRPr="00A445BB">
        <w:t>, feeling as if she needed to get away from that gown, that color, and Zane. He was making her want things she shouldn’t want; feel things she shouldn’t feel. The all too sudden and real fear was that she had already lost her heart to him</w:t>
      </w:r>
      <w:r w:rsidR="00F22AC5">
        <w:t xml:space="preserve"> and it</w:t>
      </w:r>
      <w:r w:rsidR="00312055" w:rsidRPr="00A445BB">
        <w:t xml:space="preserve"> hit her</w:t>
      </w:r>
      <w:r>
        <w:t xml:space="preserve"> with such force she was finding it difficult to manage.</w:t>
      </w:r>
    </w:p>
    <w:p w:rsidR="00EB7446" w:rsidRDefault="00EB254A" w:rsidP="00A540C5">
      <w:pPr>
        <w:pStyle w:val="Body-TextTx"/>
      </w:pPr>
      <w:r>
        <w:lastRenderedPageBreak/>
        <w:t>There was nothing she could do.</w:t>
      </w:r>
      <w:r w:rsidR="00312055" w:rsidRPr="00A445BB">
        <w:t xml:space="preserve"> She couldn’t marry again.</w:t>
      </w:r>
    </w:p>
    <w:p w:rsidR="00EB7446" w:rsidRDefault="00312055" w:rsidP="00A540C5">
      <w:pPr>
        <w:pStyle w:val="Body-TextTx"/>
      </w:pPr>
      <w:r w:rsidRPr="00A445BB">
        <w:t>Zane easily kept up with her hurried stride. The</w:t>
      </w:r>
      <w:r w:rsidR="00E22BAA">
        <w:t>y</w:t>
      </w:r>
      <w:r w:rsidRPr="00A445BB">
        <w:t xml:space="preserve"> walked in silence for a few moments before he asked, “Why don’t you want to look at the gown?”</w:t>
      </w:r>
    </w:p>
    <w:p w:rsidR="00EB7446" w:rsidRDefault="00312055" w:rsidP="00A540C5">
      <w:pPr>
        <w:pStyle w:val="Body-TextTx"/>
      </w:pPr>
      <w:r w:rsidRPr="00A445BB">
        <w:t>“It’s not for me</w:t>
      </w:r>
      <w:r w:rsidR="008A77EA">
        <w:t>,</w:t>
      </w:r>
      <w:r w:rsidRPr="00A445BB">
        <w:t>”</w:t>
      </w:r>
      <w:r w:rsidR="008A77EA">
        <w:t xml:space="preserve"> she answered in a clipped tone.</w:t>
      </w:r>
    </w:p>
    <w:p w:rsidR="00EB7446" w:rsidRDefault="00312055" w:rsidP="00A540C5">
      <w:pPr>
        <w:pStyle w:val="Body-TextTx"/>
      </w:pPr>
      <w:r w:rsidRPr="00A445BB">
        <w:t>“Why? You looked glorious when you rushed into the room wearing that color in Paris. I remember thinking that fate had an evil sense of humor. Sending in the most beautiful lady I had ever seen, and I am bound to a chair.”</w:t>
      </w:r>
    </w:p>
    <w:p w:rsidR="00EB7446" w:rsidRDefault="00312055" w:rsidP="00A540C5">
      <w:pPr>
        <w:pStyle w:val="Body-TextTx"/>
      </w:pPr>
      <w:r w:rsidRPr="00A445BB">
        <w:t>H</w:t>
      </w:r>
      <w:r w:rsidR="008A77EA">
        <w:t xml:space="preserve">is words took the edge off her tense feelings and her </w:t>
      </w:r>
      <w:r w:rsidRPr="00A445BB">
        <w:t xml:space="preserve">footsteps slowed. She laughed softly. </w:t>
      </w:r>
      <w:r w:rsidR="008A77EA">
        <w:t xml:space="preserve">It was wonderful the way he could change her outlook with just a few words. </w:t>
      </w:r>
      <w:r w:rsidRPr="00A445BB">
        <w:t>“You were so angry that night I’m surprised you remember what I was wearing.”</w:t>
      </w:r>
    </w:p>
    <w:p w:rsidR="00EB7446" w:rsidRDefault="00312055" w:rsidP="00A540C5">
      <w:pPr>
        <w:pStyle w:val="Body-TextTx"/>
      </w:pPr>
      <w:r w:rsidRPr="00A445BB">
        <w:t>“I told you. I can’t forget one thing about you. That night will be with me always.”</w:t>
      </w:r>
    </w:p>
    <w:p w:rsidR="00EB7446" w:rsidRDefault="00312055" w:rsidP="00A540C5">
      <w:pPr>
        <w:pStyle w:val="Body-TextTx"/>
      </w:pPr>
      <w:r w:rsidRPr="00A445BB">
        <w:t>“Me, too,” she said</w:t>
      </w:r>
      <w:r w:rsidR="008A77EA">
        <w:t>, returning to her more somber state</w:t>
      </w:r>
      <w:r w:rsidRPr="00A445BB">
        <w:t>. “I’ll never forget the shock of hearing you say, ‘come untie me’.”</w:t>
      </w:r>
    </w:p>
    <w:p w:rsidR="00EB7446" w:rsidRDefault="00312055" w:rsidP="00A540C5">
      <w:pPr>
        <w:pStyle w:val="Body-TextTx"/>
      </w:pPr>
      <w:r w:rsidRPr="00A445BB">
        <w:t xml:space="preserve">The </w:t>
      </w:r>
      <w:r w:rsidR="00E145C4">
        <w:t>hint o</w:t>
      </w:r>
      <w:r w:rsidRPr="00A445BB">
        <w:t xml:space="preserve">f chuckle in his chest </w:t>
      </w:r>
      <w:r w:rsidR="00E145C4">
        <w:t xml:space="preserve">was soothing to </w:t>
      </w:r>
      <w:r w:rsidRPr="00A445BB">
        <w:t>her.</w:t>
      </w:r>
    </w:p>
    <w:p w:rsidR="00EB7446" w:rsidRDefault="00312055" w:rsidP="00A540C5">
      <w:pPr>
        <w:pStyle w:val="Body-TextTx"/>
      </w:pPr>
      <w:r w:rsidRPr="00A445BB">
        <w:t>“I was desperate,” he admitted</w:t>
      </w:r>
      <w:r w:rsidR="00E145C4">
        <w:t xml:space="preserve"> without reservation</w:t>
      </w:r>
      <w:r w:rsidRPr="00A445BB">
        <w:t>.</w:t>
      </w:r>
    </w:p>
    <w:p w:rsidR="00EB7446" w:rsidRDefault="00312055" w:rsidP="00A540C5">
      <w:pPr>
        <w:pStyle w:val="Body-TextTx"/>
      </w:pPr>
      <w:r w:rsidRPr="00A445BB">
        <w:t>“So was I?</w:t>
      </w:r>
      <w:r w:rsidR="00F22AC5">
        <w:t>”</w:t>
      </w:r>
    </w:p>
    <w:p w:rsidR="00EB7446" w:rsidRDefault="00312055" w:rsidP="00A540C5">
      <w:pPr>
        <w:pStyle w:val="Body-TextTx"/>
      </w:pPr>
      <w:r w:rsidRPr="00A445BB">
        <w:t>“You never told me why you were at the ball,” he said.</w:t>
      </w:r>
    </w:p>
    <w:p w:rsidR="00EB7446" w:rsidRDefault="00312055" w:rsidP="00A540C5">
      <w:pPr>
        <w:pStyle w:val="Body-TextTx"/>
      </w:pPr>
      <w:r w:rsidRPr="00A445BB">
        <w:t>“We decided the reason for the mask was so people didn’t have to talk about what happened or why they were there.”</w:t>
      </w:r>
    </w:p>
    <w:p w:rsidR="00EB7446" w:rsidRDefault="00312055" w:rsidP="00A540C5">
      <w:pPr>
        <w:pStyle w:val="Body-TextTx"/>
      </w:pPr>
      <w:r w:rsidRPr="00A445BB">
        <w:t xml:space="preserve">“But you know the reason for my presence. </w:t>
      </w:r>
      <w:r w:rsidR="00E145C4">
        <w:t>I want to know ever</w:t>
      </w:r>
      <w:r w:rsidRPr="00A445BB">
        <w:t>y</w:t>
      </w:r>
      <w:r w:rsidR="00E145C4">
        <w:t>thing about you.</w:t>
      </w:r>
      <w:r w:rsidRPr="00A445BB">
        <w:t xml:space="preserve"> Being there, dressed as you were and now knowing who you are</w:t>
      </w:r>
      <w:r w:rsidR="00E145C4">
        <w:t xml:space="preserve"> puzzles me</w:t>
      </w:r>
      <w:r w:rsidRPr="00A445BB">
        <w:t>.”</w:t>
      </w:r>
    </w:p>
    <w:p w:rsidR="00EB7446" w:rsidRDefault="00312055" w:rsidP="00A540C5">
      <w:pPr>
        <w:pStyle w:val="Body-TextTx"/>
      </w:pPr>
      <w:r w:rsidRPr="00A445BB">
        <w:t xml:space="preserve">Her steps slowed and she stared at the backs of the three men walking in front of them. </w:t>
      </w:r>
      <w:r w:rsidR="00E145C4">
        <w:t xml:space="preserve">She supposed there was no harm in telling him since he already knew about her connection to the </w:t>
      </w:r>
      <w:r w:rsidR="00E145C4">
        <w:lastRenderedPageBreak/>
        <w:t xml:space="preserve">abbey. </w:t>
      </w:r>
      <w:r w:rsidRPr="00A445BB">
        <w:t>“I foolishly thought that since I had looked into a life of celibacy and servitude that I should look into a life of entertainment and debauchery.” She continued to amble along the street without looking at him. “Does that surprise you?”</w:t>
      </w:r>
    </w:p>
    <w:p w:rsidR="00EB7446" w:rsidRDefault="00312055" w:rsidP="00A540C5">
      <w:pPr>
        <w:pStyle w:val="Body-TextTx"/>
      </w:pPr>
      <w:r w:rsidRPr="00A445BB">
        <w:t>“No. It sounds like a very human reaction.”</w:t>
      </w:r>
    </w:p>
    <w:p w:rsidR="00EB7446" w:rsidRDefault="00312055" w:rsidP="00A540C5">
      <w:pPr>
        <w:pStyle w:val="Body-TextTx"/>
      </w:pPr>
      <w:r w:rsidRPr="00A445BB">
        <w:t>“The minute my aunt left me on my own I knew I wasn’t made for that kind of life any more than I would take to life at the abbey. When I entered the room you were in that night I only wanted a safe place to hide until it was time to meet my aunt and leave.”</w:t>
      </w:r>
    </w:p>
    <w:p w:rsidR="00EB7446" w:rsidRDefault="00E145C4" w:rsidP="00A540C5">
      <w:pPr>
        <w:pStyle w:val="Body-TextTx"/>
      </w:pPr>
      <w:r>
        <w:t>“Did something happen after I left you in the room?”</w:t>
      </w:r>
    </w:p>
    <w:p w:rsidR="00EB7446" w:rsidRDefault="00E145C4" w:rsidP="00A540C5">
      <w:pPr>
        <w:pStyle w:val="Body-TextTx"/>
      </w:pPr>
      <w:r>
        <w:t>“No, I locked myself inside and thought about you.”</w:t>
      </w:r>
    </w:p>
    <w:p w:rsidR="00EB7446" w:rsidRDefault="00E145C4" w:rsidP="00A540C5">
      <w:pPr>
        <w:pStyle w:val="Body-TextTx"/>
      </w:pPr>
      <w:r>
        <w:t>That caused him to gla</w:t>
      </w:r>
      <w:r w:rsidR="00972A81">
        <w:t>n</w:t>
      </w:r>
      <w:r>
        <w:t>ce at her. “Me?</w:t>
      </w:r>
      <w:r w:rsidR="00F22AC5">
        <w:t xml:space="preserve"> Why?</w:t>
      </w:r>
      <w:r>
        <w:t>”</w:t>
      </w:r>
    </w:p>
    <w:p w:rsidR="00EB7446" w:rsidRDefault="00312055" w:rsidP="00A540C5">
      <w:pPr>
        <w:pStyle w:val="Body-TextTx"/>
      </w:pPr>
      <w:r w:rsidRPr="00A445BB">
        <w:t>“</w:t>
      </w:r>
      <w:r w:rsidR="00F22AC5">
        <w:t>I was wondering if you were ki</w:t>
      </w:r>
      <w:r w:rsidRPr="00A445BB">
        <w:t>ssing her? The woman who tied you?”</w:t>
      </w:r>
    </w:p>
    <w:p w:rsidR="00EB7446" w:rsidRDefault="00312055" w:rsidP="00A540C5">
      <w:pPr>
        <w:pStyle w:val="Body-TextTx"/>
      </w:pPr>
      <w:r w:rsidRPr="00A445BB">
        <w:t>“Brina,” he said her name on a husky breath</w:t>
      </w:r>
      <w:r w:rsidR="00E145C4">
        <w:t xml:space="preserve"> as he </w:t>
      </w:r>
      <w:r w:rsidR="00972A81">
        <w:t xml:space="preserve">looked deeply into her eyes and </w:t>
      </w:r>
      <w:r w:rsidR="00E145C4">
        <w:t>shook his head</w:t>
      </w:r>
      <w:r w:rsidRPr="00A445BB">
        <w:t>. “Don’t ask about my past.”</w:t>
      </w:r>
    </w:p>
    <w:p w:rsidR="00B975CC" w:rsidRDefault="00312055" w:rsidP="00A540C5">
      <w:pPr>
        <w:pStyle w:val="Body-TextTx"/>
      </w:pPr>
      <w:r w:rsidRPr="00A445BB">
        <w:t>“</w:t>
      </w:r>
      <w:r w:rsidR="00972A81">
        <w:t xml:space="preserve">Why can’t I be as curious as you? </w:t>
      </w:r>
      <w:r w:rsidRPr="00A445BB">
        <w:t>It’s not like I don’t know you’ve been with countless women. You are known as a scoundrel and rake as well as a gambler.”</w:t>
      </w:r>
    </w:p>
    <w:p w:rsidR="00EB7446" w:rsidRDefault="00312055" w:rsidP="00A540C5">
      <w:pPr>
        <w:pStyle w:val="Body-TextTx"/>
      </w:pPr>
      <w:r w:rsidRPr="00A445BB">
        <w:t>“Who has mended his ways,” Zane emphasized.</w:t>
      </w:r>
      <w:r w:rsidR="00972A81">
        <w:t xml:space="preserve"> </w:t>
      </w:r>
      <w:r w:rsidR="00972A81" w:rsidRPr="00A445BB">
        <w:t xml:space="preserve">He stopped </w:t>
      </w:r>
      <w:r w:rsidR="00972A81">
        <w:t xml:space="preserve">and </w:t>
      </w:r>
      <w:r w:rsidR="00972A81" w:rsidRPr="00A445BB">
        <w:t>so did she. His eyes stayed steady on hers.</w:t>
      </w:r>
      <w:r w:rsidR="00972A81">
        <w:t xml:space="preserve"> </w:t>
      </w:r>
      <w:r w:rsidRPr="00A445BB">
        <w:t>“For you. I’ve not thought about kissing anyone but you since I saw you walking down the street</w:t>
      </w:r>
      <w:r w:rsidR="00972A81">
        <w:t xml:space="preserve"> the day after I arrived in London</w:t>
      </w:r>
      <w:r w:rsidRPr="00A445BB">
        <w:t>.”</w:t>
      </w:r>
    </w:p>
    <w:p w:rsidR="00EB7446" w:rsidRDefault="00312055" w:rsidP="00A540C5">
      <w:pPr>
        <w:pStyle w:val="Body-TextTx"/>
      </w:pPr>
      <w:r w:rsidRPr="00A445BB">
        <w:t>She looked into his eyes and felt a horrible, overwhelming sense of loss</w:t>
      </w:r>
      <w:r w:rsidR="00972A81">
        <w:t xml:space="preserve"> because she knew she couldn’t have him</w:t>
      </w:r>
      <w:r w:rsidRPr="00A445BB">
        <w:t xml:space="preserve">. “I’m not available. </w:t>
      </w:r>
      <w:r w:rsidR="00972A81">
        <w:t xml:space="preserve">I’ve tried to tell you that </w:t>
      </w:r>
      <w:r w:rsidRPr="00A445BB">
        <w:t>I am committed to being—”</w:t>
      </w:r>
    </w:p>
    <w:p w:rsidR="00EB7446" w:rsidRDefault="00312055" w:rsidP="00A540C5">
      <w:pPr>
        <w:pStyle w:val="Body-TextTx"/>
      </w:pPr>
      <w:r w:rsidRPr="00A445BB">
        <w:t>“No,” he said earnestly. “I don’t want you to be a widow, Brina. I don’t want you to be Mrs. Feld. I want you to be my wife, my countess, Lady Blacknight.</w:t>
      </w:r>
      <w:r w:rsidR="00972A81">
        <w:t xml:space="preserve"> I am committed to keeping </w:t>
      </w:r>
      <w:r w:rsidR="00972A81">
        <w:lastRenderedPageBreak/>
        <w:t>my word and you must be</w:t>
      </w:r>
      <w:r w:rsidR="00136269">
        <w:t>—</w:t>
      </w:r>
      <w:r w:rsidRPr="00A445BB">
        <w:t>”</w:t>
      </w:r>
    </w:p>
    <w:p w:rsidR="00EB7446" w:rsidRDefault="00312055" w:rsidP="00A540C5">
      <w:pPr>
        <w:pStyle w:val="Body-TextTx"/>
      </w:pPr>
      <w:r w:rsidRPr="00A445BB">
        <w:t>The sudden squeal of youthful laughter startled Brina and Zane. They looked down the street. Not far from them, a boy the age of nine or ten and thin as a sapling was jumping up and down in a jubilant way and in a singsong voice saying, ‘I won again. I won again.’ His friend</w:t>
      </w:r>
      <w:r w:rsidR="00972A81">
        <w:t>,</w:t>
      </w:r>
      <w:r w:rsidRPr="00A445BB">
        <w:t xml:space="preserve"> younger by more than a couple of years </w:t>
      </w:r>
      <w:r w:rsidR="0051735E">
        <w:t>with</w:t>
      </w:r>
      <w:r w:rsidRPr="00A445BB">
        <w:t xml:space="preserve"> full cheeks and a chunky build</w:t>
      </w:r>
      <w:r w:rsidR="00972A81">
        <w:t xml:space="preserve"> </w:t>
      </w:r>
      <w:r w:rsidRPr="00A445BB">
        <w:t>stayed huddled against the side of a building holding cards in his hands.</w:t>
      </w:r>
    </w:p>
    <w:p w:rsidR="00EB7446" w:rsidRDefault="00312055" w:rsidP="00A540C5">
      <w:pPr>
        <w:pStyle w:val="Body-TextTx"/>
      </w:pPr>
      <w:r w:rsidRPr="00A445BB">
        <w:t>Thankful for the children’s interruption, Brina said, “It looks as if they are having a good time with their game. I like to see children who are happy and playing.”</w:t>
      </w:r>
    </w:p>
    <w:p w:rsidR="00EB7446" w:rsidRDefault="00312055" w:rsidP="00A540C5">
      <w:pPr>
        <w:pStyle w:val="Body-TextTx"/>
      </w:pPr>
      <w:r w:rsidRPr="00A445BB">
        <w:t>“I’m not sure what’s happening,” Zane said, seeming to study the boys intently.</w:t>
      </w:r>
    </w:p>
    <w:p w:rsidR="00EB7446" w:rsidRDefault="00312055" w:rsidP="00A540C5">
      <w:pPr>
        <w:pStyle w:val="Body-TextTx"/>
      </w:pPr>
      <w:r w:rsidRPr="00A445BB">
        <w:t>“What do you mean?” she asked.</w:t>
      </w:r>
    </w:p>
    <w:p w:rsidR="00EB7446" w:rsidRDefault="00312055" w:rsidP="00A540C5">
      <w:pPr>
        <w:pStyle w:val="Body-TextTx"/>
      </w:pPr>
      <w:r w:rsidRPr="00A445BB">
        <w:t>“Only one of them appears to be happy. Wait here.” He started walking directly toward the boys.</w:t>
      </w:r>
    </w:p>
    <w:p w:rsidR="00EB7446" w:rsidRDefault="00312055" w:rsidP="00A540C5">
      <w:pPr>
        <w:pStyle w:val="Body-TextTx"/>
      </w:pPr>
      <w:r w:rsidRPr="00A445BB">
        <w:t xml:space="preserve">Brina wasn’t about to wait. </w:t>
      </w:r>
      <w:r w:rsidR="00972A81">
        <w:t>She was as inquisitive as he was.</w:t>
      </w:r>
      <w:r w:rsidR="00B975CC" w:rsidRPr="00B975CC">
        <w:t xml:space="preserve"> </w:t>
      </w:r>
      <w:r w:rsidRPr="00A445BB">
        <w:t>Catching up to him, she asked, “What are you going to do?”</w:t>
      </w:r>
    </w:p>
    <w:p w:rsidR="00EB7446" w:rsidRDefault="00312055" w:rsidP="00A540C5">
      <w:pPr>
        <w:pStyle w:val="Body-TextTx"/>
      </w:pPr>
      <w:r w:rsidRPr="00A445BB">
        <w:t>“I’m going to talk to them.” He looked over at her and smiled. “Don’t worry, I’m not going to join their game.”</w:t>
      </w:r>
    </w:p>
    <w:p w:rsidR="00EB7446" w:rsidRDefault="00312055" w:rsidP="00A540C5">
      <w:pPr>
        <w:pStyle w:val="Body-TextTx"/>
      </w:pPr>
      <w:r w:rsidRPr="00A445BB">
        <w:t>She returned his smile</w:t>
      </w:r>
      <w:r w:rsidR="00F22AC5">
        <w:t xml:space="preserve"> with a rueful chuckle</w:t>
      </w:r>
      <w:r w:rsidRPr="00A445BB">
        <w:t xml:space="preserve">. “I </w:t>
      </w:r>
      <w:r w:rsidR="0053637A">
        <w:t>think you should.</w:t>
      </w:r>
      <w:r w:rsidRPr="00A445BB">
        <w:t>”</w:t>
      </w:r>
    </w:p>
    <w:p w:rsidR="00EB7446" w:rsidRDefault="00312055" w:rsidP="00A540C5">
      <w:pPr>
        <w:pStyle w:val="Body-TextTx"/>
      </w:pPr>
      <w:r w:rsidRPr="00A445BB">
        <w:t xml:space="preserve">The two boys weren’t wearing the best of clothing, but it didn’t appear they were street urchins who’d been left to their own care by unfortunate circumstances. They were </w:t>
      </w:r>
      <w:r w:rsidR="0053637A">
        <w:t xml:space="preserve">clean </w:t>
      </w:r>
      <w:r w:rsidR="00F22AC5">
        <w:t xml:space="preserve">and </w:t>
      </w:r>
      <w:r w:rsidRPr="00A445BB">
        <w:t>too well-</w:t>
      </w:r>
      <w:r w:rsidR="0053637A">
        <w:t>fed</w:t>
      </w:r>
      <w:r w:rsidRPr="00A445BB">
        <w:t xml:space="preserve"> not to have family. Brina scanned the area but didn’t see anyone else who was paying attention to the boys.</w:t>
      </w:r>
    </w:p>
    <w:p w:rsidR="00EB7446" w:rsidRDefault="00312055" w:rsidP="00A540C5">
      <w:pPr>
        <w:pStyle w:val="Body-TextTx"/>
      </w:pPr>
      <w:r w:rsidRPr="00A445BB">
        <w:t xml:space="preserve">As she and Zane neared the pair, Brina </w:t>
      </w:r>
      <w:r w:rsidR="0053637A">
        <w:t xml:space="preserve">drew closer to Zane. He </w:t>
      </w:r>
      <w:r w:rsidRPr="00A445BB">
        <w:t>immediately knelt down to be on the smallest boy’s level. Startled, the youngster shrank away from him.</w:t>
      </w:r>
    </w:p>
    <w:p w:rsidR="00EB7446" w:rsidRDefault="00312055" w:rsidP="00A540C5">
      <w:pPr>
        <w:pStyle w:val="Body-TextTx"/>
      </w:pPr>
      <w:r w:rsidRPr="00A445BB">
        <w:lastRenderedPageBreak/>
        <w:t>“Don’t be frightened,” he said in a calm voice and tone. “I only came over to talk to you because I heard you playing. Who’s winning?”</w:t>
      </w:r>
    </w:p>
    <w:p w:rsidR="00EB7446" w:rsidRDefault="00312055" w:rsidP="00A540C5">
      <w:pPr>
        <w:pStyle w:val="Body-TextTx"/>
      </w:pPr>
      <w:r w:rsidRPr="00A445BB">
        <w:t xml:space="preserve">“I am,” the tallest boy </w:t>
      </w:r>
      <w:r w:rsidR="0053637A">
        <w:t>spoke</w:t>
      </w:r>
      <w:r w:rsidRPr="00A445BB">
        <w:t>, looking at Zane. “He’s not a very good player.”</w:t>
      </w:r>
    </w:p>
    <w:p w:rsidR="00B975CC" w:rsidRDefault="00312055" w:rsidP="00A540C5">
      <w:pPr>
        <w:pStyle w:val="Body-TextTx"/>
      </w:pPr>
      <w:r w:rsidRPr="00A445BB">
        <w:t>Zane eyed the cards the younger child held and then picked up some of the ones that lay on the pavement and looked at them.</w:t>
      </w:r>
    </w:p>
    <w:p w:rsidR="00EB7446" w:rsidRDefault="00312055" w:rsidP="00A540C5">
      <w:pPr>
        <w:pStyle w:val="Body-TextTx"/>
      </w:pPr>
      <w:r w:rsidRPr="00A445BB">
        <w:t>“What do you think you’re doing, Mister?” the oldest boy asked, staring a</w:t>
      </w:r>
      <w:r w:rsidR="00D55375">
        <w:t>t</w:t>
      </w:r>
      <w:r w:rsidRPr="00A445BB">
        <w:t xml:space="preserve"> Zane with a menacing expression. “We aren’t causing anyone any trouble. Those are my cards you have in your hands and I’ll thank you not to take them.”</w:t>
      </w:r>
    </w:p>
    <w:p w:rsidR="00EB7446" w:rsidRDefault="00312055" w:rsidP="00A540C5">
      <w:pPr>
        <w:pStyle w:val="Body-TextTx"/>
      </w:pPr>
      <w:r w:rsidRPr="00A445BB">
        <w:t>Zane</w:t>
      </w:r>
      <w:r w:rsidR="0053637A">
        <w:t xml:space="preserve"> shrugged</w:t>
      </w:r>
      <w:r w:rsidRPr="00A445BB">
        <w:t>. “I’m not going to take them from you. I’m going to give your friend a lesson in card playing.</w:t>
      </w:r>
      <w:r w:rsidR="0053637A">
        <w:t>” He looked up</w:t>
      </w:r>
      <w:r w:rsidRPr="00A445BB">
        <w:t xml:space="preserve"> </w:t>
      </w:r>
      <w:r w:rsidR="0053637A">
        <w:t xml:space="preserve">at Brina and repeated, “A lesson. </w:t>
      </w:r>
      <w:r w:rsidRPr="00A445BB">
        <w:t>So his next game will be a fair one. Don’t you agree every game should be fair?”</w:t>
      </w:r>
    </w:p>
    <w:p w:rsidR="00EB7446" w:rsidRDefault="00312055" w:rsidP="00A540C5">
      <w:pPr>
        <w:pStyle w:val="Body-TextTx"/>
      </w:pPr>
      <w:r w:rsidRPr="00A445BB">
        <w:t>The youth rolled his small brown eyes from side to side and wiped his forearm under his nose before declaring, “Of course I do.”</w:t>
      </w:r>
    </w:p>
    <w:p w:rsidR="00EB7446" w:rsidRDefault="00312055" w:rsidP="00A540C5">
      <w:pPr>
        <w:pStyle w:val="Body-TextTx"/>
      </w:pPr>
      <w:r w:rsidRPr="00A445BB">
        <w:t>Zane nodded and gave his attention back to the youngest boy.</w:t>
      </w:r>
      <w:r w:rsidR="00B975CC" w:rsidRPr="00B975CC">
        <w:t xml:space="preserve"> </w:t>
      </w:r>
      <w:r w:rsidRPr="00A445BB">
        <w:t>“What’s your name?”</w:t>
      </w:r>
    </w:p>
    <w:p w:rsidR="00EB7446" w:rsidRDefault="00312055" w:rsidP="00A540C5">
      <w:pPr>
        <w:pStyle w:val="Body-TextTx"/>
      </w:pPr>
      <w:r w:rsidRPr="00A445BB">
        <w:t xml:space="preserve">“William,” he </w:t>
      </w:r>
      <w:r w:rsidR="00F22AC5">
        <w:t xml:space="preserve">answered </w:t>
      </w:r>
      <w:r w:rsidRPr="00A445BB">
        <w:t>shyly.</w:t>
      </w:r>
    </w:p>
    <w:p w:rsidR="00EB7446" w:rsidRDefault="00312055" w:rsidP="00A540C5">
      <w:pPr>
        <w:pStyle w:val="Body-TextTx"/>
      </w:pPr>
      <w:r w:rsidRPr="00A445BB">
        <w:t>“What’s his name?” Zane asked.</w:t>
      </w:r>
    </w:p>
    <w:p w:rsidR="00EB7446" w:rsidRDefault="00312055" w:rsidP="00A540C5">
      <w:pPr>
        <w:pStyle w:val="Body-TextTx"/>
      </w:pPr>
      <w:r w:rsidRPr="00A445BB">
        <w:t>“Claude.”</w:t>
      </w:r>
    </w:p>
    <w:p w:rsidR="00EB7446" w:rsidRDefault="00312055" w:rsidP="00A540C5">
      <w:pPr>
        <w:pStyle w:val="Body-TextTx"/>
      </w:pPr>
      <w:r w:rsidRPr="00A445BB">
        <w:t>“We don’t need you in our game,” Claude pipped up in a high-pitched tone. “We aren’t doing anything wrong. You have no cause to bother us.”</w:t>
      </w:r>
    </w:p>
    <w:p w:rsidR="00EB7446" w:rsidRDefault="00312055" w:rsidP="00A540C5">
      <w:pPr>
        <w:pStyle w:val="Body-TextTx"/>
      </w:pPr>
      <w:r w:rsidRPr="00A445BB">
        <w:t>Zane ignored him and kept his attention on William. Big green eyes stared back at him. “</w:t>
      </w:r>
      <w:r w:rsidR="0053637A">
        <w:t xml:space="preserve">Do you mind if I </w:t>
      </w:r>
      <w:r w:rsidRPr="00A445BB">
        <w:t>see your cards?”</w:t>
      </w:r>
    </w:p>
    <w:p w:rsidR="00EB7446" w:rsidRDefault="00312055" w:rsidP="00A540C5">
      <w:pPr>
        <w:pStyle w:val="Body-TextTx"/>
      </w:pPr>
      <w:r w:rsidRPr="00A445BB">
        <w:t xml:space="preserve">“It’s all right,” Brina said, stepping closer to </w:t>
      </w:r>
      <w:r w:rsidR="0053637A">
        <w:t>William</w:t>
      </w:r>
      <w:r w:rsidRPr="00A445BB">
        <w:t>. “You can trust him. He doesn’t want to keep them.”</w:t>
      </w:r>
    </w:p>
    <w:p w:rsidR="00EB7446" w:rsidRDefault="00312055" w:rsidP="00A540C5">
      <w:pPr>
        <w:pStyle w:val="Body-TextTx"/>
      </w:pPr>
      <w:r w:rsidRPr="00A445BB">
        <w:lastRenderedPageBreak/>
        <w:t>Timidly, the little one handed the cards to Zane. “Do you see th</w:t>
      </w:r>
      <w:r w:rsidR="0053637A">
        <w:t>is</w:t>
      </w:r>
      <w:r w:rsidRPr="00A445BB">
        <w:t xml:space="preserve"> smudge on the card right here?” He pointed to the top left corner.</w:t>
      </w:r>
    </w:p>
    <w:p w:rsidR="00EB7446" w:rsidRDefault="00312055" w:rsidP="00A540C5">
      <w:pPr>
        <w:pStyle w:val="Body-TextTx"/>
      </w:pPr>
      <w:r w:rsidRPr="00A445BB">
        <w:t>William nodded.</w:t>
      </w:r>
    </w:p>
    <w:p w:rsidR="00EB7446" w:rsidRDefault="00312055" w:rsidP="00A540C5">
      <w:pPr>
        <w:pStyle w:val="Body-TextTx"/>
      </w:pPr>
      <w:r w:rsidRPr="00A445BB">
        <w:t xml:space="preserve">“It’s the ten of hearts. So, if you saw this card in his hands,” he motioned </w:t>
      </w:r>
      <w:r w:rsidR="00A63D56">
        <w:t>with his head to</w:t>
      </w:r>
      <w:r w:rsidRPr="00A445BB">
        <w:t xml:space="preserve"> the taller kid</w:t>
      </w:r>
      <w:r w:rsidR="00A63D56">
        <w:t>.</w:t>
      </w:r>
      <w:r w:rsidRPr="00A445BB">
        <w:t xml:space="preserve"> “What would you think?”</w:t>
      </w:r>
    </w:p>
    <w:p w:rsidR="00EB7446" w:rsidRDefault="00312055" w:rsidP="00A540C5">
      <w:pPr>
        <w:pStyle w:val="Body-TextTx"/>
      </w:pPr>
      <w:r w:rsidRPr="00A445BB">
        <w:t>“He’s holding the ten of hearts.</w:t>
      </w:r>
      <w:r w:rsidR="0053637A">
        <w:t>”</w:t>
      </w:r>
    </w:p>
    <w:p w:rsidR="00EB7446" w:rsidRDefault="0053637A" w:rsidP="00A540C5">
      <w:pPr>
        <w:pStyle w:val="Body-TextTx"/>
      </w:pPr>
      <w:r>
        <w:t>“That’s right,” Zane said with a nod. “</w:t>
      </w:r>
      <w:r w:rsidR="00312055" w:rsidRPr="00A445BB">
        <w:t>It would be a big help to you</w:t>
      </w:r>
      <w:r>
        <w:t xml:space="preserve"> winning</w:t>
      </w:r>
      <w:r w:rsidR="00312055" w:rsidRPr="00A445BB">
        <w:t xml:space="preserve"> if you knew what cards he was holding, right?”</w:t>
      </w:r>
    </w:p>
    <w:p w:rsidR="00EB7446" w:rsidRDefault="00312055" w:rsidP="00A540C5">
      <w:pPr>
        <w:pStyle w:val="Body-TextTx"/>
      </w:pPr>
      <w:r w:rsidRPr="00A445BB">
        <w:t>“I didn’t know that smudge was on the card,” Claude defended. “I swear I didn’t.”</w:t>
      </w:r>
    </w:p>
    <w:p w:rsidR="00EB7446" w:rsidRDefault="00312055" w:rsidP="00A540C5">
      <w:pPr>
        <w:pStyle w:val="Body-TextTx"/>
      </w:pPr>
      <w:r w:rsidRPr="00A445BB">
        <w:t>Zane continued to ignore him. “This card has a little dot of red right there,” he pointed, and this one has the edge frayed. “See them?”</w:t>
      </w:r>
    </w:p>
    <w:p w:rsidR="00EB7446" w:rsidRDefault="00312055" w:rsidP="00A540C5">
      <w:pPr>
        <w:pStyle w:val="Body-TextTx"/>
      </w:pPr>
      <w:r w:rsidRPr="00A445BB">
        <w:t>The youngster nodded again.</w:t>
      </w:r>
    </w:p>
    <w:p w:rsidR="00EB7446" w:rsidRDefault="00312055" w:rsidP="00A540C5">
      <w:pPr>
        <w:pStyle w:val="Body-TextTx"/>
      </w:pPr>
      <w:r w:rsidRPr="00A445BB">
        <w:t>“The next time someone asks you to play a game, check all the cards over carefully for markings and if there are any, don’t play. Do you understand?”</w:t>
      </w:r>
    </w:p>
    <w:p w:rsidR="00EB7446" w:rsidRDefault="00312055" w:rsidP="00A540C5">
      <w:pPr>
        <w:pStyle w:val="Body-TextTx"/>
      </w:pPr>
      <w:r w:rsidRPr="00A445BB">
        <w:t>“I had no idea the cards had markings</w:t>
      </w:r>
      <w:r w:rsidR="0053637A">
        <w:t>,” Claude injected dramatically</w:t>
      </w:r>
      <w:r w:rsidRPr="00A445BB">
        <w:t xml:space="preserve">. </w:t>
      </w:r>
      <w:r w:rsidR="0053637A">
        <w:t>“</w:t>
      </w:r>
      <w:r w:rsidRPr="00A445BB">
        <w:t>Found them in the rubbish. Thanks for letting me know, Mister. That was right kind of you.”</w:t>
      </w:r>
    </w:p>
    <w:p w:rsidR="00EB7446" w:rsidRDefault="00312055" w:rsidP="00A540C5">
      <w:pPr>
        <w:pStyle w:val="Body-TextTx"/>
      </w:pPr>
      <w:r w:rsidRPr="00A445BB">
        <w:t>William scrambled to his feet, one chubby hand made a fist and the other he held out</w:t>
      </w:r>
      <w:r w:rsidR="00A63D56">
        <w:t>,</w:t>
      </w:r>
      <w:r w:rsidRPr="00A445BB">
        <w:t xml:space="preserve"> palm up as he glared at his friend. “You cheated. Give me back my money.”</w:t>
      </w:r>
    </w:p>
    <w:p w:rsidR="00EB7446" w:rsidRDefault="00312055" w:rsidP="00A540C5">
      <w:pPr>
        <w:pStyle w:val="Body-TextTx"/>
      </w:pPr>
      <w:r w:rsidRPr="00A445BB">
        <w:t>“I did not,” Claude declared.</w:t>
      </w:r>
    </w:p>
    <w:p w:rsidR="00EB7446" w:rsidRDefault="00312055" w:rsidP="00A540C5">
      <w:pPr>
        <w:pStyle w:val="Body-TextTx"/>
      </w:pPr>
      <w:r w:rsidRPr="00A445BB">
        <w:t xml:space="preserve">Brina was about to speak up when Zane said, “Give him back </w:t>
      </w:r>
      <w:r w:rsidR="0053637A">
        <w:t>the</w:t>
      </w:r>
      <w:r w:rsidRPr="00A445BB">
        <w:t xml:space="preserve"> money you won off him.” Zane rose to tower over the older boy. “Go on, do it?</w:t>
      </w:r>
      <w:r w:rsidR="0053637A">
        <w:t xml:space="preserve"> All of it.</w:t>
      </w:r>
      <w:r w:rsidRPr="00A445BB">
        <w:t>”</w:t>
      </w:r>
    </w:p>
    <w:p w:rsidR="00EB7446" w:rsidRDefault="00312055" w:rsidP="00A540C5">
      <w:pPr>
        <w:pStyle w:val="Body-TextTx"/>
      </w:pPr>
      <w:r w:rsidRPr="00A445BB">
        <w:t>He shook his shoulders</w:t>
      </w:r>
      <w:r w:rsidR="0053637A">
        <w:t xml:space="preserve"> a time or two</w:t>
      </w:r>
      <w:r w:rsidRPr="00A445BB">
        <w:t>, shoved his hand into his pocket</w:t>
      </w:r>
      <w:r w:rsidR="00D55375">
        <w:t>,</w:t>
      </w:r>
      <w:r w:rsidRPr="00A445BB">
        <w:t xml:space="preserve"> produce</w:t>
      </w:r>
      <w:r w:rsidR="00D55375">
        <w:t>d</w:t>
      </w:r>
      <w:r w:rsidRPr="00A445BB">
        <w:t xml:space="preserve"> two pence and returned it. William’s round cheeks filled out more with his wide smile before he </w:t>
      </w:r>
      <w:r w:rsidRPr="00A445BB">
        <w:lastRenderedPageBreak/>
        <w:t>turned and ran away.</w:t>
      </w:r>
    </w:p>
    <w:p w:rsidR="00EB7446" w:rsidRDefault="00312055" w:rsidP="00A540C5">
      <w:pPr>
        <w:pStyle w:val="Body-TextTx"/>
      </w:pPr>
      <w:r w:rsidRPr="00A445BB">
        <w:t>Zane gave the cards back to the older kid. “Take your marked cards and peddle them on boys your own age.”</w:t>
      </w:r>
    </w:p>
    <w:p w:rsidR="00EB7446" w:rsidRDefault="00312055" w:rsidP="00A540C5">
      <w:pPr>
        <w:pStyle w:val="Body-TextTx"/>
      </w:pPr>
      <w:r w:rsidRPr="00A445BB">
        <w:t>Claude slipped the cards into his pocket and said, “Hey, Mister, do you and the lady want to see some kittens? I’ll show you where they are for three pence.” He held out his hand.</w:t>
      </w:r>
    </w:p>
    <w:p w:rsidR="00EB7446" w:rsidRDefault="00312055" w:rsidP="00A540C5">
      <w:pPr>
        <w:pStyle w:val="Body-TextTx"/>
      </w:pPr>
      <w:r w:rsidRPr="00A445BB">
        <w:t>Brina stepped closer to him. “A kitten?”</w:t>
      </w:r>
    </w:p>
    <w:p w:rsidR="00EB7446" w:rsidRDefault="00312055" w:rsidP="00A540C5">
      <w:pPr>
        <w:pStyle w:val="Body-TextTx"/>
      </w:pPr>
      <w:r w:rsidRPr="00A445BB">
        <w:t xml:space="preserve">“Two of them.” He held up </w:t>
      </w:r>
      <w:r w:rsidR="007A34AB">
        <w:t>two</w:t>
      </w:r>
      <w:r w:rsidRPr="00A445BB">
        <w:t xml:space="preserve"> fingers. “Soft as the hair on a baby’s face my mum always says. And the momma cat is friendly.” He continued to hold out his hand.</w:t>
      </w:r>
    </w:p>
    <w:p w:rsidR="00B975CC" w:rsidRDefault="00312055" w:rsidP="00A540C5">
      <w:pPr>
        <w:pStyle w:val="Body-TextTx"/>
      </w:pPr>
      <w:r w:rsidRPr="00A445BB">
        <w:t>Zane looked over at her. “You want to see them?”</w:t>
      </w:r>
    </w:p>
    <w:p w:rsidR="00EB7446" w:rsidRDefault="0053637A" w:rsidP="00A540C5">
      <w:pPr>
        <w:pStyle w:val="Body-TextTx"/>
      </w:pPr>
      <w:r>
        <w:t xml:space="preserve">She felt a leap of delight. </w:t>
      </w:r>
      <w:r w:rsidR="00312055" w:rsidRPr="00A445BB">
        <w:t>“I’d love to if you think it will be all right. I haven’t seen a kitten in—well a very long time.”</w:t>
      </w:r>
    </w:p>
    <w:p w:rsidR="00EB7446" w:rsidRDefault="00312055" w:rsidP="00A540C5">
      <w:pPr>
        <w:pStyle w:val="Body-TextTx"/>
      </w:pPr>
      <w:r w:rsidRPr="00A445BB">
        <w:t>“How do I know you won’t take my coins and run?” Zane asked</w:t>
      </w:r>
      <w:r w:rsidR="00CC65F9">
        <w:t xml:space="preserve"> the lad</w:t>
      </w:r>
      <w:r w:rsidRPr="00A445BB">
        <w:t>.</w:t>
      </w:r>
    </w:p>
    <w:p w:rsidR="00EB7446" w:rsidRDefault="00312055" w:rsidP="00A540C5">
      <w:pPr>
        <w:pStyle w:val="Body-TextTx"/>
      </w:pPr>
      <w:r w:rsidRPr="00A445BB">
        <w:t>“I give ye my word,” Claude said, lifting his chin proudly.</w:t>
      </w:r>
    </w:p>
    <w:p w:rsidR="00EB7446" w:rsidRDefault="00312055" w:rsidP="00A540C5">
      <w:pPr>
        <w:pStyle w:val="Body-TextTx"/>
      </w:pPr>
      <w:r w:rsidRPr="00A445BB">
        <w:t xml:space="preserve">Zane reached into his pocket and pulled out a small coin. “I’m going to give you one. “If you really have a kitten you can show the lady, I’ll give you </w:t>
      </w:r>
      <w:r w:rsidR="007A34AB">
        <w:t xml:space="preserve">the </w:t>
      </w:r>
      <w:r w:rsidRPr="00A445BB">
        <w:t>rest.”</w:t>
      </w:r>
    </w:p>
    <w:p w:rsidR="00EB7446" w:rsidRDefault="00312055" w:rsidP="00A540C5">
      <w:pPr>
        <w:pStyle w:val="Body-TextTx"/>
      </w:pPr>
      <w:r w:rsidRPr="00A445BB">
        <w:t xml:space="preserve">Brina slipped her hand around Zane’s arm and smiled. </w:t>
      </w:r>
      <w:r w:rsidR="00734B44">
        <w:t xml:space="preserve">It felt good to touch him. </w:t>
      </w:r>
      <w:r w:rsidRPr="00A445BB">
        <w:t>He laid his hand over hers and gentl</w:t>
      </w:r>
      <w:r w:rsidR="007A34AB">
        <w:t>y</w:t>
      </w:r>
      <w:r w:rsidRPr="00A445BB">
        <w:t xml:space="preserve"> squeezed. They followed Claude a short distance down a side street before enter</w:t>
      </w:r>
      <w:r w:rsidR="007A34AB">
        <w:t>ing</w:t>
      </w:r>
      <w:r w:rsidRPr="00A445BB">
        <w:t xml:space="preserve"> an alleyway.</w:t>
      </w:r>
      <w:r w:rsidR="00B975CC" w:rsidRPr="00B975CC">
        <w:t xml:space="preserve"> </w:t>
      </w:r>
      <w:r w:rsidRPr="00A445BB">
        <w:t>At the end of it was a small, run-down shed. The door was missing, and the roof had caved in. Claude scrambled underneath the two steps</w:t>
      </w:r>
      <w:r w:rsidR="00CC65F9">
        <w:t xml:space="preserve"> and out of sight</w:t>
      </w:r>
      <w:r w:rsidRPr="00A445BB">
        <w:t>.</w:t>
      </w:r>
    </w:p>
    <w:p w:rsidR="00EB7446" w:rsidRDefault="00CC65F9" w:rsidP="00A540C5">
      <w:pPr>
        <w:pStyle w:val="Body-TextTx"/>
      </w:pPr>
      <w:r>
        <w:t>All was quiet for a few moments and then sh</w:t>
      </w:r>
      <w:r w:rsidR="00312055" w:rsidRPr="00A445BB">
        <w:t>e heard several soft meows and then his hand shot out from under the step holding a small gray kitten with the biggest, most beautiful gray eyes Brina had ever seen. It’s belly, neck and paws were white as snow.</w:t>
      </w:r>
    </w:p>
    <w:p w:rsidR="00EB7446" w:rsidRDefault="00312055" w:rsidP="00A540C5">
      <w:pPr>
        <w:pStyle w:val="Body-TextTx"/>
      </w:pPr>
      <w:r w:rsidRPr="00A445BB">
        <w:t>Zane reached down and plucked the kitten from the boy’s hand and gave it to Brina.</w:t>
      </w:r>
    </w:p>
    <w:p w:rsidR="00EB7446" w:rsidRDefault="00312055" w:rsidP="00A540C5">
      <w:pPr>
        <w:pStyle w:val="Body-TextTx"/>
      </w:pPr>
      <w:r w:rsidRPr="00A445BB">
        <w:lastRenderedPageBreak/>
        <w:t xml:space="preserve">She took the squirming ball of fur and immediately put it up to her neck so she could feel its softness and warmth. </w:t>
      </w:r>
      <w:r w:rsidR="001545C2">
        <w:t xml:space="preserve">The kitty pawed at her </w:t>
      </w:r>
      <w:r w:rsidR="003D134E">
        <w:t xml:space="preserve">chin </w:t>
      </w:r>
      <w:r w:rsidR="001545C2">
        <w:t xml:space="preserve">and wiggled. Its meow was so faint she almost hadn’t heard it. She felt such joy just holding </w:t>
      </w:r>
      <w:r w:rsidR="003D134E">
        <w:t>the thin</w:t>
      </w:r>
      <w:r w:rsidR="00734B44">
        <w:t xml:space="preserve">, soft as a </w:t>
      </w:r>
      <w:r w:rsidR="00A63D56">
        <w:t>tuff</w:t>
      </w:r>
      <w:r w:rsidR="00734B44">
        <w:t xml:space="preserve"> of cotton</w:t>
      </w:r>
      <w:r w:rsidR="003D134E">
        <w:t xml:space="preserve"> body </w:t>
      </w:r>
      <w:r w:rsidR="001545C2">
        <w:t>close to her.</w:t>
      </w:r>
    </w:p>
    <w:p w:rsidR="00EB7446" w:rsidRDefault="001545C2" w:rsidP="00A540C5">
      <w:pPr>
        <w:pStyle w:val="Body-TextTx"/>
      </w:pPr>
      <w:r>
        <w:t xml:space="preserve">“Do you want me to bring the other one out,” Claude called from underneath the </w:t>
      </w:r>
      <w:r w:rsidR="003D134E">
        <w:t>dilapidated</w:t>
      </w:r>
      <w:r>
        <w:t xml:space="preserve"> porch.</w:t>
      </w:r>
    </w:p>
    <w:p w:rsidR="00EB7446" w:rsidRDefault="00734B44" w:rsidP="00A540C5">
      <w:pPr>
        <w:pStyle w:val="Body-TextTx"/>
      </w:pPr>
      <w:r>
        <w:t>“Yes, of course,” she answered the lad.</w:t>
      </w:r>
    </w:p>
    <w:p w:rsidR="00136269" w:rsidRDefault="00312055" w:rsidP="00A540C5">
      <w:pPr>
        <w:pStyle w:val="Body-TextTx"/>
      </w:pPr>
      <w:r w:rsidRPr="00A445BB">
        <w:t>Zane</w:t>
      </w:r>
      <w:r w:rsidR="00203B36">
        <w:t xml:space="preserve"> </w:t>
      </w:r>
      <w:r w:rsidR="00734B44">
        <w:t>looked at her and for a moment she could have sworn he saw the love she was feeling for him shining in her eyes.</w:t>
      </w:r>
    </w:p>
    <w:p w:rsidR="00D81EAC" w:rsidRPr="00D81EAC" w:rsidRDefault="00D81EAC" w:rsidP="00D81EAC" w14:paraId="1C1E4493">
      <w:pPr>
        <w:pStyle w:val="Section-ChapterSCP"/>
      </w:pPr>
      <w:r w:rsidRPr="00D81EAC">
        <w:lastRenderedPageBreak/>
        <w:t>Chapter</w:t>
      </w:r>
      <w:r w:rsidR="004B0584">
        <w:t xml:space="preserve"> 22</w:t>
      </w:r>
    </w:p>
    <w:p w:rsidR="00EB7446" w:rsidRDefault="000856C9" w:rsidP="00D221E5">
      <w:pPr>
        <w:pStyle w:val="TitleTtl"/>
      </w:pPr>
      <w:r>
        <w:t xml:space="preserve">Chapter </w:t>
      </w:r>
      <w:r w:rsidR="00B975CC">
        <w:t>22</w:t>
      </w:r>
    </w:p>
    <w:p w:rsidR="00EB7446" w:rsidRDefault="000856C9" w:rsidP="00A540C5">
      <w:pPr>
        <w:pStyle w:val="Body-TextTx"/>
      </w:pPr>
      <w:r>
        <w:t>Zane shut the ledger and pushed back his chair. “I think that settles it, Uncles.”</w:t>
      </w:r>
    </w:p>
    <w:p w:rsidR="00EB7446" w:rsidRDefault="000856C9" w:rsidP="00A540C5">
      <w:pPr>
        <w:pStyle w:val="Body-TextTx"/>
      </w:pPr>
      <w:r>
        <w:t>“Settles what?” Hector asked from his seat across the massive oak desk.</w:t>
      </w:r>
    </w:p>
    <w:p w:rsidR="00EB7446" w:rsidRDefault="000856C9" w:rsidP="00A540C5">
      <w:pPr>
        <w:pStyle w:val="Body-TextTx"/>
      </w:pPr>
      <w:r>
        <w:t>“Your tutelage. I have now been through every account book, looked over every contract, and been briefed on every tenant. I know where every piece of property is located, the size of it and approximate value, and the type of land it is; grazing, waste, fertile or inhabited. I will continue to seek your guidance in the future when needed but for now, I see no reason for you two to make daily visits.”</w:t>
      </w:r>
    </w:p>
    <w:p w:rsidR="00EB7446" w:rsidRDefault="000856C9" w:rsidP="00A540C5">
      <w:pPr>
        <w:pStyle w:val="Body-TextTx"/>
      </w:pPr>
      <w:r>
        <w:t xml:space="preserve">Uncle Syl shifted in his chair and sniffed. Uncle Hector tapped his cane once on the floor as they looked at each other for a considerable amount of time. </w:t>
      </w:r>
      <w:r w:rsidR="00F35FC5">
        <w:t>Surely t</w:t>
      </w:r>
      <w:r>
        <w:t>hey had known this time was coming, but clearly not that it would be today.</w:t>
      </w:r>
    </w:p>
    <w:p w:rsidR="00EB7446" w:rsidRDefault="000856C9" w:rsidP="00A540C5">
      <w:pPr>
        <w:pStyle w:val="Body-TextTx"/>
      </w:pPr>
      <w:r>
        <w:t xml:space="preserve">Finally, Hector’s </w:t>
      </w:r>
      <w:r w:rsidR="00F35FC5">
        <w:t>chin</w:t>
      </w:r>
      <w:r>
        <w:t xml:space="preserve"> bobbed. “What about the family?” he asked. “Many requests have been made of you that you haven’t addressed.”</w:t>
      </w:r>
    </w:p>
    <w:p w:rsidR="00EB7446" w:rsidRDefault="000856C9" w:rsidP="00A540C5">
      <w:pPr>
        <w:pStyle w:val="Body-TextTx"/>
      </w:pPr>
      <w:r>
        <w:t>“</w:t>
      </w:r>
      <w:r w:rsidR="00F35FC5">
        <w:t>T</w:t>
      </w:r>
      <w:r>
        <w:t xml:space="preserve">hat’s true. I have delayed that until my review of everything was finished.” There were so many </w:t>
      </w:r>
      <w:r w:rsidR="003D134E">
        <w:t xml:space="preserve">different family members </w:t>
      </w:r>
      <w:r>
        <w:t>asking for favors of different magnitudes he didn’t remember them all. “I admit this is a way the two of you can continue to help me.”</w:t>
      </w:r>
    </w:p>
    <w:p w:rsidR="00EB7446" w:rsidRDefault="000856C9" w:rsidP="00A540C5">
      <w:pPr>
        <w:pStyle w:val="Body-TextTx"/>
      </w:pPr>
      <w:r>
        <w:t>Hector glanced over at Sylvester and they both smiled, thinking that would continue their routine of counsel to</w:t>
      </w:r>
      <w:r w:rsidR="00F35FC5">
        <w:t xml:space="preserve"> him</w:t>
      </w:r>
      <w:r>
        <w:t>.</w:t>
      </w:r>
    </w:p>
    <w:p w:rsidR="00EB7446" w:rsidRDefault="000856C9" w:rsidP="00A540C5">
      <w:pPr>
        <w:pStyle w:val="Body-TextTx"/>
      </w:pPr>
      <w:r>
        <w:t xml:space="preserve">“Put together a list for me of all the people and requests that have </w:t>
      </w:r>
      <w:r w:rsidR="00E943B8">
        <w:t xml:space="preserve">been </w:t>
      </w:r>
      <w:r>
        <w:t xml:space="preserve">made so far. In fact, make me a list of all my relatives and what relation they are to me. Are they second or third cousin—niece, aunt, or you know what I mean? All of them. My mother’s family as well. I’ll set </w:t>
      </w:r>
      <w:r>
        <w:lastRenderedPageBreak/>
        <w:t>aside a time to meet with you and go over everyone’s request</w:t>
      </w:r>
      <w:r w:rsidR="00E943B8">
        <w:t>s</w:t>
      </w:r>
      <w:r>
        <w:t>.”</w:t>
      </w:r>
    </w:p>
    <w:p w:rsidR="00EB7446" w:rsidRDefault="000856C9" w:rsidP="00A540C5">
      <w:pPr>
        <w:pStyle w:val="Body-TextTx"/>
      </w:pPr>
      <w:r>
        <w:t>That wasn’t what they wanted to hear.</w:t>
      </w:r>
    </w:p>
    <w:p w:rsidR="00EB7446" w:rsidRDefault="000856C9" w:rsidP="00A540C5">
      <w:pPr>
        <w:pStyle w:val="Body-TextTx"/>
      </w:pPr>
      <w:r>
        <w:t>Hector’s brows grew closer together by the second. “I’m not sure I know the names of all of them.”</w:t>
      </w:r>
    </w:p>
    <w:p w:rsidR="00EB7446" w:rsidRDefault="000856C9" w:rsidP="00A540C5">
      <w:pPr>
        <w:pStyle w:val="Body-TextTx"/>
      </w:pPr>
      <w:r>
        <w:t xml:space="preserve">“Neither do I,” Uncle Syl said, looking puzzled by the thought of what Zane suggested. “You know how it is. </w:t>
      </w:r>
      <w:r w:rsidR="00F35FC5">
        <w:t>C</w:t>
      </w:r>
      <w:r>
        <w:t xml:space="preserve">ousins, nieces and nephews get married and </w:t>
      </w:r>
      <w:r w:rsidR="00E943B8">
        <w:t xml:space="preserve">have </w:t>
      </w:r>
      <w:r>
        <w:t>children which makes you have more cousins, nieces and nephews. How far down the family tree do you want us to go?”</w:t>
      </w:r>
    </w:p>
    <w:p w:rsidR="00EB7446" w:rsidRDefault="000856C9" w:rsidP="00A540C5">
      <w:pPr>
        <w:pStyle w:val="Body-TextTx"/>
      </w:pPr>
      <w:r>
        <w:t>“As far as you like. I’ll leave that decision to the two of you. I would also like a recommendation from you as to the merits of their request</w:t>
      </w:r>
      <w:r w:rsidR="00E943B8">
        <w:t>s</w:t>
      </w:r>
      <w:r>
        <w:t>.”</w:t>
      </w:r>
    </w:p>
    <w:p w:rsidR="00EB7446" w:rsidRDefault="000856C9" w:rsidP="00A540C5">
      <w:pPr>
        <w:pStyle w:val="Body-TextTx"/>
      </w:pPr>
      <w:r>
        <w:t>Sylvester was the first to give in. He bowed from his lower back toward Zane. “We’ll get it done.</w:t>
      </w:r>
      <w:r w:rsidRPr="00614903">
        <w:t xml:space="preserve"> </w:t>
      </w:r>
      <w:r>
        <w:t>Your great Aunt Imogene will probably know everyone</w:t>
      </w:r>
      <w:r w:rsidR="00F35FC5">
        <w:t xml:space="preserve"> in the family</w:t>
      </w:r>
      <w:r>
        <w:t>.”</w:t>
      </w:r>
    </w:p>
    <w:p w:rsidR="00EB7446" w:rsidRDefault="000856C9" w:rsidP="00A540C5">
      <w:pPr>
        <w:pStyle w:val="Body-TextTx"/>
      </w:pPr>
      <w:r>
        <w:t>“Yes. Leave it to us.” Hector moved his cane around and placed it between his knees, resting both his palms on the handle and leaned forward. “But we were hoping we might continue in our assistance of you until after you are wed.”</w:t>
      </w:r>
    </w:p>
    <w:p w:rsidR="00EB7446" w:rsidRDefault="000856C9" w:rsidP="00A540C5">
      <w:pPr>
        <w:pStyle w:val="Body-TextTx"/>
      </w:pPr>
      <w:r>
        <w:t xml:space="preserve">Zane tensed. “I appreciate that you want to but for the reasons I indicated, it seems unnecessary. Besides, I don’t know when I will wed.” Or if he would wed. He </w:t>
      </w:r>
      <w:r w:rsidR="00F35FC5">
        <w:t xml:space="preserve">still </w:t>
      </w:r>
      <w:r>
        <w:t xml:space="preserve">wasn’t certain he could trust Brina to fulfill her part of their bargain even though he’d followed to the letter the rules she laid down—well, except for a swear or two. </w:t>
      </w:r>
      <w:r w:rsidR="00F35FC5">
        <w:t>And then there was that troubling mistake he’d made in her dining room when he’d mentioned making a bet with her.</w:t>
      </w:r>
    </w:p>
    <w:p w:rsidR="00EB7446" w:rsidRDefault="000856C9" w:rsidP="00A540C5">
      <w:pPr>
        <w:pStyle w:val="Body-TextTx"/>
      </w:pPr>
      <w:r>
        <w:t>“But you have Mrs. Feld’s assurance she will wed you after the last ball,” Uncle Syl said. “Have you done something to keep her from accepting your proposal?</w:t>
      </w:r>
      <w:r w:rsidR="00F35FC5">
        <w:t xml:space="preserve"> Something we don’t know about?</w:t>
      </w:r>
      <w:r>
        <w:t>”</w:t>
      </w:r>
    </w:p>
    <w:p w:rsidR="00EB7446" w:rsidRDefault="000856C9" w:rsidP="00A540C5">
      <w:pPr>
        <w:pStyle w:val="Body-TextTx"/>
      </w:pPr>
      <w:r>
        <w:lastRenderedPageBreak/>
        <w:t xml:space="preserve">“No,” he said firmly. </w:t>
      </w:r>
      <w:r w:rsidR="00F35FC5">
        <w:t xml:space="preserve">And he </w:t>
      </w:r>
      <w:r w:rsidR="00AA2ECB">
        <w:t xml:space="preserve">didn’t intend to. </w:t>
      </w:r>
      <w:r>
        <w:t xml:space="preserve">“I’ll propose to her per our agreement. That is all I have to say about it. </w:t>
      </w:r>
      <w:r w:rsidR="00AA2ECB">
        <w:t>Y</w:t>
      </w:r>
      <w:r>
        <w:t>ou have taught me well. It’s time I take over on my own going forward.”</w:t>
      </w:r>
    </w:p>
    <w:p w:rsidR="00EB7446" w:rsidRDefault="000856C9" w:rsidP="00A540C5">
      <w:pPr>
        <w:pStyle w:val="Body-TextTx"/>
      </w:pPr>
      <w:r>
        <w:t>Zane saw Fulton step into the doorway. “Yes, Fulton.”</w:t>
      </w:r>
    </w:p>
    <w:p w:rsidR="00EB7446" w:rsidRDefault="000856C9" w:rsidP="00A540C5">
      <w:pPr>
        <w:pStyle w:val="Body-TextTx"/>
      </w:pPr>
      <w:r>
        <w:t>“Mr. Rob</w:t>
      </w:r>
      <w:r w:rsidR="00A63D56">
        <w:t>b</w:t>
      </w:r>
      <w:r>
        <w:t xml:space="preserve">ins is here to see you, my lord. He says </w:t>
      </w:r>
      <w:r w:rsidR="00F35FC5">
        <w:t xml:space="preserve">it’s </w:t>
      </w:r>
      <w:r>
        <w:t>about your previous discussion with him.”</w:t>
      </w:r>
    </w:p>
    <w:p w:rsidR="00EB7446" w:rsidRDefault="000856C9" w:rsidP="00A540C5">
      <w:pPr>
        <w:pStyle w:val="Body-TextTx"/>
      </w:pPr>
      <w:r>
        <w:t>“Show him to the drawing room and tell him I’ll be right there.” Zane rose. “Uncles, I have more things</w:t>
      </w:r>
      <w:r w:rsidR="00E943B8">
        <w:t xml:space="preserve"> to</w:t>
      </w:r>
      <w:r>
        <w:t xml:space="preserve"> take care of. I’ll see you back here tomorrow </w:t>
      </w:r>
      <w:r w:rsidRPr="006E5918">
        <w:rPr>
          <w:rStyle w:val="itali"/>
        </w:rPr>
        <w:t>night</w:t>
      </w:r>
      <w:r>
        <w:t xml:space="preserve"> for dinner.”</w:t>
      </w:r>
    </w:p>
    <w:p w:rsidR="00EB7446" w:rsidRDefault="000856C9" w:rsidP="00A540C5">
      <w:pPr>
        <w:pStyle w:val="Body-TextTx"/>
      </w:pPr>
      <w:r>
        <w:t>“Yes,” Hector said, relying on his cane to help him rise. “And with parliament ending its session a week early</w:t>
      </w:r>
      <w:r w:rsidR="00E943B8">
        <w:t>,</w:t>
      </w:r>
      <w:r>
        <w:t xml:space="preserve"> the last ball of the Season was moved up to the night after.”</w:t>
      </w:r>
    </w:p>
    <w:p w:rsidR="00EB7446" w:rsidRDefault="000856C9" w:rsidP="00A540C5">
      <w:pPr>
        <w:pStyle w:val="Body-TextTx"/>
      </w:pPr>
      <w:r>
        <w:t>“What? I have it on my schedule as still almost a week away.”</w:t>
      </w:r>
    </w:p>
    <w:p w:rsidR="00EB7446" w:rsidRDefault="000856C9" w:rsidP="00A540C5">
      <w:pPr>
        <w:pStyle w:val="Body-TextTx"/>
      </w:pPr>
      <w:r>
        <w:t xml:space="preserve">“It was until late yesterday. The ball committee moved it up. You know how it is, once Parliament ends its session everyone is ready to escape Town and head to their summer homes and begin their house </w:t>
      </w:r>
      <w:r w:rsidR="00E943B8">
        <w:t>parties</w:t>
      </w:r>
      <w:r>
        <w:t>.”</w:t>
      </w:r>
    </w:p>
    <w:p w:rsidR="00B975CC" w:rsidRDefault="000856C9" w:rsidP="00A540C5">
      <w:pPr>
        <w:pStyle w:val="Body-TextTx"/>
      </w:pPr>
      <w:r>
        <w:t>That didn’t give him much time. He needed the extra days to win her love.</w:t>
      </w:r>
    </w:p>
    <w:p w:rsidR="00EB7446" w:rsidRDefault="000856C9" w:rsidP="00A540C5">
      <w:pPr>
        <w:pStyle w:val="Body-TextTx"/>
        <w:rPr>
          <w:rStyle w:val="itali"/>
        </w:rPr>
      </w:pPr>
      <w:r w:rsidRPr="006E5918">
        <w:rPr>
          <w:rStyle w:val="itali"/>
        </w:rPr>
        <w:t>Love?</w:t>
      </w:r>
    </w:p>
    <w:p w:rsidR="00EB7446" w:rsidRDefault="000856C9" w:rsidP="00A540C5">
      <w:pPr>
        <w:pStyle w:val="Body-TextTx"/>
      </w:pPr>
      <w:r>
        <w:t xml:space="preserve">That was such a big </w:t>
      </w:r>
      <w:r w:rsidR="00491627">
        <w:t xml:space="preserve">little </w:t>
      </w:r>
      <w:r>
        <w:t>word!</w:t>
      </w:r>
    </w:p>
    <w:p w:rsidR="00EB7446" w:rsidRDefault="000856C9" w:rsidP="00A540C5">
      <w:pPr>
        <w:pStyle w:val="Body-TextTx"/>
      </w:pPr>
      <w:r>
        <w:t xml:space="preserve">But yes, he not only wanted to win her hand, he wanted her love. </w:t>
      </w:r>
      <w:r w:rsidR="00491627">
        <w:t xml:space="preserve">She was loyal and tender-hearted. There was no doubt she loved her family, her friends, the sisters and the girls at the school. He’d wanted her to love him, too. </w:t>
      </w:r>
      <w:r>
        <w:t>He didn’t want her holding back any part of herself from him. She was attracted to him. She enjoyed the way he made her feel. What he didn’t know was why she still continued to proclaim she wanted to be a widow</w:t>
      </w:r>
      <w:r w:rsidR="00E943B8">
        <w:t>.</w:t>
      </w:r>
    </w:p>
    <w:p w:rsidR="00EB7446" w:rsidRDefault="00491627" w:rsidP="00A540C5">
      <w:pPr>
        <w:pStyle w:val="Body-TextTx"/>
      </w:pPr>
      <w:r>
        <w:t xml:space="preserve">That remained a mystery. If she had loved her husband so much that she’d pined after </w:t>
      </w:r>
      <w:r>
        <w:lastRenderedPageBreak/>
        <w:t>him for years why wouldn’t she want to find that kind of love and happiness again?</w:t>
      </w:r>
    </w:p>
    <w:p w:rsidR="00EB7446" w:rsidRDefault="000856C9" w:rsidP="00A540C5">
      <w:pPr>
        <w:pStyle w:val="Body-TextTx"/>
      </w:pPr>
      <w:r>
        <w:t>He looked at his uncles. “I’ll make sure it’s on my calendar. I don’t intend to miss. I’ll let Fulton get your coats and see you out.”</w:t>
      </w:r>
    </w:p>
    <w:p w:rsidR="00EB7446" w:rsidRDefault="000856C9" w:rsidP="00A540C5">
      <w:pPr>
        <w:pStyle w:val="Body-TextTx"/>
      </w:pPr>
      <w:r>
        <w:t>Zane strode into the drawing room and joined Harry</w:t>
      </w:r>
      <w:r w:rsidR="00E943B8">
        <w:t>,</w:t>
      </w:r>
      <w:r>
        <w:t xml:space="preserve"> who stood near the far wall looking up at a large tapestry depicting a battle scene. “Good of you to come, Harry.”</w:t>
      </w:r>
    </w:p>
    <w:p w:rsidR="00EB7446" w:rsidRDefault="000856C9" w:rsidP="00A540C5">
      <w:pPr>
        <w:pStyle w:val="Body-TextTx"/>
      </w:pPr>
      <w:r>
        <w:t>Harry turned to look at Zane, a quizzical expression narrowed his eyes and purse</w:t>
      </w:r>
      <w:r w:rsidR="00E943B8">
        <w:t>d</w:t>
      </w:r>
      <w:r>
        <w:t xml:space="preserve"> his lips. “So, when you became the earl, this house and everything in it became yours? Is that right?”</w:t>
      </w:r>
    </w:p>
    <w:p w:rsidR="00EB7446" w:rsidRDefault="000856C9" w:rsidP="00A540C5">
      <w:pPr>
        <w:pStyle w:val="Body-TextTx"/>
      </w:pPr>
      <w:r>
        <w:t xml:space="preserve">Nodding, Zane stopped beside him. “It all becomes part of the entailed property </w:t>
      </w:r>
      <w:r w:rsidR="00491627">
        <w:t>of whoever is the earl. I</w:t>
      </w:r>
      <w:r>
        <w:t xml:space="preserve">t can’t be sold. It can only be passed down to the next </w:t>
      </w:r>
      <w:r w:rsidR="00491627">
        <w:t>man to inherit the title.</w:t>
      </w:r>
      <w:r>
        <w:t>”</w:t>
      </w:r>
    </w:p>
    <w:p w:rsidR="00EB7446" w:rsidRDefault="000856C9" w:rsidP="00A540C5">
      <w:pPr>
        <w:pStyle w:val="Body-TextTx"/>
      </w:pPr>
      <w:r>
        <w:t xml:space="preserve">Harry chuckled. </w:t>
      </w:r>
      <w:r w:rsidR="00491627">
        <w:t>“</w:t>
      </w:r>
      <w:r>
        <w:t>That’s a good way to keep it all in the family. Just declare it can’t be sold.”</w:t>
      </w:r>
    </w:p>
    <w:p w:rsidR="00EB7446" w:rsidRDefault="000856C9" w:rsidP="00A540C5">
      <w:pPr>
        <w:pStyle w:val="Body-TextTx"/>
      </w:pPr>
      <w:r>
        <w:t>Zane smiled</w:t>
      </w:r>
      <w:r w:rsidR="00E943B8">
        <w:t>,</w:t>
      </w:r>
      <w:r>
        <w:t xml:space="preserve"> too. “I hope you finally have some news.”</w:t>
      </w:r>
    </w:p>
    <w:p w:rsidR="00EB7446" w:rsidRDefault="000856C9" w:rsidP="00A540C5">
      <w:pPr>
        <w:pStyle w:val="Body-TextTx"/>
      </w:pPr>
      <w:r>
        <w:t>“Some</w:t>
      </w:r>
      <w:r w:rsidR="00E943B8">
        <w:t>,”</w:t>
      </w:r>
      <w:r>
        <w:t xml:space="preserve"> he said. </w:t>
      </w:r>
      <w:r w:rsidR="00E943B8">
        <w:t>“</w:t>
      </w:r>
      <w:r>
        <w:t>Not as much as I’d like. I don’t know if it will help you very much.”</w:t>
      </w:r>
    </w:p>
    <w:p w:rsidR="00EB7446" w:rsidRDefault="000856C9" w:rsidP="00A540C5">
      <w:pPr>
        <w:pStyle w:val="Body-TextTx"/>
      </w:pPr>
      <w:r>
        <w:t>“Anything is more than I know.” Zane heard his uncles coming down the corridor. He pointed to chairs by the far window.</w:t>
      </w:r>
      <w:r w:rsidR="00B975CC" w:rsidRPr="00B975CC">
        <w:t xml:space="preserve"> </w:t>
      </w:r>
      <w:r>
        <w:t>“Let’s sit over there. Can I get you something to drink? A port or brandy?”</w:t>
      </w:r>
    </w:p>
    <w:p w:rsidR="00EB7446" w:rsidRDefault="000856C9" w:rsidP="00A540C5">
      <w:pPr>
        <w:pStyle w:val="Body-TextTx"/>
      </w:pPr>
      <w:r>
        <w:t>“No,” he said</w:t>
      </w:r>
      <w:r w:rsidR="00E943B8">
        <w:t>,</w:t>
      </w:r>
      <w:r>
        <w:t xml:space="preserve"> settling himself into one of the wide-striped blue and beige covered chairs.</w:t>
      </w:r>
      <w:r w:rsidR="00B975CC" w:rsidRPr="00B975CC">
        <w:t xml:space="preserve"> </w:t>
      </w:r>
      <w:r>
        <w:t xml:space="preserve">“I’ve </w:t>
      </w:r>
      <w:r w:rsidR="00780E29">
        <w:t xml:space="preserve">asked </w:t>
      </w:r>
      <w:r>
        <w:t>around on Remick. He’s from America and he’s been in London about three months. He purports to have various business ventures there—but no one seems to know exactly what the businesses are. But</w:t>
      </w:r>
      <w:r w:rsidR="00E943B8">
        <w:t>,</w:t>
      </w:r>
      <w:r>
        <w:t xml:space="preserve"> he </w:t>
      </w:r>
      <w:r w:rsidR="00780E29">
        <w:t xml:space="preserve">always </w:t>
      </w:r>
      <w:r>
        <w:t xml:space="preserve">has </w:t>
      </w:r>
      <w:r w:rsidR="00780E29">
        <w:t xml:space="preserve">plenty of </w:t>
      </w:r>
      <w:r>
        <w:t>money to play so no one really cares.”</w:t>
      </w:r>
    </w:p>
    <w:p w:rsidR="00EB7446" w:rsidRDefault="000856C9" w:rsidP="00A540C5">
      <w:pPr>
        <w:pStyle w:val="Body-TextTx"/>
      </w:pPr>
      <w:r>
        <w:t xml:space="preserve">“Understandable. As long as </w:t>
      </w:r>
      <w:r w:rsidR="00E943B8">
        <w:t xml:space="preserve">he </w:t>
      </w:r>
      <w:r>
        <w:t>pays as he plays.”</w:t>
      </w:r>
    </w:p>
    <w:p w:rsidR="00EB7446" w:rsidRDefault="000856C9" w:rsidP="00A540C5">
      <w:pPr>
        <w:pStyle w:val="Body-TextTx"/>
      </w:pPr>
      <w:r>
        <w:t xml:space="preserve">“The odd thing about what I’ve heard is that he does most of his playing at the smaller </w:t>
      </w:r>
      <w:r>
        <w:lastRenderedPageBreak/>
        <w:t xml:space="preserve">gambling houses—Hillspot, York and Petly’s, Buck and Doe’s. Places like that. His bets are in line with most everyone’s there and he seldom loses. He goes to gaming houses such as The Brass Bull </w:t>
      </w:r>
      <w:r w:rsidR="00780E29">
        <w:t xml:space="preserve">and </w:t>
      </w:r>
      <w:r>
        <w:t>when he’s there</w:t>
      </w:r>
      <w:r w:rsidR="00A63D56">
        <w:t>, h</w:t>
      </w:r>
      <w:r>
        <w:t>is bets are large, and he usually wins.”</w:t>
      </w:r>
    </w:p>
    <w:p w:rsidR="00EB7446" w:rsidRDefault="000856C9" w:rsidP="00A540C5">
      <w:pPr>
        <w:pStyle w:val="Body-TextTx"/>
      </w:pPr>
      <w:r>
        <w:t>“Cheating?”</w:t>
      </w:r>
    </w:p>
    <w:p w:rsidR="00EB7446" w:rsidRDefault="000856C9" w:rsidP="00A540C5">
      <w:pPr>
        <w:pStyle w:val="Body-TextTx"/>
      </w:pPr>
      <w:r>
        <w:t>“No</w:t>
      </w:r>
      <w:r w:rsidR="00780E29">
        <w:t>t that anyone has ever accused him</w:t>
      </w:r>
      <w:r>
        <w:t xml:space="preserve">,” Harry said. “Just damn good like you are. But it’s like he’s two different men. One night he’s at </w:t>
      </w:r>
      <w:r w:rsidR="00A63D56">
        <w:t>T</w:t>
      </w:r>
      <w:r>
        <w:t>he Brass Bull betting hundreds of pounds and the next he’s at the Hillspot where bets are limited to five pounds.</w:t>
      </w:r>
      <w:r w:rsidR="00227337">
        <w:t xml:space="preserve"> The same places your cousin and Mr. Harper Tabor are playing.</w:t>
      </w:r>
      <w:r>
        <w:t>”</w:t>
      </w:r>
    </w:p>
    <w:p w:rsidR="00EB7446" w:rsidRDefault="000856C9" w:rsidP="00A540C5">
      <w:pPr>
        <w:pStyle w:val="Body-TextTx"/>
      </w:pPr>
      <w:r>
        <w:t>“So, he makes money off the small bets where players aren’t as good and then plays with the skilled players?”</w:t>
      </w:r>
    </w:p>
    <w:p w:rsidR="00EB7446" w:rsidRDefault="000856C9" w:rsidP="00A540C5">
      <w:pPr>
        <w:pStyle w:val="Body-TextTx"/>
      </w:pPr>
      <w:r>
        <w:t>“That’s what I’m thinking. And the rumor is he’s starting his own club to teach younger player</w:t>
      </w:r>
      <w:r w:rsidR="00E943B8">
        <w:t>s</w:t>
      </w:r>
      <w:r>
        <w:t xml:space="preserve"> how to become skilled.”</w:t>
      </w:r>
    </w:p>
    <w:p w:rsidR="00EB7446" w:rsidRDefault="000856C9" w:rsidP="00A540C5">
      <w:pPr>
        <w:pStyle w:val="Body-TextTx"/>
      </w:pPr>
      <w:r>
        <w:t xml:space="preserve">“And they have to pay </w:t>
      </w:r>
      <w:r w:rsidR="00780E29">
        <w:t xml:space="preserve">in order </w:t>
      </w:r>
      <w:r>
        <w:t>to get in these clubs?”</w:t>
      </w:r>
    </w:p>
    <w:p w:rsidR="00EB7446" w:rsidRDefault="000856C9" w:rsidP="00A540C5">
      <w:pPr>
        <w:pStyle w:val="Body-TextTx"/>
      </w:pPr>
      <w:r>
        <w:t xml:space="preserve">Harry nodded. “There’s one other interesting bit of information you might find useful. I heard Mr. Remick asked if </w:t>
      </w:r>
      <w:r w:rsidR="00E943B8">
        <w:t xml:space="preserve">he </w:t>
      </w:r>
      <w:r>
        <w:t>might be a guest at Lord Lyonwood’s card club and he was refused. Now that you are an earl, too you might want to ask Lord Lyonwood what he knows about the man.”</w:t>
      </w:r>
    </w:p>
    <w:p w:rsidR="00EB7446" w:rsidRDefault="000856C9" w:rsidP="00A540C5">
      <w:pPr>
        <w:pStyle w:val="Body-TextTx"/>
      </w:pPr>
      <w:r>
        <w:t>“Yes, I believe I will ask Lyon.”</w:t>
      </w:r>
    </w:p>
    <w:p w:rsidR="00EB7446" w:rsidRDefault="000856C9" w:rsidP="00A540C5">
      <w:pPr>
        <w:pStyle w:val="Body-TextTx"/>
      </w:pPr>
      <w:r>
        <w:t xml:space="preserve">Harry shook his head. “Imagine an American wanting a seat </w:t>
      </w:r>
      <w:r w:rsidR="00E943B8">
        <w:t xml:space="preserve">at </w:t>
      </w:r>
      <w:r>
        <w:t>the earl’s table?”</w:t>
      </w:r>
    </w:p>
    <w:p w:rsidR="00EB7446" w:rsidRDefault="000856C9" w:rsidP="00A540C5">
      <w:pPr>
        <w:pStyle w:val="Body-TextTx"/>
      </w:pPr>
      <w:r>
        <w:t>Zane nodded as he looked over at the clock. It was almost five. Rather late in the afternoon to call on someone. Brina wouldn’t approve, but he didn’t want to wait until tomorrow to talk to Lyon. Besides, Lyon lived right beside Brina. Why pass up an opportunity to see her?</w:t>
      </w:r>
    </w:p>
    <w:p w:rsidR="00EB7446" w:rsidRDefault="000856C9" w:rsidP="00A540C5">
      <w:pPr>
        <w:pStyle w:val="Body-TextTx"/>
      </w:pPr>
      <w:r>
        <w:t xml:space="preserve">By the time Zane saw Harry out and had his landau brought around half an hour had </w:t>
      </w:r>
      <w:r>
        <w:lastRenderedPageBreak/>
        <w:t xml:space="preserve">passed. </w:t>
      </w:r>
      <w:r w:rsidR="00780E29">
        <w:t xml:space="preserve">His </w:t>
      </w:r>
      <w:r>
        <w:t>carriage stopped in front of Lyon’s house alongside four other carriages</w:t>
      </w:r>
      <w:r w:rsidR="00E943B8">
        <w:t>,</w:t>
      </w:r>
      <w:r>
        <w:t xml:space="preserve"> including the Duke of Middleton’s and the Duke of Marksworth, Lyon’s father. That’s when Zane remembered it was Lyon’s card club day. He wasn’t one to interrupt a man’s game. He didn’t know how long they played but he’d wait.</w:t>
      </w:r>
    </w:p>
    <w:p w:rsidR="00EB7446" w:rsidRDefault="000856C9" w:rsidP="00A540C5">
      <w:pPr>
        <w:pStyle w:val="Body-TextTx"/>
      </w:pPr>
      <w:r>
        <w:t>With Brina.</w:t>
      </w:r>
    </w:p>
    <w:p w:rsidR="00EB7446" w:rsidRDefault="000856C9" w:rsidP="00A540C5">
      <w:pPr>
        <w:pStyle w:val="Body-TextTx"/>
      </w:pPr>
      <w:r>
        <w:t>He stepped out onto the pavement and sent his driver away, not knowing how long he might have to wait. As he started toward Brina’s house, he heard talking coming from the back of her house. After he passed the tall hedge that separated her house from Lyon’s, he saw the top of Brina’s head. He walked about halfway down the side of her house and looked over the garden wall. She wasn’t alone. There looked to be a dozen girls with her.</w:t>
      </w:r>
    </w:p>
    <w:p w:rsidR="00EB7446" w:rsidRDefault="000856C9" w:rsidP="00A540C5">
      <w:pPr>
        <w:pStyle w:val="Body-TextTx"/>
      </w:pPr>
      <w:r>
        <w:t>Zane</w:t>
      </w:r>
      <w:r w:rsidR="00A63D56">
        <w:t xml:space="preserve"> huffed a silent laugh at them</w:t>
      </w:r>
      <w:r>
        <w:t>. They wore what looked to be m</w:t>
      </w:r>
      <w:r w:rsidR="00780E29">
        <w:t>e</w:t>
      </w:r>
      <w:r>
        <w:t>n’s long-sleeved shirt</w:t>
      </w:r>
      <w:r w:rsidR="00780E29">
        <w:t>s</w:t>
      </w:r>
      <w:r>
        <w:t xml:space="preserve"> over the top of their dresses. Easels were in front of them, paint brushes were in their hands. Brina stood in front of them talking. </w:t>
      </w:r>
      <w:r w:rsidR="00AA2ECB">
        <w:t>He moved in closer so he could hear.</w:t>
      </w:r>
    </w:p>
    <w:p w:rsidR="00EB7446" w:rsidRDefault="00AA2ECB" w:rsidP="00A540C5">
      <w:pPr>
        <w:pStyle w:val="Body-TextTx"/>
      </w:pPr>
      <w:r>
        <w:t>“</w:t>
      </w:r>
      <w:r w:rsidR="00780E29">
        <w:t>A</w:t>
      </w:r>
      <w:r>
        <w:t xml:space="preserve"> good painting of a flower begins with a well-drawn flower. You will see, I’ve already drawn the flower for you to make your first lesson easy. We are going to start with the stem. I want all of you </w:t>
      </w:r>
      <w:r w:rsidR="00A63D56">
        <w:t xml:space="preserve">to </w:t>
      </w:r>
      <w:r>
        <w:t>dip your paint brush into the green paint. Don’t look at your partner</w:t>
      </w:r>
      <w:r w:rsidR="00575AA8">
        <w:t xml:space="preserve"> or her work</w:t>
      </w:r>
      <w:r>
        <w:t xml:space="preserve">. </w:t>
      </w:r>
      <w:r w:rsidR="00575AA8">
        <w:t xml:space="preserve">You are only interested in your drawing. </w:t>
      </w:r>
      <w:r>
        <w:t xml:space="preserve">Pretend you have the entire easel to yourself and not just half of it. What the other girls </w:t>
      </w:r>
      <w:r w:rsidR="00CC65F9">
        <w:t>are</w:t>
      </w:r>
      <w:r>
        <w:t xml:space="preserve"> doing or how </w:t>
      </w:r>
      <w:r w:rsidR="00CC65F9">
        <w:t xml:space="preserve">they are doing it </w:t>
      </w:r>
      <w:r>
        <w:t>should not affect what you do. After you have paint on your brush make slow easy strokes like this.”</w:t>
      </w:r>
    </w:p>
    <w:p w:rsidR="00EB7446" w:rsidRDefault="00AA2ECB" w:rsidP="00A540C5">
      <w:pPr>
        <w:pStyle w:val="Body-TextTx"/>
      </w:pPr>
      <w:r>
        <w:t xml:space="preserve">Zane continued to watch her. The way her hands moved and her shoulders rolled as she colored in the stem of her flower. </w:t>
      </w:r>
      <w:r w:rsidR="00780E29">
        <w:t xml:space="preserve">Her voice remained calm as she continued to instruct. </w:t>
      </w:r>
      <w:r w:rsidR="00CC65F9">
        <w:t xml:space="preserve">She would make a few strokes and turn back to her students and explain </w:t>
      </w:r>
      <w:r w:rsidR="000856C9">
        <w:t xml:space="preserve">something </w:t>
      </w:r>
      <w:r w:rsidR="00CC65F9">
        <w:t>else before placing her</w:t>
      </w:r>
      <w:r w:rsidR="000856C9">
        <w:t xml:space="preserve"> brush on the canvas</w:t>
      </w:r>
      <w:r w:rsidR="00CC65F9">
        <w:t xml:space="preserve"> again</w:t>
      </w:r>
      <w:r w:rsidR="000856C9">
        <w:t xml:space="preserve">. The girls </w:t>
      </w:r>
      <w:r w:rsidR="00CC65F9">
        <w:t xml:space="preserve">were quiet and attentive as they </w:t>
      </w:r>
      <w:r w:rsidR="000856C9">
        <w:t xml:space="preserve">watched her and </w:t>
      </w:r>
      <w:r w:rsidR="000856C9">
        <w:lastRenderedPageBreak/>
        <w:t>made the same strokes.</w:t>
      </w:r>
    </w:p>
    <w:p w:rsidR="00EB7446" w:rsidRDefault="00CC65F9" w:rsidP="00A540C5">
      <w:pPr>
        <w:pStyle w:val="Body-TextTx"/>
      </w:pPr>
      <w:r>
        <w:t xml:space="preserve">After her stem was finished, Brina </w:t>
      </w:r>
      <w:r w:rsidR="004902D1">
        <w:t xml:space="preserve">put her brush down and </w:t>
      </w:r>
      <w:r w:rsidR="000856C9">
        <w:t>walked over and looked at their paintings</w:t>
      </w:r>
      <w:r w:rsidR="004902D1">
        <w:t xml:space="preserve">. The girls asked questions and she answered, seeming to </w:t>
      </w:r>
      <w:r w:rsidR="000856C9">
        <w:t xml:space="preserve">make suggestions. He </w:t>
      </w:r>
      <w:r w:rsidR="00780E29">
        <w:t xml:space="preserve">was mesmerized </w:t>
      </w:r>
      <w:r w:rsidR="000856C9">
        <w:t xml:space="preserve">watching how </w:t>
      </w:r>
      <w:r w:rsidR="00780E29">
        <w:t>unruffled</w:t>
      </w:r>
      <w:r w:rsidR="00780E29" w:rsidDel="00780E29">
        <w:t xml:space="preserve"> </w:t>
      </w:r>
      <w:r w:rsidR="000856C9">
        <w:t xml:space="preserve">she was with </w:t>
      </w:r>
      <w:r w:rsidR="00E943B8">
        <w:t xml:space="preserve">them </w:t>
      </w:r>
      <w:r w:rsidR="000856C9">
        <w:t xml:space="preserve">and how much they seemed to enjoy her, sometimes </w:t>
      </w:r>
      <w:r w:rsidR="00780E29">
        <w:t xml:space="preserve">all of them talking at the same time and </w:t>
      </w:r>
      <w:r w:rsidR="000856C9">
        <w:t>vying for her attention</w:t>
      </w:r>
      <w:r w:rsidR="00780E29">
        <w:t xml:space="preserve"> by gathering around her</w:t>
      </w:r>
      <w:r w:rsidR="000856C9">
        <w:t xml:space="preserve">. </w:t>
      </w:r>
      <w:r w:rsidR="00780E29">
        <w:t>She would quiet them and sent them back to their easels.</w:t>
      </w:r>
    </w:p>
    <w:p w:rsidR="00EB7446" w:rsidRDefault="004902D1" w:rsidP="00A540C5">
      <w:pPr>
        <w:pStyle w:val="Body-TextTx"/>
      </w:pPr>
      <w:r>
        <w:t xml:space="preserve">Zane </w:t>
      </w:r>
      <w:r w:rsidR="00A63D56">
        <w:t xml:space="preserve">relaxed and folded his arms across comfortably over his chest. He </w:t>
      </w:r>
      <w:r w:rsidR="00575AA8">
        <w:t>could watch her all day. She</w:t>
      </w:r>
      <w:r>
        <w:t xml:space="preserve"> was a good and patient teacher. She would be a good and patient mother. To his children. Their children. </w:t>
      </w:r>
      <w:r w:rsidR="00575AA8">
        <w:t xml:space="preserve">He didn’t just want to marry </w:t>
      </w:r>
      <w:proofErr w:type="gramStart"/>
      <w:r w:rsidR="00575AA8">
        <w:t>her,</w:t>
      </w:r>
      <w:proofErr w:type="gramEnd"/>
      <w:r w:rsidR="00575AA8">
        <w:t xml:space="preserve"> he didn’t want to live without her. </w:t>
      </w:r>
      <w:r w:rsidR="00714CB4">
        <w:t>He loved everything about her.</w:t>
      </w:r>
    </w:p>
    <w:p w:rsidR="00EB7446" w:rsidRDefault="00714CB4" w:rsidP="00A540C5">
      <w:pPr>
        <w:pStyle w:val="Body-TextTx"/>
      </w:pPr>
      <w:r>
        <w:t>And it was a damn good feeling.</w:t>
      </w:r>
    </w:p>
    <w:p w:rsidR="00EB7446" w:rsidRDefault="000856C9" w:rsidP="00A540C5">
      <w:pPr>
        <w:pStyle w:val="Body-TextTx"/>
      </w:pPr>
      <w:r>
        <w:t xml:space="preserve">He didn’t know how long he watched </w:t>
      </w:r>
      <w:r w:rsidR="004902D1">
        <w:t>her</w:t>
      </w:r>
      <w:r>
        <w:t xml:space="preserve">, but he finally heard talking from Lyon’s house and the sound of carriages leaving. He would </w:t>
      </w:r>
      <w:r w:rsidR="00780E29">
        <w:t xml:space="preserve">have to </w:t>
      </w:r>
      <w:r>
        <w:t xml:space="preserve">see her after </w:t>
      </w:r>
      <w:r w:rsidR="00780E29">
        <w:t xml:space="preserve">his visit with </w:t>
      </w:r>
      <w:r>
        <w:t>Lyon.</w:t>
      </w:r>
    </w:p>
    <w:p w:rsidR="00EB7446" w:rsidRDefault="000856C9" w:rsidP="00A540C5">
      <w:pPr>
        <w:pStyle w:val="Body-TextTx"/>
      </w:pPr>
      <w:r>
        <w:t>After the last carriage rolled away, Zane knocked on the door.</w:t>
      </w:r>
    </w:p>
    <w:p w:rsidR="00EB7446" w:rsidRDefault="000856C9" w:rsidP="00A540C5">
      <w:pPr>
        <w:pStyle w:val="Body-TextTx"/>
      </w:pPr>
      <w:r>
        <w:t>“Lord Blacknight to see Lord Lyonwood if he’s available,”</w:t>
      </w:r>
    </w:p>
    <w:p w:rsidR="00EB7446" w:rsidRDefault="000856C9" w:rsidP="00A540C5">
      <w:pPr>
        <w:pStyle w:val="Body-TextTx"/>
      </w:pPr>
      <w:r>
        <w:t>“Wait here, my lord,” the butler said</w:t>
      </w:r>
      <w:r w:rsidR="00780E29">
        <w:t xml:space="preserve">, and moments later </w:t>
      </w:r>
      <w:r>
        <w:t>Lyon came walking down the corridor</w:t>
      </w:r>
      <w:r w:rsidR="00AA2ECB">
        <w:t xml:space="preserve"> and motioned for Zane to come</w:t>
      </w:r>
      <w:r>
        <w:t>.</w:t>
      </w:r>
    </w:p>
    <w:p w:rsidR="00EB7446" w:rsidRDefault="000856C9" w:rsidP="00A540C5">
      <w:pPr>
        <w:pStyle w:val="Body-TextTx"/>
      </w:pPr>
      <w:r>
        <w:t>“Blacknight,</w:t>
      </w:r>
      <w:r w:rsidR="00780E29">
        <w:t>” Lyon called. “Come</w:t>
      </w:r>
      <w:r>
        <w:t xml:space="preserve"> join us. Garrett’s with me. We’re having a drink.”</w:t>
      </w:r>
    </w:p>
    <w:p w:rsidR="00EB7446" w:rsidRDefault="000508BA" w:rsidP="00A540C5">
      <w:pPr>
        <w:pStyle w:val="Body-TextTx"/>
      </w:pPr>
      <w:r>
        <w:t xml:space="preserve">Zane’s stomach twisted and one of his hands made a tight fist of frustration. He would love a drink right now. </w:t>
      </w:r>
      <w:r w:rsidR="000856C9">
        <w:t xml:space="preserve">“Nothing for me,” he </w:t>
      </w:r>
      <w:r w:rsidR="00780E29">
        <w:t xml:space="preserve">mumbled to himself and </w:t>
      </w:r>
      <w:r w:rsidR="000856C9">
        <w:t>head</w:t>
      </w:r>
      <w:r w:rsidR="00780E29">
        <w:t>ed toward</w:t>
      </w:r>
      <w:r w:rsidR="000856C9">
        <w:t xml:space="preserve"> Lyon. The men shook hands and once inside the book room </w:t>
      </w:r>
      <w:r w:rsidR="00362BED">
        <w:t>Zane</w:t>
      </w:r>
      <w:r w:rsidR="00AA2ECB">
        <w:t xml:space="preserve"> </w:t>
      </w:r>
      <w:r w:rsidR="000856C9">
        <w:t>greeted Garr</w:t>
      </w:r>
      <w:r w:rsidR="00E943B8">
        <w:t>ett</w:t>
      </w:r>
      <w:r w:rsidR="000856C9">
        <w:t xml:space="preserve"> as well.</w:t>
      </w:r>
    </w:p>
    <w:p w:rsidR="00EB7446" w:rsidRDefault="000856C9" w:rsidP="00A540C5">
      <w:pPr>
        <w:pStyle w:val="Body-TextTx"/>
      </w:pPr>
      <w:r>
        <w:t>“Sit down,” Lyon offered pointing to a chair.</w:t>
      </w:r>
    </w:p>
    <w:p w:rsidR="00EB7446" w:rsidRDefault="000856C9" w:rsidP="00A540C5">
      <w:pPr>
        <w:pStyle w:val="Body-TextTx"/>
      </w:pPr>
      <w:r>
        <w:t>“Thank you</w:t>
      </w:r>
      <w:r w:rsidR="00E10C4E">
        <w:t>.</w:t>
      </w:r>
      <w:r>
        <w:t xml:space="preserve"> I won’t stay that long. I know it’s after hours</w:t>
      </w:r>
      <w:r w:rsidR="00362BED">
        <w:t xml:space="preserve">. </w:t>
      </w:r>
      <w:r>
        <w:t xml:space="preserve">I wanted to ask you about a </w:t>
      </w:r>
      <w:r>
        <w:lastRenderedPageBreak/>
        <w:t>man named Remick. I heard he wanted to play with your club</w:t>
      </w:r>
      <w:r w:rsidR="00362BED">
        <w:t xml:space="preserve"> and was wondering if you could tell me anything about the man</w:t>
      </w:r>
      <w:r>
        <w:t>.”</w:t>
      </w:r>
    </w:p>
    <w:p w:rsidR="00136269" w:rsidRDefault="000856C9" w:rsidP="00A540C5">
      <w:pPr>
        <w:pStyle w:val="Body-TextTx"/>
      </w:pPr>
      <w:r>
        <w:t>Lyon scoffed. “Th</w:t>
      </w:r>
      <w:r w:rsidR="00AA2ECB">
        <w:t>e</w:t>
      </w:r>
      <w:r>
        <w:t xml:space="preserve"> American</w:t>
      </w:r>
      <w:r w:rsidR="00E943B8">
        <w:t>?</w:t>
      </w:r>
      <w:r>
        <w:t xml:space="preserve"> </w:t>
      </w:r>
      <w:r w:rsidR="00362BED">
        <w:t>No, I can’t tell you much about him. He</w:t>
      </w:r>
    </w:p>
    <w:p w:rsidR="00EB7446" w:rsidRDefault="000856C9" w:rsidP="00A540C5">
      <w:pPr>
        <w:pStyle w:val="Body-TextTx"/>
      </w:pPr>
      <w:r>
        <w:t xml:space="preserve">asked to see me, </w:t>
      </w:r>
      <w:r w:rsidR="00362BED">
        <w:t>so out of courtesy,</w:t>
      </w:r>
      <w:r>
        <w:t xml:space="preserve"> I met with him. Apparently, he’s a skilled player and wanted an opportunity to play with</w:t>
      </w:r>
      <w:r w:rsidR="00362BED">
        <w:t xml:space="preserve"> my group</w:t>
      </w:r>
      <w:r>
        <w:t>.</w:t>
      </w:r>
      <w:r w:rsidR="00362BED">
        <w:t>”</w:t>
      </w:r>
    </w:p>
    <w:p w:rsidR="00EB7446" w:rsidRDefault="00362BED" w:rsidP="00A540C5">
      <w:pPr>
        <w:pStyle w:val="Body-TextTx"/>
      </w:pPr>
      <w:r>
        <w:t>“But you didn’t agree.”</w:t>
      </w:r>
    </w:p>
    <w:p w:rsidR="00EB7446" w:rsidRDefault="00362BED" w:rsidP="00A540C5">
      <w:pPr>
        <w:pStyle w:val="Body-TextTx"/>
      </w:pPr>
      <w:r>
        <w:t>“Of course not. It’s not that men like him aren’t good. They usually are</w:t>
      </w:r>
      <w:r w:rsidR="00E10C4E">
        <w:t xml:space="preserve"> a good challenge</w:t>
      </w:r>
      <w:r>
        <w:t>. But if I allowed one man to play with us it would get around and others would want to test our skills, too. Best not to start.</w:t>
      </w:r>
      <w:r w:rsidR="00E10C4E">
        <w:t xml:space="preserve"> I’m sure you know that.”</w:t>
      </w:r>
    </w:p>
    <w:p w:rsidR="00EB7446" w:rsidRDefault="00E10C4E" w:rsidP="00A540C5">
      <w:pPr>
        <w:pStyle w:val="Body-TextTx"/>
      </w:pPr>
      <w:r>
        <w:t>Zane nodded. He’d met every kind of card player there was.</w:t>
      </w:r>
    </w:p>
    <w:p w:rsidR="00EB7446" w:rsidRDefault="00E10C4E" w:rsidP="00A540C5">
      <w:pPr>
        <w:pStyle w:val="Body-TextTx"/>
      </w:pPr>
      <w:r>
        <w:t xml:space="preserve">“It’s the same with race horses,” Garrett offered. “Men </w:t>
      </w:r>
      <w:r w:rsidR="000856C9">
        <w:t xml:space="preserve">take them from town to town wanting to test </w:t>
      </w:r>
      <w:r w:rsidR="00362BED">
        <w:t xml:space="preserve">their </w:t>
      </w:r>
      <w:r w:rsidR="000856C9">
        <w:t xml:space="preserve">horse against </w:t>
      </w:r>
      <w:r w:rsidR="00362BED">
        <w:t>yours.</w:t>
      </w:r>
      <w:r w:rsidR="000856C9">
        <w:t>”</w:t>
      </w:r>
    </w:p>
    <w:p w:rsidR="00EB7446" w:rsidRDefault="000856C9" w:rsidP="00A540C5">
      <w:pPr>
        <w:pStyle w:val="Body-TextTx"/>
      </w:pPr>
      <w:r>
        <w:t>“He had nothing to lose by asking</w:t>
      </w:r>
      <w:r w:rsidR="00E10C4E">
        <w:t>,” Zane said, picking up the conversation again</w:t>
      </w:r>
      <w:r>
        <w:t>.</w:t>
      </w:r>
    </w:p>
    <w:p w:rsidR="00EB7446" w:rsidRDefault="00E10C4E" w:rsidP="00A540C5">
      <w:pPr>
        <w:pStyle w:val="Body-TextTx"/>
      </w:pPr>
      <w:r>
        <w:t>“I didn’t mind him asking once, but I didn’t like it when he waited for me outside White’s and asked the second time.”</w:t>
      </w:r>
    </w:p>
    <w:p w:rsidR="00EB7446" w:rsidRDefault="00E10C4E" w:rsidP="00A540C5">
      <w:pPr>
        <w:pStyle w:val="Body-TextTx"/>
      </w:pPr>
      <w:r>
        <w:t xml:space="preserve">“That didn’t set well with you. </w:t>
      </w:r>
      <w:r w:rsidR="000856C9">
        <w:t>Did you find out anything about him?”</w:t>
      </w:r>
    </w:p>
    <w:p w:rsidR="00EB7446" w:rsidRDefault="00362BED" w:rsidP="00A540C5">
      <w:pPr>
        <w:pStyle w:val="Body-TextTx"/>
      </w:pPr>
      <w:r>
        <w:t>“No. Does he want to play you?”</w:t>
      </w:r>
    </w:p>
    <w:p w:rsidR="00EB7446" w:rsidRDefault="00362BED" w:rsidP="00A540C5">
      <w:pPr>
        <w:pStyle w:val="Body-TextTx"/>
      </w:pPr>
      <w:r>
        <w:t>Zane smiled. “I think everyone in London knows I’m not playing right now.</w:t>
      </w:r>
      <w:r w:rsidR="000856C9">
        <w:t xml:space="preserve"> I’m asking </w:t>
      </w:r>
      <w:r>
        <w:t>about him because of</w:t>
      </w:r>
      <w:r w:rsidR="000856C9">
        <w:t xml:space="preserve"> my cousin. Remick appears to </w:t>
      </w:r>
      <w:r>
        <w:t>have started a private club</w:t>
      </w:r>
      <w:r w:rsidR="000856C9">
        <w:t>.</w:t>
      </w:r>
      <w:r w:rsidR="00161BFC" w:rsidRPr="00161BFC">
        <w:t xml:space="preserve"> </w:t>
      </w:r>
      <w:r w:rsidR="00161BFC">
        <w:t xml:space="preserve">I have reason to believe </w:t>
      </w:r>
      <w:r w:rsidR="008E444E">
        <w:t>my cousin</w:t>
      </w:r>
      <w:r w:rsidR="00161BFC">
        <w:t xml:space="preserve"> might be involved with him or his club, and I just want to make sure the man plays fair</w:t>
      </w:r>
      <w:r w:rsidR="000508BA">
        <w:t xml:space="preserve"> and not out to line his pockets with a young man’s wealthy family</w:t>
      </w:r>
      <w:r w:rsidR="00161BFC">
        <w:t>.”</w:t>
      </w:r>
    </w:p>
    <w:p w:rsidR="00EB7446" w:rsidRDefault="00161BFC" w:rsidP="00A540C5">
      <w:pPr>
        <w:pStyle w:val="Body-TextTx"/>
      </w:pPr>
      <w:r>
        <w:t xml:space="preserve">“I had no reason to ask about </w:t>
      </w:r>
      <w:r w:rsidR="004902D1">
        <w:t>him any questions</w:t>
      </w:r>
      <w:r w:rsidR="000508BA">
        <w:t>.</w:t>
      </w:r>
      <w:r w:rsidR="004902D1">
        <w:t xml:space="preserve"> I wasn’t interested</w:t>
      </w:r>
      <w:r>
        <w:t>. If I’d known</w:t>
      </w:r>
      <w:r w:rsidR="000508BA">
        <w:t xml:space="preserve"> I would have been happy to</w:t>
      </w:r>
      <w:r>
        <w:t>.</w:t>
      </w:r>
      <w:r w:rsidR="000508BA">
        <w:t>” He looked at Garrett. “Yo</w:t>
      </w:r>
      <w:r w:rsidR="000856C9">
        <w:t>u’ve met him, Garrett</w:t>
      </w:r>
      <w:r w:rsidR="000508BA">
        <w:t xml:space="preserve">. </w:t>
      </w:r>
      <w:r w:rsidR="000856C9">
        <w:t xml:space="preserve">What do you think of </w:t>
      </w:r>
      <w:r w:rsidR="000856C9">
        <w:lastRenderedPageBreak/>
        <w:t>him?”</w:t>
      </w:r>
    </w:p>
    <w:p w:rsidR="00EB7446" w:rsidRDefault="000856C9" w:rsidP="00A540C5">
      <w:pPr>
        <w:pStyle w:val="Body-TextTx"/>
      </w:pPr>
      <w:r>
        <w:t>“I agree with all you said.</w:t>
      </w:r>
      <w:r w:rsidR="00E10C4E">
        <w:t xml:space="preserve"> He’s obviously good and knows it.</w:t>
      </w:r>
      <w:r>
        <w:t>”</w:t>
      </w:r>
    </w:p>
    <w:p w:rsidR="00EB7446" w:rsidRDefault="000856C9" w:rsidP="00A540C5">
      <w:pPr>
        <w:pStyle w:val="Body-TextTx"/>
      </w:pPr>
      <w:r>
        <w:t>Zane looked Garrett directly in his eyes and asked, “You</w:t>
      </w:r>
      <w:r w:rsidR="00E10C4E">
        <w:t>’ve</w:t>
      </w:r>
      <w:r>
        <w:t xml:space="preserve"> gambled all over the world. Do you think he’s a </w:t>
      </w:r>
      <w:r w:rsidR="007F0E1C">
        <w:t xml:space="preserve">master gamester </w:t>
      </w:r>
      <w:r>
        <w:t>and out to get a young and impulsive young man’s blunt?”</w:t>
      </w:r>
    </w:p>
    <w:p w:rsidR="00EB7446" w:rsidRDefault="000856C9" w:rsidP="00A540C5">
      <w:pPr>
        <w:pStyle w:val="Body-TextTx"/>
      </w:pPr>
      <w:r>
        <w:t>Garrett weighed his words before saying. “</w:t>
      </w:r>
      <w:r w:rsidR="000508BA">
        <w:t xml:space="preserve">Something about him doesn’t add up. </w:t>
      </w:r>
      <w:r w:rsidR="00161BFC">
        <w:t xml:space="preserve">Most skilled players are trustworthy. They probably wouldn’t stay alive very long if they weren’t. </w:t>
      </w:r>
      <w:r w:rsidR="007F0E1C">
        <w:t>Usually the most important thing for them is the bragging rights. Money is secondary</w:t>
      </w:r>
      <w:r w:rsidR="000508BA">
        <w:t xml:space="preserve"> and only to feed their habit</w:t>
      </w:r>
      <w:r w:rsidR="007F0E1C">
        <w:t xml:space="preserve">. </w:t>
      </w:r>
      <w:r w:rsidR="00161BFC">
        <w:t xml:space="preserve">However, </w:t>
      </w:r>
      <w:r>
        <w:t>I wouldn’t trust an American who’s come to London to set up a card club.”</w:t>
      </w:r>
    </w:p>
    <w:p w:rsidR="00EB7446" w:rsidRDefault="000856C9" w:rsidP="00A540C5">
      <w:pPr>
        <w:pStyle w:val="Body-TextTx"/>
      </w:pPr>
      <w:r>
        <w:t>“</w:t>
      </w:r>
      <w:r w:rsidR="000508BA">
        <w:t>Nor do I</w:t>
      </w:r>
      <w:r w:rsidR="00161BFC">
        <w:t xml:space="preserve">,” </w:t>
      </w:r>
      <w:r>
        <w:t>Zane said.</w:t>
      </w:r>
    </w:p>
    <w:p w:rsidR="00EB7446" w:rsidRDefault="004902D1" w:rsidP="00A540C5">
      <w:pPr>
        <w:pStyle w:val="Body-TextTx"/>
      </w:pPr>
      <w:r>
        <w:t>A</w:t>
      </w:r>
      <w:r w:rsidR="000508BA">
        <w:t xml:space="preserve">fter a </w:t>
      </w:r>
      <w:r>
        <w:t xml:space="preserve">few </w:t>
      </w:r>
      <w:r w:rsidR="000508BA">
        <w:t xml:space="preserve">more </w:t>
      </w:r>
      <w:r>
        <w:t xml:space="preserve">minutes </w:t>
      </w:r>
      <w:r w:rsidR="000508BA">
        <w:t>of discussing Remick, Zane</w:t>
      </w:r>
      <w:r>
        <w:t xml:space="preserve"> </w:t>
      </w:r>
      <w:r w:rsidR="000508BA">
        <w:t>left Lyonwood’s house.</w:t>
      </w:r>
      <w:r>
        <w:t xml:space="preserve"> Dusk had settled. Lights were showing in houses up and down the street. It was early evening. A highly inappropriate time to pay call on a</w:t>
      </w:r>
      <w:r w:rsidR="008E444E">
        <w:t xml:space="preserve"> lady</w:t>
      </w:r>
      <w:r>
        <w:t>. Proper gentlemen would wait until tomorrow, send over a note and wait for a reply.</w:t>
      </w:r>
    </w:p>
    <w:p w:rsidR="00EB7446" w:rsidRDefault="004902D1" w:rsidP="00A540C5">
      <w:pPr>
        <w:pStyle w:val="Body-TextTx"/>
      </w:pPr>
      <w:r>
        <w:t>Zane has always known the rules for a gentleman.</w:t>
      </w:r>
    </w:p>
    <w:p w:rsidR="00EB7446" w:rsidRDefault="004902D1" w:rsidP="00A540C5">
      <w:pPr>
        <w:pStyle w:val="Body-TextTx"/>
      </w:pPr>
      <w:r>
        <w:t>But he had always preferred just being a man.</w:t>
      </w:r>
    </w:p>
    <w:p w:rsidR="00EB7446" w:rsidRDefault="004902D1" w:rsidP="00A540C5">
      <w:pPr>
        <w:pStyle w:val="Body-TextTx"/>
      </w:pPr>
      <w:r>
        <w:t>He rapped the doorknocker once and took off his hat</w:t>
      </w:r>
      <w:r w:rsidR="008E444E">
        <w:t xml:space="preserve"> while he waited.</w:t>
      </w:r>
      <w:r w:rsidR="00A63D56">
        <w:t xml:space="preserve"> When </w:t>
      </w:r>
      <w:r>
        <w:t>the housekeeper opened the door</w:t>
      </w:r>
      <w:r w:rsidR="00A63D56">
        <w:t>, he said,</w:t>
      </w:r>
      <w:r>
        <w:t xml:space="preserve"> “Good evening, Mrs. Lawton.”</w:t>
      </w:r>
    </w:p>
    <w:p w:rsidR="00EB7446" w:rsidRDefault="004902D1" w:rsidP="00A540C5">
      <w:pPr>
        <w:pStyle w:val="Body-TextTx"/>
      </w:pPr>
      <w:r>
        <w:t>“My lord,” she said with a proper greeting.</w:t>
      </w:r>
    </w:p>
    <w:p w:rsidR="00EB7446" w:rsidRDefault="004902D1" w:rsidP="00A540C5">
      <w:pPr>
        <w:pStyle w:val="Body-TextTx"/>
      </w:pPr>
      <w:r>
        <w:t>“If Mrs. Feld is home, I’d like to see her. I have some important news for her.”</w:t>
      </w:r>
    </w:p>
    <w:p w:rsidR="00EB7446" w:rsidRDefault="003543A6" w:rsidP="00A540C5">
      <w:pPr>
        <w:pStyle w:val="Body-TextTx"/>
      </w:pPr>
      <w:r>
        <w:t xml:space="preserve">The housekeeper </w:t>
      </w:r>
      <w:r w:rsidR="004902D1">
        <w:t>looked behind him as if to make sure no one else was with him before saying, “She</w:t>
      </w:r>
      <w:r>
        <w:t xml:space="preserve">’s </w:t>
      </w:r>
      <w:r w:rsidR="004902D1">
        <w:t xml:space="preserve">just </w:t>
      </w:r>
      <w:r>
        <w:t xml:space="preserve">finished </w:t>
      </w:r>
      <w:r w:rsidR="004902D1">
        <w:t>her evening meal. I’ll have to ask her. Come in</w:t>
      </w:r>
      <w:r>
        <w:t>side to</w:t>
      </w:r>
      <w:r w:rsidR="004902D1">
        <w:t xml:space="preserve"> wait while I ask.”</w:t>
      </w:r>
    </w:p>
    <w:p w:rsidR="00EB7446" w:rsidRDefault="004902D1" w:rsidP="00A540C5">
      <w:pPr>
        <w:pStyle w:val="Body-TextTx"/>
      </w:pPr>
      <w:r>
        <w:lastRenderedPageBreak/>
        <w:t xml:space="preserve">Zane walked in behind </w:t>
      </w:r>
      <w:r w:rsidR="003543A6">
        <w:t xml:space="preserve">the woman </w:t>
      </w:r>
      <w:r>
        <w:t>and place his hat on the side table. When she turned and started down the corridor, so did he.</w:t>
      </w:r>
    </w:p>
    <w:p w:rsidR="00EB7446" w:rsidRDefault="004902D1" w:rsidP="00A540C5">
      <w:pPr>
        <w:pStyle w:val="Body-TextTx"/>
      </w:pPr>
      <w:r>
        <w:t>Quietly.</w:t>
      </w:r>
    </w:p>
    <w:p w:rsidR="00EB7446" w:rsidRDefault="004902D1" w:rsidP="00A540C5">
      <w:pPr>
        <w:pStyle w:val="Body-TextTx"/>
      </w:pPr>
      <w:r>
        <w:t xml:space="preserve">As he neared the double doors leading into the dining room, he saw Brina pushed back from the table. </w:t>
      </w:r>
      <w:r w:rsidR="003543A6">
        <w:t>In one hand, s</w:t>
      </w:r>
      <w:r>
        <w:t>he h</w:t>
      </w:r>
      <w:r w:rsidR="003543A6">
        <w:t>eld</w:t>
      </w:r>
      <w:r>
        <w:t xml:space="preserve"> a glass of red wine </w:t>
      </w:r>
      <w:r w:rsidR="003543A6">
        <w:t xml:space="preserve">and </w:t>
      </w:r>
      <w:r>
        <w:t xml:space="preserve">in </w:t>
      </w:r>
      <w:r w:rsidR="003543A6">
        <w:t xml:space="preserve">the other </w:t>
      </w:r>
      <w:r w:rsidR="00A63D56">
        <w:t xml:space="preserve">a </w:t>
      </w:r>
      <w:r>
        <w:t xml:space="preserve">book. </w:t>
      </w:r>
      <w:r w:rsidR="0050043B">
        <w:t>She was so beautiful a longing quiver started in his loins.</w:t>
      </w:r>
      <w:r w:rsidR="003543A6">
        <w:t xml:space="preserve"> She’d been reading while having her dinner. </w:t>
      </w:r>
      <w:r>
        <w:t xml:space="preserve">A silver branch with five lit candles flickered near the book. Her lush </w:t>
      </w:r>
      <w:r w:rsidR="000508BA">
        <w:t xml:space="preserve">blonde </w:t>
      </w:r>
      <w:r>
        <w:t xml:space="preserve">hair fell </w:t>
      </w:r>
      <w:r w:rsidR="003543A6">
        <w:t xml:space="preserve">long and </w:t>
      </w:r>
      <w:r w:rsidR="0050043B">
        <w:t xml:space="preserve">enticingly </w:t>
      </w:r>
      <w:r>
        <w:t>around her shoulders.</w:t>
      </w:r>
    </w:p>
    <w:p w:rsidR="00EB7446" w:rsidRDefault="0050043B" w:rsidP="00A540C5">
      <w:pPr>
        <w:pStyle w:val="Body-TextTx"/>
      </w:pPr>
      <w:r>
        <w:t xml:space="preserve">She had no idea how lovely she was sitting there or what it did to him to look at her so </w:t>
      </w:r>
      <w:r w:rsidR="000508BA">
        <w:t xml:space="preserve">beautiful and </w:t>
      </w:r>
      <w:r>
        <w:t xml:space="preserve">serene. </w:t>
      </w:r>
      <w:r w:rsidR="004902D1">
        <w:t>His breath</w:t>
      </w:r>
      <w:r>
        <w:t xml:space="preserve">s </w:t>
      </w:r>
      <w:r w:rsidR="004902D1">
        <w:t>quickened</w:t>
      </w:r>
      <w:r>
        <w:t xml:space="preserve"> and he swallowed slowly</w:t>
      </w:r>
      <w:r w:rsidR="004902D1">
        <w:t>.</w:t>
      </w:r>
    </w:p>
    <w:p w:rsidR="00EB7446" w:rsidRDefault="004902D1" w:rsidP="00A540C5">
      <w:pPr>
        <w:pStyle w:val="Body-TextTx"/>
      </w:pPr>
      <w:r>
        <w:t>“Mrs. Feld, the—”</w:t>
      </w:r>
    </w:p>
    <w:p w:rsidR="00EB7446" w:rsidRDefault="004902D1" w:rsidP="00A540C5">
      <w:pPr>
        <w:pStyle w:val="Body-TextTx"/>
      </w:pPr>
      <w:r>
        <w:t>“Earl is here,” he said, stepping from behind the housekeeper.</w:t>
      </w:r>
    </w:p>
    <w:p w:rsidR="00EB7446" w:rsidRDefault="004902D1" w:rsidP="00A540C5">
      <w:pPr>
        <w:pStyle w:val="Body-TextTx"/>
      </w:pPr>
      <w:r>
        <w:t>Startled, Brina looked up.</w:t>
      </w:r>
      <w:r w:rsidR="003543A6">
        <w:t xml:space="preserve"> “</w:t>
      </w:r>
      <w:r w:rsidR="000508BA">
        <w:t>My lord, w</w:t>
      </w:r>
      <w:r w:rsidR="003543A6">
        <w:t xml:space="preserve">hat are you doing here at this hour?” </w:t>
      </w:r>
      <w:r w:rsidR="000508BA">
        <w:t xml:space="preserve">She </w:t>
      </w:r>
      <w:r w:rsidR="003543A6">
        <w:t>plac</w:t>
      </w:r>
      <w:r w:rsidR="000508BA">
        <w:t>ed the</w:t>
      </w:r>
      <w:r w:rsidR="003543A6">
        <w:t xml:space="preserve"> book and glass on the table.</w:t>
      </w:r>
    </w:p>
    <w:p w:rsidR="00EB7446" w:rsidRDefault="003543A6" w:rsidP="00A540C5">
      <w:pPr>
        <w:pStyle w:val="Body-TextTx"/>
      </w:pPr>
      <w:r>
        <w:t>“Obviously the wrong thing. Arriving early in the evening, interrupting your dinner. Behaving badly as usual</w:t>
      </w:r>
      <w:r w:rsidR="0050043B">
        <w:t>.”</w:t>
      </w:r>
    </w:p>
    <w:p w:rsidR="00EB7446" w:rsidRDefault="0050043B" w:rsidP="00A540C5">
      <w:pPr>
        <w:pStyle w:val="Body-TextTx"/>
      </w:pPr>
      <w:r>
        <w:t>“No</w:t>
      </w:r>
      <w:r w:rsidR="003543A6">
        <w:t>,</w:t>
      </w:r>
      <w:r>
        <w:t>” she answered, almost whispering as she rose from her chair. “It’s all right.</w:t>
      </w:r>
      <w:r w:rsidR="00F863E6">
        <w:t xml:space="preserve"> I’m finished.</w:t>
      </w:r>
      <w:r>
        <w:t>”</w:t>
      </w:r>
    </w:p>
    <w:p w:rsidR="00B975CC" w:rsidRDefault="0050043B" w:rsidP="00A540C5">
      <w:pPr>
        <w:pStyle w:val="Body-TextTx"/>
      </w:pPr>
      <w:r>
        <w:t>“</w:t>
      </w:r>
      <w:r w:rsidR="003543A6">
        <w:t>I wanted to see</w:t>
      </w:r>
      <w:r w:rsidR="00F863E6">
        <w:t xml:space="preserve"> you</w:t>
      </w:r>
      <w:r w:rsidR="003543A6">
        <w:t xml:space="preserve">.” No, </w:t>
      </w:r>
      <w:r w:rsidR="00F863E6">
        <w:t xml:space="preserve">it was more than that. </w:t>
      </w:r>
      <w:r w:rsidR="003543A6">
        <w:t xml:space="preserve">He wanted to hold her </w:t>
      </w:r>
      <w:r w:rsidR="00F863E6">
        <w:t>in his arms for as long as he wanted. He wanted to kiss her until he was breathless. Until she was sighing with pleasure.</w:t>
      </w:r>
    </w:p>
    <w:p w:rsidR="00EB7446" w:rsidRDefault="003543A6" w:rsidP="00A540C5">
      <w:pPr>
        <w:pStyle w:val="Body-TextTx"/>
      </w:pPr>
      <w:r>
        <w:t>“We’ll go into the drawing room so Mrs. Lawton can finish in here.”</w:t>
      </w:r>
    </w:p>
    <w:p w:rsidR="00EB7446" w:rsidRDefault="00F863E6" w:rsidP="00A540C5">
      <w:pPr>
        <w:pStyle w:val="Body-TextTx"/>
      </w:pPr>
      <w:r>
        <w:t xml:space="preserve">“Please bring your wine with you.” He gave her </w:t>
      </w:r>
      <w:r w:rsidR="00575AA8">
        <w:t xml:space="preserve">a wiry </w:t>
      </w:r>
      <w:r>
        <w:t xml:space="preserve">smile. “Just because I can’t drink </w:t>
      </w:r>
      <w:r>
        <w:lastRenderedPageBreak/>
        <w:t xml:space="preserve">doesn’t </w:t>
      </w:r>
      <w:r w:rsidR="00A63D56">
        <w:t xml:space="preserve">mean </w:t>
      </w:r>
      <w:r>
        <w:t>you can’t.”</w:t>
      </w:r>
    </w:p>
    <w:p w:rsidR="00B975CC" w:rsidRDefault="00F863E6" w:rsidP="00A540C5">
      <w:pPr>
        <w:pStyle w:val="Body-TextTx"/>
      </w:pPr>
      <w:r>
        <w:t xml:space="preserve">Brina </w:t>
      </w:r>
      <w:r w:rsidR="00A63D56">
        <w:t>gave him a lopsided grin.</w:t>
      </w:r>
      <w:r>
        <w:t xml:space="preserve"> “I’m finished with that, too.”</w:t>
      </w:r>
    </w:p>
    <w:p w:rsidR="00EB7446" w:rsidRDefault="000C7B93" w:rsidP="00A540C5">
      <w:pPr>
        <w:pStyle w:val="Body-TextTx"/>
      </w:pPr>
      <w:r>
        <w:t xml:space="preserve">He </w:t>
      </w:r>
      <w:r w:rsidR="003670B8">
        <w:t>walked beside her down the dimly-lit corridor</w:t>
      </w:r>
      <w:r w:rsidR="00F863E6">
        <w:t xml:space="preserve"> all the while thinking what he wanted to do was take her in his arms, shove her against the wall and well</w:t>
      </w:r>
      <w:r w:rsidR="00B975CC">
        <w:t> . . .</w:t>
      </w:r>
      <w:r w:rsidR="00136269" w:rsidRPr="00E6477F">
        <w:t xml:space="preserve"> </w:t>
      </w:r>
      <w:r w:rsidR="00F863E6">
        <w:t>That’s not the reason he came over. He had</w:t>
      </w:r>
      <w:r w:rsidR="003670B8">
        <w:t xml:space="preserve"> every intention of telling her what he’d discovered about Remick</w:t>
      </w:r>
      <w:r w:rsidR="00F863E6">
        <w:t xml:space="preserve"> and</w:t>
      </w:r>
      <w:r w:rsidR="003670B8">
        <w:t xml:space="preserve"> what he thought Robert and Harper had gotten themselves involved in</w:t>
      </w:r>
      <w:r w:rsidR="00F863E6">
        <w:t>. Right now, he</w:t>
      </w:r>
      <w:r w:rsidR="003670B8">
        <w:t xml:space="preserve"> had no desire to visit that subject right now. Their </w:t>
      </w:r>
      <w:r w:rsidR="00F863E6">
        <w:t xml:space="preserve">cousins’ </w:t>
      </w:r>
      <w:r w:rsidR="003670B8">
        <w:t>problems were fading from his mind. He wanted only to think about Brina. What he felt when he looked at her. How he felt when he touched her. Tonight he wanted her to know just how much he wanted her</w:t>
      </w:r>
      <w:r w:rsidR="00F863E6">
        <w:t xml:space="preserve"> and he wasn’t going to give a damn about anything else</w:t>
      </w:r>
      <w:r w:rsidR="003670B8">
        <w:t>.</w:t>
      </w:r>
    </w:p>
    <w:p w:rsidR="00EB7446" w:rsidRDefault="003670B8" w:rsidP="00A540C5">
      <w:pPr>
        <w:pStyle w:val="Body-TextTx"/>
      </w:pPr>
      <w:r>
        <w:t xml:space="preserve">Zane knew how dangerous it was to bet everything he had on one game. </w:t>
      </w:r>
      <w:r w:rsidR="00F863E6">
        <w:t xml:space="preserve">He would caution anyone about being so foolish. You always left something to play again. </w:t>
      </w:r>
      <w:r w:rsidR="00556F37">
        <w:t>But tonight, he was</w:t>
      </w:r>
      <w:r w:rsidR="00F863E6">
        <w:t>n’t</w:t>
      </w:r>
      <w:r w:rsidR="00556F37">
        <w:t xml:space="preserve"> going to.</w:t>
      </w:r>
      <w:r w:rsidR="00F863E6">
        <w:t xml:space="preserve"> He was going to bet it all.</w:t>
      </w:r>
    </w:p>
    <w:p w:rsidR="00EB7446" w:rsidRDefault="00F863E6" w:rsidP="00A540C5">
      <w:pPr>
        <w:pStyle w:val="Body-TextTx"/>
      </w:pPr>
      <w:r>
        <w:t xml:space="preserve">They walked into </w:t>
      </w:r>
      <w:r w:rsidR="00A63D56">
        <w:t xml:space="preserve">the </w:t>
      </w:r>
      <w:r>
        <w:t xml:space="preserve">drawing room. </w:t>
      </w:r>
      <w:r w:rsidR="00575AA8">
        <w:t>The draperies were still open and the still room was shadowed in early evening</w:t>
      </w:r>
      <w:r>
        <w:t xml:space="preserve"> twilight</w:t>
      </w:r>
      <w:r w:rsidR="00575AA8">
        <w:t>.</w:t>
      </w:r>
    </w:p>
    <w:p w:rsidR="00EB7446" w:rsidRDefault="000C7B93" w:rsidP="00A540C5">
      <w:pPr>
        <w:pStyle w:val="Body-TextTx"/>
      </w:pPr>
      <w:r>
        <w:t>“I’ll light the lamps,” she said. “Sometimes, I go straight upstairs after dinner and never come into—</w:t>
      </w:r>
      <w:r w:rsidR="00136269">
        <w:t>”</w:t>
      </w:r>
    </w:p>
    <w:p w:rsidR="00EB7446" w:rsidRDefault="000C7B93" w:rsidP="00A540C5">
      <w:pPr>
        <w:pStyle w:val="Body-TextTx"/>
      </w:pPr>
      <w:r>
        <w:t xml:space="preserve">“Wait,” he said, taking hold of her hand when she reached to turn up the wick. </w:t>
      </w:r>
      <w:r w:rsidR="0050043B">
        <w:t>In the darkness s</w:t>
      </w:r>
      <w:r>
        <w:t xml:space="preserve">he turned </w:t>
      </w:r>
      <w:r w:rsidR="00556F37">
        <w:t xml:space="preserve">toward him and </w:t>
      </w:r>
      <w:r>
        <w:t>stepped into his arms.</w:t>
      </w:r>
    </w:p>
    <w:p w:rsidR="00EB7446" w:rsidRDefault="0050043B" w:rsidP="00A540C5">
      <w:pPr>
        <w:pStyle w:val="Body-TextTx"/>
      </w:pPr>
      <w:r>
        <w:t xml:space="preserve">Their lips met softly, brushing lightly back and forth </w:t>
      </w:r>
      <w:r w:rsidR="009B1316">
        <w:t xml:space="preserve">in </w:t>
      </w:r>
      <w:r w:rsidR="009B1316" w:rsidRPr="00174B04">
        <w:rPr>
          <w:rFonts w:cs="Verdana"/>
        </w:rPr>
        <w:t xml:space="preserve">delicate, feathery, </w:t>
      </w:r>
      <w:r w:rsidR="009B1316">
        <w:rPr>
          <w:rFonts w:cs="Verdana"/>
        </w:rPr>
        <w:t>motions that were mea</w:t>
      </w:r>
      <w:r w:rsidR="00A63D56">
        <w:rPr>
          <w:rFonts w:cs="Verdana"/>
        </w:rPr>
        <w:t>n</w:t>
      </w:r>
      <w:r w:rsidR="009B1316">
        <w:rPr>
          <w:rFonts w:cs="Verdana"/>
        </w:rPr>
        <w:t xml:space="preserve">t to stir and entice. The kisses stayed that way until Brina’s </w:t>
      </w:r>
      <w:r>
        <w:t xml:space="preserve">arms wound around his neck and she pressed her </w:t>
      </w:r>
      <w:r w:rsidR="00827FF8">
        <w:t xml:space="preserve">lower </w:t>
      </w:r>
      <w:r>
        <w:t>body against his.</w:t>
      </w:r>
    </w:p>
    <w:p w:rsidR="00EB7446" w:rsidRDefault="00827FF8" w:rsidP="00A540C5">
      <w:pPr>
        <w:pStyle w:val="Body-TextTx"/>
      </w:pPr>
      <w:r>
        <w:t>Zane was lost to the hunger he had for her.</w:t>
      </w:r>
    </w:p>
    <w:p w:rsidR="00EB7446" w:rsidRDefault="00827FF8" w:rsidP="00A540C5">
      <w:pPr>
        <w:pStyle w:val="Body-TextTx"/>
      </w:pPr>
      <w:r>
        <w:lastRenderedPageBreak/>
        <w:t xml:space="preserve">His kisses turned fervent and deep. With eager hands he felt the shape of her slender, womanly body. He tasted the warmth of her mouth, teasing her with his tongue. </w:t>
      </w:r>
      <w:r w:rsidR="00765C8C">
        <w:t xml:space="preserve">Her lips were sweet with wine. </w:t>
      </w:r>
      <w:r>
        <w:t xml:space="preserve">His hands pressed </w:t>
      </w:r>
      <w:r w:rsidR="00765C8C">
        <w:t xml:space="preserve">firmly </w:t>
      </w:r>
      <w:r>
        <w:t>into her buttocks to hold her tighter against him. She gasped and he groaned as they both fed on the desire that swept through them like fire through dry grass.</w:t>
      </w:r>
    </w:p>
    <w:p w:rsidR="00EB7446" w:rsidRDefault="00827FF8" w:rsidP="00A540C5">
      <w:pPr>
        <w:pStyle w:val="Body-TextTx"/>
      </w:pPr>
      <w:r>
        <w:t>Brina matched his yearning. Her fingers dug in</w:t>
      </w:r>
      <w:r w:rsidR="00765C8C">
        <w:t>to</w:t>
      </w:r>
      <w:r>
        <w:t xml:space="preserve"> the fabric</w:t>
      </w:r>
      <w:r w:rsidR="00765C8C">
        <w:t xml:space="preserve"> of his coat. His lips left hers and he kissed his way down her neck and quickly back up to her lips again as her hands moved down his back to cup his bottom and press him closer.</w:t>
      </w:r>
    </w:p>
    <w:p w:rsidR="00EB7446" w:rsidRDefault="00765C8C" w:rsidP="00A540C5">
      <w:pPr>
        <w:pStyle w:val="Body-TextTx"/>
      </w:pPr>
      <w:r>
        <w:t xml:space="preserve">He lifted his head. The </w:t>
      </w:r>
      <w:r w:rsidR="00252038">
        <w:t xml:space="preserve">only light came from the corridor but Zane </w:t>
      </w:r>
      <w:r>
        <w:t xml:space="preserve">saw </w:t>
      </w:r>
      <w:r w:rsidR="00714CB4">
        <w:t xml:space="preserve">was as crazy </w:t>
      </w:r>
      <w:r>
        <w:t>passion</w:t>
      </w:r>
      <w:r w:rsidR="00714CB4">
        <w:t>ate for him as he was for her.</w:t>
      </w:r>
      <w:r>
        <w:t xml:space="preserve"> </w:t>
      </w:r>
      <w:r w:rsidR="00252038">
        <w:t>He’d seen</w:t>
      </w:r>
      <w:r w:rsidR="00234141">
        <w:t xml:space="preserve"> and felt her</w:t>
      </w:r>
      <w:r w:rsidR="00252038">
        <w:t xml:space="preserve"> love for him as she held the kitten. He’d </w:t>
      </w:r>
      <w:r w:rsidR="00714CB4">
        <w:t>knew he loved her</w:t>
      </w:r>
      <w:r w:rsidR="00234141">
        <w:t>. Now he wanted to show her. With the last ball moved up, he had run out of time.</w:t>
      </w:r>
    </w:p>
    <w:p w:rsidR="00EB7446" w:rsidRDefault="00252038" w:rsidP="00A540C5">
      <w:pPr>
        <w:pStyle w:val="Body-TextTx"/>
      </w:pPr>
      <w:r>
        <w:t xml:space="preserve">It was </w:t>
      </w:r>
      <w:r w:rsidR="00714CB4">
        <w:t xml:space="preserve">dangerous. She could use this night against him but he had faith it was </w:t>
      </w:r>
      <w:r>
        <w:t xml:space="preserve">time for him to </w:t>
      </w:r>
      <w:r w:rsidRPr="006E5918">
        <w:rPr>
          <w:rStyle w:val="itali"/>
        </w:rPr>
        <w:t>trust</w:t>
      </w:r>
      <w:r>
        <w:t xml:space="preserve"> her</w:t>
      </w:r>
      <w:r w:rsidR="00714CB4">
        <w:t xml:space="preserve"> with his love, time</w:t>
      </w:r>
      <w:r w:rsidR="00A63D56">
        <w:t xml:space="preserve"> to</w:t>
      </w:r>
      <w:r w:rsidR="00714CB4">
        <w:t xml:space="preserve"> </w:t>
      </w:r>
      <w:r w:rsidRPr="006E5918">
        <w:rPr>
          <w:rStyle w:val="itali"/>
        </w:rPr>
        <w:t>trust</w:t>
      </w:r>
      <w:r>
        <w:t xml:space="preserve"> himself and put all his cards on the table.</w:t>
      </w:r>
    </w:p>
    <w:p w:rsidR="004902D1" w:rsidRDefault="004902D1" w:rsidP="00A540C5">
      <w:pPr>
        <w:pStyle w:val="Body-TextTx"/>
      </w:pPr>
      <w:r>
        <w:t>“</w:t>
      </w:r>
      <w:r w:rsidR="00203B36">
        <w:t xml:space="preserve">I love you, Brina. I don’t want </w:t>
      </w:r>
      <w:r w:rsidR="00714CB4">
        <w:t>any wagers or bargains between us. Just me and you. Let’s go to y</w:t>
      </w:r>
      <w:r w:rsidR="00556F37">
        <w:t>our room,” he whispered huskily.</w:t>
      </w:r>
    </w:p>
    <w:p w:rsidR="00D81EAC" w:rsidRPr="00D81EAC" w:rsidRDefault="00D81EAC" w:rsidP="00D81EAC" w14:paraId="FE967C81">
      <w:pPr>
        <w:pStyle w:val="Section-ChapterSCP"/>
      </w:pPr>
      <w:r w:rsidRPr="00D81EAC">
        <w:lastRenderedPageBreak/>
        <w:t>Chapter</w:t>
      </w:r>
      <w:r w:rsidR="004B0584">
        <w:t xml:space="preserve"> 23</w:t>
      </w:r>
    </w:p>
    <w:p w:rsidR="00EB7446" w:rsidRDefault="009B1316" w:rsidP="00D221E5">
      <w:pPr>
        <w:pStyle w:val="TitleTtl"/>
      </w:pPr>
      <w:r>
        <w:t xml:space="preserve">Chapter </w:t>
      </w:r>
      <w:r w:rsidR="00B975CC">
        <w:t>23</w:t>
      </w:r>
    </w:p>
    <w:p w:rsidR="00EB7446" w:rsidRDefault="009B1316" w:rsidP="00A540C5">
      <w:pPr>
        <w:pStyle w:val="Body-TextTx"/>
      </w:pPr>
      <w:r>
        <w:t xml:space="preserve">Brina didn’t know how they got up to her room. Did they walk? Run? Did he carry her? It didn’t matter. </w:t>
      </w:r>
      <w:r w:rsidR="00852A13">
        <w:t>It was bathed in moonlight and they were completely alone for the first time.</w:t>
      </w:r>
    </w:p>
    <w:p w:rsidR="00EB7446" w:rsidRDefault="009B1316" w:rsidP="00A540C5">
      <w:pPr>
        <w:pStyle w:val="Body-TextTx"/>
      </w:pPr>
      <w:r>
        <w:t xml:space="preserve">She had </w:t>
      </w:r>
      <w:r w:rsidR="00672BAD">
        <w:t xml:space="preserve">been attracted to Zane and </w:t>
      </w:r>
      <w:r>
        <w:t xml:space="preserve">wanted </w:t>
      </w:r>
      <w:r w:rsidR="00672BAD">
        <w:t>him</w:t>
      </w:r>
      <w:r>
        <w:t xml:space="preserve"> to make love to her </w:t>
      </w:r>
      <w:r w:rsidR="00672BAD">
        <w:t xml:space="preserve">almost since he’d come to London </w:t>
      </w:r>
      <w:r>
        <w:t xml:space="preserve">but </w:t>
      </w:r>
      <w:r w:rsidR="00672BAD">
        <w:t>he had rightly denied her. Now was the right time. All through their brief courtship he’d surprised her, teased her and made her laugh. He knew how to listen to her innermost feelings without passing judgement and she had slowly fall</w:t>
      </w:r>
      <w:r w:rsidR="00A63D56">
        <w:t>en</w:t>
      </w:r>
      <w:r w:rsidR="00672BAD">
        <w:t xml:space="preserve"> in love with him.</w:t>
      </w:r>
    </w:p>
    <w:p w:rsidR="009B1316" w:rsidRDefault="009B1316" w:rsidP="00A540C5">
      <w:pPr>
        <w:pStyle w:val="Body-TextTx"/>
      </w:pPr>
      <w:r>
        <w:rPr>
          <w:rFonts w:cs="Calibri"/>
        </w:rPr>
        <w:t xml:space="preserve">Once they were locked inside her room it seemed their lips never parted. </w:t>
      </w:r>
      <w:r w:rsidRPr="00174B04">
        <w:t>At times their kisses were short and fierce and sometimes they were long and passionate.</w:t>
      </w:r>
      <w:r w:rsidR="00B975CC" w:rsidRPr="00B975CC">
        <w:t xml:space="preserve"> </w:t>
      </w:r>
      <w:r w:rsidRPr="00174B04">
        <w:t>Still, at other times his lips caressed their way over her cheek, down her chin, and along the column of her neck, causing shivers of delight to cover her before searing her lips with his once more.</w:t>
      </w:r>
    </w:p>
    <w:p w:rsidR="00117F01" w:rsidRDefault="009B1316" w:rsidP="00A540C5">
      <w:pPr>
        <w:pStyle w:val="Body-TextTx"/>
      </w:pPr>
      <w:r>
        <w:rPr>
          <w:rFonts w:cs="Calibri"/>
        </w:rPr>
        <w:t>T</w:t>
      </w:r>
      <w:r>
        <w:t>hey tumbled onto the bed, giving no care for their clothing</w:t>
      </w:r>
      <w:r w:rsidR="00252038">
        <w:t>,</w:t>
      </w:r>
      <w:r>
        <w:t xml:space="preserve"> shoes</w:t>
      </w:r>
      <w:r w:rsidR="00252038">
        <w:t>,</w:t>
      </w:r>
      <w:r>
        <w:t xml:space="preserve"> the bedcovers</w:t>
      </w:r>
      <w:r w:rsidR="00252038">
        <w:t xml:space="preserve">, or the </w:t>
      </w:r>
      <w:r>
        <w:t>pillows</w:t>
      </w:r>
      <w:r w:rsidR="00602B0F">
        <w:t xml:space="preserve">. Those things were easily disposed of as they kissed and touched and explored each other’s body. </w:t>
      </w:r>
      <w:r w:rsidR="00252038">
        <w:t>It was frantic but loving</w:t>
      </w:r>
      <w:r w:rsidR="00117F01">
        <w:t xml:space="preserve">. </w:t>
      </w:r>
      <w:r w:rsidR="00602B0F" w:rsidRPr="00E80FC0">
        <w:t>He covered one nipple with his mouth and the other breast with his hand</w:t>
      </w:r>
      <w:r w:rsidR="00117F01">
        <w:t xml:space="preserve"> as she opened herself to him and he took her for his own. She held his </w:t>
      </w:r>
      <w:r w:rsidR="00117F01" w:rsidRPr="00E80FC0">
        <w:t>head to her breasts and moaned with sweet, satisfying pleasure.</w:t>
      </w:r>
    </w:p>
    <w:p w:rsidR="00136269" w:rsidRDefault="00117F01" w:rsidP="00A540C5">
      <w:pPr>
        <w:pStyle w:val="Body-TextTx"/>
      </w:pPr>
      <w:r>
        <w:t xml:space="preserve">Brina felt his love for her and she gave her love to him. </w:t>
      </w:r>
      <w:r w:rsidR="00602B0F" w:rsidRPr="00174B04">
        <w:t xml:space="preserve">Wave </w:t>
      </w:r>
      <w:r w:rsidR="00602B0F">
        <w:t xml:space="preserve">after wave </w:t>
      </w:r>
      <w:r w:rsidR="00602B0F" w:rsidRPr="00174B04">
        <w:t>of i</w:t>
      </w:r>
      <w:r w:rsidR="00602B0F">
        <w:t>ntense</w:t>
      </w:r>
      <w:r w:rsidR="00602B0F" w:rsidRPr="00174B04">
        <w:t xml:space="preserve"> pleasure </w:t>
      </w:r>
      <w:r w:rsidR="00602B0F">
        <w:t>crashed t</w:t>
      </w:r>
      <w:r w:rsidR="00602B0F" w:rsidRPr="00174B04">
        <w:t xml:space="preserve">hrough her as </w:t>
      </w:r>
      <w:r w:rsidR="000C04D6">
        <w:t>his</w:t>
      </w:r>
      <w:r w:rsidR="00875047">
        <w:t xml:space="preserve"> </w:t>
      </w:r>
      <w:r w:rsidR="00602B0F" w:rsidRPr="00174B04">
        <w:t>mouth left her breast and he kissed her chest, the hollow of her throat, and the crook of her neck</w:t>
      </w:r>
      <w:r w:rsidR="000C04D6">
        <w:t>.</w:t>
      </w:r>
      <w:r w:rsidR="00602B0F" w:rsidRPr="00174B04">
        <w:t xml:space="preserve"> </w:t>
      </w:r>
      <w:r>
        <w:t>Her hands gloried in the feel of his warm flesh beneath her hands.</w:t>
      </w:r>
    </w:p>
    <w:p w:rsidR="00EB7446" w:rsidRDefault="00875047" w:rsidP="00A540C5">
      <w:pPr>
        <w:pStyle w:val="Body-TextTx"/>
      </w:pPr>
      <w:r>
        <w:t>He whispered her name over and over again.</w:t>
      </w:r>
    </w:p>
    <w:p w:rsidR="00EB7446" w:rsidRDefault="00602B0F" w:rsidP="00A540C5">
      <w:pPr>
        <w:pStyle w:val="Body-TextTx"/>
      </w:pPr>
      <w:r w:rsidRPr="00174B04">
        <w:lastRenderedPageBreak/>
        <w:t xml:space="preserve">She </w:t>
      </w:r>
      <w:r>
        <w:t xml:space="preserve">felt and </w:t>
      </w:r>
      <w:r w:rsidRPr="00174B04">
        <w:t xml:space="preserve">accepted </w:t>
      </w:r>
      <w:r>
        <w:t>the pent</w:t>
      </w:r>
      <w:r w:rsidR="00A63D56">
        <w:t>-</w:t>
      </w:r>
      <w:r>
        <w:t>up desire he had for her and g</w:t>
      </w:r>
      <w:r w:rsidRPr="00174B04">
        <w:t>ave it back to him</w:t>
      </w:r>
      <w:r w:rsidR="00117F01">
        <w:t xml:space="preserve"> with full measure</w:t>
      </w:r>
      <w:r w:rsidRPr="00174B04">
        <w:t xml:space="preserve">. </w:t>
      </w:r>
      <w:r w:rsidR="00875047">
        <w:t>At times, t</w:t>
      </w:r>
      <w:r>
        <w:t xml:space="preserve">heir passion was fierce, driving, </w:t>
      </w:r>
      <w:r w:rsidR="00875047">
        <w:t xml:space="preserve">and </w:t>
      </w:r>
      <w:r>
        <w:t>desperate</w:t>
      </w:r>
      <w:r w:rsidR="00875047">
        <w:t>, but always</w:t>
      </w:r>
      <w:r w:rsidR="00117F01">
        <w:t xml:space="preserve"> loving</w:t>
      </w:r>
      <w:r>
        <w:t>. His hands tangled in her hair and her hands raked over his shoulders, back and down his slim hips as their bodies joined in a fierce coming together that left her with an earth-shattering explosion of sensation and his body shuddering.</w:t>
      </w:r>
    </w:p>
    <w:p w:rsidR="00EB7446" w:rsidRDefault="00602B0F" w:rsidP="00A540C5">
      <w:pPr>
        <w:pStyle w:val="Body-TextTx"/>
      </w:pPr>
      <w:r>
        <w:t>They were breathless</w:t>
      </w:r>
      <w:r w:rsidR="00875047">
        <w:t>, happy,</w:t>
      </w:r>
      <w:r>
        <w:t xml:space="preserve"> and sated.</w:t>
      </w:r>
    </w:p>
    <w:p w:rsidR="00EB7446" w:rsidRDefault="009B1316" w:rsidP="00A540C5">
      <w:pPr>
        <w:pStyle w:val="Body-TextTx"/>
      </w:pPr>
      <w:r w:rsidRPr="00174B04">
        <w:t xml:space="preserve">Even though </w:t>
      </w:r>
      <w:r w:rsidR="000C04D6">
        <w:t>Brina</w:t>
      </w:r>
      <w:r w:rsidRPr="00174B04">
        <w:t xml:space="preserve"> already </w:t>
      </w:r>
      <w:r w:rsidR="00023232">
        <w:t>had some knowledge of loving</w:t>
      </w:r>
      <w:r w:rsidR="00875047">
        <w:t xml:space="preserve"> from her brief marriage</w:t>
      </w:r>
      <w:r w:rsidR="000C04D6">
        <w:t>,</w:t>
      </w:r>
      <w:r w:rsidR="00023232">
        <w:t xml:space="preserve"> she’d never felt the all-consuming </w:t>
      </w:r>
      <w:r w:rsidRPr="00174B04">
        <w:t xml:space="preserve">sensual world </w:t>
      </w:r>
      <w:r w:rsidR="00023232">
        <w:t xml:space="preserve">Zane </w:t>
      </w:r>
      <w:r w:rsidR="000C04D6">
        <w:t>had</w:t>
      </w:r>
      <w:r w:rsidR="00023232">
        <w:t xml:space="preserve"> introduc</w:t>
      </w:r>
      <w:r w:rsidR="00875047">
        <w:t>ed</w:t>
      </w:r>
      <w:r w:rsidR="00023232">
        <w:t xml:space="preserve"> her to. Every kiss, every touch, every breath he drew </w:t>
      </w:r>
      <w:r w:rsidR="000C04D6">
        <w:t>showed</w:t>
      </w:r>
      <w:r w:rsidR="00023232">
        <w:t xml:space="preserve"> her he wanted her</w:t>
      </w:r>
      <w:r w:rsidRPr="00174B04">
        <w:t>.</w:t>
      </w:r>
      <w:r w:rsidR="00023232">
        <w:t xml:space="preserve"> </w:t>
      </w:r>
      <w:r w:rsidR="00875047">
        <w:t xml:space="preserve">No one else. </w:t>
      </w:r>
      <w:r w:rsidR="00023232">
        <w:t>And that made her love him all the more.</w:t>
      </w:r>
    </w:p>
    <w:p w:rsidR="00EB7446" w:rsidRDefault="009B1316" w:rsidP="00A540C5">
      <w:pPr>
        <w:pStyle w:val="Body-TextTx"/>
      </w:pPr>
      <w:r w:rsidRPr="00174B04">
        <w:t>Moments later Zane</w:t>
      </w:r>
      <w:r w:rsidR="000C04D6">
        <w:t xml:space="preserve"> lifted his weight from her and roll</w:t>
      </w:r>
      <w:r w:rsidR="0055221B">
        <w:t>ed</w:t>
      </w:r>
      <w:r w:rsidR="000C04D6">
        <w:t xml:space="preserve"> over. When he pulled her into the circle of his arms </w:t>
      </w:r>
      <w:r w:rsidR="000808C2">
        <w:t>Brina</w:t>
      </w:r>
      <w:r w:rsidR="000C04D6">
        <w:t xml:space="preserve"> suddenly felt like crying.</w:t>
      </w:r>
      <w:r w:rsidR="000C04D6" w:rsidRPr="000C04D6">
        <w:t xml:space="preserve"> </w:t>
      </w:r>
      <w:r w:rsidR="000C04D6">
        <w:t>Their coming together had been so passionate</w:t>
      </w:r>
      <w:r w:rsidR="000808C2">
        <w:t xml:space="preserve">, </w:t>
      </w:r>
      <w:r w:rsidR="00875047">
        <w:t xml:space="preserve">so complete that </w:t>
      </w:r>
      <w:r w:rsidR="000808C2">
        <w:t xml:space="preserve">she knew </w:t>
      </w:r>
      <w:r w:rsidR="00FA65C5">
        <w:t xml:space="preserve">the depth of </w:t>
      </w:r>
      <w:r w:rsidR="000808C2">
        <w:t>her love for Stewart had been only a young girl’s flight of fancy with her first beau.</w:t>
      </w:r>
    </w:p>
    <w:p w:rsidR="00EB7446" w:rsidRDefault="00875047" w:rsidP="00A540C5">
      <w:pPr>
        <w:pStyle w:val="Body-TextTx"/>
      </w:pPr>
      <w:r>
        <w:t>T</w:t>
      </w:r>
      <w:r w:rsidR="000C04D6">
        <w:t>ears suddenly flood</w:t>
      </w:r>
      <w:r>
        <w:t>ed</w:t>
      </w:r>
      <w:r w:rsidR="000C04D6">
        <w:t xml:space="preserve"> her eyes. Stewart had loved her but never with such fierce passion, never making her feel as if she was the only woman he had ever wanted</w:t>
      </w:r>
      <w:r w:rsidR="00FA65C5">
        <w:t>. As if she</w:t>
      </w:r>
      <w:r w:rsidR="000C04D6">
        <w:t xml:space="preserve"> </w:t>
      </w:r>
      <w:r w:rsidR="00FA65C5">
        <w:t>was the only one who could make h</w:t>
      </w:r>
      <w:r w:rsidR="000C04D6">
        <w:t>im feel complete.</w:t>
      </w:r>
    </w:p>
    <w:p w:rsidR="00EB7446" w:rsidRDefault="000C04D6" w:rsidP="00A540C5">
      <w:pPr>
        <w:pStyle w:val="Body-TextTx"/>
      </w:pPr>
      <w:r>
        <w:t xml:space="preserve">Memories </w:t>
      </w:r>
      <w:r w:rsidR="00875047">
        <w:t xml:space="preserve">tore through </w:t>
      </w:r>
      <w:r>
        <w:t>her mind, tears flooded her eyes, aching flooded her heart.</w:t>
      </w:r>
      <w:r w:rsidR="009B1316" w:rsidRPr="00174B04">
        <w:t xml:space="preserve"> </w:t>
      </w:r>
      <w:r w:rsidR="00875047">
        <w:t>And now, after all these years, she’d given up her undying love for Stewart and replaced it with unyielding, undying love for Zane.</w:t>
      </w:r>
    </w:p>
    <w:p w:rsidR="00EB7446" w:rsidRDefault="000B575F" w:rsidP="00A540C5">
      <w:pPr>
        <w:pStyle w:val="Body-TextTx"/>
      </w:pPr>
      <w:r>
        <w:t>And it hurt so bad.</w:t>
      </w:r>
    </w:p>
    <w:p w:rsidR="00EB7446" w:rsidRDefault="00DF694F" w:rsidP="00A540C5">
      <w:pPr>
        <w:pStyle w:val="Body-TextTx"/>
      </w:pPr>
      <w:r>
        <w:t>Guilt crushed down on her and s</w:t>
      </w:r>
      <w:r w:rsidR="009B1316">
        <w:t>he rose up in the bed and whispered, “I hated him. I hated</w:t>
      </w:r>
      <w:r w:rsidR="00136269">
        <w:t>—</w:t>
      </w:r>
      <w:r w:rsidR="009B1316">
        <w:t>” Her voice broke</w:t>
      </w:r>
      <w:r w:rsidR="00852A13">
        <w:t xml:space="preserve"> on a sob before she managed to say, </w:t>
      </w:r>
      <w:r w:rsidR="009B1316">
        <w:t>“Stewart.”</w:t>
      </w:r>
    </w:p>
    <w:p w:rsidR="00EB7446" w:rsidRDefault="009B1316" w:rsidP="00A540C5">
      <w:pPr>
        <w:pStyle w:val="Body-TextTx"/>
      </w:pPr>
      <w:r>
        <w:lastRenderedPageBreak/>
        <w:t>Zane rose up beside her</w:t>
      </w:r>
      <w:r w:rsidR="00DF694F">
        <w:t>, placing his arm lightly around her shoulder</w:t>
      </w:r>
      <w:r>
        <w:t>. “What?</w:t>
      </w:r>
      <w:r w:rsidR="00852A13">
        <w:t xml:space="preserve"> Brina</w:t>
      </w:r>
      <w:r w:rsidR="00FA65C5">
        <w:t>, no. You couldn’t have hated him</w:t>
      </w:r>
      <w:r w:rsidR="0055221B">
        <w:t>.</w:t>
      </w:r>
      <w:r w:rsidR="00DF694F">
        <w:t>”</w:t>
      </w:r>
    </w:p>
    <w:p w:rsidR="00EB7446" w:rsidRDefault="00DF694F" w:rsidP="00A540C5">
      <w:pPr>
        <w:pStyle w:val="Body-TextTx"/>
      </w:pPr>
      <w:r>
        <w:t>“It’s true,” she whispered as tears fell from her eyes.</w:t>
      </w:r>
    </w:p>
    <w:p w:rsidR="00EB7446" w:rsidRDefault="00DF694F" w:rsidP="00A540C5">
      <w:pPr>
        <w:pStyle w:val="Body-TextTx"/>
      </w:pPr>
      <w:r>
        <w:t>He gave her an incredulous stare. “</w:t>
      </w:r>
      <w:r w:rsidR="00FA65C5">
        <w:t>You loved him.</w:t>
      </w:r>
      <w:r w:rsidR="009B1316">
        <w:t>”</w:t>
      </w:r>
    </w:p>
    <w:p w:rsidR="00EB7446" w:rsidRDefault="009B1316" w:rsidP="00A540C5">
      <w:pPr>
        <w:pStyle w:val="Body-TextTx"/>
      </w:pPr>
      <w:r>
        <w:t>“Yes, I loved him</w:t>
      </w:r>
      <w:r w:rsidR="00FA65C5">
        <w:t>,</w:t>
      </w:r>
      <w:r>
        <w:t xml:space="preserve"> but I hated him for saving all those people.” She clutched at </w:t>
      </w:r>
      <w:r w:rsidR="00DF694F">
        <w:t xml:space="preserve">the sheet covering her </w:t>
      </w:r>
      <w:r>
        <w:t>chest over her heart</w:t>
      </w:r>
      <w:r w:rsidR="00DF694F">
        <w:t xml:space="preserve"> as a rush of intense shame filled her</w:t>
      </w:r>
      <w:r>
        <w:t xml:space="preserve">. </w:t>
      </w:r>
      <w:r w:rsidR="00DF694F">
        <w:t>“I hated him for that.”</w:t>
      </w:r>
    </w:p>
    <w:p w:rsidR="00EB7446" w:rsidRDefault="009B1316" w:rsidP="00A540C5">
      <w:pPr>
        <w:pStyle w:val="Body-TextTx"/>
      </w:pPr>
      <w:r>
        <w:t xml:space="preserve">He </w:t>
      </w:r>
      <w:r w:rsidR="00DF694F">
        <w:t xml:space="preserve">tried to pull her close to him but </w:t>
      </w:r>
      <w:r>
        <w:t>she brushed him away</w:t>
      </w:r>
      <w:r w:rsidR="00DF694F">
        <w:t xml:space="preserve"> his arm, revulsion for having to admit that tearing at her soul</w:t>
      </w:r>
      <w:r>
        <w:t>.</w:t>
      </w:r>
      <w:r w:rsidR="00203B36">
        <w:t xml:space="preserve"> </w:t>
      </w:r>
      <w:r>
        <w:t xml:space="preserve">“I’ve told you I’m not good. </w:t>
      </w:r>
      <w:r w:rsidR="00852A13">
        <w:t>I’m not a good person</w:t>
      </w:r>
      <w:r w:rsidR="00DF694F">
        <w:t>, an angel</w:t>
      </w:r>
      <w:r w:rsidR="00852A13">
        <w:t xml:space="preserve">. </w:t>
      </w:r>
      <w:r>
        <w:t xml:space="preserve">I hated </w:t>
      </w:r>
      <w:r w:rsidR="00DF694F">
        <w:t xml:space="preserve">my husband </w:t>
      </w:r>
      <w:r>
        <w:t>for putting all those people above me and saving them.</w:t>
      </w:r>
      <w:r w:rsidR="00852A13">
        <w:t>”</w:t>
      </w:r>
    </w:p>
    <w:p w:rsidR="00B975CC" w:rsidRDefault="00852A13" w:rsidP="00A540C5">
      <w:pPr>
        <w:pStyle w:val="Body-TextTx"/>
      </w:pPr>
      <w:r>
        <w:t>“</w:t>
      </w:r>
      <w:r w:rsidR="00FA65C5">
        <w:t>Don’t say that,”</w:t>
      </w:r>
      <w:r>
        <w:t xml:space="preserve"> Zane whispered softly.</w:t>
      </w:r>
    </w:p>
    <w:p w:rsidR="00EB7446" w:rsidRDefault="00852A13" w:rsidP="00A540C5">
      <w:pPr>
        <w:pStyle w:val="Body-TextTx"/>
      </w:pPr>
      <w:r>
        <w:t>“It’s true</w:t>
      </w:r>
      <w:r w:rsidR="00DF694F">
        <w:t xml:space="preserve"> and you might as well know it</w:t>
      </w:r>
      <w:r>
        <w:t>.” Another sob fell past her lips. “</w:t>
      </w:r>
      <w:r w:rsidR="009B1316">
        <w:t xml:space="preserve">Why didn’t he save himself and come home to me? </w:t>
      </w:r>
      <w:r w:rsidR="00DF694F">
        <w:t xml:space="preserve">Yes, I </w:t>
      </w:r>
      <w:r w:rsidR="009B1316">
        <w:t xml:space="preserve">hated </w:t>
      </w:r>
      <w:r w:rsidR="00DF694F">
        <w:t xml:space="preserve">everyone on them </w:t>
      </w:r>
      <w:r w:rsidR="009B1316">
        <w:t xml:space="preserve">for taking him away from me. They were </w:t>
      </w:r>
      <w:r w:rsidR="00DF694F">
        <w:t xml:space="preserve">all </w:t>
      </w:r>
      <w:r w:rsidR="009B1316">
        <w:t xml:space="preserve">alive </w:t>
      </w:r>
      <w:r w:rsidR="00DF694F">
        <w:t xml:space="preserve">and going on with their lives </w:t>
      </w:r>
      <w:r w:rsidR="009B1316">
        <w:t>and my husband was dead. I was so selfish</w:t>
      </w:r>
      <w:r w:rsidR="00FA65C5">
        <w:t>.</w:t>
      </w:r>
      <w:r w:rsidR="009B1316">
        <w:t xml:space="preserve"> </w:t>
      </w:r>
      <w:r>
        <w:t xml:space="preserve">I </w:t>
      </w:r>
      <w:r w:rsidR="009B1316">
        <w:t xml:space="preserve">hated </w:t>
      </w:r>
      <w:r w:rsidR="00DF694F">
        <w:t xml:space="preserve">him </w:t>
      </w:r>
      <w:r w:rsidR="009B1316">
        <w:t>when Stewart was anything but selfish. That makes me a horrible person.”</w:t>
      </w:r>
    </w:p>
    <w:p w:rsidR="00EB7446" w:rsidRDefault="009B1316" w:rsidP="00A540C5">
      <w:pPr>
        <w:pStyle w:val="Body-TextTx"/>
      </w:pPr>
      <w:r>
        <w:t>She choked back a sob</w:t>
      </w:r>
      <w:r w:rsidR="00852A13">
        <w:t xml:space="preserve"> but the next one she couldn’t hold inside. Nor the next. Suddenly she was wrapped in Zane’s strong arms, her face pressed into his naked chest and she was crying her heart out.</w:t>
      </w:r>
    </w:p>
    <w:p w:rsidR="00EB7446" w:rsidRDefault="00852A13" w:rsidP="00A540C5">
      <w:pPr>
        <w:pStyle w:val="Body-TextTx"/>
      </w:pPr>
      <w:r>
        <w:t>He held her close, rubbed her back</w:t>
      </w:r>
      <w:r w:rsidR="00FA65C5">
        <w:t xml:space="preserve">, kissed the top of her head </w:t>
      </w:r>
      <w:r>
        <w:t>and all she could do was cry.</w:t>
      </w:r>
    </w:p>
    <w:p w:rsidR="00EB7446" w:rsidRDefault="00852A13" w:rsidP="00A540C5">
      <w:pPr>
        <w:pStyle w:val="Body-TextTx"/>
      </w:pPr>
      <w:r>
        <w:t xml:space="preserve">When her tears and sniffling subsided, Zane took hold of her shoulders and forced her to face him. “You’re not a bad person for feeling that way. </w:t>
      </w:r>
      <w:r w:rsidR="009B1316">
        <w:t>I’d bloody well be furious, too.”</w:t>
      </w:r>
    </w:p>
    <w:p w:rsidR="00EB7446" w:rsidRDefault="009B1316" w:rsidP="00A540C5">
      <w:pPr>
        <w:pStyle w:val="Body-TextTx"/>
      </w:pPr>
      <w:r>
        <w:t>“</w:t>
      </w:r>
      <w:r w:rsidR="00FA65C5">
        <w:t>You would</w:t>
      </w:r>
      <w:r>
        <w:t>?”</w:t>
      </w:r>
    </w:p>
    <w:p w:rsidR="00EB7446" w:rsidRDefault="00FA65C5" w:rsidP="00A540C5">
      <w:pPr>
        <w:pStyle w:val="Body-TextTx"/>
      </w:pPr>
      <w:r>
        <w:t>“Anyone would be.</w:t>
      </w:r>
      <w:r w:rsidR="00E93D0B">
        <w:t xml:space="preserve"> There’s no greater sorrow than the bone</w:t>
      </w:r>
      <w:r w:rsidR="00C42288">
        <w:t>-</w:t>
      </w:r>
      <w:r w:rsidR="00E93D0B">
        <w:t xml:space="preserve">shuddering loss of a loved </w:t>
      </w:r>
      <w:r w:rsidR="00E93D0B">
        <w:lastRenderedPageBreak/>
        <w:t>one. All your feelings are understandable.</w:t>
      </w:r>
      <w:r>
        <w:t xml:space="preserve">” </w:t>
      </w:r>
      <w:r w:rsidR="00886360">
        <w:t xml:space="preserve">He reached and pulled the sheet around her shoulders. </w:t>
      </w:r>
      <w:r w:rsidR="009B1316">
        <w:t xml:space="preserve">“You’re not selfish, Brina. </w:t>
      </w:r>
      <w:r w:rsidR="00C42288">
        <w:t>At nineteen your soul had been shattered. You</w:t>
      </w:r>
      <w:r w:rsidR="009B1316">
        <w:t xml:space="preserve"> were sad and hurting.</w:t>
      </w:r>
      <w:r w:rsidR="00C42288">
        <w:t>”</w:t>
      </w:r>
    </w:p>
    <w:p w:rsidR="00EB7446" w:rsidRDefault="009B1316" w:rsidP="00A540C5">
      <w:pPr>
        <w:pStyle w:val="Body-TextTx"/>
      </w:pPr>
      <w:r>
        <w:t xml:space="preserve">“But I hated </w:t>
      </w:r>
      <w:r w:rsidR="00886360">
        <w:t xml:space="preserve">him for a time. I hated all of </w:t>
      </w:r>
      <w:r>
        <w:t>them</w:t>
      </w:r>
      <w:r w:rsidR="00C42288">
        <w:t xml:space="preserve"> and I have such scorching regret I ever thought such things as wishing they’d never been saved</w:t>
      </w:r>
      <w:r>
        <w:t>.</w:t>
      </w:r>
      <w:r w:rsidR="00886360">
        <w:t>”</w:t>
      </w:r>
    </w:p>
    <w:p w:rsidR="00EB7446" w:rsidRDefault="00886360" w:rsidP="00A540C5">
      <w:pPr>
        <w:pStyle w:val="Body-TextTx"/>
      </w:pPr>
      <w:r>
        <w:t xml:space="preserve">“I know,” he </w:t>
      </w:r>
      <w:r w:rsidR="00C42288">
        <w:t xml:space="preserve">whispered softly, drying </w:t>
      </w:r>
      <w:r>
        <w:t xml:space="preserve">her face with his </w:t>
      </w:r>
      <w:r w:rsidR="00C42288">
        <w:t>hand</w:t>
      </w:r>
      <w:r>
        <w:t>.</w:t>
      </w:r>
      <w:r w:rsidR="00C42288" w:rsidRPr="00C42288">
        <w:t xml:space="preserve"> </w:t>
      </w:r>
      <w:r w:rsidR="00C42288">
        <w:t>“You were human. That’s all.”</w:t>
      </w:r>
    </w:p>
    <w:p w:rsidR="00EB7446" w:rsidRDefault="00886360" w:rsidP="00A540C5">
      <w:pPr>
        <w:pStyle w:val="Body-TextTx"/>
      </w:pPr>
      <w:r>
        <w:t>“</w:t>
      </w:r>
      <w:r w:rsidR="009B1316">
        <w:t xml:space="preserve">I’ve tried </w:t>
      </w:r>
      <w:r>
        <w:t>so hard ever</w:t>
      </w:r>
      <w:r w:rsidR="009B1316">
        <w:t>y day to make up for th</w:t>
      </w:r>
      <w:r>
        <w:t>ose</w:t>
      </w:r>
      <w:r w:rsidR="00C42288">
        <w:t xml:space="preserve"> terrible</w:t>
      </w:r>
      <w:r>
        <w:t xml:space="preserve"> feelings</w:t>
      </w:r>
      <w:r w:rsidR="009B1316">
        <w:t>. I w</w:t>
      </w:r>
      <w:r w:rsidR="00C42288">
        <w:t>ant</w:t>
      </w:r>
      <w:r w:rsidR="009B1316">
        <w:t xml:space="preserve"> to help </w:t>
      </w:r>
      <w:r w:rsidR="00C42288">
        <w:t>everyone</w:t>
      </w:r>
      <w:r w:rsidR="009B1316">
        <w:t xml:space="preserve">, hoping I can in some way make </w:t>
      </w:r>
      <w:r>
        <w:t xml:space="preserve">atonement </w:t>
      </w:r>
      <w:r w:rsidR="009B1316">
        <w:t>for all those</w:t>
      </w:r>
      <w:r w:rsidR="00C42288">
        <w:t xml:space="preserve"> revolting things I thought for a time.</w:t>
      </w:r>
      <w:r w:rsidR="009B1316">
        <w:t>”</w:t>
      </w:r>
    </w:p>
    <w:p w:rsidR="00EB7446" w:rsidRDefault="009B1316" w:rsidP="00A540C5">
      <w:pPr>
        <w:pStyle w:val="Body-TextTx"/>
      </w:pPr>
      <w:r>
        <w:t>“First</w:t>
      </w:r>
      <w:r w:rsidR="00886360">
        <w:t xml:space="preserve">,” he said and lifted her chin with his fingertips. </w:t>
      </w:r>
      <w:r w:rsidR="00C42288">
        <w:t xml:space="preserve">He gave her a smile. </w:t>
      </w:r>
      <w:r w:rsidR="00886360">
        <w:t>“Y</w:t>
      </w:r>
      <w:r>
        <w:t>ou don’t have to work off feelings you had while mourning</w:t>
      </w:r>
      <w:r w:rsidR="00886360">
        <w:t>. No one expects that</w:t>
      </w:r>
      <w:r w:rsidR="00C42288">
        <w:t xml:space="preserve"> of anyone</w:t>
      </w:r>
      <w:r w:rsidR="00886360">
        <w:t>. But even</w:t>
      </w:r>
      <w:r>
        <w:t xml:space="preserve"> if you did, believe me with all that you have done</w:t>
      </w:r>
      <w:r w:rsidR="00886360">
        <w:t xml:space="preserve"> for the sisters</w:t>
      </w:r>
      <w:r w:rsidR="00C42288">
        <w:t xml:space="preserve">, </w:t>
      </w:r>
      <w:r w:rsidR="00886360">
        <w:t>the girls</w:t>
      </w:r>
      <w:r w:rsidR="00C42288">
        <w:t>, and everyone else in Town</w:t>
      </w:r>
      <w:r>
        <w:t>—you have</w:t>
      </w:r>
      <w:r w:rsidR="00886360">
        <w:t xml:space="preserve"> more than made up for any bad feelings</w:t>
      </w:r>
      <w:r w:rsidR="00203B36">
        <w:t xml:space="preserve"> you had</w:t>
      </w:r>
      <w:r>
        <w:t xml:space="preserve">. Brina, you </w:t>
      </w:r>
      <w:r w:rsidR="00203B36">
        <w:t xml:space="preserve">shouldn’t </w:t>
      </w:r>
      <w:r>
        <w:t xml:space="preserve">carry guilt for emotions that are natural, </w:t>
      </w:r>
      <w:r w:rsidR="00E80F0B">
        <w:t xml:space="preserve">and </w:t>
      </w:r>
      <w:r>
        <w:t>even expected when a loved one dies.”</w:t>
      </w:r>
    </w:p>
    <w:p w:rsidR="00EB7446" w:rsidRDefault="009B1316" w:rsidP="00A540C5">
      <w:pPr>
        <w:pStyle w:val="Body-TextTx"/>
      </w:pPr>
      <w:r>
        <w:t>“Mine were excessively so.</w:t>
      </w:r>
      <w:r w:rsidR="00E80F0B">
        <w:t xml:space="preserve"> I know that. </w:t>
      </w:r>
      <w:r>
        <w:t xml:space="preserve">I felt </w:t>
      </w:r>
      <w:r w:rsidR="00886360">
        <w:t xml:space="preserve">so </w:t>
      </w:r>
      <w:r>
        <w:t>much anguish</w:t>
      </w:r>
      <w:r w:rsidR="00886360">
        <w:t xml:space="preserve"> I thought I might be losing my mind</w:t>
      </w:r>
      <w:r>
        <w:t>.</w:t>
      </w:r>
      <w:r w:rsidR="00E80F0B">
        <w:t xml:space="preserve"> My parents were worried and wouldn’t allow me to be alone.</w:t>
      </w:r>
      <w:r>
        <w:t>”</w:t>
      </w:r>
    </w:p>
    <w:p w:rsidR="00EB7446" w:rsidRDefault="00886360" w:rsidP="00A540C5">
      <w:pPr>
        <w:pStyle w:val="Body-TextTx"/>
      </w:pPr>
      <w:r>
        <w:t>He kissed her forehead softly. “But you didn’t.”</w:t>
      </w:r>
    </w:p>
    <w:p w:rsidR="00EB7446" w:rsidRDefault="00886360" w:rsidP="00A540C5">
      <w:pPr>
        <w:pStyle w:val="Body-TextTx"/>
      </w:pPr>
      <w:r>
        <w:t>She shook her head</w:t>
      </w:r>
      <w:r w:rsidR="00E80F0B">
        <w:t xml:space="preserve"> and swallowed hard</w:t>
      </w:r>
      <w:r>
        <w:t>.</w:t>
      </w:r>
    </w:p>
    <w:p w:rsidR="00EB7446" w:rsidRDefault="009B1316" w:rsidP="00A540C5">
      <w:pPr>
        <w:pStyle w:val="Body-TextTx"/>
      </w:pPr>
      <w:r>
        <w:t>“What happened to help you get over the hurt?”</w:t>
      </w:r>
    </w:p>
    <w:p w:rsidR="00EB7446" w:rsidRDefault="009B1316" w:rsidP="00A540C5">
      <w:pPr>
        <w:pStyle w:val="Body-TextTx"/>
      </w:pPr>
      <w:r>
        <w:t>“</w:t>
      </w:r>
      <w:r w:rsidR="00886360">
        <w:t>Meeting Julia and Adeline and their idea for the school</w:t>
      </w:r>
      <w:r w:rsidR="00E80F0B">
        <w:t xml:space="preserve"> to help girls whose family members died with ours. Suddenly there was someone who needed something from me as Stewart had helped those who needed him. </w:t>
      </w:r>
      <w:r w:rsidR="00886360">
        <w:t>Stewart was gone</w:t>
      </w:r>
      <w:r w:rsidR="00E80F0B">
        <w:t xml:space="preserve"> but</w:t>
      </w:r>
      <w:r w:rsidR="00886360">
        <w:t xml:space="preserve"> I </w:t>
      </w:r>
      <w:r w:rsidR="000808C2">
        <w:t>was alive</w:t>
      </w:r>
      <w:r w:rsidR="00E80F0B">
        <w:t xml:space="preserve"> and could continue </w:t>
      </w:r>
      <w:r w:rsidR="00E80F0B">
        <w:lastRenderedPageBreak/>
        <w:t>his example by helping others</w:t>
      </w:r>
      <w:r w:rsidR="000808C2">
        <w:t xml:space="preserve">. The school </w:t>
      </w:r>
      <w:r>
        <w:t xml:space="preserve">gave me the opportunity </w:t>
      </w:r>
      <w:r w:rsidR="000808C2">
        <w:t xml:space="preserve">to </w:t>
      </w:r>
      <w:r>
        <w:t>not think about myself or my loss, but to think about what I could do for others.”</w:t>
      </w:r>
    </w:p>
    <w:p w:rsidR="00EB7446" w:rsidRDefault="00E80F0B" w:rsidP="00A540C5">
      <w:pPr>
        <w:pStyle w:val="Body-TextTx"/>
      </w:pPr>
      <w:r>
        <w:t xml:space="preserve">Zane reached over and tenderly kissed her forehead. </w:t>
      </w:r>
      <w:r w:rsidR="009B1316">
        <w:t>“You are a person who feels emotions deeply. That’s why you were so deeply wounded.</w:t>
      </w:r>
      <w:r>
        <w:t xml:space="preserve"> It takes time for wounds like that to heal.</w:t>
      </w:r>
      <w:r w:rsidR="009B1316">
        <w:t>”</w:t>
      </w:r>
    </w:p>
    <w:p w:rsidR="00EB7446" w:rsidRDefault="009B1316" w:rsidP="00A540C5">
      <w:pPr>
        <w:pStyle w:val="Body-TextTx"/>
      </w:pPr>
      <w:r>
        <w:t>“It’s why I</w:t>
      </w:r>
      <w:r w:rsidR="000808C2">
        <w:t xml:space="preserve"> never want to </w:t>
      </w:r>
      <w:r>
        <w:t>marry again.”</w:t>
      </w:r>
    </w:p>
    <w:p w:rsidR="00EB7446" w:rsidRDefault="009B1316" w:rsidP="00A540C5">
      <w:pPr>
        <w:pStyle w:val="Body-TextTx"/>
      </w:pPr>
      <w:r>
        <w:t>“No,</w:t>
      </w:r>
      <w:r w:rsidR="000808C2">
        <w:t xml:space="preserve"> Brina,</w:t>
      </w:r>
      <w:r>
        <w:t>” he whispered.</w:t>
      </w:r>
    </w:p>
    <w:p w:rsidR="00EB7446" w:rsidRDefault="009B1316" w:rsidP="00A540C5">
      <w:pPr>
        <w:pStyle w:val="Body-TextTx"/>
      </w:pPr>
      <w:r>
        <w:t>“I</w:t>
      </w:r>
      <w:r w:rsidR="000808C2">
        <w:t xml:space="preserve"> n</w:t>
      </w:r>
      <w:r>
        <w:t xml:space="preserve">ever want the possibility of feeling that intense anger at someone I love. I </w:t>
      </w:r>
      <w:r w:rsidR="000808C2">
        <w:t>never want to</w:t>
      </w:r>
      <w:r>
        <w:t xml:space="preserve"> bear the guilt again for hating someone I never met. Loving is too hard and brings out the worst in me. I don’t want to ever be that way again. That’s why I d</w:t>
      </w:r>
      <w:r w:rsidR="00E80F0B">
        <w:t>idn’t</w:t>
      </w:r>
      <w:r>
        <w:t xml:space="preserve"> want to love you. </w:t>
      </w:r>
      <w:r w:rsidR="00E80F0B">
        <w:t>And t</w:t>
      </w:r>
      <w:r>
        <w:t xml:space="preserve">hat’s why I </w:t>
      </w:r>
      <w:r w:rsidR="000808C2">
        <w:t xml:space="preserve">can’t </w:t>
      </w:r>
      <w:r>
        <w:t>marry you.”</w:t>
      </w:r>
    </w:p>
    <w:p w:rsidR="00EB7446" w:rsidRDefault="009B1316" w:rsidP="00A540C5">
      <w:pPr>
        <w:pStyle w:val="Body-TextTx"/>
      </w:pPr>
      <w:r>
        <w:t>“Wait,” he brushed her hair again and softly kissed her lips. “You don’t want to love me, but you do?”</w:t>
      </w:r>
    </w:p>
    <w:p w:rsidR="00EB7446" w:rsidRDefault="009B1316" w:rsidP="00A540C5">
      <w:pPr>
        <w:pStyle w:val="Body-TextTx"/>
      </w:pPr>
      <w:r>
        <w:t>“</w:t>
      </w:r>
      <w:r w:rsidR="000808C2">
        <w:t>Y</w:t>
      </w:r>
      <w:r>
        <w:t>es.</w:t>
      </w:r>
      <w:r w:rsidR="000808C2">
        <w:t xml:space="preserve"> I do love you, but I don’t want to marry you</w:t>
      </w:r>
      <w:r w:rsidR="00117F01">
        <w:t xml:space="preserve"> because I don’t want to lose you. I know I couldn’t bear it again.</w:t>
      </w:r>
      <w:r>
        <w:t>”</w:t>
      </w:r>
    </w:p>
    <w:p w:rsidR="00EB7446" w:rsidRDefault="000808C2" w:rsidP="00A540C5">
      <w:pPr>
        <w:pStyle w:val="Body-TextTx"/>
      </w:pPr>
      <w:r>
        <w:t xml:space="preserve">Zane </w:t>
      </w:r>
      <w:r w:rsidR="009B1316">
        <w:t>smiled</w:t>
      </w:r>
      <w:r>
        <w:t xml:space="preserve"> and kissed her softly on the lips</w:t>
      </w:r>
      <w:r w:rsidR="009B1316">
        <w:t xml:space="preserve">. </w:t>
      </w:r>
      <w:r w:rsidR="00117F01">
        <w:t xml:space="preserve">He then held her close and breathed in long and deep. </w:t>
      </w:r>
      <w:r w:rsidR="009B1316">
        <w:t xml:space="preserve">“Let’s start with </w:t>
      </w:r>
      <w:r w:rsidR="00117F01">
        <w:t xml:space="preserve">you </w:t>
      </w:r>
      <w:r w:rsidR="009B1316">
        <w:t>loving me</w:t>
      </w:r>
      <w:r w:rsidR="00117F01">
        <w:t xml:space="preserve"> as I love you</w:t>
      </w:r>
      <w:r w:rsidR="009B1316">
        <w:t>. Just love me, Brina.</w:t>
      </w:r>
      <w:r w:rsidR="00117F01">
        <w:t xml:space="preserve"> That’s all I’m asking for. </w:t>
      </w:r>
      <w:r w:rsidR="009B1316">
        <w:t>We’ll get to marriage tomorrow or the next day, or next month. All I want to hear you say right now is that you love me. All the rest will come later.”</w:t>
      </w:r>
    </w:p>
    <w:p w:rsidR="00EB7446" w:rsidRDefault="009B1316" w:rsidP="00A540C5">
      <w:pPr>
        <w:pStyle w:val="Body-TextTx"/>
      </w:pPr>
      <w:r>
        <w:t>“I do love you, and</w:t>
      </w:r>
      <w:r w:rsidR="00136269">
        <w:t>—</w:t>
      </w:r>
      <w:r>
        <w:t>” he placed his fingerstips over her lips.</w:t>
      </w:r>
    </w:p>
    <w:p w:rsidR="00EB7446" w:rsidRDefault="009B1316" w:rsidP="00A540C5">
      <w:pPr>
        <w:pStyle w:val="Body-TextTx"/>
      </w:pPr>
      <w:r>
        <w:t xml:space="preserve">“No. Don’t say anymore. Not tonight. Let’s have this time together with just the two of us. </w:t>
      </w:r>
      <w:r w:rsidR="00203B36">
        <w:t xml:space="preserve">Loving each other. </w:t>
      </w:r>
      <w:r>
        <w:t>No past for either of us. No guilt, no bargains. Not even tomorrow</w:t>
      </w:r>
      <w:r w:rsidR="00203B36">
        <w:t xml:space="preserve">. </w:t>
      </w:r>
      <w:r>
        <w:t xml:space="preserve">Just </w:t>
      </w:r>
      <w:r w:rsidR="00203B36">
        <w:t xml:space="preserve">us </w:t>
      </w:r>
      <w:r>
        <w:t>tonight.”</w:t>
      </w:r>
    </w:p>
    <w:p w:rsidR="00203B36" w:rsidRDefault="00203B36" w:rsidP="00A540C5">
      <w:pPr>
        <w:pStyle w:val="Body-TextTx"/>
      </w:pPr>
      <w:r>
        <w:lastRenderedPageBreak/>
        <w:t>“And just us,” she whispered as her lips claimed his.</w:t>
      </w:r>
    </w:p>
    <w:p w:rsidR="00D81EAC" w:rsidRPr="00D81EAC" w:rsidRDefault="00D81EAC" w:rsidP="00D81EAC" w14:paraId="45D57898">
      <w:pPr>
        <w:pStyle w:val="Section-ChapterSCP"/>
      </w:pPr>
      <w:r w:rsidRPr="00D81EAC">
        <w:lastRenderedPageBreak/>
        <w:t>Chapter</w:t>
      </w:r>
      <w:r w:rsidR="004B0584">
        <w:t xml:space="preserve"> 24</w:t>
      </w:r>
    </w:p>
    <w:p w:rsidR="00203B36" w:rsidRPr="00203B36" w:rsidRDefault="00203B36" w:rsidP="00D221E5">
      <w:pPr>
        <w:pStyle w:val="TitleTtl"/>
      </w:pPr>
      <w:r w:rsidRPr="00203B36">
        <w:t xml:space="preserve">Chapter </w:t>
      </w:r>
      <w:r w:rsidR="00B975CC" w:rsidRPr="00203B36">
        <w:t>2</w:t>
      </w:r>
      <w:r w:rsidR="00B975CC">
        <w:t>4</w:t>
      </w:r>
    </w:p>
    <w:p w:rsidR="00203B36" w:rsidRPr="00203B36" w:rsidRDefault="00203B36" w:rsidP="00A540C5">
      <w:pPr>
        <w:pStyle w:val="Body-TextTx"/>
      </w:pPr>
      <w:r w:rsidRPr="00203B36">
        <w:t>Brina stepped down from her carriage in front of Zane’s home. Thankfully, Adeline hadn’t questioned her when she said she wanted to take her own carriage to the earl’s house. It was scandalous, no doubt. A widow arriving alone to a bachelor’s dinner party.</w:t>
      </w:r>
    </w:p>
    <w:p w:rsidR="00136269" w:rsidRDefault="00203B36" w:rsidP="00A540C5">
      <w:pPr>
        <w:pStyle w:val="Body-TextTx"/>
      </w:pPr>
      <w:r w:rsidRPr="00203B36">
        <w:t>But tonight, Brina didn’t care.</w:t>
      </w:r>
    </w:p>
    <w:p w:rsidR="00203B36" w:rsidRDefault="00203B36" w:rsidP="00A540C5">
      <w:pPr>
        <w:pStyle w:val="Body-TextTx"/>
      </w:pPr>
      <w:r w:rsidRPr="00203B36">
        <w:t xml:space="preserve">It would be a late evening. She would be one of the last to leave and she didn’t want Lyon and Adeline to feel they had to wait around for her. Too, she </w:t>
      </w:r>
      <w:r w:rsidR="0055221B">
        <w:t xml:space="preserve">wanted </w:t>
      </w:r>
      <w:r w:rsidRPr="00203B36">
        <w:t>time to be alone with Zane</w:t>
      </w:r>
      <w:r w:rsidR="00117F01">
        <w:t xml:space="preserve"> as they were last night</w:t>
      </w:r>
      <w:r w:rsidRPr="00203B36">
        <w:t>.</w:t>
      </w:r>
    </w:p>
    <w:p w:rsidR="00136269" w:rsidRDefault="00117F01" w:rsidP="00A540C5">
      <w:pPr>
        <w:pStyle w:val="Body-TextTx"/>
      </w:pPr>
      <w:r>
        <w:t xml:space="preserve">She’d done a lot of thinking </w:t>
      </w:r>
      <w:r w:rsidR="00E330F2">
        <w:t xml:space="preserve">since he’d left her bed in the early hours of morning. And because of his gentle concern and insights she had come to terms with her </w:t>
      </w:r>
      <w:r>
        <w:t>fears of marr</w:t>
      </w:r>
      <w:r w:rsidR="00E330F2">
        <w:t>y</w:t>
      </w:r>
      <w:r w:rsidR="0055221B">
        <w:t>ing</w:t>
      </w:r>
      <w:r w:rsidR="00E330F2">
        <w:t xml:space="preserve"> again.</w:t>
      </w:r>
      <w:r>
        <w:t xml:space="preserve"> </w:t>
      </w:r>
      <w:r w:rsidR="00E93D0B">
        <w:t xml:space="preserve">Just as she had put away the hurt of losing Stewart and all the emotions that had followed. </w:t>
      </w:r>
      <w:r w:rsidR="00E330F2">
        <w:t>Sharing her burden of guilt for her past feelings seemed to lift it from her. Zane was right. She was young and devastated. It was time to forgive herself. And she had. She was ready to begin a new life of feeling free from her past</w:t>
      </w:r>
      <w:r w:rsidR="0055221B">
        <w:t xml:space="preserve"> and s</w:t>
      </w:r>
      <w:r w:rsidR="00E330F2">
        <w:t>he was going to start by telling</w:t>
      </w:r>
      <w:r w:rsidR="00E93D0B">
        <w:t xml:space="preserve"> Zane tonight she would accept his proposal at the ball.</w:t>
      </w:r>
    </w:p>
    <w:p w:rsidR="00E330F2" w:rsidRPr="00203B36" w:rsidRDefault="00E330F2" w:rsidP="00A540C5">
      <w:pPr>
        <w:pStyle w:val="Body-TextTx"/>
      </w:pPr>
      <w:r>
        <w:t>That was a wonderful feeling and had her smiling and humming all day.</w:t>
      </w:r>
    </w:p>
    <w:p w:rsidR="00136269" w:rsidRDefault="00203B36" w:rsidP="00A540C5">
      <w:pPr>
        <w:pStyle w:val="Body-TextTx"/>
      </w:pPr>
      <w:r w:rsidRPr="00203B36">
        <w:t>Her dark pink-colored gown had been made especially for this evening. A simple high-waisted gown with long sheer sleeves. At the last fitting she’d had the seamstress add an overlay of white sheer silk so the dark grape color wouldn’t look so stark. She’d also had the neckline lowered more than usual but not so low many eyebrows would be raised at the party. Her only jewelry consisted of an ivory-circled amethyst on a white ribbon at her throat.</w:t>
      </w:r>
    </w:p>
    <w:p w:rsidR="00136269" w:rsidRDefault="00203B36" w:rsidP="00A540C5">
      <w:pPr>
        <w:pStyle w:val="Body-TextTx"/>
      </w:pPr>
      <w:r w:rsidRPr="00203B36">
        <w:lastRenderedPageBreak/>
        <w:t>“Good evening, Fulton,” she said when he opened the door. After handing off her cape and reticule, she followed him to the drawing room to find it empty. She was a little early, but not much. She thought for sure Zane would be down ready to greet his first guest. No matter. She would take a peek at the table to make sure her written instructions had been followed.</w:t>
      </w:r>
    </w:p>
    <w:p w:rsidR="00136269" w:rsidRDefault="00203B36" w:rsidP="00A540C5">
      <w:pPr>
        <w:pStyle w:val="Body-TextTx"/>
      </w:pPr>
      <w:r w:rsidRPr="00203B36">
        <w:t>The dining room looked warm and inviting. It wasn’t very large, but the staff had managed to seat twenty-four chairs around the table. A wide gilt</w:t>
      </w:r>
      <w:r w:rsidR="00136269">
        <w:t>-</w:t>
      </w:r>
      <w:r w:rsidRPr="00203B36">
        <w:t>framed mirror bracketed by crystal candle sconces hung over the fireplace. On one wall hung a large tapestry of a classical garden with waterfall scene. The other had a life-size wall painting of a man who looked as if he could have been Zane’s father or the first Earl of Blacknight. His hair was as black as Zane’s, though longer. He had the same classically handsome features with dark blue eyes that held a hint of devil-may-care humor and a twitch of mischief showing around the corners of his mouth.</w:t>
      </w:r>
    </w:p>
    <w:p w:rsidR="00136269" w:rsidRDefault="00203B36" w:rsidP="00A540C5">
      <w:pPr>
        <w:pStyle w:val="Body-TextTx"/>
      </w:pPr>
      <w:r w:rsidRPr="00203B36">
        <w:t>The long rectangular table was almost the length of the room and covered with white linen. A single silver candlestick had been placed in front of every other chair down the center of the cloth. Woven throughout the candlesticks were bits of greenery and small English tea roses.</w:t>
      </w:r>
    </w:p>
    <w:p w:rsidR="00136269" w:rsidRDefault="00203B36" w:rsidP="00A540C5">
      <w:pPr>
        <w:pStyle w:val="Body-TextTx"/>
      </w:pPr>
      <w:r w:rsidRPr="00203B36">
        <w:t>The china and crystal gleamed. Even the candles hadn’t yet been lit. That would come a little closer to serving the first course. Zane would be at the head; she would be seated to his left as he’d instructed. As his hostess for the evening, Patricia would sit at the other end.</w:t>
      </w:r>
    </w:p>
    <w:p w:rsidR="002D5E6B" w:rsidRDefault="00203B36" w:rsidP="00A540C5">
      <w:pPr>
        <w:pStyle w:val="Body-TextTx"/>
      </w:pPr>
      <w:r w:rsidRPr="00203B36">
        <w:t xml:space="preserve">Brina smiled. It was going to be a </w:t>
      </w:r>
      <w:r w:rsidR="00E330F2">
        <w:t xml:space="preserve">good </w:t>
      </w:r>
      <w:r w:rsidRPr="00203B36">
        <w:t xml:space="preserve">evening </w:t>
      </w:r>
      <w:r w:rsidR="00E330F2">
        <w:t>for Zane. A</w:t>
      </w:r>
      <w:r w:rsidRPr="00203B36">
        <w:t xml:space="preserve">nd tomorrow evening would be even better. When </w:t>
      </w:r>
      <w:r w:rsidR="00E330F2">
        <w:t>he asked for her hand</w:t>
      </w:r>
      <w:r w:rsidRPr="00203B36">
        <w:t xml:space="preserve">, she was going to </w:t>
      </w:r>
      <w:r w:rsidR="00E330F2">
        <w:t>give it to him in front of his family and everyone.</w:t>
      </w:r>
      <w:r w:rsidRPr="00203B36">
        <w:t xml:space="preserve"> </w:t>
      </w:r>
      <w:r w:rsidR="00E330F2">
        <w:t>He</w:t>
      </w:r>
      <w:r w:rsidRPr="00203B36">
        <w:t xml:space="preserve"> had proven he could be a gentleman, but </w:t>
      </w:r>
      <w:r w:rsidR="002D5E6B">
        <w:t xml:space="preserve">she was going to marry him </w:t>
      </w:r>
      <w:r w:rsidRPr="00203B36">
        <w:t>because she loved him more than she could have ever thought possible.</w:t>
      </w:r>
    </w:p>
    <w:p w:rsidR="00136269" w:rsidRDefault="00203B36" w:rsidP="00A540C5">
      <w:pPr>
        <w:pStyle w:val="Body-TextTx"/>
      </w:pPr>
      <w:r w:rsidRPr="00203B36">
        <w:t>Just a few weeks ago she swore she could never love again.</w:t>
      </w:r>
      <w:r w:rsidR="002D5E6B">
        <w:t xml:space="preserve"> </w:t>
      </w:r>
      <w:r w:rsidRPr="00203B36">
        <w:t>Zane</w:t>
      </w:r>
      <w:r w:rsidR="002D5E6B">
        <w:t xml:space="preserve">’s gentle but constant pursuit </w:t>
      </w:r>
      <w:r w:rsidRPr="00203B36">
        <w:t>had proven she could. He had challenged her</w:t>
      </w:r>
      <w:r w:rsidR="002D5E6B">
        <w:t>,</w:t>
      </w:r>
      <w:r w:rsidRPr="00203B36">
        <w:t xml:space="preserve"> made her laugh, made her happy. He </w:t>
      </w:r>
      <w:r w:rsidRPr="00203B36">
        <w:lastRenderedPageBreak/>
        <w:t>helped her understand she no longer needed to feel such heavy guilt for the anger and selfishness that had festered in her for so long after Stewart’s death. He was right. Grief could cause terrible feelings. They shouldn’t be compounding by continuing to relive them. In her eyes, she could never be good enough or ever do enough good to make up for what she’d felt at those terrible times in her life. All she could do was forgive herself.</w:t>
      </w:r>
    </w:p>
    <w:p w:rsidR="00136269" w:rsidRDefault="00203B36" w:rsidP="00A540C5">
      <w:pPr>
        <w:pStyle w:val="Body-TextTx"/>
      </w:pPr>
      <w:r w:rsidRPr="00203B36">
        <w:t>And she had.</w:t>
      </w:r>
    </w:p>
    <w:p w:rsidR="00203B36" w:rsidRPr="00203B36" w:rsidRDefault="00203B36" w:rsidP="00A540C5">
      <w:pPr>
        <w:pStyle w:val="Body-TextTx"/>
      </w:pPr>
      <w:r w:rsidRPr="00203B36">
        <w:t xml:space="preserve">“Fulton and his staff </w:t>
      </w:r>
      <w:r w:rsidR="002D5E6B">
        <w:t>have done</w:t>
      </w:r>
      <w:r w:rsidRPr="00203B36">
        <w:t xml:space="preserve"> an amazing presentation.”</w:t>
      </w:r>
    </w:p>
    <w:p w:rsidR="00203B36" w:rsidRPr="00203B36" w:rsidRDefault="002D5E6B" w:rsidP="00A540C5">
      <w:pPr>
        <w:pStyle w:val="Body-TextTx"/>
      </w:pPr>
      <w:r>
        <w:t xml:space="preserve">At the sound of a voice behind her, </w:t>
      </w:r>
      <w:r w:rsidR="00203B36" w:rsidRPr="00203B36">
        <w:t>Brina turned and saw Zane’s sister, Mrs. Cranston standing in the doorway. “Yes. It’s as beautiful as I imagined.”</w:t>
      </w:r>
    </w:p>
    <w:p w:rsidR="00203B36" w:rsidRPr="00203B36" w:rsidRDefault="00203B36" w:rsidP="00A540C5">
      <w:pPr>
        <w:pStyle w:val="Body-TextTx"/>
      </w:pPr>
      <w:r w:rsidRPr="00203B36">
        <w:t>“Indeed. Very sweet</w:t>
      </w:r>
      <w:r w:rsidR="002D5E6B">
        <w:t xml:space="preserve"> and</w:t>
      </w:r>
      <w:r w:rsidRPr="00203B36">
        <w:t xml:space="preserve"> reserved, Mrs. Feld. Much like you. It was clever not to </w:t>
      </w:r>
      <w:r w:rsidR="002D5E6B">
        <w:t xml:space="preserve">try and </w:t>
      </w:r>
      <w:r w:rsidRPr="00203B36">
        <w:t>top the extravagance of the Duchess of Middlecastle’s table. She’ll be pleased it’s so simple.”</w:t>
      </w:r>
    </w:p>
    <w:p w:rsidR="00203B36" w:rsidRPr="00203B36" w:rsidRDefault="00203B36" w:rsidP="00A540C5">
      <w:pPr>
        <w:pStyle w:val="Body-TextTx"/>
      </w:pPr>
      <w:r w:rsidRPr="00203B36">
        <w:t>Brina wasn’t sure what to say about that so she merely smiled and said, “I’m sure Zane didn’t mean to—”</w:t>
      </w:r>
    </w:p>
    <w:p w:rsidR="00136269" w:rsidRDefault="00203B36" w:rsidP="00A540C5">
      <w:pPr>
        <w:pStyle w:val="Body-TextTx"/>
      </w:pPr>
      <w:r w:rsidRPr="00203B36">
        <w:t xml:space="preserve">Mrs. Cranston’s eyebrows rose almost to her hairline. Brina immediately recognized her mistake. Zane. </w:t>
      </w:r>
      <w:r w:rsidR="002D5E6B">
        <w:t xml:space="preserve">She had used his </w:t>
      </w:r>
      <w:r w:rsidRPr="00203B36">
        <w:t xml:space="preserve">first name. She should have known it was bound to happen sooner or later. </w:t>
      </w:r>
      <w:r w:rsidR="002D5E6B">
        <w:t>And for most, it was an unforgivable error to refer to an earl in such a manner.</w:t>
      </w:r>
    </w:p>
    <w:p w:rsidR="00136269" w:rsidRDefault="002D5E6B" w:rsidP="00A540C5">
      <w:pPr>
        <w:pStyle w:val="Body-TextTx"/>
      </w:pPr>
      <w:r>
        <w:t xml:space="preserve">“I’m sorry, Mrs. Cranston. I shouldn’t have </w:t>
      </w:r>
      <w:r w:rsidR="00872C94">
        <w:t>referred to him in such a familiar.</w:t>
      </w:r>
      <w:r>
        <w:t>”</w:t>
      </w:r>
    </w:p>
    <w:p w:rsidR="00203B36" w:rsidRPr="00203B36" w:rsidRDefault="00203B36" w:rsidP="00A540C5">
      <w:pPr>
        <w:pStyle w:val="Body-TextTx"/>
      </w:pPr>
      <w:r w:rsidRPr="00203B36">
        <w:t>“You don’t have to worry about slip-ups with me, Mrs. Feld</w:t>
      </w:r>
      <w:r w:rsidR="002D5E6B">
        <w:t>,” she responded in a matter</w:t>
      </w:r>
      <w:r w:rsidR="0055221B">
        <w:t>-</w:t>
      </w:r>
      <w:r w:rsidR="002D5E6B">
        <w:t>of</w:t>
      </w:r>
      <w:r w:rsidR="0055221B">
        <w:t>-</w:t>
      </w:r>
      <w:r w:rsidR="002D5E6B">
        <w:t>fact tone.</w:t>
      </w:r>
      <w:r w:rsidR="00872C94">
        <w:t xml:space="preserve"> “</w:t>
      </w:r>
      <w:r w:rsidRPr="00203B36">
        <w:t xml:space="preserve">I am all for you helping my brother any way you can. I do believe you’ve been good for him and I wouldn’t mind having you in the family. I would have never believed anyone could help him settle down for a time but you seem to have. For a month, at least. Only time will tell if it will last any longer. It won’t be the first time we’ve thought he had changed only to find that he hadn’t. But, we’re always willing to hold out hope. Ah—I hear voices. Let’s go see who’s </w:t>
      </w:r>
      <w:r w:rsidRPr="00203B36">
        <w:lastRenderedPageBreak/>
        <w:t>arrived. Perhaps by now even our host.”</w:t>
      </w:r>
    </w:p>
    <w:p w:rsidR="00136269" w:rsidRDefault="00203B36" w:rsidP="00A540C5">
      <w:pPr>
        <w:pStyle w:val="Body-TextTx"/>
      </w:pPr>
      <w:r w:rsidRPr="00203B36">
        <w:t>Brina had been almost to the point of tapping her foot in frustration before Mrs. Cranston left the room. It was no wonder Zane felt his family was such a challenge.</w:t>
      </w:r>
    </w:p>
    <w:p w:rsidR="00203B36" w:rsidRPr="00203B36" w:rsidRDefault="00203B36" w:rsidP="00A540C5">
      <w:pPr>
        <w:pStyle w:val="Body-TextTx"/>
      </w:pPr>
      <w:r w:rsidRPr="00203B36">
        <w:t>They were! How could his own sister be so unbelieving in him?</w:t>
      </w:r>
    </w:p>
    <w:p w:rsidR="00203B36" w:rsidRPr="00203B36" w:rsidRDefault="00203B36" w:rsidP="00A540C5">
      <w:pPr>
        <w:pStyle w:val="Body-TextTx"/>
      </w:pPr>
      <w:r w:rsidRPr="00203B36">
        <w:t xml:space="preserve">As she entered the drawing room, Brina looked for Zane. His uncles had arrived. So had Viscount Mountgate and Julia, Adeline and their husbands but she didn’t see Zane. Thinking he must be greeting someone in the vestibule, she headed over to speak to </w:t>
      </w:r>
      <w:r w:rsidR="00872C94">
        <w:t>her friends</w:t>
      </w:r>
      <w:r w:rsidRPr="00203B36">
        <w:t>.</w:t>
      </w:r>
    </w:p>
    <w:p w:rsidR="00136269" w:rsidRDefault="00203B36" w:rsidP="00A540C5">
      <w:pPr>
        <w:pStyle w:val="Body-TextTx"/>
      </w:pPr>
      <w:r w:rsidRPr="00203B36">
        <w:t>Other guests continued to arrive, but Zane was noticeably absent. Unable to stop herself, she’d glanced at Mrs. Cranston who was in turn, glancing at her. The last to arrive were the Duke and Duchess of Middlecastle. After they entered, she went in search of Fulton and found him standing by the door.</w:t>
      </w:r>
    </w:p>
    <w:p w:rsidR="00203B36" w:rsidRPr="00203B36" w:rsidRDefault="00203B36" w:rsidP="00A540C5">
      <w:pPr>
        <w:pStyle w:val="Body-TextTx"/>
      </w:pPr>
      <w:r w:rsidRPr="00203B36">
        <w:t>“Fulton, is the earl still in his chambers?”</w:t>
      </w:r>
    </w:p>
    <w:p w:rsidR="00203B36" w:rsidRPr="00203B36" w:rsidRDefault="00203B36" w:rsidP="00A540C5">
      <w:pPr>
        <w:pStyle w:val="Body-TextTx"/>
      </w:pPr>
      <w:r w:rsidRPr="00203B36">
        <w:t>“No, Mrs. Feld, I’ve already told Mrs. Cranston, he hasn’t returned home, yet.”</w:t>
      </w:r>
    </w:p>
    <w:p w:rsidR="00136269" w:rsidRDefault="00203B36" w:rsidP="00A540C5">
      <w:pPr>
        <w:pStyle w:val="Body-TextTx"/>
      </w:pPr>
      <w:r w:rsidRPr="00203B36">
        <w:t>Brina felt as if something had slammed into her body</w:t>
      </w:r>
      <w:r w:rsidR="00872C94">
        <w:t xml:space="preserve"> and it almost drove her to her knees</w:t>
      </w:r>
      <w:r w:rsidRPr="00203B36">
        <w:t>. “What do you mean? He’s not home?” It was a foolish question but nothing else would come to mind.</w:t>
      </w:r>
    </w:p>
    <w:p w:rsidR="00203B36" w:rsidRPr="00203B36" w:rsidRDefault="00203B36" w:rsidP="00A540C5">
      <w:pPr>
        <w:pStyle w:val="Body-TextTx"/>
      </w:pPr>
      <w:r w:rsidRPr="00203B36">
        <w:t>“That’s correct.”</w:t>
      </w:r>
    </w:p>
    <w:p w:rsidR="00203B36" w:rsidRPr="00203B36" w:rsidRDefault="00203B36" w:rsidP="00A540C5">
      <w:pPr>
        <w:pStyle w:val="Body-TextTx"/>
      </w:pPr>
      <w:r w:rsidRPr="00203B36">
        <w:t>“Do you know where he is?”</w:t>
      </w:r>
    </w:p>
    <w:p w:rsidR="00136269" w:rsidRDefault="00203B36" w:rsidP="00A540C5">
      <w:pPr>
        <w:pStyle w:val="Body-TextTx"/>
      </w:pPr>
      <w:r w:rsidRPr="00203B36">
        <w:t>“The earl didn’t inform me of where he was going or when he expected to return.”</w:t>
      </w:r>
    </w:p>
    <w:p w:rsidR="00203B36" w:rsidRPr="00203B36" w:rsidRDefault="00203B36" w:rsidP="00A540C5">
      <w:pPr>
        <w:pStyle w:val="Body-TextTx"/>
      </w:pPr>
      <w:r w:rsidRPr="00203B36">
        <w:t>“Can you tell me how long he’s been gone?” Her breaths were so short she could hardly speak. “All day</w:t>
      </w:r>
      <w:r w:rsidR="0055221B">
        <w:t>?</w:t>
      </w:r>
      <w:r w:rsidRPr="00203B36">
        <w:t xml:space="preserve"> </w:t>
      </w:r>
      <w:r w:rsidR="0055221B">
        <w:t>T</w:t>
      </w:r>
      <w:r w:rsidRPr="00203B36">
        <w:t>he afternoon?</w:t>
      </w:r>
      <w:r w:rsidR="00A517D4">
        <w:t xml:space="preserve"> When did he leave?</w:t>
      </w:r>
      <w:r w:rsidRPr="00203B36">
        <w:t>”</w:t>
      </w:r>
    </w:p>
    <w:p w:rsidR="00203B36" w:rsidRPr="00203B36" w:rsidRDefault="00203B36" w:rsidP="00A540C5">
      <w:pPr>
        <w:pStyle w:val="Body-TextTx"/>
      </w:pPr>
      <w:r w:rsidRPr="00203B36">
        <w:t>“</w:t>
      </w:r>
      <w:r w:rsidR="00A517D4">
        <w:t>More than a</w:t>
      </w:r>
      <w:r w:rsidRPr="00203B36">
        <w:t>n hour ago.”</w:t>
      </w:r>
    </w:p>
    <w:p w:rsidR="00203B36" w:rsidRPr="00203B36" w:rsidRDefault="00A517D4" w:rsidP="00A540C5">
      <w:pPr>
        <w:pStyle w:val="Body-TextTx"/>
      </w:pPr>
      <w:r>
        <w:t>Her heartbeat raced.</w:t>
      </w:r>
      <w:r w:rsidR="00B975CC" w:rsidRPr="00B975CC">
        <w:t xml:space="preserve"> </w:t>
      </w:r>
      <w:r w:rsidR="00203B36" w:rsidRPr="00203B36">
        <w:t>“Then he’s coming back. He’s been delayed.”</w:t>
      </w:r>
    </w:p>
    <w:p w:rsidR="00203B36" w:rsidRPr="00203B36" w:rsidRDefault="00203B36" w:rsidP="00A540C5">
      <w:pPr>
        <w:pStyle w:val="Body-TextTx"/>
      </w:pPr>
      <w:r w:rsidRPr="00203B36">
        <w:lastRenderedPageBreak/>
        <w:t>Fulton remained quiet.</w:t>
      </w:r>
    </w:p>
    <w:p w:rsidR="00203B36" w:rsidRPr="00203B36" w:rsidRDefault="00203B36" w:rsidP="00A540C5">
      <w:pPr>
        <w:pStyle w:val="Body-TextTx"/>
      </w:pPr>
      <w:r w:rsidRPr="00203B36">
        <w:t>“Thank you.”</w:t>
      </w:r>
    </w:p>
    <w:p w:rsidR="00203B36" w:rsidRPr="00203B36" w:rsidRDefault="00203B36" w:rsidP="00A540C5">
      <w:pPr>
        <w:pStyle w:val="Body-TextTx"/>
      </w:pPr>
      <w:r w:rsidRPr="00203B36">
        <w:t>Brina walked back into the drawing room</w:t>
      </w:r>
      <w:r w:rsidR="00A517D4">
        <w:t xml:space="preserve"> on shaky legs</w:t>
      </w:r>
      <w:r w:rsidRPr="00203B36">
        <w:t>. Chatter was lively and if anyone was missing the host</w:t>
      </w:r>
      <w:r w:rsidR="00A517D4">
        <w:t>,</w:t>
      </w:r>
      <w:r w:rsidRPr="00203B36">
        <w:t xml:space="preserve"> it wasn’t show</w:t>
      </w:r>
      <w:r w:rsidR="00A517D4">
        <w:t>ing to anyone</w:t>
      </w:r>
      <w:r w:rsidRPr="00203B36">
        <w:t xml:space="preserve"> but her and Mrs. Cranston.</w:t>
      </w:r>
    </w:p>
    <w:p w:rsidR="00136269" w:rsidRDefault="00203B36" w:rsidP="00A540C5">
      <w:pPr>
        <w:pStyle w:val="Body-TextTx"/>
      </w:pPr>
      <w:r w:rsidRPr="00203B36">
        <w:t>Yet.</w:t>
      </w:r>
    </w:p>
    <w:p w:rsidR="00203B36" w:rsidRPr="00203B36" w:rsidRDefault="00203B36" w:rsidP="00A540C5">
      <w:pPr>
        <w:pStyle w:val="Body-TextTx"/>
      </w:pPr>
      <w:r w:rsidRPr="00203B36">
        <w:t>But the minutes passed. Brina began to think maybe he’d had a carriage accident. She knew how dangerously he could drive. He was excellent managing the horses, but what if</w:t>
      </w:r>
      <w:r w:rsidR="00136269">
        <w:t>—</w:t>
      </w:r>
      <w:r w:rsidRPr="00203B36">
        <w:t>. No. Then minutes later she was thinking perhaps he’d been attacked by footpads. What if he were lying hurt in an alley? Maybe she should ask someone to go look for him, but where would they start? Where would they go?</w:t>
      </w:r>
    </w:p>
    <w:p w:rsidR="00203B36" w:rsidRPr="00203B36" w:rsidRDefault="00203B36" w:rsidP="00A540C5">
      <w:pPr>
        <w:pStyle w:val="Body-TextTx"/>
      </w:pPr>
      <w:r w:rsidRPr="00203B36">
        <w:t>So, no. She wouldn’t ask anyone to look for him. He wasn’t an errant schoolboy. He knew where he should be.</w:t>
      </w:r>
    </w:p>
    <w:p w:rsidR="00203B36" w:rsidRPr="00203B36" w:rsidRDefault="00203B36" w:rsidP="00A540C5">
      <w:pPr>
        <w:pStyle w:val="Body-TextTx"/>
      </w:pPr>
      <w:r w:rsidRPr="00203B36">
        <w:t>“Have you seen Blacknight this evening?”</w:t>
      </w:r>
    </w:p>
    <w:p w:rsidR="00203B36" w:rsidRPr="00203B36" w:rsidRDefault="00A517D4" w:rsidP="00A540C5">
      <w:pPr>
        <w:pStyle w:val="Body-TextTx"/>
      </w:pPr>
      <w:r>
        <w:t xml:space="preserve">Brina turned </w:t>
      </w:r>
      <w:r w:rsidR="00203B36" w:rsidRPr="00203B36">
        <w:t>to see both Zane’s uncles standing beside her. In the distance she saw Mrs. Cranston heading toward them. Brina’s heart pounded and her throat went dry. They were going to be looking to her for answers she didn’t have.</w:t>
      </w:r>
    </w:p>
    <w:p w:rsidR="00136269" w:rsidRDefault="00203B36" w:rsidP="00A540C5">
      <w:pPr>
        <w:pStyle w:val="Body-TextTx"/>
      </w:pPr>
      <w:r w:rsidRPr="00203B36">
        <w:t xml:space="preserve">“Not yet,” she </w:t>
      </w:r>
      <w:r w:rsidR="00A517D4">
        <w:t xml:space="preserve">said </w:t>
      </w:r>
      <w:r w:rsidRPr="00203B36">
        <w:t>calmly when she couldn’t have felt more tense</w:t>
      </w:r>
      <w:r w:rsidR="00A517D4">
        <w:t xml:space="preserve"> as Mrs. Cranston stopped beside her</w:t>
      </w:r>
      <w:r w:rsidRPr="00203B36">
        <w:t>.</w:t>
      </w:r>
    </w:p>
    <w:p w:rsidR="00203B36" w:rsidRPr="00203B36" w:rsidRDefault="00E93D0B" w:rsidP="00A540C5">
      <w:pPr>
        <w:pStyle w:val="Body-TextTx"/>
      </w:pPr>
      <w:r>
        <w:t xml:space="preserve">Zane’s Uncle </w:t>
      </w:r>
      <w:r w:rsidR="00203B36" w:rsidRPr="00203B36">
        <w:t>Hector stared at her and started tapping his cane on the floor. “I assumed he was in his chambers getting dressed, waiting late to make a grand entrance.”</w:t>
      </w:r>
    </w:p>
    <w:p w:rsidR="00203B36" w:rsidRPr="00203B36" w:rsidRDefault="00E93D0B" w:rsidP="00A540C5">
      <w:pPr>
        <w:pStyle w:val="Body-TextTx"/>
      </w:pPr>
      <w:r w:rsidRPr="00203B36">
        <w:t>“</w:t>
      </w:r>
      <w:r>
        <w:t xml:space="preserve">No,” Brina defended Zane. </w:t>
      </w:r>
      <w:r w:rsidR="00203B36" w:rsidRPr="00203B36">
        <w:t xml:space="preserve">“I don’t believe the earl would do </w:t>
      </w:r>
      <w:r>
        <w:t xml:space="preserve">anything </w:t>
      </w:r>
      <w:r w:rsidR="00203B36" w:rsidRPr="00203B36">
        <w:t>that</w:t>
      </w:r>
      <w:r>
        <w:t xml:space="preserve"> pretentious</w:t>
      </w:r>
      <w:r w:rsidR="00203B36" w:rsidRPr="00203B36">
        <w:t>.”</w:t>
      </w:r>
    </w:p>
    <w:p w:rsidR="00203B36" w:rsidRPr="00203B36" w:rsidRDefault="00E93D0B" w:rsidP="00A540C5">
      <w:pPr>
        <w:pStyle w:val="Body-TextTx"/>
      </w:pPr>
      <w:r>
        <w:t>“</w:t>
      </w:r>
      <w:r w:rsidR="00203B36" w:rsidRPr="00203B36">
        <w:t>Then where is he? If he’s not here, where?”</w:t>
      </w:r>
    </w:p>
    <w:p w:rsidR="00136269" w:rsidRDefault="00203B36" w:rsidP="00A540C5">
      <w:pPr>
        <w:pStyle w:val="Body-TextTx"/>
      </w:pPr>
      <w:r w:rsidRPr="00203B36">
        <w:t>“I don’t know,” she answered, truthfully, sadly</w:t>
      </w:r>
      <w:r w:rsidR="00E93D0B">
        <w:t xml:space="preserve"> and </w:t>
      </w:r>
      <w:r w:rsidR="00A517D4">
        <w:t xml:space="preserve">bewildered </w:t>
      </w:r>
      <w:r w:rsidR="00E93D0B">
        <w:t xml:space="preserve">that he wasn’t on time for </w:t>
      </w:r>
      <w:r w:rsidR="00E93D0B">
        <w:lastRenderedPageBreak/>
        <w:t>his own party</w:t>
      </w:r>
      <w:r w:rsidR="00A517D4">
        <w:t xml:space="preserve"> when he knew how important it was to do everything right this night. Wh</w:t>
      </w:r>
      <w:r w:rsidR="00E93D0B">
        <w:t>y was his uncle giving her a difficult time about it</w:t>
      </w:r>
      <w:r w:rsidR="00A517D4">
        <w:t>?</w:t>
      </w:r>
      <w:r w:rsidR="00E93D0B">
        <w:t xml:space="preserve"> </w:t>
      </w:r>
      <w:r w:rsidRPr="00203B36">
        <w:t>Didn’t they know how badly she wanted Zane to be with them right now</w:t>
      </w:r>
      <w:r w:rsidR="0055221B">
        <w:t>?</w:t>
      </w:r>
    </w:p>
    <w:p w:rsidR="00203B36" w:rsidRPr="00203B36" w:rsidRDefault="00203B36" w:rsidP="00A540C5">
      <w:pPr>
        <w:pStyle w:val="Body-TextTx"/>
      </w:pPr>
      <w:r w:rsidRPr="00203B36">
        <w:t>“What do you mean you don’t know? You are the one who planned this evening for him. Did you forget to ask if he’d be attending his own dinner party?”</w:t>
      </w:r>
    </w:p>
    <w:p w:rsidR="00136269" w:rsidRDefault="00203B36" w:rsidP="00A540C5">
      <w:pPr>
        <w:pStyle w:val="Body-TextTx"/>
      </w:pPr>
      <w:r w:rsidRPr="00203B36">
        <w:t>“Now, Hector, there’s no call for that kind of talk. If we weren’t able to tame him, why should we think Mrs. Feld could do it?”</w:t>
      </w:r>
    </w:p>
    <w:p w:rsidR="00136269" w:rsidRDefault="00203B36" w:rsidP="00A540C5">
      <w:pPr>
        <w:pStyle w:val="Body-TextTx"/>
      </w:pPr>
      <w:r w:rsidRPr="00203B36">
        <w:t>“</w:t>
      </w:r>
      <w:r w:rsidR="00A517D4">
        <w:t>Enough of this,” Mrs. Cranston offered in a tone that let them know she was tired of the exchange. “</w:t>
      </w:r>
      <w:r w:rsidRPr="00203B36">
        <w:t>I do believe my uncles are stressing you, Mrs. Feld. Don’t let them. Put a smile on your face.” She looked from one uncle to the other. “As we all shall and enjoy this evening</w:t>
      </w:r>
      <w:r w:rsidR="000C1C19">
        <w:t>.</w:t>
      </w:r>
      <w:r w:rsidRPr="00203B36">
        <w:t xml:space="preserve"> What you don’t realize, Mrs. Feld, is that this isn’t the first time my brother has snubbed his nose at Society or the family. He says he will attend an event and then he doesn’t.</w:t>
      </w:r>
      <w:r w:rsidR="00B975CC" w:rsidRPr="00B975CC">
        <w:t xml:space="preserve"> </w:t>
      </w:r>
      <w:r w:rsidRPr="00203B36">
        <w:t>But don’t worry, we’ll see him Christmas Day. We always do.”</w:t>
      </w:r>
    </w:p>
    <w:p w:rsidR="00136269" w:rsidRDefault="00203B36" w:rsidP="00A540C5">
      <w:pPr>
        <w:pStyle w:val="Body-TextTx"/>
      </w:pPr>
      <w:r w:rsidRPr="00203B36">
        <w:t xml:space="preserve">No, Brina couldn’t believe he simply didn’t care enough about them </w:t>
      </w:r>
      <w:r w:rsidR="0055221B">
        <w:t xml:space="preserve">or </w:t>
      </w:r>
      <w:r w:rsidR="000C1C19">
        <w:t xml:space="preserve">about her </w:t>
      </w:r>
      <w:r w:rsidRPr="00203B36">
        <w:t>to attend. He had told her he loved her last night. She believed him. She felt it in his touch, his words. She had to believe he would come.</w:t>
      </w:r>
    </w:p>
    <w:p w:rsidR="00203B36" w:rsidRPr="00203B36" w:rsidRDefault="00203B36" w:rsidP="00A540C5">
      <w:pPr>
        <w:pStyle w:val="Body-TextTx"/>
      </w:pPr>
      <w:r w:rsidRPr="00203B36">
        <w:t>“He will be here</w:t>
      </w:r>
      <w:r w:rsidR="000C1C19">
        <w:t>,” she said confidently. “</w:t>
      </w:r>
      <w:r w:rsidRPr="00203B36">
        <w:t>There’s no need to worry. We’ll hold dinner. He will come.”</w:t>
      </w:r>
    </w:p>
    <w:p w:rsidR="00136269" w:rsidRDefault="00203B36" w:rsidP="00A540C5">
      <w:pPr>
        <w:pStyle w:val="Body-TextTx"/>
      </w:pPr>
      <w:r w:rsidRPr="00203B36">
        <w:t>But half an hour later, the crowd was restless. Glasses were empty</w:t>
      </w:r>
      <w:r w:rsidR="000C1C19">
        <w:t xml:space="preserve"> again</w:t>
      </w:r>
      <w:r w:rsidRPr="00203B36">
        <w:t xml:space="preserve">, murmurings of discontent had settled in. Like his sister, Brina kept a smile on her face. Adeline and Julia </w:t>
      </w:r>
      <w:r w:rsidR="000C1C19">
        <w:t xml:space="preserve">were worried for her and </w:t>
      </w:r>
      <w:r w:rsidRPr="00203B36">
        <w:t xml:space="preserve">had </w:t>
      </w:r>
      <w:r w:rsidR="000C1C19">
        <w:t>tried to cheer her but nothing could take away the ache in her chest.</w:t>
      </w:r>
    </w:p>
    <w:p w:rsidR="00203B36" w:rsidRDefault="00203B36" w:rsidP="00A540C5">
      <w:pPr>
        <w:pStyle w:val="Body-TextTx"/>
      </w:pPr>
      <w:r w:rsidRPr="00203B36">
        <w:t xml:space="preserve">Twenty-three people waiting for a dinner that should have been served an hour ago. Brina had to tell Mrs. Cranston they couldn’t delay dinner any longer. She was afraid people would </w:t>
      </w:r>
      <w:r w:rsidRPr="00203B36">
        <w:lastRenderedPageBreak/>
        <w:t>start leaving.</w:t>
      </w:r>
    </w:p>
    <w:p w:rsidR="000C1C19" w:rsidRDefault="000C1C19" w:rsidP="00A540C5">
      <w:pPr>
        <w:pStyle w:val="Body-TextTx"/>
      </w:pPr>
      <w:r>
        <w:t>Something was wrong.</w:t>
      </w:r>
    </w:p>
    <w:p w:rsidR="000C1C19" w:rsidRPr="00203B36" w:rsidRDefault="000C1C19" w:rsidP="00A540C5">
      <w:pPr>
        <w:pStyle w:val="Body-TextTx"/>
      </w:pPr>
      <w:r>
        <w:t>But what?</w:t>
      </w:r>
    </w:p>
    <w:p w:rsidR="00136269" w:rsidRDefault="00203B36" w:rsidP="00A540C5">
      <w:pPr>
        <w:pStyle w:val="Body-TextTx"/>
      </w:pPr>
      <w:r w:rsidRPr="00203B36">
        <w:t>Within ten minutes everyone was seated, but Zane’s chair was empty. With great effort Brina smiled and chatted with the Duke of Middlecastle who was seated across from her and Viscount Mountgate, who was beside her. Thankfully, he didn’t seem to even notice that his hostess wasn’t occupying his seat as he kept a steady stream of conversation going, but the duke was not as forgiving. He kept turning his head and staring at the empty seat.</w:t>
      </w:r>
    </w:p>
    <w:p w:rsidR="00203B36" w:rsidRPr="00203B36" w:rsidRDefault="00203B36" w:rsidP="00A540C5">
      <w:pPr>
        <w:pStyle w:val="Body-TextTx"/>
      </w:pPr>
      <w:r w:rsidRPr="00203B36">
        <w:t xml:space="preserve">Brina couldn’t bring herself to give up on Zane. She was constantly glancing at the doorway. In her heart, she knew he was going to rush in at any moment and explain </w:t>
      </w:r>
      <w:r w:rsidR="000C1C19">
        <w:t>the</w:t>
      </w:r>
      <w:r w:rsidRPr="00203B36">
        <w:t xml:space="preserve"> terrible event </w:t>
      </w:r>
      <w:r w:rsidR="000C1C19">
        <w:t xml:space="preserve">that </w:t>
      </w:r>
      <w:r w:rsidRPr="00203B36">
        <w:t>had delayed him. However, she was inclined to now agree with Zane that sit-down dinners with five courses were excruciatingly long. They started with steaming onion broth, followed by the beautifully prepared sole caught fresh from the coast of Dover. The breast of pheasant had been drizzled with butter and the lamb chops covered in a honey and fig sauce. The delicate fluff of sugary confection that was now being served should have been the crowning end to the meal, but the chatter and clink of silver and glasses could be heard all around the table that made it clear no one was in a joyful mood. There were no raised voices or bouts of laughter that usually graced the ending of such an elite slate of dinners.</w:t>
      </w:r>
    </w:p>
    <w:p w:rsidR="00203B36" w:rsidRPr="00203B36" w:rsidRDefault="00203B36" w:rsidP="00A540C5">
      <w:pPr>
        <w:pStyle w:val="Body-TextTx"/>
      </w:pPr>
      <w:r w:rsidRPr="00203B36">
        <w:t>While dessert was being consumed, a man Brina didn’t recognize came into the room and whispered something to the duke. She couldn’t hear what was said but the duke’s eyes widened and swept over to Brina. He then cleared his throat and dug into his dessert. Brina’s heart beat so loud and fast she felt sure everyone in the room could hear it. Moments later, he leaned over and whispered to his wife. She looked aghast and whispered to the gentleman beside her.</w:t>
      </w:r>
    </w:p>
    <w:p w:rsidR="00203B36" w:rsidRPr="00203B36" w:rsidRDefault="00203B36" w:rsidP="00A540C5">
      <w:pPr>
        <w:pStyle w:val="Body-TextTx"/>
        <w:rPr>
          <w:rFonts w:ascii="Verdana" w:eastAsia="Times New Roman" w:hAnsi="Verdana" w:cs="Calibri"/>
          <w:szCs w:val="24"/>
        </w:rPr>
      </w:pPr>
      <w:r w:rsidRPr="00203B36">
        <w:rPr>
          <w:rFonts w:ascii="Verdana" w:eastAsia="Times New Roman" w:hAnsi="Verdana" w:cs="Calibri"/>
          <w:szCs w:val="24"/>
        </w:rPr>
        <w:lastRenderedPageBreak/>
        <w:t xml:space="preserve">That’s when Brina heard. </w:t>
      </w:r>
      <w:r w:rsidRPr="006E5918">
        <w:rPr>
          <w:rStyle w:val="itali"/>
        </w:rPr>
        <w:t>“He’s gambling at The Brass Bull.”</w:t>
      </w:r>
    </w:p>
    <w:p w:rsidR="00203B36" w:rsidRPr="00203B36" w:rsidRDefault="00203B36" w:rsidP="00A540C5">
      <w:pPr>
        <w:pStyle w:val="Body-TextTx"/>
      </w:pPr>
      <w:r w:rsidRPr="00203B36">
        <w:t xml:space="preserve">Brina </w:t>
      </w:r>
      <w:r w:rsidR="000C1C19">
        <w:t xml:space="preserve">stomach twisted and she </w:t>
      </w:r>
      <w:r w:rsidRPr="00203B36">
        <w:t>stopped breathing. For how long she didn’t know. Other whispers reached her.</w:t>
      </w:r>
    </w:p>
    <w:p w:rsidR="00136269" w:rsidRDefault="00203B36" w:rsidP="00A540C5">
      <w:pPr>
        <w:pStyle w:val="Body-TextTx"/>
        <w:rPr>
          <w:rStyle w:val="itali"/>
        </w:rPr>
      </w:pPr>
      <w:r w:rsidRPr="006E5918">
        <w:rPr>
          <w:rStyle w:val="itali"/>
        </w:rPr>
        <w:t xml:space="preserve">“And he has a woman </w:t>
      </w:r>
      <w:r w:rsidR="000C1C19" w:rsidRPr="006E5918">
        <w:rPr>
          <w:rStyle w:val="itali"/>
        </w:rPr>
        <w:t xml:space="preserve">hanging </w:t>
      </w:r>
      <w:r w:rsidRPr="006E5918">
        <w:rPr>
          <w:rStyle w:val="itali"/>
        </w:rPr>
        <w:t>on each shoulder.”</w:t>
      </w:r>
    </w:p>
    <w:p w:rsidR="00136269" w:rsidRDefault="000C1C19" w:rsidP="00A540C5">
      <w:pPr>
        <w:pStyle w:val="Body-TextTx"/>
      </w:pPr>
      <w:r w:rsidRPr="00203B36">
        <w:t>That wasn’t true. It couldn’t be true.</w:t>
      </w:r>
    </w:p>
    <w:p w:rsidR="00203B36" w:rsidRPr="006E5918" w:rsidRDefault="00203B36" w:rsidP="00A540C5">
      <w:pPr>
        <w:pStyle w:val="Body-TextTx"/>
      </w:pPr>
      <w:r w:rsidRPr="006E5918">
        <w:rPr>
          <w:rStyle w:val="itali"/>
        </w:rPr>
        <w:t>“No one is surprised.”</w:t>
      </w:r>
    </w:p>
    <w:p w:rsidR="000C1C19" w:rsidRPr="006E5918" w:rsidRDefault="000C1C19" w:rsidP="00A540C5">
      <w:pPr>
        <w:pStyle w:val="Body-TextTx"/>
      </w:pPr>
      <w:r w:rsidRPr="006E5918">
        <w:rPr>
          <w:rStyle w:val="itali"/>
        </w:rPr>
        <w:t>“Perhaps Mrs. Feld is. Look at her.”</w:t>
      </w:r>
    </w:p>
    <w:p w:rsidR="00203B36" w:rsidRPr="00203B36" w:rsidRDefault="00203B36" w:rsidP="00A540C5">
      <w:pPr>
        <w:pStyle w:val="Body-TextTx"/>
      </w:pPr>
      <w:r w:rsidRPr="00203B36">
        <w:t xml:space="preserve">Brina felt lightheaded and </w:t>
      </w:r>
      <w:r w:rsidR="000C1C19">
        <w:t xml:space="preserve">took in several deep breaths. </w:t>
      </w:r>
      <w:r w:rsidRPr="00203B36">
        <w:t xml:space="preserve">That’s when she knew Zane wasn’t coming. </w:t>
      </w:r>
      <w:r w:rsidR="00305D7B">
        <w:t>She</w:t>
      </w:r>
      <w:r w:rsidRPr="00203B36">
        <w:t xml:space="preserve"> froze and watched in unspeakable horror the hushed words being passed down the table. After what seemed like an eternity, Mrs. Cranston laid down her spoon and rose.</w:t>
      </w:r>
    </w:p>
    <w:p w:rsidR="00136269" w:rsidRDefault="00203B36" w:rsidP="00A540C5">
      <w:pPr>
        <w:pStyle w:val="Body-TextTx"/>
      </w:pPr>
      <w:r w:rsidRPr="00203B36">
        <w:t>So did everyone else</w:t>
      </w:r>
      <w:r w:rsidR="00305D7B">
        <w:t xml:space="preserve"> including Brina</w:t>
      </w:r>
      <w:r w:rsidRPr="00203B36">
        <w:t>.</w:t>
      </w:r>
    </w:p>
    <w:p w:rsidR="00203B36" w:rsidRPr="00203B36" w:rsidRDefault="00203B36" w:rsidP="00A540C5">
      <w:pPr>
        <w:pStyle w:val="Body-TextTx"/>
      </w:pPr>
      <w:r w:rsidRPr="00203B36">
        <w:t>“Because of unfortunate circumstances we won’t be serving the gentlemen brandy or tea for the ladies. We’ve been pleased to have you join us this evening.”</w:t>
      </w:r>
    </w:p>
    <w:p w:rsidR="00136269" w:rsidRDefault="00203B36" w:rsidP="00A540C5">
      <w:pPr>
        <w:pStyle w:val="Body-TextTx"/>
      </w:pPr>
      <w:r w:rsidRPr="00203B36">
        <w:t>Chairs scraped against the floor and murmurings continued as everyone made their way out of the dining room and into the vestibule where they collected their wraps.</w:t>
      </w:r>
      <w:r w:rsidR="00305D7B">
        <w:t xml:space="preserve"> Julia and Adeline flanked Brina and tried to shield her from others making their way to the entrance.</w:t>
      </w:r>
    </w:p>
    <w:p w:rsidR="00305D7B" w:rsidRDefault="00203B36" w:rsidP="00A540C5">
      <w:pPr>
        <w:pStyle w:val="Body-TextTx"/>
      </w:pPr>
      <w:r w:rsidRPr="00203B36">
        <w:t>“Brina,” Julia said, “</w:t>
      </w:r>
      <w:r w:rsidR="00305D7B">
        <w:t>Let’s stand over here and let everyone else say good-night to Blacknight’s family first. It will be easier if you are the last to leave.”</w:t>
      </w:r>
    </w:p>
    <w:p w:rsidR="00136269" w:rsidRDefault="00305D7B" w:rsidP="00A540C5">
      <w:pPr>
        <w:pStyle w:val="Body-TextTx"/>
      </w:pPr>
      <w:r>
        <w:t>“Yes,” Brina agreed, leaning against a wall in the corridor, watching Zane’s sisters and two uncles hurry everyone out the door.</w:t>
      </w:r>
    </w:p>
    <w:p w:rsidR="00305D7B" w:rsidRPr="00203B36" w:rsidRDefault="00305D7B" w:rsidP="00A540C5">
      <w:pPr>
        <w:pStyle w:val="Body-TextTx"/>
      </w:pPr>
      <w:r>
        <w:t>“I know it’s not the time to talk,” Julia said.</w:t>
      </w:r>
    </w:p>
    <w:p w:rsidR="00136269" w:rsidRDefault="00203B36" w:rsidP="00A540C5">
      <w:pPr>
        <w:pStyle w:val="Body-TextTx"/>
      </w:pPr>
      <w:r w:rsidRPr="00203B36">
        <w:t>“No, it isn’t</w:t>
      </w:r>
      <w:r w:rsidR="00305D7B">
        <w:t>,</w:t>
      </w:r>
      <w:r w:rsidRPr="00203B36">
        <w:t xml:space="preserve">” Brina </w:t>
      </w:r>
      <w:r w:rsidR="00305D7B">
        <w:t xml:space="preserve">agreed, feeling </w:t>
      </w:r>
      <w:r w:rsidRPr="00203B36">
        <w:t>numb</w:t>
      </w:r>
      <w:r w:rsidR="00305D7B">
        <w:t xml:space="preserve"> with disbelief.</w:t>
      </w:r>
    </w:p>
    <w:p w:rsidR="00136269" w:rsidRDefault="00305D7B" w:rsidP="00A540C5">
      <w:pPr>
        <w:pStyle w:val="Body-TextTx"/>
      </w:pPr>
      <w:r>
        <w:t xml:space="preserve">“I know you never expected the earl wouldn’t show. What can we do to help?” Julia </w:t>
      </w:r>
      <w:r>
        <w:lastRenderedPageBreak/>
        <w:t>asked earnestly.</w:t>
      </w:r>
    </w:p>
    <w:p w:rsidR="00485129" w:rsidRDefault="00485129" w:rsidP="00A540C5">
      <w:pPr>
        <w:pStyle w:val="Body-TextTx"/>
      </w:pPr>
      <w:r>
        <w:t xml:space="preserve">Brina gave herself a mental shake and straightened. </w:t>
      </w:r>
      <w:r w:rsidRPr="00203B36">
        <w:t>“</w:t>
      </w:r>
      <w:r>
        <w:t>Nothing. I am fine.”</w:t>
      </w:r>
    </w:p>
    <w:p w:rsidR="00485129" w:rsidRPr="00203B36" w:rsidRDefault="00485129" w:rsidP="00A540C5">
      <w:pPr>
        <w:pStyle w:val="Body-TextTx"/>
      </w:pPr>
      <w:r>
        <w:t xml:space="preserve">“We’ll </w:t>
      </w:r>
      <w:r w:rsidRPr="00203B36">
        <w:t xml:space="preserve">come over </w:t>
      </w:r>
      <w:r>
        <w:t xml:space="preserve">to see you </w:t>
      </w:r>
      <w:r w:rsidRPr="00203B36">
        <w:t>tomorrow</w:t>
      </w:r>
      <w:r>
        <w:t>,” Julia offered.</w:t>
      </w:r>
    </w:p>
    <w:p w:rsidR="00136269" w:rsidRDefault="00485129" w:rsidP="00A540C5">
      <w:pPr>
        <w:pStyle w:val="Body-TextTx"/>
      </w:pPr>
      <w:r w:rsidRPr="00203B36">
        <w:t>“I’m not waiting that long,” Adeline said firmly. “Lyon and I are going to take you home and I’ll stay with you as long as you want me to.”</w:t>
      </w:r>
    </w:p>
    <w:p w:rsidR="00203B36" w:rsidRPr="00203B36" w:rsidRDefault="00203B36" w:rsidP="00A540C5">
      <w:pPr>
        <w:pStyle w:val="Body-TextTx"/>
      </w:pPr>
      <w:r w:rsidRPr="00203B36">
        <w:t xml:space="preserve">“What?” Brina, said, </w:t>
      </w:r>
      <w:r w:rsidR="00485129">
        <w:t>confident s</w:t>
      </w:r>
      <w:r w:rsidRPr="00203B36">
        <w:t>he was doing a good job of holding herself together and showing no signs of the unbearable ache inside her. “No.”</w:t>
      </w:r>
    </w:p>
    <w:p w:rsidR="00136269" w:rsidRDefault="00203B36" w:rsidP="00A540C5">
      <w:pPr>
        <w:pStyle w:val="Body-TextTx"/>
      </w:pPr>
      <w:r w:rsidRPr="00203B36">
        <w:t xml:space="preserve">“We are not leaving you to handle this </w:t>
      </w:r>
      <w:r w:rsidR="00485129">
        <w:t xml:space="preserve">hurt </w:t>
      </w:r>
      <w:r w:rsidRPr="00203B36">
        <w:t>by yourself,” Julia insisted. “</w:t>
      </w:r>
      <w:r w:rsidR="00485129">
        <w:t xml:space="preserve">Adeline and I </w:t>
      </w:r>
      <w:r w:rsidRPr="00203B36">
        <w:t>might be married but the three of us stick together.”</w:t>
      </w:r>
    </w:p>
    <w:p w:rsidR="00136269" w:rsidRDefault="00203B36" w:rsidP="00A540C5">
      <w:pPr>
        <w:pStyle w:val="Body-TextTx"/>
      </w:pPr>
      <w:r w:rsidRPr="00203B36">
        <w:t>“Yes. We do,” Brina said, not knowing where she found the willpower to be so strong sounding but grateful she had it. “Sometimes we must stand on our own. I planned this evening and I will see it through to the end. I need no help from the two of you tonight.</w:t>
      </w:r>
      <w:r w:rsidR="00485129">
        <w:t>” She smiled. “</w:t>
      </w:r>
      <w:r w:rsidR="00487F84">
        <w:t xml:space="preserve">My carriage is outside. </w:t>
      </w:r>
      <w:r w:rsidRPr="00203B36">
        <w:t xml:space="preserve">I’ll see </w:t>
      </w:r>
      <w:r w:rsidR="00487F84">
        <w:t xml:space="preserve">myself home and see </w:t>
      </w:r>
      <w:r w:rsidRPr="00203B36">
        <w:t xml:space="preserve">both </w:t>
      </w:r>
      <w:r w:rsidR="00487F84">
        <w:t xml:space="preserve">of you </w:t>
      </w:r>
      <w:r w:rsidRPr="00203B36">
        <w:t xml:space="preserve">at the ball tomorrow night when I accept my apology from the earl. Now, </w:t>
      </w:r>
      <w:r w:rsidR="00485129">
        <w:t xml:space="preserve">time for you two to get your husbands and go. </w:t>
      </w:r>
      <w:r w:rsidRPr="00203B36">
        <w:t>I’m going to visit the retiring room</w:t>
      </w:r>
      <w:r w:rsidR="00485129">
        <w:t xml:space="preserve"> before saying good night to Mrs. Cranston</w:t>
      </w:r>
      <w:r w:rsidRPr="00203B36">
        <w:t>. I’ve not been there all evening and I simply must go before the ride home.”</w:t>
      </w:r>
    </w:p>
    <w:p w:rsidR="00203B36" w:rsidRPr="00203B36" w:rsidRDefault="00203B36" w:rsidP="00A540C5">
      <w:pPr>
        <w:pStyle w:val="Body-TextTx"/>
      </w:pPr>
      <w:r w:rsidRPr="00203B36">
        <w:t>Brina reached over and kissed both of Adeline’s and then Julia’s cheeks. “Go on, both of you. We will talk later. I must speak to Mrs. Cranston and Lord Blacknight’s uncles alone.”</w:t>
      </w:r>
    </w:p>
    <w:p w:rsidR="00136269" w:rsidRDefault="00203B36" w:rsidP="00A540C5">
      <w:pPr>
        <w:pStyle w:val="Body-TextTx"/>
      </w:pPr>
      <w:r w:rsidRPr="00203B36">
        <w:t xml:space="preserve">In the retiring room </w:t>
      </w:r>
      <w:r w:rsidR="00485129">
        <w:t>Brina</w:t>
      </w:r>
      <w:r w:rsidRPr="00203B36">
        <w:t xml:space="preserve"> almost broke down and sobbed. </w:t>
      </w:r>
      <w:r w:rsidR="00487F84" w:rsidRPr="00203B36">
        <w:t>How could he have done this after last night? After how he’d made her feel? After he’d told her he loved her? Wanted only her?</w:t>
      </w:r>
    </w:p>
    <w:p w:rsidR="00136269" w:rsidRDefault="00485129" w:rsidP="00A540C5">
      <w:pPr>
        <w:pStyle w:val="Body-TextTx"/>
      </w:pPr>
      <w:r>
        <w:t>Alone as she was, it would have been so easy to let the hurt show. But instead, she replaced it with anger to</w:t>
      </w:r>
      <w:r w:rsidR="00203B36" w:rsidRPr="00203B36">
        <w:t xml:space="preserve"> kept her eyes dry</w:t>
      </w:r>
      <w:r>
        <w:t xml:space="preserve"> until she could get home</w:t>
      </w:r>
      <w:r w:rsidR="00203B36" w:rsidRPr="00203B36">
        <w:t>.</w:t>
      </w:r>
    </w:p>
    <w:p w:rsidR="00136269" w:rsidRDefault="00203B36" w:rsidP="00A540C5">
      <w:pPr>
        <w:pStyle w:val="Body-TextTx"/>
      </w:pPr>
      <w:r w:rsidRPr="00203B36">
        <w:lastRenderedPageBreak/>
        <w:t xml:space="preserve">How could he have done this to her? To his peers? To his family? Now, she finally understood why his family had no faith in him. All they believed about him was true. He wasn’t capable of giving up his carefree life to handle his responsibilities. She had only thought she made a difference in his behavior. She thought </w:t>
      </w:r>
      <w:r w:rsidR="00487F84">
        <w:t xml:space="preserve">she had helped </w:t>
      </w:r>
      <w:r w:rsidRPr="00203B36">
        <w:t>change</w:t>
      </w:r>
      <w:r w:rsidR="00487F84">
        <w:t xml:space="preserve"> </w:t>
      </w:r>
      <w:r w:rsidRPr="00203B36">
        <w:t>him.</w:t>
      </w:r>
    </w:p>
    <w:p w:rsidR="00203B36" w:rsidRPr="00203B36" w:rsidRDefault="00203B36" w:rsidP="00A540C5">
      <w:pPr>
        <w:pStyle w:val="Body-TextTx"/>
      </w:pPr>
      <w:r w:rsidRPr="00203B36">
        <w:t>But no. He was still the man she’d seen tied to a chair in Paris. And that was crushing.</w:t>
      </w:r>
    </w:p>
    <w:p w:rsidR="00203B36" w:rsidRPr="00203B36" w:rsidRDefault="00203B36" w:rsidP="00A540C5">
      <w:pPr>
        <w:pStyle w:val="Body-TextTx"/>
      </w:pPr>
      <w:r w:rsidRPr="00203B36">
        <w:t xml:space="preserve">He’d never wanted to marry her. </w:t>
      </w:r>
      <w:r w:rsidR="004B0727">
        <w:t>Perhaps h</w:t>
      </w:r>
      <w:r w:rsidRPr="00203B36">
        <w:t>e</w:t>
      </w:r>
      <w:r w:rsidR="004B0727">
        <w:t>’d</w:t>
      </w:r>
      <w:r w:rsidRPr="00203B36">
        <w:t xml:space="preserve"> simply wanted to bed her—the widow no one else had touched. </w:t>
      </w:r>
      <w:r w:rsidR="00487F84">
        <w:t xml:space="preserve">And by gambling and drinking tonight was his way of getting out of his wager with her and winning his own. </w:t>
      </w:r>
      <w:r w:rsidR="004B0727">
        <w:t xml:space="preserve">But it really didn’t matter his reasons. The outcome was the same. </w:t>
      </w:r>
      <w:r w:rsidRPr="00203B36">
        <w:t>Why couldn’t she have seen that? Why did she fall for his charming ways and his load of poppycock?</w:t>
      </w:r>
    </w:p>
    <w:p w:rsidR="00203B36" w:rsidRDefault="00203B36" w:rsidP="00A540C5">
      <w:pPr>
        <w:pStyle w:val="Body-TextTx"/>
      </w:pPr>
      <w:r w:rsidRPr="00203B36">
        <w:t>Why should she blame him? He wasn’t only doing what came natural to him. She was the one who had changed. Not him. She had fallen in love with a</w:t>
      </w:r>
      <w:r w:rsidR="00487F84">
        <w:t xml:space="preserve"> rake of the highest order.</w:t>
      </w:r>
    </w:p>
    <w:p w:rsidR="00487F84" w:rsidRPr="00203B36" w:rsidRDefault="00487F84" w:rsidP="00A540C5">
      <w:pPr>
        <w:pStyle w:val="Body-TextTx"/>
      </w:pPr>
      <w:r>
        <w:t>When Brina walked back into the vestibule, Mrs. Cranston was the only one left standing by the front door.</w:t>
      </w:r>
    </w:p>
    <w:p w:rsidR="00487F84" w:rsidRDefault="00203B36" w:rsidP="00A540C5">
      <w:pPr>
        <w:pStyle w:val="Body-TextTx"/>
      </w:pPr>
      <w:r w:rsidRPr="00203B36">
        <w:t>“Sylvester and Hector have already left</w:t>
      </w:r>
      <w:r w:rsidR="00487F84">
        <w:t>,” Mrs. Cranston said</w:t>
      </w:r>
      <w:r w:rsidRPr="00203B36">
        <w:t xml:space="preserve">. </w:t>
      </w:r>
      <w:r w:rsidR="00487F84">
        <w:t>“</w:t>
      </w:r>
      <w:r w:rsidRPr="00203B36">
        <w:t xml:space="preserve">I am leaving as well. I suggest you do so, too. The earl probably won’t be coming home before midmorning. And just think, my dear. You won </w:t>
      </w:r>
      <w:r w:rsidR="00487F84">
        <w:t xml:space="preserve">your wager with him. </w:t>
      </w:r>
      <w:r w:rsidRPr="00203B36">
        <w:t xml:space="preserve">The earl has violated the terms of your agreement with him. You’ll be getting that apology you wanted tomorrow night. </w:t>
      </w:r>
      <w:r w:rsidR="00487F84">
        <w:t>That must make you feel good.”</w:t>
      </w:r>
    </w:p>
    <w:p w:rsidR="00136269" w:rsidRDefault="00487F84" w:rsidP="00A540C5">
      <w:pPr>
        <w:pStyle w:val="Body-TextTx"/>
      </w:pPr>
      <w:r>
        <w:t>If what she was feeling was good, she never wanted to feel bad.</w:t>
      </w:r>
    </w:p>
    <w:p w:rsidR="00203B36" w:rsidRPr="00203B36" w:rsidRDefault="00487F84" w:rsidP="00A540C5">
      <w:pPr>
        <w:pStyle w:val="Body-TextTx"/>
      </w:pPr>
      <w:r>
        <w:t>“</w:t>
      </w:r>
      <w:r w:rsidR="00203B36" w:rsidRPr="00203B36">
        <w:t>Serves him right</w:t>
      </w:r>
      <w:r>
        <w:t>,” Mrs. Cranston continued. “</w:t>
      </w:r>
      <w:r w:rsidR="00203B36" w:rsidRPr="00203B36">
        <w:t xml:space="preserve">Maybe that will take him down a peg or two. Do take some comfort in that. Most men hate to admit they </w:t>
      </w:r>
      <w:r w:rsidR="0055221B">
        <w:t xml:space="preserve">are </w:t>
      </w:r>
      <w:r w:rsidR="00203B36" w:rsidRPr="00203B36">
        <w:t>wrong.”</w:t>
      </w:r>
    </w:p>
    <w:p w:rsidR="00136269" w:rsidRDefault="00203B36" w:rsidP="00A540C5">
      <w:pPr>
        <w:pStyle w:val="Body-TextTx"/>
      </w:pPr>
      <w:r w:rsidRPr="00203B36">
        <w:t xml:space="preserve">She hadn’t lost him to a woman. There might have been women hanging on him while he </w:t>
      </w:r>
      <w:r w:rsidRPr="00203B36">
        <w:lastRenderedPageBreak/>
        <w:t>was gambling but she lost him to himself.</w:t>
      </w:r>
    </w:p>
    <w:p w:rsidR="009C3EA2" w:rsidRDefault="00203B36" w:rsidP="00A540C5">
      <w:pPr>
        <w:pStyle w:val="Body-TextTx"/>
      </w:pPr>
      <w:r w:rsidRPr="00203B36">
        <w:t>“I’m sorry</w:t>
      </w:r>
      <w:r w:rsidR="009C3EA2">
        <w:t xml:space="preserve"> for you, dear</w:t>
      </w:r>
      <w:r w:rsidRPr="00203B36">
        <w:t>.</w:t>
      </w:r>
      <w:r w:rsidR="009C3EA2">
        <w:t xml:space="preserve">” She gave Brina a sympathy smile and placed her hand on top of Brina’s shoulder, giving it a quick, tight squeeze. “I know you hoped for better from him. </w:t>
      </w:r>
      <w:r w:rsidRPr="00203B36">
        <w:t>I really thought he was changing, too. He’d just settled a lot of things in the family that needed his attention and everyone had seemed quite happy with his</w:t>
      </w:r>
      <w:r w:rsidR="009C3EA2">
        <w:t xml:space="preserve"> generous increase in allowances.”</w:t>
      </w:r>
    </w:p>
    <w:p w:rsidR="00136269" w:rsidRDefault="00203B36" w:rsidP="00A540C5">
      <w:pPr>
        <w:pStyle w:val="Body-TextTx"/>
      </w:pPr>
      <w:r w:rsidRPr="00203B36">
        <w:t>“That’s good</w:t>
      </w:r>
      <w:r w:rsidR="009C3EA2">
        <w:t>,” Brina answered with the tiniest of smiles.</w:t>
      </w:r>
      <w:r w:rsidRPr="00203B36">
        <w:t xml:space="preserve"> </w:t>
      </w:r>
      <w:r w:rsidR="009C3EA2">
        <w:t>“</w:t>
      </w:r>
      <w:r w:rsidRPr="00203B36">
        <w:t>So, there was some improvement. You know what they say. We must be thankful for small blessings.”</w:t>
      </w:r>
    </w:p>
    <w:p w:rsidR="00203B36" w:rsidRPr="00203B36" w:rsidRDefault="00203B36" w:rsidP="00A540C5">
      <w:pPr>
        <w:pStyle w:val="Body-TextTx"/>
      </w:pPr>
      <w:r w:rsidRPr="00203B36">
        <w:t>“I can’t help but notice Lord and Lady Lyon didn’t stay with you to see you home.”</w:t>
      </w:r>
    </w:p>
    <w:p w:rsidR="009C3EA2" w:rsidRDefault="009C3EA2" w:rsidP="00A540C5">
      <w:pPr>
        <w:pStyle w:val="Body-TextTx"/>
      </w:pPr>
      <w:r>
        <w:t xml:space="preserve">There was no use hiding anything at this point. </w:t>
      </w:r>
      <w:r w:rsidR="00203B36" w:rsidRPr="00203B36">
        <w:t xml:space="preserve">“Yes. I came in my own carriage. Dreadfully scandalous of me, I know. If you feel you must tell someone </w:t>
      </w:r>
      <w:r>
        <w:t>I will understand.”</w:t>
      </w:r>
    </w:p>
    <w:p w:rsidR="009C3EA2" w:rsidRDefault="009C3EA2" w:rsidP="00A540C5">
      <w:pPr>
        <w:pStyle w:val="Body-TextTx"/>
      </w:pPr>
      <w:r>
        <w:t>Mrs. Cranston gave her a swaggering smile. “I like you, Mrs. Feld.”</w:t>
      </w:r>
    </w:p>
    <w:p w:rsidR="00203B36" w:rsidRPr="00203B36" w:rsidRDefault="009C3EA2" w:rsidP="00A540C5">
      <w:pPr>
        <w:pStyle w:val="Body-TextTx"/>
      </w:pPr>
      <w:r>
        <w:t xml:space="preserve">“Thank you,” Brina whispered. “Now, I hope you don’t mind but </w:t>
      </w:r>
      <w:r w:rsidR="00203B36" w:rsidRPr="00203B36">
        <w:t>I asked Fulton if I might leave the earl a note. He’s laying out paper and quill for me in the drawing room. I’ll write that, collect my wrap and be on my way.”</w:t>
      </w:r>
    </w:p>
    <w:p w:rsidR="00203B36" w:rsidRPr="00203B36" w:rsidRDefault="00203B36" w:rsidP="00A540C5">
      <w:pPr>
        <w:pStyle w:val="Body-TextTx"/>
      </w:pPr>
      <w:r w:rsidRPr="00203B36">
        <w:t>“</w:t>
      </w:r>
      <w:r w:rsidR="009C3EA2">
        <w:t>T</w:t>
      </w:r>
      <w:r w:rsidRPr="00203B36">
        <w:t xml:space="preserve">o </w:t>
      </w:r>
      <w:r w:rsidR="0055221B">
        <w:t>T</w:t>
      </w:r>
      <w:r w:rsidRPr="00203B36">
        <w:t xml:space="preserve">he Brass Bull </w:t>
      </w:r>
      <w:r w:rsidR="009C3EA2">
        <w:t xml:space="preserve">I hope </w:t>
      </w:r>
      <w:r w:rsidRPr="00203B36">
        <w:t xml:space="preserve">to drag </w:t>
      </w:r>
      <w:r w:rsidR="009C3EA2">
        <w:t xml:space="preserve">the earl out </w:t>
      </w:r>
      <w:r w:rsidRPr="00203B36">
        <w:t>by his ear.”</w:t>
      </w:r>
    </w:p>
    <w:p w:rsidR="00203B36" w:rsidRPr="00203B36" w:rsidRDefault="00203B36" w:rsidP="00A540C5">
      <w:pPr>
        <w:pStyle w:val="Body-TextTx"/>
      </w:pPr>
      <w:r w:rsidRPr="00203B36">
        <w:t>Brina gave a soft laugh. “Well, if I thought I was strong enough I might try it.”</w:t>
      </w:r>
    </w:p>
    <w:p w:rsidR="00203B36" w:rsidRPr="00203B36" w:rsidRDefault="00203B36" w:rsidP="00A540C5">
      <w:pPr>
        <w:pStyle w:val="Body-TextTx"/>
      </w:pPr>
      <w:r w:rsidRPr="00203B36">
        <w:t xml:space="preserve">“I’m rather sorry it didn’t turn out </w:t>
      </w:r>
      <w:r w:rsidR="009C3EA2">
        <w:t xml:space="preserve">better </w:t>
      </w:r>
      <w:r w:rsidRPr="00203B36">
        <w:t>for you two, Mrs. Feld. I know I don’t show it, but I really do love my brother.</w:t>
      </w:r>
      <w:r w:rsidR="00707399">
        <w:t xml:space="preserve"> I’ll say good-night and be on my way. Fulton will close up after you leave, Mrs</w:t>
      </w:r>
      <w:r w:rsidRPr="00203B36">
        <w:t>.</w:t>
      </w:r>
      <w:r w:rsidR="00707399">
        <w:t xml:space="preserve"> Feld.</w:t>
      </w:r>
      <w:r w:rsidRPr="00203B36">
        <w:t>”</w:t>
      </w:r>
    </w:p>
    <w:p w:rsidR="00136269" w:rsidRDefault="00203B36" w:rsidP="00A540C5">
      <w:pPr>
        <w:pStyle w:val="Body-TextTx"/>
      </w:pPr>
      <w:r w:rsidRPr="00203B36">
        <w:t xml:space="preserve">She turned, not giving Brina time to respond. Which was probably best. Her </w:t>
      </w:r>
      <w:r w:rsidR="00707399">
        <w:t xml:space="preserve">last </w:t>
      </w:r>
      <w:r w:rsidRPr="00203B36">
        <w:t>words had stung. Brina had thought that after last night, after tonight, after tomorrow night she would no longer be Mrs. Feld.</w:t>
      </w:r>
    </w:p>
    <w:p w:rsidR="00136269" w:rsidRDefault="00203B36" w:rsidP="00A540C5">
      <w:pPr>
        <w:pStyle w:val="Body-TextTx"/>
      </w:pPr>
      <w:r w:rsidRPr="00203B36">
        <w:t>Brina walked back into the drawing room and sat down at the secretary.</w:t>
      </w:r>
    </w:p>
    <w:p w:rsidR="00FE3B66" w:rsidRPr="00FE3B66" w:rsidRDefault="00FE3B66" w:rsidP="00FE3B66">
      <w:pPr>
        <w:pStyle w:val="LETTER-ALTR-A"/>
      </w:pPr>
      <w:r w:rsidRPr="00FE3B66">
        <w:lastRenderedPageBreak/>
        <w:t>LETTER-A</w:t>
      </w:r>
    </w:p>
    <w:p w:rsidR="00203B36" w:rsidRPr="00FF5047" w:rsidRDefault="00203B36" w:rsidP="00FE3B66">
      <w:pPr>
        <w:pStyle w:val="SalutationSal"/>
      </w:pPr>
      <w:r w:rsidRPr="00FF5047">
        <w:t>Dear Lord Blacknight,</w:t>
      </w:r>
    </w:p>
    <w:p w:rsidR="00203B36" w:rsidRPr="00FF5047" w:rsidRDefault="00203B36" w:rsidP="00A540C5">
      <w:pPr>
        <w:pStyle w:val="Body-TextTx"/>
      </w:pPr>
      <w:r w:rsidRPr="00FF5047">
        <w:t>I will see you tomorrow evening at mid—</w:t>
      </w:r>
    </w:p>
    <w:p w:rsidR="00FE3B66" w:rsidRPr="00FE3B66" w:rsidRDefault="00FE3B66" w:rsidP="00FE3B66">
      <w:pPr>
        <w:pStyle w:val="ENDEND"/>
      </w:pPr>
      <w:r w:rsidRPr="00FE3B66">
        <w:t>END</w:t>
      </w:r>
    </w:p>
    <w:p w:rsidR="00136269" w:rsidRDefault="00203B36" w:rsidP="00A540C5">
      <w:pPr>
        <w:pStyle w:val="Body-TextTx"/>
      </w:pPr>
      <w:r w:rsidRPr="00203B36">
        <w:t>No, that wasn’t right. It was already after midnight.</w:t>
      </w:r>
      <w:r w:rsidR="00E93D0B">
        <w:t xml:space="preserve"> Tomorrow was already here.</w:t>
      </w:r>
    </w:p>
    <w:p w:rsidR="00FE3B66" w:rsidRPr="00FE3B66" w:rsidRDefault="00FE3B66" w:rsidP="00FE3B66">
      <w:pPr>
        <w:pStyle w:val="LETTER-ALTR-A"/>
      </w:pPr>
      <w:r w:rsidRPr="00FE3B66">
        <w:t>LETTER-A</w:t>
      </w:r>
    </w:p>
    <w:p w:rsidR="00EB7446" w:rsidRPr="00FF5047" w:rsidRDefault="00203B36" w:rsidP="00FE3B66">
      <w:pPr>
        <w:pStyle w:val="SalutationSal"/>
      </w:pPr>
      <w:r w:rsidRPr="00FF5047">
        <w:t>Dear Lord Blacknight,</w:t>
      </w:r>
    </w:p>
    <w:p w:rsidR="00136269" w:rsidRPr="00FF5047" w:rsidRDefault="00203B36" w:rsidP="00A540C5">
      <w:pPr>
        <w:pStyle w:val="Body-TextTx"/>
      </w:pPr>
      <w:r w:rsidRPr="00FF5047">
        <w:t>I will see you this evening for the apology you owe me.</w:t>
      </w:r>
    </w:p>
    <w:p w:rsidR="00203B36" w:rsidRPr="00FF5047" w:rsidRDefault="00203B36" w:rsidP="00FE3B66">
      <w:pPr>
        <w:pStyle w:val="SignatureSig"/>
      </w:pPr>
      <w:r w:rsidRPr="00FF5047">
        <w:t>Mrs. Fe</w:t>
      </w:r>
      <w:r w:rsidR="0096487A" w:rsidRPr="00FF5047">
        <w:t>ld</w:t>
      </w:r>
    </w:p>
    <w:p w:rsidR="00FE3B66" w:rsidRPr="00FE3B66" w:rsidRDefault="00FE3B66" w:rsidP="00FE3B66">
      <w:pPr>
        <w:pStyle w:val="ENDEND"/>
      </w:pPr>
      <w:r w:rsidRPr="00FE3B66">
        <w:t>END</w:t>
      </w:r>
    </w:p>
    <w:p w:rsidR="00136269" w:rsidRDefault="0096487A" w:rsidP="00A540C5">
      <w:pPr>
        <w:pStyle w:val="Body-TextTx"/>
      </w:pPr>
      <w:r>
        <w:t xml:space="preserve">As </w:t>
      </w:r>
      <w:r w:rsidR="00203B36" w:rsidRPr="00203B36">
        <w:t xml:space="preserve">Brina </w:t>
      </w:r>
      <w:r>
        <w:t xml:space="preserve">replaced the quill to its stand, she </w:t>
      </w:r>
      <w:r w:rsidR="00203B36" w:rsidRPr="00203B36">
        <w:t>heard a door open and slam shut, masculine footsteps ran down the corridor. She looked up and Zane rounded the doorway.</w:t>
      </w:r>
      <w:r>
        <w:t xml:space="preserve"> His neckcloth was hanging limp and untied. His hair was rumpled as if he’d just rose from sleep. </w:t>
      </w:r>
      <w:r w:rsidR="00707399">
        <w:t>He looked handsome, vibrant. Happy to see her.</w:t>
      </w:r>
    </w:p>
    <w:p w:rsidR="00136269" w:rsidRDefault="00707399" w:rsidP="00A540C5">
      <w:pPr>
        <w:pStyle w:val="Body-TextTx"/>
      </w:pPr>
      <w:r>
        <w:t xml:space="preserve">How could he </w:t>
      </w:r>
      <w:r w:rsidR="0055221B">
        <w:t xml:space="preserve">be </w:t>
      </w:r>
      <w:r>
        <w:t>so inconsiderate as to still make her heartbeat race at the sight of him?</w:t>
      </w:r>
    </w:p>
    <w:p w:rsidR="00203B36" w:rsidRPr="00203B36" w:rsidRDefault="00203B36" w:rsidP="00A540C5">
      <w:pPr>
        <w:pStyle w:val="Body-TextTx"/>
      </w:pPr>
      <w:r w:rsidRPr="00203B36">
        <w:t>“Thank God, you’re still here.”</w:t>
      </w:r>
    </w:p>
    <w:p w:rsidR="00203B36" w:rsidRPr="00203B36" w:rsidRDefault="00203B36" w:rsidP="00A540C5">
      <w:pPr>
        <w:pStyle w:val="Body-TextTx"/>
      </w:pPr>
      <w:r w:rsidRPr="00203B36">
        <w:t xml:space="preserve">Was that a smile of relief she saw on his face? </w:t>
      </w:r>
      <w:r w:rsidR="0096487A">
        <w:t xml:space="preserve">Relief that she was still there? </w:t>
      </w:r>
      <w:r w:rsidR="00707399">
        <w:t xml:space="preserve">Anguish festered inside her. </w:t>
      </w:r>
      <w:r w:rsidRPr="00203B36">
        <w:t>“That’s obvious,” she managed to say and rose.</w:t>
      </w:r>
    </w:p>
    <w:p w:rsidR="00203B36" w:rsidRPr="00203B36" w:rsidRDefault="00203B36" w:rsidP="00A540C5">
      <w:pPr>
        <w:pStyle w:val="Body-TextTx"/>
      </w:pPr>
      <w:r w:rsidRPr="00203B36">
        <w:t>“I was sure you’d be gone.”</w:t>
      </w:r>
    </w:p>
    <w:p w:rsidR="00203B36" w:rsidRPr="00203B36" w:rsidRDefault="00203B36" w:rsidP="00A540C5">
      <w:pPr>
        <w:pStyle w:val="Body-TextTx"/>
      </w:pPr>
      <w:r w:rsidRPr="00203B36">
        <w:t xml:space="preserve">She should have been. It was clear he’d been carousing. </w:t>
      </w:r>
      <w:r w:rsidR="00707399">
        <w:t xml:space="preserve">She supposed she did look like </w:t>
      </w:r>
      <w:r w:rsidR="00707399">
        <w:lastRenderedPageBreak/>
        <w:t xml:space="preserve">the dutiful, faithful lady waiting at home for him to return. </w:t>
      </w:r>
      <w:r w:rsidRPr="00203B36">
        <w:t>“I’m sorry I failed to leave before you arrived</w:t>
      </w:r>
      <w:r w:rsidR="00707399">
        <w:t>,</w:t>
      </w:r>
      <w:r w:rsidRPr="00203B36">
        <w:t>”</w:t>
      </w:r>
      <w:r w:rsidR="00707399">
        <w:t xml:space="preserve"> she said tightly.</w:t>
      </w:r>
    </w:p>
    <w:p w:rsidR="00203B36" w:rsidRPr="00203B36" w:rsidRDefault="00203B36" w:rsidP="00A540C5">
      <w:pPr>
        <w:pStyle w:val="Body-TextTx"/>
      </w:pPr>
      <w:r w:rsidRPr="00203B36">
        <w:t>“I know you’re angry but—”</w:t>
      </w:r>
    </w:p>
    <w:p w:rsidR="00203B36" w:rsidRPr="00203B36" w:rsidRDefault="00203B36" w:rsidP="00A540C5">
      <w:pPr>
        <w:pStyle w:val="Body-TextTx"/>
      </w:pPr>
      <w:r w:rsidRPr="00203B36">
        <w:t>“You do, do you?” She walked toward him. “Angry? Really? No, I’m hurt.”</w:t>
      </w:r>
    </w:p>
    <w:p w:rsidR="00203B36" w:rsidRPr="00203B36" w:rsidRDefault="00203B36" w:rsidP="00A540C5">
      <w:pPr>
        <w:pStyle w:val="Body-TextTx"/>
      </w:pPr>
      <w:r w:rsidRPr="00203B36">
        <w:t>“Brina, I’m sorry I</w:t>
      </w:r>
      <w:r w:rsidR="00136269">
        <w:t>—</w:t>
      </w:r>
      <w:r w:rsidRPr="00203B36">
        <w:t>”</w:t>
      </w:r>
    </w:p>
    <w:p w:rsidR="00203B36" w:rsidRPr="00203B36" w:rsidRDefault="00203B36" w:rsidP="00A540C5">
      <w:pPr>
        <w:pStyle w:val="Body-TextTx"/>
      </w:pPr>
      <w:r w:rsidRPr="00203B36">
        <w:t xml:space="preserve">“You’re about five hours </w:t>
      </w:r>
      <w:r w:rsidR="00707399">
        <w:t xml:space="preserve">too </w:t>
      </w:r>
      <w:r w:rsidRPr="00203B36">
        <w:t>late</w:t>
      </w:r>
      <w:r w:rsidR="00707399">
        <w:t xml:space="preserve"> for such words, my lord</w:t>
      </w:r>
      <w:r w:rsidRPr="00203B36">
        <w:t>.”</w:t>
      </w:r>
    </w:p>
    <w:p w:rsidR="00203B36" w:rsidRPr="00203B36" w:rsidRDefault="00203B36" w:rsidP="00A540C5">
      <w:pPr>
        <w:pStyle w:val="Body-TextTx"/>
      </w:pPr>
      <w:r w:rsidRPr="00203B36">
        <w:t>She went to rush past him, but he caught her arm. “Look at me,” he said earnestly.</w:t>
      </w:r>
    </w:p>
    <w:p w:rsidR="00136269" w:rsidRDefault="00203B36" w:rsidP="00A540C5">
      <w:pPr>
        <w:pStyle w:val="Body-TextTx"/>
      </w:pPr>
      <w:r w:rsidRPr="00203B36">
        <w:t>“No,” she whispered, keeping her head down. She bit back tears that collected in her throat but was unable to keep them from pooling in her eyes as she remembered how he had held and loved her. She choked down a sob. “I don’t want to look at you.</w:t>
      </w:r>
      <w:r w:rsidR="00707399">
        <w:t xml:space="preserve"> I don’t want you to touch me.</w:t>
      </w:r>
      <w:r w:rsidRPr="00203B36">
        <w:t>”</w:t>
      </w:r>
    </w:p>
    <w:p w:rsidR="00136269" w:rsidRDefault="00203B36" w:rsidP="00A540C5">
      <w:pPr>
        <w:pStyle w:val="Body-TextTx"/>
      </w:pPr>
      <w:r w:rsidRPr="00203B36">
        <w:t>“Listen to me, Brina.”</w:t>
      </w:r>
      <w:r w:rsidR="00B975CC" w:rsidRPr="00B975CC">
        <w:t xml:space="preserve"> </w:t>
      </w:r>
      <w:r w:rsidRPr="00203B36">
        <w:t>His hand tightened on her arm.</w:t>
      </w:r>
    </w:p>
    <w:p w:rsidR="00136269" w:rsidRDefault="00203B36" w:rsidP="00A540C5">
      <w:pPr>
        <w:pStyle w:val="Body-TextTx"/>
      </w:pPr>
      <w:r w:rsidRPr="00203B36">
        <w:t>She lifted her head, and then her lashes and what she saw made her want to forget who she was, what she had vowed.</w:t>
      </w:r>
      <w:r w:rsidR="00B975CC" w:rsidRPr="00B975CC">
        <w:t xml:space="preserve"> </w:t>
      </w:r>
      <w:r w:rsidRPr="00203B36">
        <w:t>She was deeply, madly in love with him, but she was overcome with such grief.</w:t>
      </w:r>
    </w:p>
    <w:p w:rsidR="000524BE" w:rsidRDefault="00203B36" w:rsidP="00A540C5">
      <w:pPr>
        <w:pStyle w:val="Body-TextTx"/>
      </w:pPr>
      <w:r w:rsidRPr="00203B36">
        <w:t>Zane’s eyes were gleaming</w:t>
      </w:r>
      <w:r w:rsidR="00707399">
        <w:t>, too</w:t>
      </w:r>
      <w:r w:rsidRPr="00203B36">
        <w:t>.</w:t>
      </w:r>
      <w:r w:rsidR="00B975CC" w:rsidRPr="00B975CC">
        <w:t xml:space="preserve"> </w:t>
      </w:r>
      <w:r w:rsidRPr="00203B36">
        <w:rPr>
          <w:rFonts w:eastAsia="Times New Roman"/>
        </w:rPr>
        <w:t>A breathy sigh of despair pushed forth from her aching lungs.</w:t>
      </w:r>
      <w:r w:rsidRPr="00203B36">
        <w:t xml:space="preserve"> Only with the will of an inner strength she’d developed since being alon</w:t>
      </w:r>
      <w:r w:rsidR="00707399">
        <w:t>e</w:t>
      </w:r>
      <w:r w:rsidRPr="00203B36">
        <w:t xml:space="preserve"> did she manage to </w:t>
      </w:r>
      <w:r w:rsidR="00707399">
        <w:t xml:space="preserve">give him a steely gaze and </w:t>
      </w:r>
      <w:r w:rsidRPr="00203B36">
        <w:t>say, “Let go of me and don’t say anything.</w:t>
      </w:r>
      <w:r w:rsidR="000524BE">
        <w:t>”</w:t>
      </w:r>
    </w:p>
    <w:p w:rsidR="000524BE" w:rsidRDefault="000524BE" w:rsidP="00A540C5">
      <w:pPr>
        <w:pStyle w:val="Body-TextTx"/>
      </w:pPr>
      <w:r>
        <w:t>His face was etched hard with indecision but finally, he dropped his hand.</w:t>
      </w:r>
    </w:p>
    <w:p w:rsidR="000524BE" w:rsidRDefault="000524BE" w:rsidP="00A540C5">
      <w:pPr>
        <w:pStyle w:val="Body-TextTx"/>
      </w:pPr>
      <w:r>
        <w:t>“</w:t>
      </w:r>
      <w:r w:rsidR="00203B36" w:rsidRPr="00203B36">
        <w:t>I don’t want your explanation</w:t>
      </w:r>
      <w:r>
        <w:t>,” she said past a thick throat.</w:t>
      </w:r>
    </w:p>
    <w:p w:rsidR="004B0727" w:rsidRDefault="004B0727" w:rsidP="00A540C5">
      <w:pPr>
        <w:pStyle w:val="Body-TextTx"/>
      </w:pPr>
      <w:r>
        <w:t xml:space="preserve">He struck his thumb to his chest. </w:t>
      </w:r>
      <w:r w:rsidR="000524BE">
        <w:t>“I</w:t>
      </w:r>
      <w:r>
        <w:t xml:space="preserve"> deserve to be heard.”</w:t>
      </w:r>
    </w:p>
    <w:p w:rsidR="004B0727" w:rsidRDefault="004B0727" w:rsidP="00A540C5">
      <w:pPr>
        <w:pStyle w:val="Body-TextTx"/>
      </w:pPr>
      <w:r>
        <w:t>“You don’t deserve any consideration from me</w:t>
      </w:r>
      <w:r w:rsidR="0055221B">
        <w:t>!” she lashed out at him</w:t>
      </w:r>
      <w:r>
        <w:t xml:space="preserve">. </w:t>
      </w:r>
      <w:r w:rsidR="0055221B">
        <w:t>“</w:t>
      </w:r>
      <w:r>
        <w:t>Gambling, drinking with women hanging all over you!”</w:t>
      </w:r>
    </w:p>
    <w:p w:rsidR="004B0727" w:rsidRDefault="004B0727" w:rsidP="00A540C5">
      <w:pPr>
        <w:pStyle w:val="Body-TextTx"/>
      </w:pPr>
      <w:r>
        <w:lastRenderedPageBreak/>
        <w:t>His eyes widened with outrage. “No!” he said bitterly. “</w:t>
      </w:r>
      <w:r w:rsidR="0055221B">
        <w:t xml:space="preserve">Listen to me. </w:t>
      </w:r>
      <w:r>
        <w:t>Gambling yes, but there were no women and no drinking</w:t>
      </w:r>
      <w:r w:rsidR="0055221B">
        <w:t xml:space="preserve"> I swear!</w:t>
      </w:r>
      <w:r>
        <w:t>”</w:t>
      </w:r>
    </w:p>
    <w:p w:rsidR="00EB7446" w:rsidRDefault="004B0727" w:rsidP="00A540C5">
      <w:pPr>
        <w:pStyle w:val="Body-TextTx"/>
      </w:pPr>
      <w:r>
        <w:t xml:space="preserve">“As if that matters! </w:t>
      </w:r>
      <w:r w:rsidR="00203B36" w:rsidRPr="00203B36">
        <w:t xml:space="preserve">What you did </w:t>
      </w:r>
      <w:r>
        <w:t xml:space="preserve">tonight </w:t>
      </w:r>
      <w:r w:rsidR="00203B36" w:rsidRPr="00203B36">
        <w:t xml:space="preserve">was wrong. It shows you don’t care for me </w:t>
      </w:r>
      <w:r w:rsidR="00707399">
        <w:t xml:space="preserve">or anyone. </w:t>
      </w:r>
      <w:r w:rsidR="00203B36" w:rsidRPr="00203B36">
        <w:t xml:space="preserve">I made a fool of myself to ever think you cared </w:t>
      </w:r>
      <w:r w:rsidR="00707399">
        <w:t xml:space="preserve">for me </w:t>
      </w:r>
      <w:r w:rsidR="00203B36" w:rsidRPr="00203B36">
        <w:t xml:space="preserve">or that I could trust you. I did my best, but I was misled to think you </w:t>
      </w:r>
      <w:r w:rsidR="000524BE">
        <w:t xml:space="preserve">had or could </w:t>
      </w:r>
      <w:r w:rsidR="00203B36" w:rsidRPr="00203B36">
        <w:t>change.”</w:t>
      </w:r>
    </w:p>
    <w:p w:rsidR="00EB7446" w:rsidRDefault="00203B36" w:rsidP="00A540C5">
      <w:pPr>
        <w:pStyle w:val="Body-TextTx"/>
      </w:pPr>
      <w:r w:rsidRPr="00203B36">
        <w:t>“That’s not true,” he demanded</w:t>
      </w:r>
      <w:r w:rsidR="00707399">
        <w:t>, angrily</w:t>
      </w:r>
      <w:r w:rsidRPr="00203B36">
        <w:t>. “I’m not going to let you say things that aren’t true and get by with it.”</w:t>
      </w:r>
    </w:p>
    <w:p w:rsidR="00203B36" w:rsidRPr="00203B36" w:rsidRDefault="00203B36" w:rsidP="00A540C5">
      <w:pPr>
        <w:pStyle w:val="Body-TextTx"/>
      </w:pPr>
      <w:r w:rsidRPr="00203B36">
        <w:t>“</w:t>
      </w:r>
      <w:r w:rsidR="000524BE">
        <w:t xml:space="preserve">I don’t have to say anything. </w:t>
      </w:r>
      <w:r w:rsidRPr="00203B36">
        <w:t>Your actions prove it.” Brina bit back the tears</w:t>
      </w:r>
      <w:r w:rsidR="000524BE">
        <w:t xml:space="preserve"> again</w:t>
      </w:r>
      <w:r w:rsidRPr="00203B36">
        <w:t xml:space="preserve">. </w:t>
      </w:r>
      <w:r w:rsidR="000524BE">
        <w:t>“</w:t>
      </w:r>
      <w:r w:rsidRPr="00203B36">
        <w:t>You have made choices like this throughout your life.”</w:t>
      </w:r>
    </w:p>
    <w:p w:rsidR="00EB7446" w:rsidRDefault="00203B36" w:rsidP="00A540C5">
      <w:pPr>
        <w:pStyle w:val="Body-TextTx"/>
      </w:pPr>
      <w:r w:rsidRPr="00203B36">
        <w:t>“Let me explain, damn</w:t>
      </w:r>
      <w:r w:rsidR="00136269">
        <w:t>—</w:t>
      </w:r>
      <w:r w:rsidR="000524BE">
        <w:t>,</w:t>
      </w:r>
      <w:r w:rsidRPr="00203B36">
        <w:t>”</w:t>
      </w:r>
      <w:r w:rsidR="000524BE">
        <w:t xml:space="preserve"> He bit off the last of the word but swore under his breath as he raked his hands through his tousled hair.</w:t>
      </w:r>
    </w:p>
    <w:p w:rsidR="00EB7446" w:rsidRDefault="00203B36" w:rsidP="00A540C5">
      <w:pPr>
        <w:pStyle w:val="Body-TextTx"/>
      </w:pPr>
      <w:r w:rsidRPr="00203B36">
        <w:t xml:space="preserve">“I thought nothing could ever hurt me as deeply as when my husband didn’t come back to me. But he didn’t mean to hurt me. He didn’t do it by choice. You did. He hurt me by doing something good for other people. But you. You knew exactly what you were doing. So, I am going to walk out of here with my head held high and no tears </w:t>
      </w:r>
      <w:r w:rsidR="000524BE">
        <w:t>on m</w:t>
      </w:r>
      <w:r w:rsidRPr="00203B36">
        <w:t xml:space="preserve">y </w:t>
      </w:r>
      <w:r w:rsidR="0055221B">
        <w:t>face.</w:t>
      </w:r>
      <w:r w:rsidRPr="00203B36">
        <w:t>”</w:t>
      </w:r>
    </w:p>
    <w:p w:rsidR="00EB7446" w:rsidRDefault="00203B36" w:rsidP="00A540C5">
      <w:pPr>
        <w:pStyle w:val="Body-TextTx"/>
      </w:pPr>
      <w:r w:rsidRPr="00203B36">
        <w:t>“Brina.”</w:t>
      </w:r>
      <w:r w:rsidR="00B975CC" w:rsidRPr="00B975CC">
        <w:t xml:space="preserve"> </w:t>
      </w:r>
      <w:r w:rsidRPr="00203B36">
        <w:t>He whispered her name almost desperately.</w:t>
      </w:r>
    </w:p>
    <w:p w:rsidR="00EB7446" w:rsidRDefault="00203B36" w:rsidP="00A540C5">
      <w:pPr>
        <w:pStyle w:val="Body-TextTx"/>
      </w:pPr>
      <w:r w:rsidRPr="00203B36">
        <w:t>“Not one more word. I can’t wait for you to apologize tomor—tonight at midnight, at the ball.”</w:t>
      </w:r>
    </w:p>
    <w:p w:rsidR="00203B36" w:rsidRPr="00203B36" w:rsidRDefault="00203B36" w:rsidP="00A540C5">
      <w:pPr>
        <w:pStyle w:val="Body-TextTx"/>
      </w:pPr>
      <w:r w:rsidRPr="00203B36">
        <w:t xml:space="preserve">“I came on my own because I wanted to be the last one to leave tonight. </w:t>
      </w:r>
      <w:proofErr w:type="gramStart"/>
      <w:r w:rsidRPr="00203B36">
        <w:t>So</w:t>
      </w:r>
      <w:proofErr w:type="gramEnd"/>
      <w:r w:rsidRPr="00203B36">
        <w:t xml:space="preserve"> you see, you aren’t the only one who can break the rules.”</w:t>
      </w:r>
    </w:p>
    <w:p w:rsidR="00136269" w:rsidRDefault="00203B36" w:rsidP="00A540C5">
      <w:pPr>
        <w:pStyle w:val="Body-TextTx"/>
      </w:pPr>
      <w:r w:rsidRPr="00203B36">
        <w:t>She kept her chin up, her shoulders straight, and looked straight ahead as she walked past him.</w:t>
      </w:r>
      <w:r w:rsidR="00B975CC" w:rsidRPr="00B975CC">
        <w:t xml:space="preserve"> </w:t>
      </w:r>
      <w:r w:rsidRPr="00203B36">
        <w:t>Somehow, she managed to make it to the carriage and climb inside before a heaving sob of heartache left her mouth.</w:t>
      </w:r>
      <w:r w:rsidR="00B975CC" w:rsidRPr="00B975CC">
        <w:t xml:space="preserve"> </w:t>
      </w:r>
      <w:r w:rsidRPr="00203B36">
        <w:t xml:space="preserve">A second and third came rushing out before she was able to stop the </w:t>
      </w:r>
      <w:r w:rsidRPr="00203B36">
        <w:lastRenderedPageBreak/>
        <w:t>flow and hold the rest of her anguish inside her aching throat.</w:t>
      </w:r>
    </w:p>
    <w:p w:rsidR="00203B36" w:rsidRPr="00203B36" w:rsidRDefault="00203B36" w:rsidP="00A540C5">
      <w:pPr>
        <w:pStyle w:val="Body-TextTx"/>
      </w:pPr>
      <w:r w:rsidRPr="00203B36">
        <w:t>There was nothing to compare to the hurt of realizing she was in love with him and could never be with him. He had chosen his wayward life over her.</w:t>
      </w:r>
    </w:p>
    <w:p w:rsidR="00203B36" w:rsidRPr="00203B36" w:rsidRDefault="00203B36" w:rsidP="00A540C5">
      <w:pPr>
        <w:pStyle w:val="Body-TextTx"/>
        <w:rPr>
          <w:rFonts w:eastAsia="Times New Roman" w:cs="Calibri"/>
        </w:rPr>
      </w:pPr>
      <w:r w:rsidRPr="00203B36">
        <w:t>How could she ever get over that?</w:t>
      </w:r>
    </w:p>
    <w:p w:rsidR="00D81EAC" w:rsidRPr="00D81EAC" w:rsidRDefault="00D81EAC" w:rsidP="00D81EAC" w14:paraId="3E9E6C19">
      <w:pPr>
        <w:pStyle w:val="Section-ChapterSCP"/>
      </w:pPr>
      <w:r w:rsidRPr="00D81EAC">
        <w:lastRenderedPageBreak/>
        <w:t>Chapter</w:t>
      </w:r>
      <w:r w:rsidR="004B0584">
        <w:t xml:space="preserve"> 25</w:t>
      </w:r>
    </w:p>
    <w:p w:rsidR="00203B36" w:rsidRPr="00203B36" w:rsidRDefault="00203B36" w:rsidP="00D221E5">
      <w:pPr>
        <w:pStyle w:val="TitleTtl"/>
      </w:pPr>
      <w:r w:rsidRPr="00203B36">
        <w:t xml:space="preserve">Chapter </w:t>
      </w:r>
      <w:r w:rsidR="00B975CC" w:rsidRPr="00203B36">
        <w:t>2</w:t>
      </w:r>
      <w:r w:rsidR="00B975CC">
        <w:t>5</w:t>
      </w:r>
    </w:p>
    <w:p w:rsidR="00136269" w:rsidRDefault="00203B36" w:rsidP="00A540C5">
      <w:pPr>
        <w:pStyle w:val="Body-TextTx"/>
      </w:pPr>
      <w:r w:rsidRPr="00203B36">
        <w:t>Brina always felt better after visiting with the sisters at Pilwillow Crossings. She had deliberately stayed away from her house until darkness covered the sky. Not only did it nourish her spirit to be at the abbey but today it kept her from having to talk with Adeline and Julia. They meant well but she wasn’t up to bearing their concern for her. She hadn’t actually told them how deeply she felt for Zane, but she was sure they knew. Probably from the first time they saw her with him they knew she felt differently about him than any other man. She’d never hidden that from them.</w:t>
      </w:r>
    </w:p>
    <w:p w:rsidR="00136269" w:rsidRDefault="00203B36" w:rsidP="00A540C5">
      <w:pPr>
        <w:pStyle w:val="Body-TextTx"/>
      </w:pPr>
      <w:r w:rsidRPr="00203B36">
        <w:t>Having been too numb to sleep for very long, she’d sent them both a note early in the morning saying she’d be out all day and would see them at the ball. She wanted no one going with her, acting as a companion</w:t>
      </w:r>
      <w:r w:rsidR="004B0727">
        <w:t xml:space="preserve"> and certainly not as the dedicated friends they were. Part of her healing would be handling this on her. She couldn’t let losing Zane affect her the way losing Stewart had. From that her recovery had been long. Now she was older and wiser but she knew she would miss Zane all the days of her life.</w:t>
      </w:r>
    </w:p>
    <w:p w:rsidR="00203B36" w:rsidRPr="00203B36" w:rsidRDefault="00203B36" w:rsidP="00A540C5">
      <w:pPr>
        <w:pStyle w:val="Body-TextTx"/>
      </w:pPr>
      <w:r w:rsidRPr="00203B36">
        <w:t>A tired laugh passed her throat as she walked up to her front door. It appeared Zane had changed her more than she had changed him. Imagine her</w:t>
      </w:r>
      <w:r w:rsidR="00136269">
        <w:t>—</w:t>
      </w:r>
      <w:r w:rsidRPr="00203B36">
        <w:t>a widow showing up at a ball without a companion. It simply wasn’t done</w:t>
      </w:r>
      <w:r w:rsidR="00D21A62">
        <w:t xml:space="preserve"> but she would</w:t>
      </w:r>
      <w:r w:rsidRPr="00203B36">
        <w:t xml:space="preserve">. </w:t>
      </w:r>
      <w:r w:rsidR="00D21A62">
        <w:t>I</w:t>
      </w:r>
      <w:r w:rsidRPr="00203B36">
        <w:t>f the old guard of Society were so inclined, they could shun her. Right now, she’d welcome it</w:t>
      </w:r>
      <w:r w:rsidR="00D21A62">
        <w:t>. She was feeling very much</w:t>
      </w:r>
      <w:r w:rsidRPr="00203B36">
        <w:t xml:space="preserve"> alone</w:t>
      </w:r>
      <w:r w:rsidR="00D21A62">
        <w:t xml:space="preserve"> anyway</w:t>
      </w:r>
      <w:r w:rsidRPr="00203B36">
        <w:t>.</w:t>
      </w:r>
    </w:p>
    <w:p w:rsidR="00D21A62" w:rsidRDefault="00D21A62" w:rsidP="00A540C5">
      <w:pPr>
        <w:pStyle w:val="Body-TextTx"/>
      </w:pPr>
      <w:r>
        <w:t>She</w:t>
      </w:r>
      <w:r w:rsidR="00203B36" w:rsidRPr="00203B36">
        <w:t xml:space="preserve"> would</w:t>
      </w:r>
      <w:r>
        <w:t>n’t</w:t>
      </w:r>
      <w:r w:rsidR="00203B36" w:rsidRPr="00203B36">
        <w:t xml:space="preserve"> be spending the rest of her life</w:t>
      </w:r>
      <w:r>
        <w:t xml:space="preserve"> any different than she’d expected for the past five years.</w:t>
      </w:r>
      <w:r w:rsidR="00203B36" w:rsidRPr="00203B36">
        <w:t xml:space="preserve"> She had always said she’d never marry again and believed it—until Zane</w:t>
      </w:r>
      <w:r>
        <w:t xml:space="preserve"> had her </w:t>
      </w:r>
      <w:r>
        <w:lastRenderedPageBreak/>
        <w:t>dreaming of happily</w:t>
      </w:r>
      <w:r w:rsidR="0055221B">
        <w:t>-</w:t>
      </w:r>
      <w:r>
        <w:t>ever</w:t>
      </w:r>
      <w:r w:rsidR="0055221B">
        <w:t>-</w:t>
      </w:r>
      <w:r>
        <w:t>afters</w:t>
      </w:r>
      <w:r w:rsidR="00203B36" w:rsidRPr="00203B36">
        <w:t>. For a few days he had given her hope she could enjoy the incomparable feeling of true love.</w:t>
      </w:r>
    </w:p>
    <w:p w:rsidR="00203B36" w:rsidRPr="00203B36" w:rsidRDefault="00203B36" w:rsidP="00A540C5">
      <w:pPr>
        <w:pStyle w:val="Body-TextTx"/>
      </w:pPr>
      <w:r w:rsidRPr="00203B36">
        <w:t xml:space="preserve">Oh, why had she fallen in love with London’s </w:t>
      </w:r>
      <w:r w:rsidR="00D21A62">
        <w:t xml:space="preserve">most notorious </w:t>
      </w:r>
      <w:r w:rsidRPr="00203B36">
        <w:t>rake?</w:t>
      </w:r>
    </w:p>
    <w:p w:rsidR="00D21A62" w:rsidRDefault="00203B36" w:rsidP="00A540C5">
      <w:pPr>
        <w:pStyle w:val="Body-TextTx"/>
      </w:pPr>
      <w:r w:rsidRPr="00203B36">
        <w:t>What hurt the worst was that he never truly loved her. Why else would he have gone to the club and spent the night gambling</w:t>
      </w:r>
      <w:r w:rsidR="00D21A62">
        <w:t xml:space="preserve"> and</w:t>
      </w:r>
      <w:r w:rsidR="00136269">
        <w:t>—</w:t>
      </w:r>
      <w:r w:rsidR="00D21A62">
        <w:t>and</w:t>
      </w:r>
      <w:r w:rsidRPr="00203B36">
        <w:t xml:space="preserve">? </w:t>
      </w:r>
      <w:r w:rsidR="00D21A62">
        <w:t>Her thoughts paused. He’d said there were no women.</w:t>
      </w:r>
    </w:p>
    <w:p w:rsidR="00D21A62" w:rsidRDefault="00D21A62" w:rsidP="00A540C5">
      <w:pPr>
        <w:pStyle w:val="Body-TextTx"/>
      </w:pPr>
      <w:r>
        <w:t>She swallowed hard. Even now she wanted to believe that was true.</w:t>
      </w:r>
    </w:p>
    <w:p w:rsidR="00136269" w:rsidRDefault="00D21A62" w:rsidP="00A540C5">
      <w:pPr>
        <w:pStyle w:val="Body-TextTx"/>
      </w:pPr>
      <w:r>
        <w:t>But again, it didn’t change the outcome. Any or all, it</w:t>
      </w:r>
      <w:r w:rsidR="00203B36" w:rsidRPr="00203B36">
        <w:t xml:space="preserve"> was the one sure way he wouldn’t have to marry her.</w:t>
      </w:r>
    </w:p>
    <w:p w:rsidR="00136269" w:rsidRDefault="00203B36" w:rsidP="00A540C5">
      <w:pPr>
        <w:pStyle w:val="Body-TextTx"/>
      </w:pPr>
      <w:r w:rsidRPr="00203B36">
        <w:t>Staying at the abbey also kept her from the possibility of seeing Zane should he even want to see her and try once again to explain his unforgivable actions last night.</w:t>
      </w:r>
    </w:p>
    <w:p w:rsidR="00203B36" w:rsidRPr="00203B36" w:rsidRDefault="00203B36" w:rsidP="00A540C5">
      <w:pPr>
        <w:pStyle w:val="Body-TextTx"/>
      </w:pPr>
      <w:r w:rsidRPr="00203B36">
        <w:t xml:space="preserve">After they made love, she had </w:t>
      </w:r>
      <w:r w:rsidR="00D21A62">
        <w:t xml:space="preserve">lay </w:t>
      </w:r>
      <w:r w:rsidRPr="00203B36">
        <w:t xml:space="preserve">bare her </w:t>
      </w:r>
      <w:r w:rsidR="00D21A62">
        <w:t xml:space="preserve">deepest </w:t>
      </w:r>
      <w:r w:rsidRPr="00203B36">
        <w:t xml:space="preserve">soul to him, telling him things she’d never told anyone. How could he </w:t>
      </w:r>
      <w:r w:rsidR="00D21A62">
        <w:t xml:space="preserve">have </w:t>
      </w:r>
      <w:r w:rsidRPr="00203B36">
        <w:t>be</w:t>
      </w:r>
      <w:r w:rsidR="0055221B">
        <w:t>en</w:t>
      </w:r>
      <w:r w:rsidRPr="00203B36">
        <w:t xml:space="preserve"> so callous with her love?</w:t>
      </w:r>
    </w:p>
    <w:p w:rsidR="00136269" w:rsidRDefault="00203B36" w:rsidP="00A540C5">
      <w:pPr>
        <w:pStyle w:val="Body-TextTx"/>
      </w:pPr>
      <w:r w:rsidRPr="00203B36">
        <w:t>Brina opened the door and started taking off her gloves.</w:t>
      </w:r>
    </w:p>
    <w:p w:rsidR="00203B36" w:rsidRPr="00203B36" w:rsidRDefault="00203B36" w:rsidP="00A540C5">
      <w:pPr>
        <w:pStyle w:val="Body-TextTx"/>
      </w:pPr>
      <w:r w:rsidRPr="00203B36">
        <w:t>“Is that you, Mrs. Feld?” Mrs. Lawton called from above the stairs.</w:t>
      </w:r>
    </w:p>
    <w:p w:rsidR="00203B36" w:rsidRPr="00203B36" w:rsidRDefault="00203B36" w:rsidP="00A540C5">
      <w:pPr>
        <w:pStyle w:val="Body-TextTx"/>
      </w:pPr>
      <w:r w:rsidRPr="00203B36">
        <w:t>“Yes,” she answered.</w:t>
      </w:r>
    </w:p>
    <w:p w:rsidR="00203B36" w:rsidRPr="00203B36" w:rsidRDefault="00203B36" w:rsidP="00A540C5">
      <w:pPr>
        <w:pStyle w:val="Body-TextTx"/>
      </w:pPr>
      <w:r w:rsidRPr="00203B36">
        <w:t>“Lord Blacknight has called on you three times today and waited more than an hour each time.”</w:t>
      </w:r>
    </w:p>
    <w:p w:rsidR="00136269" w:rsidRDefault="00203B36" w:rsidP="00A540C5">
      <w:pPr>
        <w:pStyle w:val="Body-TextTx"/>
      </w:pPr>
      <w:r w:rsidRPr="00203B36">
        <w:t>“Thank you for letting me know, Mrs. Lawton,” she answered, untying her bonnet.</w:t>
      </w:r>
    </w:p>
    <w:p w:rsidR="00203B36" w:rsidRPr="00203B36" w:rsidRDefault="00203B36" w:rsidP="00A540C5">
      <w:pPr>
        <w:pStyle w:val="Body-TextTx"/>
      </w:pPr>
      <w:r w:rsidRPr="00203B36">
        <w:t>“You best hurry on up. You’re already late getting ready for the ball.”</w:t>
      </w:r>
    </w:p>
    <w:p w:rsidR="00203B36" w:rsidRPr="00203B36" w:rsidRDefault="00203B36" w:rsidP="00A540C5">
      <w:pPr>
        <w:pStyle w:val="Body-TextTx"/>
      </w:pPr>
      <w:r w:rsidRPr="00203B36">
        <w:t xml:space="preserve">Brina placed her bonnet, gloves and reticule on the side table. There, lined in a neat row were three notes. Her name written in the bold lettering of a man. She started to swipe them all off the table and fling them as far as she could. How dare he start trying to follow accepted rules </w:t>
      </w:r>
      <w:r w:rsidRPr="00203B36">
        <w:lastRenderedPageBreak/>
        <w:t>now!</w:t>
      </w:r>
    </w:p>
    <w:p w:rsidR="00136269" w:rsidRDefault="00203B36" w:rsidP="00A540C5">
      <w:pPr>
        <w:pStyle w:val="Body-TextTx"/>
      </w:pPr>
      <w:r w:rsidRPr="00203B36">
        <w:t>She turned away and headed up the stairs. After all the times he came over without asking, how dare he leave her notes today. She walked into her room and gasped. Hanging on her wardrobe was the gorgeous bright pink gown that had been hanging in the shop window near the abbey.</w:t>
      </w:r>
    </w:p>
    <w:p w:rsidR="00136269" w:rsidRDefault="00203B36" w:rsidP="00A540C5">
      <w:pPr>
        <w:pStyle w:val="Body-TextTx"/>
      </w:pPr>
      <w:r w:rsidRPr="00203B36">
        <w:t>“It arrived this afternoon</w:t>
      </w:r>
      <w:r w:rsidR="00D21A62">
        <w:t>,” Mrs. Lawton said with a beaming smile</w:t>
      </w:r>
      <w:r w:rsidRPr="00203B36">
        <w:t xml:space="preserve">. </w:t>
      </w:r>
      <w:r w:rsidR="00D21A62">
        <w:t>“</w:t>
      </w:r>
      <w:r w:rsidRPr="00203B36">
        <w:t>I figured you wanted to wear it tonight, so I pressed it for you and laid out your stockings, shoes and jewelry for you to choose from.”</w:t>
      </w:r>
    </w:p>
    <w:p w:rsidR="00203B36" w:rsidRPr="00203B36" w:rsidRDefault="00203B36" w:rsidP="00A540C5">
      <w:pPr>
        <w:pStyle w:val="Body-TextTx"/>
      </w:pPr>
      <w:r w:rsidRPr="00203B36">
        <w:t xml:space="preserve">Brina’s heartache over the earl had been so great, she’d forgotten she’d gone to the shop </w:t>
      </w:r>
      <w:r w:rsidR="00B17C4D">
        <w:t xml:space="preserve">yesterday </w:t>
      </w:r>
      <w:r w:rsidRPr="00203B36">
        <w:t xml:space="preserve">and had </w:t>
      </w:r>
      <w:r w:rsidR="00D21A62">
        <w:t xml:space="preserve">been </w:t>
      </w:r>
      <w:r w:rsidRPr="00203B36">
        <w:t xml:space="preserve">fitted </w:t>
      </w:r>
      <w:r w:rsidR="00D21A62">
        <w:t>for the gown.</w:t>
      </w:r>
    </w:p>
    <w:p w:rsidR="00203B36" w:rsidRPr="00203B36" w:rsidRDefault="00203B36" w:rsidP="00A540C5">
      <w:pPr>
        <w:pStyle w:val="Body-TextTx"/>
      </w:pPr>
      <w:r w:rsidRPr="00203B36">
        <w:t>To wear tonight.</w:t>
      </w:r>
    </w:p>
    <w:p w:rsidR="00203B36" w:rsidRPr="00203B36" w:rsidRDefault="00203B36" w:rsidP="00A540C5">
      <w:pPr>
        <w:pStyle w:val="Body-TextTx"/>
      </w:pPr>
      <w:r w:rsidRPr="00203B36">
        <w:t>When she thought she’d be accepting Zane’s proposal.</w:t>
      </w:r>
    </w:p>
    <w:p w:rsidR="00203B36" w:rsidRPr="00203B36" w:rsidRDefault="00203B36" w:rsidP="00A540C5">
      <w:pPr>
        <w:pStyle w:val="Body-TextTx"/>
      </w:pPr>
      <w:r w:rsidRPr="00203B36">
        <w:t>No</w:t>
      </w:r>
      <w:r w:rsidR="00D21A62">
        <w:t>t</w:t>
      </w:r>
      <w:r w:rsidRPr="00203B36">
        <w:t xml:space="preserve"> </w:t>
      </w:r>
      <w:r w:rsidR="00D21A62">
        <w:t xml:space="preserve">an </w:t>
      </w:r>
      <w:r w:rsidRPr="00203B36">
        <w:t>apology.</w:t>
      </w:r>
    </w:p>
    <w:p w:rsidR="00203B36" w:rsidRPr="00203B36" w:rsidRDefault="00D21A62" w:rsidP="00A540C5">
      <w:pPr>
        <w:pStyle w:val="Body-TextTx"/>
      </w:pPr>
      <w:r>
        <w:t xml:space="preserve">Anger jumped on her so fast she was suddenly reeling. </w:t>
      </w:r>
      <w:r w:rsidR="00203B36" w:rsidRPr="00203B36">
        <w:t xml:space="preserve">She couldn’t believe she was such an idiot. To want Zane to see her in that color again. No! </w:t>
      </w:r>
      <w:r>
        <w:t xml:space="preserve">No! </w:t>
      </w:r>
      <w:r w:rsidR="00203B36" w:rsidRPr="00203B36">
        <w:t>She was a widow and would remain a widow, wearing dark</w:t>
      </w:r>
      <w:r>
        <w:t>, drab</w:t>
      </w:r>
      <w:r w:rsidR="00203B36" w:rsidRPr="00203B36">
        <w:t xml:space="preserve"> widow</w:t>
      </w:r>
      <w:r w:rsidR="0099755A">
        <w:t>s</w:t>
      </w:r>
      <w:r w:rsidR="00203B36" w:rsidRPr="00203B36">
        <w:t>’ weeds.</w:t>
      </w:r>
    </w:p>
    <w:p w:rsidR="00136269" w:rsidRDefault="00203B36" w:rsidP="00A540C5">
      <w:pPr>
        <w:pStyle w:val="Body-TextTx"/>
      </w:pPr>
      <w:r w:rsidRPr="00203B36">
        <w:t>Why would she want to ever wear that dress? She didn’t even want to go to the ball. An apology from Lord Blacknight meant nothing to her. His word meant nothing</w:t>
      </w:r>
      <w:r w:rsidR="0099755A">
        <w:t xml:space="preserve"> to her or anyone else</w:t>
      </w:r>
      <w:r w:rsidRPr="00203B36">
        <w:t xml:space="preserve">. She’d hung so much hope on him. On that </w:t>
      </w:r>
      <w:r w:rsidR="0099755A">
        <w:t>gown</w:t>
      </w:r>
      <w:r w:rsidRPr="00203B36">
        <w:t>. Now she hated</w:t>
      </w:r>
      <w:r w:rsidR="0099755A">
        <w:t xml:space="preserve"> </w:t>
      </w:r>
      <w:r w:rsidRPr="00203B36">
        <w:t>it. She never wanted to see the color pink again.</w:t>
      </w:r>
    </w:p>
    <w:p w:rsidR="00136269" w:rsidRDefault="00203B36" w:rsidP="00A540C5">
      <w:pPr>
        <w:pStyle w:val="Body-TextTx"/>
      </w:pPr>
      <w:r w:rsidRPr="00203B36">
        <w:t>Brina ripped the dress off the wardrobe</w:t>
      </w:r>
      <w:r w:rsidR="00B17C4D">
        <w:t>,</w:t>
      </w:r>
      <w:r w:rsidRPr="00203B36">
        <w:t xml:space="preserve"> wadded </w:t>
      </w:r>
      <w:r w:rsidR="0099755A">
        <w:t xml:space="preserve">and squeezed </w:t>
      </w:r>
      <w:r w:rsidRPr="00203B36">
        <w:t>it in</w:t>
      </w:r>
      <w:r w:rsidR="0099755A">
        <w:t>to</w:t>
      </w:r>
      <w:r w:rsidRPr="00203B36">
        <w:t xml:space="preserve"> </w:t>
      </w:r>
      <w:r w:rsidR="0099755A">
        <w:t>a tight ball</w:t>
      </w:r>
      <w:r w:rsidRPr="00203B36">
        <w:t>. She rushed over to the window and with amazing strength threw it open and hurled the gown out.</w:t>
      </w:r>
    </w:p>
    <w:p w:rsidR="00136269" w:rsidRDefault="00203B36" w:rsidP="00A540C5">
      <w:pPr>
        <w:pStyle w:val="Body-TextTx"/>
      </w:pPr>
      <w:r w:rsidRPr="00203B36">
        <w:t>“Mrs. Feld, what are you doing!” Mrs. Lawton exclaimed.</w:t>
      </w:r>
    </w:p>
    <w:p w:rsidR="00203B36" w:rsidRPr="00203B36" w:rsidRDefault="00203B36" w:rsidP="00A540C5">
      <w:pPr>
        <w:pStyle w:val="Body-TextTx"/>
      </w:pPr>
      <w:r w:rsidRPr="00203B36">
        <w:lastRenderedPageBreak/>
        <w:t xml:space="preserve">In the bright moonlight Brina watched as the wind caught under the thin </w:t>
      </w:r>
      <w:r w:rsidR="0099755A">
        <w:t xml:space="preserve">gossamer </w:t>
      </w:r>
      <w:r w:rsidRPr="00203B36">
        <w:t>fabric and lifted it higher for a moment before slowly allowing the gown to flutter down and fall in a heap on top of the purple rhododerdron bush. She stared down at discarded silk and should have felt better.</w:t>
      </w:r>
    </w:p>
    <w:p w:rsidR="00203B36" w:rsidRPr="00203B36" w:rsidRDefault="00203B36" w:rsidP="00A540C5">
      <w:pPr>
        <w:pStyle w:val="Body-TextTx"/>
      </w:pPr>
      <w:r w:rsidRPr="00203B36">
        <w:t>But she didn’t.</w:t>
      </w:r>
    </w:p>
    <w:p w:rsidR="00203B36" w:rsidRPr="00203B36" w:rsidRDefault="00203B36" w:rsidP="00A540C5">
      <w:pPr>
        <w:pStyle w:val="Body-TextTx"/>
      </w:pPr>
      <w:r w:rsidRPr="00203B36">
        <w:t>Zane’s apology wouldn’t make her feel better, either. He wouldn’t mean it anyway</w:t>
      </w:r>
      <w:r w:rsidR="0099755A">
        <w:t xml:space="preserve">. If </w:t>
      </w:r>
      <w:r w:rsidR="0099755A" w:rsidRPr="006E5918">
        <w:rPr>
          <w:rStyle w:val="itali"/>
        </w:rPr>
        <w:t>he</w:t>
      </w:r>
      <w:r w:rsidR="0099755A">
        <w:t xml:space="preserve"> even </w:t>
      </w:r>
      <w:r w:rsidRPr="00203B36">
        <w:t>showed up publicly to give it. Fine. She didn’t want it. It no longer mattered. All she felt was loss.</w:t>
      </w:r>
    </w:p>
    <w:p w:rsidR="00136269" w:rsidRDefault="00203B36" w:rsidP="00A540C5">
      <w:pPr>
        <w:pStyle w:val="Body-TextTx"/>
      </w:pPr>
      <w:r w:rsidRPr="00203B36">
        <w:t>Another terrible, terrible loss.</w:t>
      </w:r>
    </w:p>
    <w:p w:rsidR="0099755A" w:rsidRDefault="00203B36" w:rsidP="00A540C5">
      <w:pPr>
        <w:pStyle w:val="Body-TextTx"/>
      </w:pPr>
      <w:r w:rsidRPr="00203B36">
        <w:t>“Mrs. Feld</w:t>
      </w:r>
      <w:r w:rsidR="0099755A">
        <w:t>?”</w:t>
      </w:r>
    </w:p>
    <w:p w:rsidR="0099755A" w:rsidRDefault="0099755A" w:rsidP="00A540C5">
      <w:pPr>
        <w:pStyle w:val="Body-TextTx"/>
      </w:pPr>
      <w:r>
        <w:t>Brina heard the housekeeper’s worried voice behind her.</w:t>
      </w:r>
      <w:r w:rsidR="00203B36" w:rsidRPr="00203B36">
        <w:t xml:space="preserve"> </w:t>
      </w:r>
      <w:r>
        <w:t>She straightened from the window and faced Mrs. Lawton, doing her best to act as if the woman hadn’t witnessed her display of anger.</w:t>
      </w:r>
    </w:p>
    <w:p w:rsidR="0099755A" w:rsidRDefault="0099755A" w:rsidP="00A540C5">
      <w:pPr>
        <w:pStyle w:val="Body-TextTx"/>
      </w:pPr>
      <w:r>
        <w:t>“Yes?”</w:t>
      </w:r>
    </w:p>
    <w:p w:rsidR="00203B36" w:rsidRPr="00203B36" w:rsidRDefault="0099755A" w:rsidP="00A540C5">
      <w:pPr>
        <w:pStyle w:val="Body-TextTx"/>
      </w:pPr>
      <w:r>
        <w:t>“S</w:t>
      </w:r>
      <w:r w:rsidR="00203B36" w:rsidRPr="00203B36">
        <w:t>hould I mix you a tonic of brandy and honey.”</w:t>
      </w:r>
    </w:p>
    <w:p w:rsidR="00203B36" w:rsidRPr="00203B36" w:rsidRDefault="00203B36" w:rsidP="00A540C5">
      <w:pPr>
        <w:pStyle w:val="Body-TextTx"/>
      </w:pPr>
      <w:r w:rsidRPr="00203B36">
        <w:t>“No.” She softly closed the widow. “But I think I will have a brandy. I didn’t sleep well last night</w:t>
      </w:r>
      <w:r w:rsidR="0099755A">
        <w:t xml:space="preserve"> and I’m told it will help settle the nerves</w:t>
      </w:r>
      <w:r w:rsidRPr="00203B36">
        <w:t>.” She turned and saw her bed where Mrs. Lawton had laid out her shoes, stockings and lace-trimmed stays. “I’ve decided I’m not going to the ball tonight. You can put away my jewelry and other things and lay out my robe. I’ll be back up shortly.”</w:t>
      </w:r>
    </w:p>
    <w:p w:rsidR="00136269" w:rsidRDefault="00203B36" w:rsidP="00A540C5">
      <w:pPr>
        <w:pStyle w:val="Body-TextTx"/>
      </w:pPr>
      <w:r w:rsidRPr="00203B36">
        <w:t xml:space="preserve">She walked downstairs and was headed down the corridor for the drawing room to pour a nip of brandy when she heard a light tap on the </w:t>
      </w:r>
      <w:r w:rsidR="0099755A">
        <w:t xml:space="preserve">front </w:t>
      </w:r>
      <w:r w:rsidRPr="00203B36">
        <w:t>door. Her heart felt as if it jumped to her throat as her first thought was Zane</w:t>
      </w:r>
      <w:r w:rsidR="0099755A">
        <w:t xml:space="preserve">. Her first thought was always Zane. But then the </w:t>
      </w:r>
      <w:r w:rsidR="00177499">
        <w:t>sound</w:t>
      </w:r>
      <w:r w:rsidR="0099755A">
        <w:t xml:space="preserve"> came </w:t>
      </w:r>
      <w:r w:rsidR="0099755A">
        <w:lastRenderedPageBreak/>
        <w:t xml:space="preserve">again and she realized it </w:t>
      </w:r>
      <w:r w:rsidRPr="00203B36">
        <w:t xml:space="preserve">sounded like Harper’s knock. She started to call up to Mrs. Lawton to answer the door but </w:t>
      </w:r>
      <w:r w:rsidR="00177499">
        <w:t>stopped</w:t>
      </w:r>
      <w:r w:rsidRPr="00203B36">
        <w:t>. Even if it was the earl, she couldn’t be afraid to face him. What was done, was done.</w:t>
      </w:r>
    </w:p>
    <w:p w:rsidR="00136269" w:rsidRDefault="00203B36" w:rsidP="00A540C5">
      <w:pPr>
        <w:pStyle w:val="Body-TextTx"/>
      </w:pPr>
      <w:r w:rsidRPr="00203B36">
        <w:t>Cautiously opening the door, she saw it was Harper and fell into his arms. She was so happy it wasn’t Zane. If it had been him, she might have wanted to listen to his excuses, to hear an apology.</w:t>
      </w:r>
    </w:p>
    <w:p w:rsidR="00203B36" w:rsidRPr="00203B36" w:rsidRDefault="00203B36" w:rsidP="00A540C5">
      <w:pPr>
        <w:pStyle w:val="Body-TextTx"/>
      </w:pPr>
      <w:r w:rsidRPr="00203B36">
        <w:t>“Brina, dearest,” he said, holding her tight. “I’m all right. Everything is fine now. Don’t be upset.”</w:t>
      </w:r>
    </w:p>
    <w:p w:rsidR="00203B36" w:rsidRPr="00203B36" w:rsidRDefault="00203B36" w:rsidP="00A540C5">
      <w:pPr>
        <w:pStyle w:val="Body-TextTx"/>
      </w:pPr>
      <w:r w:rsidRPr="00203B36">
        <w:t>“I’m just glad it’s you.”</w:t>
      </w:r>
    </w:p>
    <w:p w:rsidR="00203B36" w:rsidRPr="00203B36" w:rsidRDefault="00203B36" w:rsidP="00A540C5">
      <w:pPr>
        <w:pStyle w:val="Body-TextTx"/>
      </w:pPr>
      <w:r w:rsidRPr="00203B36">
        <w:t>“Who else would it be? Everyone else is at the ball. Where you should be</w:t>
      </w:r>
      <w:r w:rsidR="00177499">
        <w:t xml:space="preserve"> dancing and enjoying yourself.</w:t>
      </w:r>
      <w:r w:rsidRPr="00203B36">
        <w:t>” He held her for a moment longer and then set her away from him.</w:t>
      </w:r>
      <w:r w:rsidR="00177499" w:rsidRPr="00177499">
        <w:t xml:space="preserve"> </w:t>
      </w:r>
      <w:r w:rsidR="00177499">
        <w:t>“</w:t>
      </w:r>
      <w:r w:rsidR="00177499" w:rsidRPr="00203B36">
        <w:t>Why aren’t you?</w:t>
      </w:r>
      <w:r w:rsidR="00B17C4D">
        <w:t>”</w:t>
      </w:r>
    </w:p>
    <w:p w:rsidR="00136269" w:rsidRDefault="00203B36" w:rsidP="00A540C5">
      <w:pPr>
        <w:pStyle w:val="Body-TextTx"/>
      </w:pPr>
      <w:r w:rsidRPr="00203B36">
        <w:t>She breathed in heavily and suddenly noticed his face. His lip was swollen and there was a cut above his eye.</w:t>
      </w:r>
    </w:p>
    <w:p w:rsidR="00203B36" w:rsidRPr="00203B36" w:rsidRDefault="00203B36" w:rsidP="00A540C5">
      <w:pPr>
        <w:pStyle w:val="Body-TextTx"/>
      </w:pPr>
      <w:r w:rsidRPr="00203B36">
        <w:t xml:space="preserve">“I’m not going—but, Harper, </w:t>
      </w:r>
      <w:r w:rsidR="00177499">
        <w:t>by the heavens! Wh</w:t>
      </w:r>
      <w:r w:rsidRPr="00203B36">
        <w:t>at happened to you? Who did this? Don’t tell me you fell as Robert did. I won’t believe you.”</w:t>
      </w:r>
    </w:p>
    <w:p w:rsidR="00203B36" w:rsidRPr="00203B36" w:rsidRDefault="00203B36" w:rsidP="00A540C5">
      <w:pPr>
        <w:pStyle w:val="Body-TextTx"/>
      </w:pPr>
      <w:r w:rsidRPr="00203B36">
        <w:t xml:space="preserve">“No, no. </w:t>
      </w:r>
      <w:r w:rsidR="00177499">
        <w:t>I didn’t want you to see me like this. I</w:t>
      </w:r>
      <w:r w:rsidRPr="00203B36">
        <w:t xml:space="preserve"> didn’t think you would be here. I only came to return this.” He reached into his coat pocket and pulled out a note and one of her mother’s fine porcelain figurines and placed them on the side table by her bonnet.</w:t>
      </w:r>
    </w:p>
    <w:p w:rsidR="00203B36" w:rsidRPr="00203B36" w:rsidRDefault="00177499" w:rsidP="00A540C5">
      <w:pPr>
        <w:pStyle w:val="Body-TextTx"/>
      </w:pPr>
      <w:r>
        <w:t>What had happened at her parents’ house came back to Brina, and she said,</w:t>
      </w:r>
      <w:r w:rsidR="00203B36" w:rsidRPr="00203B36">
        <w:t xml:space="preserve"> “I don’t understand. What were you doing with it?”</w:t>
      </w:r>
    </w:p>
    <w:p w:rsidR="00203B36" w:rsidRPr="00203B36" w:rsidRDefault="00203B36" w:rsidP="00A540C5">
      <w:pPr>
        <w:pStyle w:val="Body-TextTx"/>
      </w:pPr>
      <w:r w:rsidRPr="00203B36">
        <w:t>“I stole it from their house. That’s why I was there t</w:t>
      </w:r>
      <w:r w:rsidR="00177499">
        <w:t xml:space="preserve">he </w:t>
      </w:r>
      <w:r w:rsidRPr="00203B36">
        <w:t>afternoon</w:t>
      </w:r>
      <w:r w:rsidR="00177499">
        <w:t xml:space="preserve"> you saw me</w:t>
      </w:r>
      <w:r w:rsidRPr="00203B36">
        <w:t>. I was going to sell it to help pay on my debts to Mr. Remick.”</w:t>
      </w:r>
    </w:p>
    <w:p w:rsidR="00136269" w:rsidRDefault="00203B36" w:rsidP="00A540C5">
      <w:pPr>
        <w:pStyle w:val="Body-TextTx"/>
      </w:pPr>
      <w:r w:rsidRPr="00203B36">
        <w:lastRenderedPageBreak/>
        <w:t>She gasped. “Gambling debts?” She knew Zane’s cousin had been a bad influence on Harper. This was proof.</w:t>
      </w:r>
    </w:p>
    <w:p w:rsidR="00203B36" w:rsidRPr="00203B36" w:rsidRDefault="00203B36" w:rsidP="00A540C5">
      <w:pPr>
        <w:pStyle w:val="Body-TextTx"/>
      </w:pPr>
      <w:r w:rsidRPr="00203B36">
        <w:t>“In the end, I didn’t have the nerve to sell it. At first, I thought to just slip back into their house and replace it but Lord Blacknight told us last night that when you’ve done something wrong you should make it right.”</w:t>
      </w:r>
    </w:p>
    <w:p w:rsidR="00136269" w:rsidRDefault="00203B36" w:rsidP="00A540C5">
      <w:pPr>
        <w:pStyle w:val="Body-TextTx"/>
      </w:pPr>
      <w:r w:rsidRPr="00203B36">
        <w:t>She tensed even more. “You saw the earl last night?”</w:t>
      </w:r>
    </w:p>
    <w:p w:rsidR="00203B36" w:rsidRPr="00203B36" w:rsidRDefault="00203B36" w:rsidP="00A540C5">
      <w:pPr>
        <w:pStyle w:val="Body-TextTx"/>
      </w:pPr>
      <w:r w:rsidRPr="00203B36">
        <w:t>“Not at first.”</w:t>
      </w:r>
    </w:p>
    <w:p w:rsidR="00136269" w:rsidRDefault="00203B36" w:rsidP="00A540C5">
      <w:pPr>
        <w:pStyle w:val="Body-TextTx"/>
      </w:pPr>
      <w:r w:rsidRPr="00203B36">
        <w:t>“Did he do this to your face?”</w:t>
      </w:r>
      <w:r w:rsidR="00177499">
        <w:t xml:space="preserve"> She could hardly breathe. “He will hear from me about this.” She started toward the door. “To</w:t>
      </w:r>
      <w:r w:rsidR="00726424">
        <w:t>n</w:t>
      </w:r>
      <w:r w:rsidR="00177499">
        <w:t>ight!”</w:t>
      </w:r>
    </w:p>
    <w:p w:rsidR="00203B36" w:rsidRPr="00203B36" w:rsidRDefault="00203B36" w:rsidP="00A540C5">
      <w:pPr>
        <w:pStyle w:val="Body-TextTx"/>
      </w:pPr>
      <w:r w:rsidRPr="00203B36">
        <w:t xml:space="preserve">“What? Brina, </w:t>
      </w:r>
      <w:r w:rsidR="00177499">
        <w:t xml:space="preserve">wait. What are you thinking? </w:t>
      </w:r>
      <w:r w:rsidR="00726424">
        <w:t xml:space="preserve">He didn’t do this. </w:t>
      </w:r>
      <w:r w:rsidR="00177499">
        <w:t>A</w:t>
      </w:r>
      <w:r w:rsidRPr="00203B36">
        <w:t>s heaven is my witness, Blacknight saved us</w:t>
      </w:r>
      <w:r w:rsidR="00177499">
        <w:t xml:space="preserve"> last night</w:t>
      </w:r>
      <w:r w:rsidRPr="00203B36">
        <w:t>. I’ll always be grateful to him.”</w:t>
      </w:r>
    </w:p>
    <w:p w:rsidR="00203B36" w:rsidRPr="00203B36" w:rsidRDefault="00726424" w:rsidP="00A540C5">
      <w:pPr>
        <w:pStyle w:val="Body-TextTx"/>
      </w:pPr>
      <w:r>
        <w:t>Brina blinked. Her mind seemed to be going faster than her ears co</w:t>
      </w:r>
      <w:r w:rsidR="00B17C4D">
        <w:t>u</w:t>
      </w:r>
      <w:r>
        <w:t xml:space="preserve">ld hear. </w:t>
      </w:r>
      <w:r w:rsidR="00203B36" w:rsidRPr="00203B36">
        <w:t>“</w:t>
      </w:r>
      <w:r>
        <w:t>Us?</w:t>
      </w:r>
      <w:r w:rsidR="00B975CC" w:rsidRPr="00B975CC">
        <w:t xml:space="preserve"> </w:t>
      </w:r>
      <w:r w:rsidR="00203B36" w:rsidRPr="00203B36">
        <w:t>You and Robert? Saved you from what? It look</w:t>
      </w:r>
      <w:r>
        <w:t>s</w:t>
      </w:r>
      <w:r w:rsidR="00203B36" w:rsidRPr="00203B36">
        <w:t xml:space="preserve"> to me as if he’s taught the two of you how to be </w:t>
      </w:r>
      <w:r>
        <w:t xml:space="preserve">brawling </w:t>
      </w:r>
      <w:r w:rsidR="00203B36" w:rsidRPr="00203B36">
        <w:t>gamesters just like he is.”</w:t>
      </w:r>
    </w:p>
    <w:p w:rsidR="00203B36" w:rsidRPr="00203B36" w:rsidRDefault="00203B36" w:rsidP="00A540C5">
      <w:pPr>
        <w:pStyle w:val="Body-TextTx"/>
      </w:pPr>
      <w:r w:rsidRPr="00203B36">
        <w:t xml:space="preserve">“No.” </w:t>
      </w:r>
      <w:r w:rsidR="00726424">
        <w:t xml:space="preserve">Harper’s </w:t>
      </w:r>
      <w:r w:rsidRPr="00203B36">
        <w:t xml:space="preserve">eyes narrowed </w:t>
      </w:r>
      <w:r w:rsidR="00726424">
        <w:t xml:space="preserve">in disbelief and he shook his head. </w:t>
      </w:r>
      <w:r w:rsidRPr="00203B36">
        <w:t xml:space="preserve">“Didn’t </w:t>
      </w:r>
      <w:r w:rsidR="00726424">
        <w:t xml:space="preserve">the earl </w:t>
      </w:r>
      <w:r w:rsidRPr="00203B36">
        <w:t>tell you what happened?</w:t>
      </w:r>
      <w:r w:rsidR="00726424">
        <w:t xml:space="preserve"> He was in such a hurry to get back to you. I’ve never seen a man so on edge about the time.</w:t>
      </w:r>
      <w:r w:rsidRPr="00203B36">
        <w:t>”</w:t>
      </w:r>
    </w:p>
    <w:p w:rsidR="00136269" w:rsidRDefault="00726424" w:rsidP="00A540C5">
      <w:pPr>
        <w:pStyle w:val="Body-TextTx"/>
      </w:pPr>
      <w:r>
        <w:t xml:space="preserve">Brina felt as if her body were going limp as Harper’s words were sinking in. </w:t>
      </w:r>
      <w:r w:rsidR="00203B36" w:rsidRPr="00203B36">
        <w:t>“No, and I don’t want to hear anything he has to say. He’s not a gentleman. He’s not a man of his word and I hope I never see him again.”</w:t>
      </w:r>
    </w:p>
    <w:p w:rsidR="00726424" w:rsidRDefault="00203B36" w:rsidP="00A540C5">
      <w:pPr>
        <w:pStyle w:val="Body-TextTx"/>
      </w:pPr>
      <w:r w:rsidRPr="00203B36">
        <w:t>“You really don’t know</w:t>
      </w:r>
      <w:r w:rsidR="00726424">
        <w:t xml:space="preserve"> what he did</w:t>
      </w:r>
      <w:r w:rsidR="00B17C4D">
        <w:t>,</w:t>
      </w:r>
      <w:r w:rsidRPr="00203B36">
        <w:t xml:space="preserve"> do you?</w:t>
      </w:r>
      <w:r w:rsidR="00726424">
        <w:t>”</w:t>
      </w:r>
    </w:p>
    <w:p w:rsidR="00136269" w:rsidRDefault="00726424" w:rsidP="00A540C5">
      <w:pPr>
        <w:pStyle w:val="Body-TextTx"/>
      </w:pPr>
      <w:r>
        <w:t>“I know he gambled.” Thinking about that renewed her strength. “That’s enough.”</w:t>
      </w:r>
    </w:p>
    <w:p w:rsidR="00203B36" w:rsidRPr="00203B36" w:rsidRDefault="00726424" w:rsidP="00A540C5">
      <w:pPr>
        <w:pStyle w:val="Body-TextTx"/>
      </w:pPr>
      <w:r>
        <w:t xml:space="preserve">“But you need to know why he played cards.” He took both her hands in his. “You’ll </w:t>
      </w:r>
      <w:r>
        <w:lastRenderedPageBreak/>
        <w:t>listen to me about this,” he said firmly, making sure her gaze stayed on his. “</w:t>
      </w:r>
      <w:r w:rsidR="00203B36" w:rsidRPr="00203B36">
        <w:t>Robert and I were duped into a high stakes game</w:t>
      </w:r>
      <w:r w:rsidR="00B17C4D">
        <w:t>s</w:t>
      </w:r>
      <w:r w:rsidR="00203B36" w:rsidRPr="00203B36">
        <w:t xml:space="preserve"> with </w:t>
      </w:r>
      <w:r>
        <w:t xml:space="preserve">Mr. Remick </w:t>
      </w:r>
      <w:r w:rsidR="00203B36" w:rsidRPr="00203B36">
        <w:t xml:space="preserve">and when we couldn’t pay them, he forcibly took us to a crimping house. He wouldn’t accept money from the earl because Remick considers himself a master of cards. </w:t>
      </w:r>
      <w:r>
        <w:t xml:space="preserve">He insisted </w:t>
      </w:r>
      <w:r w:rsidR="00203B36" w:rsidRPr="00203B36">
        <w:t>Lord Blacknight had to play him one game at a time to win our freedom. If he hadn’t done it, Robert and I would be on a ship heading to Singapore right now</w:t>
      </w:r>
      <w:r w:rsidR="004E5824">
        <w:t xml:space="preserve"> as payment for our debt</w:t>
      </w:r>
      <w:r w:rsidR="00203B36" w:rsidRPr="00203B36">
        <w:t>.”</w:t>
      </w:r>
    </w:p>
    <w:p w:rsidR="00203B36" w:rsidRPr="00203B36" w:rsidRDefault="00203B36" w:rsidP="00A540C5">
      <w:pPr>
        <w:pStyle w:val="Body-TextTx"/>
      </w:pPr>
      <w:r w:rsidRPr="00203B36">
        <w:t>“Singapore!”</w:t>
      </w:r>
    </w:p>
    <w:p w:rsidR="00203B36" w:rsidRPr="00203B36" w:rsidRDefault="00203B36" w:rsidP="00A540C5">
      <w:pPr>
        <w:pStyle w:val="Body-TextTx"/>
      </w:pPr>
      <w:r w:rsidRPr="00203B36">
        <w:t xml:space="preserve">“Yes. </w:t>
      </w:r>
      <w:r w:rsidR="004E5824">
        <w:t xml:space="preserve">We were crimped. It’s what Mr. Remick does. </w:t>
      </w:r>
      <w:r w:rsidRPr="00203B36">
        <w:t xml:space="preserve">With his skill, Lord Blacknight played in front of everyone at the gaming house and </w:t>
      </w:r>
      <w:r w:rsidR="004E5824">
        <w:t xml:space="preserve">finally won enough games to </w:t>
      </w:r>
      <w:r w:rsidRPr="00203B36">
        <w:t>save us</w:t>
      </w:r>
      <w:r w:rsidR="004E5824">
        <w:t xml:space="preserve"> from months or years at sea</w:t>
      </w:r>
      <w:r w:rsidRPr="00203B36">
        <w:t>.”</w:t>
      </w:r>
    </w:p>
    <w:p w:rsidR="00203B36" w:rsidRPr="00203B36" w:rsidRDefault="00203B36" w:rsidP="00A540C5">
      <w:pPr>
        <w:pStyle w:val="Body-TextTx"/>
      </w:pPr>
      <w:r w:rsidRPr="00203B36">
        <w:t>Brina couldn’t think straight. The only thing she could manage was to shake her head</w:t>
      </w:r>
      <w:r w:rsidR="004E5824">
        <w:t xml:space="preserve"> and hug Harper again. “I’m so glad he saved you from that</w:t>
      </w:r>
      <w:r w:rsidRPr="00203B36">
        <w:t>.</w:t>
      </w:r>
      <w:r w:rsidR="004E5824">
        <w:t>”</w:t>
      </w:r>
    </w:p>
    <w:p w:rsidR="00203B36" w:rsidRPr="00203B36" w:rsidRDefault="00203B36" w:rsidP="00A540C5">
      <w:pPr>
        <w:pStyle w:val="Body-TextTx"/>
      </w:pPr>
      <w:r w:rsidRPr="00203B36">
        <w:t xml:space="preserve">“I can’t stay any longer. Lord Blacknight thought it would be best if I stayed out of London for a while. He hired a coach to take me to Northcumberland. It’s waiting for me. He’s sending Robert away, too. I didn’t ask where. We’re both happy to </w:t>
      </w:r>
      <w:r w:rsidR="004E5824">
        <w:t xml:space="preserve">still be in England not to have been sold to </w:t>
      </w:r>
      <w:r w:rsidRPr="00203B36">
        <w:t>a boarding master.”</w:t>
      </w:r>
    </w:p>
    <w:p w:rsidR="00203B36" w:rsidRPr="00203B36" w:rsidRDefault="00203B36" w:rsidP="00A540C5">
      <w:pPr>
        <w:pStyle w:val="Body-TextTx"/>
      </w:pPr>
      <w:r w:rsidRPr="00203B36">
        <w:t>Zane played to save Harper</w:t>
      </w:r>
      <w:r w:rsidR="004E5824">
        <w:t xml:space="preserve"> and Robert</w:t>
      </w:r>
      <w:r w:rsidRPr="00203B36">
        <w:t>.</w:t>
      </w:r>
    </w:p>
    <w:p w:rsidR="00203B36" w:rsidRPr="00203B36" w:rsidRDefault="00203B36" w:rsidP="00A540C5">
      <w:pPr>
        <w:pStyle w:val="Body-TextTx"/>
      </w:pPr>
      <w:r w:rsidRPr="00203B36">
        <w:t>“Don’t be upset with the earl for gambling. He was so furious he railed at us because he had to break his promise to you. It really bothered him.”</w:t>
      </w:r>
    </w:p>
    <w:p w:rsidR="00203B36" w:rsidRPr="00203B36" w:rsidRDefault="00203B36" w:rsidP="00A540C5">
      <w:pPr>
        <w:pStyle w:val="Body-TextTx"/>
      </w:pPr>
      <w:r w:rsidRPr="00203B36">
        <w:t>“He saved you?” she whispered.</w:t>
      </w:r>
    </w:p>
    <w:p w:rsidR="00136269" w:rsidRDefault="00203B36" w:rsidP="00A540C5">
      <w:pPr>
        <w:pStyle w:val="Body-TextTx"/>
      </w:pPr>
      <w:r w:rsidRPr="00203B36">
        <w:t>Harper nodded again. “I hope one day he’ll forgive me and that you will, too. And I hope you’ll forgive him for breaking his promise to you. He’s in love with you. That was clear to me and Robert. So, it’s our fault he</w:t>
      </w:r>
      <w:r w:rsidR="00136269">
        <w:t>—</w:t>
      </w:r>
    </w:p>
    <w:p w:rsidR="00136269" w:rsidRDefault="00203B36" w:rsidP="00A540C5">
      <w:pPr>
        <w:pStyle w:val="Body-TextTx"/>
      </w:pPr>
      <w:r w:rsidRPr="00203B36">
        <w:lastRenderedPageBreak/>
        <w:t>“Excuse me, Harper. I must hurry.” She turned and started rushing up the stairs. “Mrs. Lawton,” she called. “I’ve changed my mind. Heat your iron. But first, run outside and get the pink gown off the rhododerdron.”</w:t>
      </w:r>
    </w:p>
    <w:p w:rsidR="00D81EAC" w:rsidRPr="00D81EAC" w:rsidRDefault="00D81EAC" w:rsidP="00D81EAC" w14:paraId="807854DD">
      <w:pPr>
        <w:pStyle w:val="Section-ChapterSCP"/>
      </w:pPr>
      <w:r w:rsidRPr="00D81EAC">
        <w:lastRenderedPageBreak/>
        <w:t>Chapter</w:t>
      </w:r>
      <w:r w:rsidR="004B0584">
        <w:t xml:space="preserve"> 26</w:t>
      </w:r>
    </w:p>
    <w:p w:rsidR="00203B36" w:rsidRPr="00203B36" w:rsidRDefault="00203B36" w:rsidP="00D221E5">
      <w:pPr>
        <w:pStyle w:val="TitleTtl"/>
      </w:pPr>
      <w:r w:rsidRPr="00203B36">
        <w:t xml:space="preserve">Chapter </w:t>
      </w:r>
      <w:r w:rsidR="00B975CC" w:rsidRPr="00203B36">
        <w:t>2</w:t>
      </w:r>
      <w:r w:rsidR="00B975CC">
        <w:t>6</w:t>
      </w:r>
    </w:p>
    <w:p w:rsidR="00203B36" w:rsidRPr="00203B36" w:rsidRDefault="00203B36" w:rsidP="00A540C5">
      <w:pPr>
        <w:pStyle w:val="Body-TextTx"/>
      </w:pPr>
      <w:r w:rsidRPr="00203B36">
        <w:t>Zane stood near the entryway and watched for Brina. Everyone else in the ballroom watched him.</w:t>
      </w:r>
    </w:p>
    <w:p w:rsidR="00203B36" w:rsidRDefault="00203B36" w:rsidP="00A540C5">
      <w:pPr>
        <w:pStyle w:val="Body-TextTx"/>
      </w:pPr>
      <w:r w:rsidRPr="00203B36">
        <w:t xml:space="preserve">He’d purposefully arrived late. Very late. Midnight wasn’t far away. He’d scanned the crowd twice. Brina wasn’t in the room. He wondered if she just hadn’t arrived or if she were waiting out of sight in one of the alcoves. If she </w:t>
      </w:r>
      <w:r w:rsidR="00C32DD2">
        <w:t xml:space="preserve">had arrived with her </w:t>
      </w:r>
      <w:r w:rsidRPr="00203B36">
        <w:t>friends, Lady Lyonwood and Mrs. Garrett were</w:t>
      </w:r>
      <w:r w:rsidR="00C32DD2">
        <w:t xml:space="preserve"> no longer </w:t>
      </w:r>
      <w:r w:rsidRPr="00203B36">
        <w:t xml:space="preserve">with her. He </w:t>
      </w:r>
      <w:r w:rsidR="00C32DD2">
        <w:t>spotted t</w:t>
      </w:r>
      <w:r w:rsidRPr="00203B36">
        <w:t xml:space="preserve">hem </w:t>
      </w:r>
      <w:r w:rsidR="00C32DD2">
        <w:t xml:space="preserve">across the room with </w:t>
      </w:r>
      <w:r w:rsidRPr="00203B36">
        <w:t>their husbands</w:t>
      </w:r>
      <w:r w:rsidR="00C32DD2">
        <w:t>. They, like several others</w:t>
      </w:r>
      <w:r w:rsidRPr="00203B36">
        <w:t xml:space="preserve">, </w:t>
      </w:r>
      <w:r w:rsidR="00C32DD2">
        <w:t xml:space="preserve">were trying their </w:t>
      </w:r>
      <w:r w:rsidRPr="00203B36">
        <w:t>best not to stare at him. Perhaps Brina was feeling the same way he was. That tonight wasn’t something she wanted to be a part of.</w:t>
      </w:r>
    </w:p>
    <w:p w:rsidR="00136269" w:rsidRDefault="00961CF1" w:rsidP="00A540C5">
      <w:pPr>
        <w:pStyle w:val="Body-TextTx"/>
      </w:pPr>
      <w:r>
        <w:t>He could understand that.</w:t>
      </w:r>
    </w:p>
    <w:p w:rsidR="00961CF1" w:rsidRDefault="00203B36" w:rsidP="00A540C5">
      <w:pPr>
        <w:pStyle w:val="Body-TextTx"/>
      </w:pPr>
      <w:r w:rsidRPr="00203B36">
        <w:t xml:space="preserve">Yet, he was the one who started this with his wager, </w:t>
      </w:r>
      <w:r w:rsidR="00961CF1">
        <w:t>she expanded it</w:t>
      </w:r>
      <w:r w:rsidR="00B17C4D">
        <w:t>,</w:t>
      </w:r>
      <w:r w:rsidR="00961CF1">
        <w:t xml:space="preserve"> </w:t>
      </w:r>
      <w:r w:rsidRPr="00203B36">
        <w:t>and he would finish it this evening.</w:t>
      </w:r>
    </w:p>
    <w:p w:rsidR="00203B36" w:rsidRPr="00203B36" w:rsidRDefault="00203B36" w:rsidP="00A540C5">
      <w:pPr>
        <w:pStyle w:val="Body-TextTx"/>
      </w:pPr>
      <w:r w:rsidRPr="00203B36">
        <w:t>As promised.</w:t>
      </w:r>
    </w:p>
    <w:p w:rsidR="00203B36" w:rsidRPr="00203B36" w:rsidRDefault="00203B36" w:rsidP="00A540C5">
      <w:pPr>
        <w:pStyle w:val="Body-TextTx"/>
      </w:pPr>
      <w:r w:rsidRPr="00203B36">
        <w:t>The hell of it was that he was a different person now. Because of Brina he no longer saw the mischievous humor of trying to get a lady’s attention by making a wager. Brina had helped him see a lot of things differently. And he liked to think he had helped her see some things differently, too.</w:t>
      </w:r>
    </w:p>
    <w:p w:rsidR="00203B36" w:rsidRPr="00203B36" w:rsidRDefault="00203B36" w:rsidP="00A540C5">
      <w:pPr>
        <w:pStyle w:val="Body-TextTx"/>
      </w:pPr>
      <w:r w:rsidRPr="00203B36">
        <w:t>Not that it mattered to her now.</w:t>
      </w:r>
    </w:p>
    <w:p w:rsidR="00136269" w:rsidRDefault="00203B36" w:rsidP="00A540C5">
      <w:pPr>
        <w:pStyle w:val="Body-TextTx"/>
      </w:pPr>
      <w:r w:rsidRPr="00203B36">
        <w:t>Usually, the last ball of the Season was</w:t>
      </w:r>
      <w:r w:rsidR="00C32DD2">
        <w:t>n’t</w:t>
      </w:r>
      <w:r w:rsidRPr="00203B36">
        <w:t xml:space="preserve"> well attended. For various reasons. By the time it rolled around all but an ardent few in the ton were tired of the endless parties. The young ladies and gentlemen who had already made a match were more interested in making plans for their </w:t>
      </w:r>
      <w:r w:rsidRPr="00203B36">
        <w:lastRenderedPageBreak/>
        <w:t xml:space="preserve">own wedding parties. The last ball </w:t>
      </w:r>
      <w:r w:rsidR="00C32DD2">
        <w:t xml:space="preserve">also </w:t>
      </w:r>
      <w:r w:rsidRPr="00203B36">
        <w:t>signaled Parliament</w:t>
      </w:r>
      <w:r w:rsidR="00C32DD2">
        <w:t xml:space="preserve"> had </w:t>
      </w:r>
      <w:r w:rsidRPr="00203B36">
        <w:t>ended its session. Once the House of Lords and House of Commons finished with their business, they were eager to forgo the last party and travel to their summer estates to escape the approaching heat in London and begin their summer house parties.</w:t>
      </w:r>
    </w:p>
    <w:p w:rsidR="00136269" w:rsidRDefault="00203B36" w:rsidP="00A540C5">
      <w:pPr>
        <w:pStyle w:val="Body-TextTx"/>
      </w:pPr>
      <w:r w:rsidRPr="00203B36">
        <w:t>But this year’s was different.</w:t>
      </w:r>
    </w:p>
    <w:p w:rsidR="00136269" w:rsidRDefault="00203B36" w:rsidP="00A540C5">
      <w:pPr>
        <w:pStyle w:val="Body-TextTx"/>
      </w:pPr>
      <w:r w:rsidRPr="00203B36">
        <w:t>It was a crush.</w:t>
      </w:r>
    </w:p>
    <w:p w:rsidR="00203B36" w:rsidRPr="00203B36" w:rsidRDefault="00203B36" w:rsidP="00A540C5">
      <w:pPr>
        <w:pStyle w:val="Body-TextTx"/>
      </w:pPr>
      <w:r w:rsidRPr="00203B36">
        <w:t>The orchestra played, but few danced. Most stood in little groups chatting with whomever happened to be by their side. Zane had no doubt that everyone far and wide knew he had gambled last night and tonight at midnight he had to give an apology to Brina.</w:t>
      </w:r>
    </w:p>
    <w:p w:rsidR="00136269" w:rsidRDefault="00203B36" w:rsidP="00A540C5">
      <w:pPr>
        <w:pStyle w:val="Body-TextTx"/>
      </w:pPr>
      <w:r w:rsidRPr="00203B36">
        <w:t>And he would.</w:t>
      </w:r>
    </w:p>
    <w:p w:rsidR="00961CF1" w:rsidRPr="00203B36" w:rsidRDefault="00961CF1" w:rsidP="00A540C5">
      <w:pPr>
        <w:pStyle w:val="Body-TextTx"/>
      </w:pPr>
      <w:r>
        <w:t>Whether or not she attended to receive it.</w:t>
      </w:r>
    </w:p>
    <w:p w:rsidR="00203B36" w:rsidRPr="00203B36" w:rsidRDefault="00203B36" w:rsidP="00A540C5">
      <w:pPr>
        <w:pStyle w:val="Body-TextTx"/>
      </w:pPr>
      <w:r w:rsidRPr="00203B36">
        <w:t xml:space="preserve">He huffed out a </w:t>
      </w:r>
      <w:r w:rsidR="00C32DD2">
        <w:t xml:space="preserve">rueful </w:t>
      </w:r>
      <w:r w:rsidRPr="00203B36">
        <w:t xml:space="preserve">chuckle </w:t>
      </w:r>
      <w:r w:rsidR="00C32DD2">
        <w:t>when</w:t>
      </w:r>
      <w:r w:rsidRPr="00203B36">
        <w:t xml:space="preserve"> he saw his uncles and sister had spotted him and were heading his way. </w:t>
      </w:r>
      <w:r w:rsidR="00C32DD2">
        <w:t xml:space="preserve">The day before </w:t>
      </w:r>
      <w:r w:rsidRPr="00203B36">
        <w:t>he thought he’d settled into his new role in life. Earl, provider and protector of his family. Lover, and soon to be husband of Brina. But somehow, one good deed changed all that.</w:t>
      </w:r>
    </w:p>
    <w:p w:rsidR="00136269" w:rsidRDefault="00203B36" w:rsidP="00A540C5">
      <w:pPr>
        <w:pStyle w:val="Body-TextTx"/>
      </w:pPr>
      <w:r w:rsidRPr="00203B36">
        <w:t xml:space="preserve">He couldn’t argue with Brina that he’d had a choice </w:t>
      </w:r>
      <w:r w:rsidR="00C32DD2">
        <w:t xml:space="preserve">whether or </w:t>
      </w:r>
      <w:r w:rsidRPr="00203B36">
        <w:t>not to hurt her</w:t>
      </w:r>
      <w:r w:rsidR="00C32DD2">
        <w:t xml:space="preserve"> where</w:t>
      </w:r>
      <w:r w:rsidRPr="00203B36">
        <w:t xml:space="preserve"> Stewart had not. </w:t>
      </w:r>
      <w:r w:rsidR="00961CF1">
        <w:t xml:space="preserve">Damn, but that </w:t>
      </w:r>
      <w:r w:rsidR="00C32DD2">
        <w:t>pierced his heart as surely as the blade of a rapier</w:t>
      </w:r>
      <w:r w:rsidR="00405509">
        <w:t>.</w:t>
      </w:r>
      <w:r w:rsidR="00961CF1">
        <w:t xml:space="preserve"> </w:t>
      </w:r>
      <w:r w:rsidR="00405509">
        <w:t xml:space="preserve">When she’d told Zane </w:t>
      </w:r>
      <w:r w:rsidRPr="00203B36">
        <w:t xml:space="preserve">he had hurt her more than her husband </w:t>
      </w:r>
      <w:r w:rsidR="00405509">
        <w:t xml:space="preserve">it had </w:t>
      </w:r>
      <w:r w:rsidRPr="00203B36">
        <w:t>tor</w:t>
      </w:r>
      <w:r w:rsidR="00405509">
        <w:t>n</w:t>
      </w:r>
      <w:r w:rsidRPr="00203B36">
        <w:t xml:space="preserve"> his heart </w:t>
      </w:r>
      <w:r w:rsidR="00252038">
        <w:t>to shreds</w:t>
      </w:r>
      <w:r w:rsidRPr="00203B36">
        <w:t xml:space="preserve">. </w:t>
      </w:r>
      <w:r w:rsidR="00252038">
        <w:t>He knew how deeply she felt emotions.</w:t>
      </w:r>
      <w:r w:rsidR="00B975CC" w:rsidRPr="00B975CC">
        <w:t xml:space="preserve"> </w:t>
      </w:r>
      <w:r w:rsidRPr="00203B36">
        <w:t xml:space="preserve">He knew he couldn’t, </w:t>
      </w:r>
      <w:r w:rsidRPr="006E5918">
        <w:rPr>
          <w:rStyle w:val="itali"/>
        </w:rPr>
        <w:t>wouldn’t</w:t>
      </w:r>
      <w:r w:rsidRPr="00203B36">
        <w:t xml:space="preserve"> hurt her anymore. That was why he had waited</w:t>
      </w:r>
      <w:r w:rsidR="00252038">
        <w:t xml:space="preserve"> at her house </w:t>
      </w:r>
      <w:r w:rsidR="00961CF1">
        <w:t>o</w:t>
      </w:r>
      <w:r w:rsidR="00405509">
        <w:t>n</w:t>
      </w:r>
      <w:r w:rsidR="00961CF1">
        <w:t xml:space="preserve"> and o</w:t>
      </w:r>
      <w:r w:rsidR="00405509">
        <w:t>ff</w:t>
      </w:r>
      <w:r w:rsidR="00961CF1">
        <w:t xml:space="preserve"> throughout the day.</w:t>
      </w:r>
      <w:r w:rsidRPr="00203B36">
        <w:t xml:space="preserve"> He</w:t>
      </w:r>
      <w:r w:rsidR="00405509">
        <w:t xml:space="preserve"> had</w:t>
      </w:r>
      <w:r w:rsidRPr="00203B36">
        <w:t xml:space="preserve"> wanted to demand she see him, force her to listen and make her understand he’d done the right thing. Not for her, but for Robert and Harper. But </w:t>
      </w:r>
      <w:r w:rsidR="00961CF1">
        <w:t xml:space="preserve">in the end, </w:t>
      </w:r>
      <w:r w:rsidRPr="00203B36">
        <w:t>he</w:t>
      </w:r>
      <w:r w:rsidR="00405509">
        <w:t xml:space="preserve"> didn’t want to cause her more pain.</w:t>
      </w:r>
    </w:p>
    <w:p w:rsidR="00961CF1" w:rsidRPr="00203B36" w:rsidRDefault="00961CF1" w:rsidP="00A540C5">
      <w:pPr>
        <w:pStyle w:val="Body-TextTx"/>
      </w:pPr>
      <w:r>
        <w:t>He’d give the apology. It’s all she wanted from him.</w:t>
      </w:r>
    </w:p>
    <w:p w:rsidR="00136269" w:rsidRDefault="00203B36" w:rsidP="00A540C5">
      <w:pPr>
        <w:pStyle w:val="Body-TextTx"/>
      </w:pPr>
      <w:r w:rsidRPr="00203B36">
        <w:lastRenderedPageBreak/>
        <w:t xml:space="preserve">Sins of his gambling past had finally caught up with him. He now realized </w:t>
      </w:r>
      <w:r w:rsidR="00405509">
        <w:t>what a mistake it had been to try to</w:t>
      </w:r>
      <w:r w:rsidRPr="00203B36">
        <w:t xml:space="preserve"> teach Robert to be a well-seasoned gamester when they were in Vienna. Few people ever became really good at it, but Robert was a Browning so there was a chance. At the time, Zane needed something to take Robert’s mind off the French woman. And it had, but gave him a far bigger problem.</w:t>
      </w:r>
    </w:p>
    <w:p w:rsidR="00136269" w:rsidRDefault="00203B36" w:rsidP="00A540C5">
      <w:pPr>
        <w:pStyle w:val="Body-TextTx"/>
      </w:pPr>
      <w:r w:rsidRPr="00203B36">
        <w:t xml:space="preserve">The American crimp </w:t>
      </w:r>
      <w:r w:rsidR="00405509">
        <w:t xml:space="preserve">who’d held Robert and Harper in his makeshift prison had </w:t>
      </w:r>
      <w:r w:rsidRPr="00203B36">
        <w:t xml:space="preserve">been one good card player. For a time, it looked as if Zane wasn’t going to win enough money to pay their debts before his time was up. He simply wasn’t winning enough games. Brina and the dinner party kept coming to his mind, causing him to </w:t>
      </w:r>
      <w:r w:rsidR="00405509">
        <w:t xml:space="preserve">lose </w:t>
      </w:r>
      <w:r w:rsidRPr="00203B36">
        <w:t>focus in the beginning. He was doing all the things he knew not to do. Sweat, hold the cards tight, blink too rapidly, and so many little telling hints of what he held in his hand.</w:t>
      </w:r>
    </w:p>
    <w:p w:rsidR="00203B36" w:rsidRPr="00203B36" w:rsidRDefault="00203B36" w:rsidP="00A540C5">
      <w:pPr>
        <w:pStyle w:val="Body-TextTx"/>
      </w:pPr>
      <w:r w:rsidRPr="00203B36">
        <w:t xml:space="preserve">But those same thoughts of Brina and getting back to her eventually calmed him. His skill and intuitive nature took over and just before </w:t>
      </w:r>
      <w:r w:rsidR="00405509">
        <w:t>the hour Remick had given him</w:t>
      </w:r>
      <w:r w:rsidRPr="00203B36">
        <w:t xml:space="preserve">, </w:t>
      </w:r>
      <w:r w:rsidR="00405509">
        <w:t>Zane</w:t>
      </w:r>
      <w:r w:rsidRPr="00203B36">
        <w:t xml:space="preserve"> had won more than enough to pay Robert and Harper’s </w:t>
      </w:r>
      <w:r w:rsidR="00405509">
        <w:t>freedom</w:t>
      </w:r>
      <w:r w:rsidRPr="00203B36">
        <w:t>.</w:t>
      </w:r>
    </w:p>
    <w:p w:rsidR="00136269" w:rsidRDefault="00203B36" w:rsidP="00A540C5">
      <w:pPr>
        <w:pStyle w:val="Body-TextTx"/>
      </w:pPr>
      <w:r w:rsidRPr="00203B36">
        <w:t>Remick reluctantly conceded and assured Zane th</w:t>
      </w:r>
      <w:r w:rsidR="00880F7A">
        <w:t>e young men</w:t>
      </w:r>
      <w:r w:rsidRPr="00203B36">
        <w:t xml:space="preserve"> would be released</w:t>
      </w:r>
      <w:r w:rsidR="00405509">
        <w:t xml:space="preserve">. Zane wasn’t about to let the </w:t>
      </w:r>
      <w:r w:rsidR="00880F7A">
        <w:t>crimp</w:t>
      </w:r>
      <w:r w:rsidR="00405509">
        <w:t xml:space="preserve"> </w:t>
      </w:r>
      <w:r w:rsidR="00880F7A">
        <w:t xml:space="preserve">out of his sight </w:t>
      </w:r>
      <w:r w:rsidR="00405509">
        <w:t xml:space="preserve">until he had the young </w:t>
      </w:r>
      <w:r w:rsidR="00880F7A">
        <w:t xml:space="preserve">men in his hands and they were safe from being thrown onto a ship bound for the Orient. </w:t>
      </w:r>
      <w:r w:rsidRPr="00203B36">
        <w:t xml:space="preserve">That’s when Zane pulled the knife </w:t>
      </w:r>
      <w:r w:rsidR="00405509">
        <w:t xml:space="preserve">Harry had slipped into his </w:t>
      </w:r>
      <w:r w:rsidRPr="00203B36">
        <w:t>pocket</w:t>
      </w:r>
      <w:r w:rsidR="00880F7A">
        <w:t xml:space="preserve"> and forced Remick to take him to Robert and Harper.</w:t>
      </w:r>
    </w:p>
    <w:p w:rsidR="00880F7A" w:rsidRDefault="00203B36" w:rsidP="00A540C5">
      <w:pPr>
        <w:pStyle w:val="Body-TextTx"/>
      </w:pPr>
      <w:r w:rsidRPr="00203B36">
        <w:t xml:space="preserve">Only after he had the young fools with him </w:t>
      </w:r>
      <w:r w:rsidR="00880F7A">
        <w:t xml:space="preserve">and seen they were not too badly hurt </w:t>
      </w:r>
      <w:r w:rsidRPr="00203B36">
        <w:t xml:space="preserve">did he let Remick go; with the warning he not ever peddle his skills </w:t>
      </w:r>
      <w:r w:rsidR="00880F7A">
        <w:t xml:space="preserve">or his crimping </w:t>
      </w:r>
      <w:r w:rsidRPr="00203B36">
        <w:t xml:space="preserve">in London again. He </w:t>
      </w:r>
      <w:r w:rsidR="00880F7A">
        <w:t>had been</w:t>
      </w:r>
      <w:r w:rsidRPr="00203B36">
        <w:t xml:space="preserve"> certain </w:t>
      </w:r>
      <w:r w:rsidR="00880F7A">
        <w:t xml:space="preserve">word that he’d been seen </w:t>
      </w:r>
      <w:r w:rsidRPr="00203B36">
        <w:t>gambling at The Brass Bull had made it to his house.</w:t>
      </w:r>
    </w:p>
    <w:p w:rsidR="00136269" w:rsidRDefault="00203B36" w:rsidP="00A540C5">
      <w:pPr>
        <w:pStyle w:val="Body-TextTx"/>
      </w:pPr>
      <w:r w:rsidRPr="00203B36">
        <w:t>News like that travelled fast.</w:t>
      </w:r>
    </w:p>
    <w:p w:rsidR="00203B36" w:rsidRPr="00203B36" w:rsidRDefault="00203B36" w:rsidP="00A540C5">
      <w:pPr>
        <w:pStyle w:val="Body-TextTx"/>
      </w:pPr>
      <w:r w:rsidRPr="00203B36">
        <w:lastRenderedPageBreak/>
        <w:t xml:space="preserve">He </w:t>
      </w:r>
      <w:r w:rsidR="00880F7A">
        <w:t>had been equally confident</w:t>
      </w:r>
      <w:r w:rsidR="00880F7A" w:rsidRPr="00203B36" w:rsidDel="00880F7A">
        <w:t xml:space="preserve"> </w:t>
      </w:r>
      <w:r w:rsidRPr="00203B36">
        <w:t xml:space="preserve">everyone </w:t>
      </w:r>
      <w:r w:rsidR="00880F7A">
        <w:t xml:space="preserve">would be gone by the time </w:t>
      </w:r>
      <w:r w:rsidRPr="00203B36">
        <w:t>he made it back home. However, Brina was still there.</w:t>
      </w:r>
    </w:p>
    <w:p w:rsidR="00203B36" w:rsidRPr="00203B36" w:rsidRDefault="00203B36" w:rsidP="00A540C5">
      <w:pPr>
        <w:pStyle w:val="Body-TextTx"/>
      </w:pPr>
      <w:r w:rsidRPr="00203B36">
        <w:t>For one very good reason. To let him know she had won.</w:t>
      </w:r>
    </w:p>
    <w:p w:rsidR="00203B36" w:rsidRPr="00203B36" w:rsidRDefault="00203B36" w:rsidP="00A540C5">
      <w:pPr>
        <w:pStyle w:val="Body-TextTx"/>
      </w:pPr>
      <w:r w:rsidRPr="00203B36">
        <w:t>“It’s about time you got here,” Uncle Hector said. “Not that it’s pertinent to this evening but I had a note from Robert this morning saying he was going to visit one of his Aunt Lorraine’s son’s in Dorset. I thought it was sudden. Did you know about that?”</w:t>
      </w:r>
    </w:p>
    <w:p w:rsidR="00203B36" w:rsidRPr="00203B36" w:rsidRDefault="00203B36" w:rsidP="00A540C5">
      <w:pPr>
        <w:pStyle w:val="Body-TextTx"/>
      </w:pPr>
      <w:r w:rsidRPr="00203B36">
        <w:t>“Not any particulars,” Zane said. “I’m sure he’ll write once he gets there. Young men like to travel.”</w:t>
      </w:r>
    </w:p>
    <w:p w:rsidR="00203B36" w:rsidRPr="00203B36" w:rsidRDefault="00203B36" w:rsidP="00A540C5">
      <w:pPr>
        <w:pStyle w:val="Body-TextTx"/>
      </w:pPr>
      <w:r w:rsidRPr="00203B36">
        <w:t>“Now that we have that out of the way,</w:t>
      </w:r>
      <w:r w:rsidR="00880F7A">
        <w:t>” Uncle Syl said. “W</w:t>
      </w:r>
      <w:r w:rsidRPr="00203B36">
        <w:t>hat happened to you last night?”</w:t>
      </w:r>
    </w:p>
    <w:p w:rsidR="00203B36" w:rsidRPr="00203B36" w:rsidRDefault="00203B36" w:rsidP="00A540C5">
      <w:pPr>
        <w:pStyle w:val="Body-TextTx"/>
      </w:pPr>
      <w:r w:rsidRPr="00203B36">
        <w:t xml:space="preserve">“We know what happened, Uncle,” Patricia </w:t>
      </w:r>
      <w:r w:rsidR="00880F7A">
        <w:t>informed him dryly and rolled her eyes toward Zane</w:t>
      </w:r>
      <w:r w:rsidR="003B05C1">
        <w:t xml:space="preserve"> to ask her own question</w:t>
      </w:r>
      <w:r w:rsidRPr="00203B36">
        <w:t>. “What I want to know</w:t>
      </w:r>
      <w:r w:rsidR="00880F7A">
        <w:t xml:space="preserve">, dear brother, </w:t>
      </w:r>
      <w:r w:rsidRPr="00203B36">
        <w:t>is if you have spoken to Mrs. Feld today?”</w:t>
      </w:r>
    </w:p>
    <w:p w:rsidR="00203B36" w:rsidRPr="00203B36" w:rsidRDefault="00203B36" w:rsidP="00A540C5">
      <w:pPr>
        <w:pStyle w:val="Body-TextTx"/>
      </w:pPr>
      <w:r w:rsidRPr="00203B36">
        <w:t>“No.”</w:t>
      </w:r>
    </w:p>
    <w:p w:rsidR="00203B36" w:rsidRDefault="00203B36" w:rsidP="00A540C5">
      <w:pPr>
        <w:pStyle w:val="Body-TextTx"/>
      </w:pPr>
      <w:r w:rsidRPr="00203B36">
        <w:t>“No?” Hector said, stomping his cane. “Why not? You have some explaining to do</w:t>
      </w:r>
      <w:r w:rsidR="003B05C1">
        <w:t xml:space="preserve"> and today was the time to do it</w:t>
      </w:r>
      <w:r w:rsidRPr="00203B36">
        <w:t>.”</w:t>
      </w:r>
    </w:p>
    <w:p w:rsidR="003B05C1" w:rsidRPr="00203B36" w:rsidRDefault="003B05C1" w:rsidP="00A540C5">
      <w:pPr>
        <w:pStyle w:val="Body-TextTx"/>
      </w:pPr>
      <w:r>
        <w:t>“Not to mention an apology,” Patricia added.</w:t>
      </w:r>
    </w:p>
    <w:p w:rsidR="00203B36" w:rsidRPr="00203B36" w:rsidRDefault="00203B36" w:rsidP="00A540C5">
      <w:pPr>
        <w:pStyle w:val="Body-TextTx"/>
      </w:pPr>
      <w:r w:rsidRPr="00203B36">
        <w:t>“</w:t>
      </w:r>
      <w:r w:rsidR="003B05C1">
        <w:t>Well, you can’t do it now,” Sylvester said calmly. “</w:t>
      </w:r>
      <w:r w:rsidRPr="00203B36">
        <w:t>She’s not here</w:t>
      </w:r>
      <w:r w:rsidR="003B05C1">
        <w:t>.</w:t>
      </w:r>
      <w:r w:rsidRPr="00203B36">
        <w:t xml:space="preserve"> Who can blame her? </w:t>
      </w:r>
      <w:r w:rsidR="003B05C1">
        <w:t xml:space="preserve">She probably wouldn’t listen anyway. </w:t>
      </w:r>
      <w:r w:rsidRPr="00203B36">
        <w:t>You didn’t make it to her dinner last night. She obviously isn’t going to make it to your apology.”</w:t>
      </w:r>
    </w:p>
    <w:p w:rsidR="00203B36" w:rsidRPr="00203B36" w:rsidRDefault="00203B36" w:rsidP="00A540C5">
      <w:pPr>
        <w:pStyle w:val="Body-TextTx"/>
      </w:pPr>
      <w:r w:rsidRPr="00203B36">
        <w:t>“Well, she should,” Uncle Hector insisted. “They were almost engaged. There’s still hope this can be settled for a good outcome. She was doing such a fine job helping you be more of a gentleman. Until you strayed.”</w:t>
      </w:r>
    </w:p>
    <w:p w:rsidR="00136269" w:rsidRDefault="00203B36" w:rsidP="00A540C5">
      <w:pPr>
        <w:pStyle w:val="Body-TextTx"/>
      </w:pPr>
      <w:r w:rsidRPr="00203B36">
        <w:lastRenderedPageBreak/>
        <w:t xml:space="preserve">“What </w:t>
      </w:r>
      <w:r w:rsidR="003B05C1">
        <w:t xml:space="preserve">I want to know is what </w:t>
      </w:r>
      <w:r w:rsidRPr="00203B36">
        <w:t xml:space="preserve">happens between Zane and the widow,” Patricia </w:t>
      </w:r>
      <w:r w:rsidR="003B05C1">
        <w:t>said, keeping her eyes on his face.</w:t>
      </w:r>
    </w:p>
    <w:p w:rsidR="00136269" w:rsidRDefault="00203B36" w:rsidP="00A540C5">
      <w:pPr>
        <w:pStyle w:val="Body-TextTx"/>
      </w:pPr>
      <w:r w:rsidRPr="00203B36">
        <w:t xml:space="preserve">The </w:t>
      </w:r>
      <w:r w:rsidRPr="006E5918">
        <w:rPr>
          <w:rStyle w:val="itali"/>
        </w:rPr>
        <w:t>widow</w:t>
      </w:r>
      <w:r w:rsidRPr="00203B36">
        <w:t xml:space="preserve">. Zane </w:t>
      </w:r>
      <w:r w:rsidR="003B05C1">
        <w:t xml:space="preserve">grimaced and </w:t>
      </w:r>
      <w:r w:rsidRPr="00203B36">
        <w:t>gave a silent growl. How he’d come to detest that description</w:t>
      </w:r>
      <w:r w:rsidR="003B05C1">
        <w:t xml:space="preserve"> of her</w:t>
      </w:r>
      <w:r w:rsidRPr="00203B36">
        <w:t>.</w:t>
      </w:r>
    </w:p>
    <w:p w:rsidR="00203B36" w:rsidRPr="00203B36" w:rsidRDefault="00203B36" w:rsidP="00A540C5">
      <w:pPr>
        <w:pStyle w:val="Body-TextTx"/>
      </w:pPr>
      <w:r w:rsidRPr="00203B36">
        <w:t>“</w:t>
      </w:r>
      <w:r w:rsidR="003B05C1">
        <w:t>Maybe all is not lost,” Uncle Syl said in a placating tone. “</w:t>
      </w:r>
      <w:r w:rsidRPr="00203B36">
        <w:t xml:space="preserve">Perhaps if you tried writing her a poem? </w:t>
      </w:r>
      <w:r w:rsidR="003B05C1">
        <w:t xml:space="preserve">Ladies love poetry. </w:t>
      </w:r>
      <w:r w:rsidRPr="00203B36">
        <w:t>You know, something about flowers, moonglow</w:t>
      </w:r>
      <w:r w:rsidR="003B05C1">
        <w:t>,</w:t>
      </w:r>
      <w:r w:rsidRPr="00203B36">
        <w:t xml:space="preserve"> and how beautiful she is might go a long way to soothing her and help her overlook your lesser points.”</w:t>
      </w:r>
    </w:p>
    <w:p w:rsidR="00203B36" w:rsidRPr="00203B36" w:rsidRDefault="00203B36" w:rsidP="00A540C5">
      <w:pPr>
        <w:pStyle w:val="Body-TextTx"/>
      </w:pPr>
      <w:r w:rsidRPr="00203B36">
        <w:t xml:space="preserve">“A poem?” Patricia </w:t>
      </w:r>
      <w:r w:rsidR="003B05C1">
        <w:t xml:space="preserve">asked in an </w:t>
      </w:r>
      <w:r w:rsidRPr="00203B36">
        <w:t>unbelievably</w:t>
      </w:r>
      <w:r w:rsidR="003B05C1">
        <w:t xml:space="preserve"> indignant voice</w:t>
      </w:r>
      <w:r w:rsidRPr="00203B36">
        <w:t xml:space="preserve">. “At this </w:t>
      </w:r>
      <w:r w:rsidR="003B05C1">
        <w:t>point</w:t>
      </w:r>
      <w:r w:rsidRPr="00203B36">
        <w:t>, a poem is not going to win her hand.”</w:t>
      </w:r>
    </w:p>
    <w:p w:rsidR="00136269" w:rsidRDefault="00203B36" w:rsidP="00A540C5">
      <w:pPr>
        <w:pStyle w:val="Body-TextTx"/>
      </w:pPr>
      <w:r w:rsidRPr="00203B36">
        <w:t>“If romantic words won’t ease her disposition,</w:t>
      </w:r>
      <w:r w:rsidR="003B05C1">
        <w:t>” Syl countered, “</w:t>
      </w:r>
      <w:r w:rsidRPr="00203B36">
        <w:t xml:space="preserve">tell her in no uncertain terms that she will sit down and listen to you because you are </w:t>
      </w:r>
      <w:r w:rsidR="003B05C1">
        <w:t>an</w:t>
      </w:r>
      <w:r w:rsidRPr="00203B36">
        <w:t xml:space="preserve"> earl. </w:t>
      </w:r>
      <w:r w:rsidR="003B05C1">
        <w:t>Though we don’t know what they were, I’m sure y</w:t>
      </w:r>
      <w:r w:rsidRPr="00203B36">
        <w:t>ou had good reasons for your behavior last night</w:t>
      </w:r>
      <w:r w:rsidR="003B05C1">
        <w:t>,</w:t>
      </w:r>
      <w:r w:rsidRPr="00203B36">
        <w:t xml:space="preserve"> and she needs to accept them without further ado.”</w:t>
      </w:r>
    </w:p>
    <w:p w:rsidR="00136269" w:rsidRDefault="00203B36" w:rsidP="00A540C5">
      <w:pPr>
        <w:pStyle w:val="Body-TextTx"/>
      </w:pPr>
      <w:r w:rsidRPr="00203B36">
        <w:t>“And thinking like that,” Patricia remarked</w:t>
      </w:r>
      <w:r w:rsidR="004B2CDA">
        <w:t xml:space="preserve"> sharply</w:t>
      </w:r>
      <w:r w:rsidRPr="00203B36">
        <w:t>, “is why you never married.”</w:t>
      </w:r>
    </w:p>
    <w:p w:rsidR="00203B36" w:rsidRPr="00203B36" w:rsidRDefault="00203B36" w:rsidP="00A540C5">
      <w:pPr>
        <w:pStyle w:val="Body-TextTx"/>
      </w:pPr>
      <w:r w:rsidRPr="00203B36">
        <w:t>Hector stomped his cane again. “Everyone is growing restless. It’s time for you to speak. While you are apologizing, you might as well extend your regrets to your peers as well for missing your own dinner party. Most of them are here.”</w:t>
      </w:r>
    </w:p>
    <w:p w:rsidR="00203B36" w:rsidRPr="006E5918" w:rsidRDefault="00203B36" w:rsidP="00A540C5">
      <w:pPr>
        <w:pStyle w:val="Body-TextTx"/>
      </w:pPr>
      <w:r w:rsidRPr="006E5918">
        <w:rPr>
          <w:rStyle w:val="itali"/>
        </w:rPr>
        <w:t>When hell freezes over, Zane thought.</w:t>
      </w:r>
    </w:p>
    <w:p w:rsidR="00203B36" w:rsidRPr="00203B36" w:rsidRDefault="00203B36" w:rsidP="00A540C5">
      <w:pPr>
        <w:pStyle w:val="Body-TextTx"/>
      </w:pPr>
      <w:r w:rsidRPr="00203B36">
        <w:t xml:space="preserve">“I think it best he never mention it again but go forward from here,” Patricia </w:t>
      </w:r>
      <w:r w:rsidR="004B2CDA">
        <w:t>said, offering her bit of advice</w:t>
      </w:r>
      <w:r w:rsidRPr="00203B36">
        <w:t>. “</w:t>
      </w:r>
      <w:r w:rsidR="004B2CDA">
        <w:t>N</w:t>
      </w:r>
      <w:r w:rsidRPr="00203B36">
        <w:t>o matter how you decide to handle what you are about to say, we will stand with you.</w:t>
      </w:r>
      <w:r w:rsidR="004B2CDA">
        <w:t>” She gave him a sincere smile.</w:t>
      </w:r>
      <w:r w:rsidR="00B975CC" w:rsidRPr="00B975CC">
        <w:t xml:space="preserve"> </w:t>
      </w:r>
      <w:r w:rsidRPr="00203B36">
        <w:t>We are family.”</w:t>
      </w:r>
    </w:p>
    <w:p w:rsidR="00136269" w:rsidRDefault="00203B36" w:rsidP="00A540C5">
      <w:pPr>
        <w:pStyle w:val="Body-TextTx"/>
      </w:pPr>
      <w:r w:rsidRPr="00203B36">
        <w:t>Zane gave</w:t>
      </w:r>
      <w:r w:rsidR="004B2CDA">
        <w:t xml:space="preserve"> his sister a</w:t>
      </w:r>
      <w:r w:rsidRPr="00203B36">
        <w:t xml:space="preserve"> nod of appreciation. “</w:t>
      </w:r>
      <w:r w:rsidR="004B2CDA">
        <w:t>My actions are my responsibility.</w:t>
      </w:r>
      <w:r w:rsidRPr="00203B36">
        <w:t>”</w:t>
      </w:r>
    </w:p>
    <w:p w:rsidR="00203B36" w:rsidRPr="00203B36" w:rsidRDefault="00203B36" w:rsidP="00A540C5">
      <w:pPr>
        <w:pStyle w:val="Body-TextTx"/>
      </w:pPr>
      <w:r w:rsidRPr="00203B36">
        <w:t xml:space="preserve">There was no clock to chime </w:t>
      </w:r>
      <w:r w:rsidR="004B2CDA">
        <w:t xml:space="preserve">the </w:t>
      </w:r>
      <w:r w:rsidRPr="00203B36">
        <w:t xml:space="preserve">midnight hour, but Zane agreed with Hector. Every </w:t>
      </w:r>
      <w:r w:rsidRPr="00203B36">
        <w:lastRenderedPageBreak/>
        <w:t xml:space="preserve">gentleman in the room was ready to go to White’s and other places they may have placed a bet </w:t>
      </w:r>
      <w:r w:rsidR="004B2CDA">
        <w:t xml:space="preserve">to either </w:t>
      </w:r>
      <w:r w:rsidRPr="00203B36">
        <w:t>collect their winnings or pay their debts.</w:t>
      </w:r>
    </w:p>
    <w:p w:rsidR="00136269" w:rsidRDefault="00203B36" w:rsidP="00A540C5">
      <w:pPr>
        <w:pStyle w:val="Body-TextTx"/>
      </w:pPr>
      <w:r w:rsidRPr="00203B36">
        <w:t>It was time to end this even though Brina wasn’t present.</w:t>
      </w:r>
    </w:p>
    <w:p w:rsidR="00136269" w:rsidRDefault="00203B36" w:rsidP="00A540C5">
      <w:pPr>
        <w:pStyle w:val="Body-TextTx"/>
      </w:pPr>
      <w:r w:rsidRPr="00203B36">
        <w:t xml:space="preserve">He started walking toward the center of the room. The place quietened. Everyone stepped aside, giving him plenty of </w:t>
      </w:r>
      <w:r w:rsidR="004B2CDA">
        <w:t>space</w:t>
      </w:r>
      <w:r w:rsidRPr="00203B36">
        <w:t xml:space="preserve"> and once he stopped, they formed a wide circle around him.</w:t>
      </w:r>
    </w:p>
    <w:p w:rsidR="00136269" w:rsidRDefault="00203B36" w:rsidP="00A540C5">
      <w:pPr>
        <w:pStyle w:val="Body-TextTx"/>
      </w:pPr>
      <w:r w:rsidRPr="00203B36">
        <w:t>Zane had recollection of telling Brina he’d give a grand speech, but he wouldn’t. It would be two short words. He started to speak but saw her rush into the entryway. It felt as if his heart stopped beating for a few seconds</w:t>
      </w:r>
      <w:r w:rsidR="004B2CDA">
        <w:t xml:space="preserve"> and then suddenly thundered like the sound of a hundred galloping horses in his chest</w:t>
      </w:r>
      <w:r w:rsidRPr="00203B36">
        <w:t xml:space="preserve">. She was wearing the bright pink gown they’d seen in the shop near the abbey. </w:t>
      </w:r>
      <w:r w:rsidR="004B2CDA">
        <w:t>Just as he’d known that afternoon, s</w:t>
      </w:r>
      <w:r w:rsidRPr="00203B36">
        <w:t xml:space="preserve">he looked glorious dressed in it. It shimmered </w:t>
      </w:r>
      <w:r w:rsidR="004B2CDA">
        <w:t xml:space="preserve">with every step she took </w:t>
      </w:r>
      <w:r w:rsidRPr="00203B36">
        <w:t>and so did she.</w:t>
      </w:r>
    </w:p>
    <w:p w:rsidR="00203B36" w:rsidRPr="00203B36" w:rsidRDefault="00B17C4D" w:rsidP="00A540C5">
      <w:pPr>
        <w:pStyle w:val="Body-TextTx"/>
      </w:pPr>
      <w:r>
        <w:t>Watching</w:t>
      </w:r>
      <w:r w:rsidR="00203B36" w:rsidRPr="00203B36">
        <w:t xml:space="preserve"> her made losing her all the harder.</w:t>
      </w:r>
    </w:p>
    <w:p w:rsidR="00203B36" w:rsidRPr="00203B36" w:rsidRDefault="00203B36" w:rsidP="00A540C5">
      <w:pPr>
        <w:pStyle w:val="Body-TextTx"/>
      </w:pPr>
      <w:r w:rsidRPr="00203B36">
        <w:t xml:space="preserve">Some in the </w:t>
      </w:r>
      <w:r w:rsidR="004B2CDA">
        <w:t>ballroom</w:t>
      </w:r>
      <w:r w:rsidRPr="00203B36">
        <w:t xml:space="preserve"> must have noticed her, too. The quietness just moments before turned to murmurings. The whispers got louder. </w:t>
      </w:r>
      <w:r w:rsidR="00961CF1">
        <w:t>Her chin was demurely high</w:t>
      </w:r>
      <w:r w:rsidR="004B2CDA">
        <w:t>, her shoulders softly</w:t>
      </w:r>
      <w:r w:rsidR="00961CF1">
        <w:t xml:space="preserve"> confident</w:t>
      </w:r>
      <w:r w:rsidR="004B2CDA">
        <w:t>. S</w:t>
      </w:r>
      <w:r w:rsidR="00961CF1">
        <w:t>he was breathtaking as she</w:t>
      </w:r>
      <w:r w:rsidRPr="00203B36">
        <w:t xml:space="preserve"> walked down the three steps into the room and started toward him. His admiration for her grew. She was</w:t>
      </w:r>
      <w:r w:rsidR="004B2CDA">
        <w:t>n’t ducking out. She wasn’t</w:t>
      </w:r>
      <w:r w:rsidRPr="00203B36">
        <w:t xml:space="preserve"> going </w:t>
      </w:r>
      <w:r w:rsidR="00B17C4D">
        <w:t xml:space="preserve">to </w:t>
      </w:r>
      <w:r w:rsidR="005F6F72">
        <w:t xml:space="preserve">stand on the other side of the room </w:t>
      </w:r>
      <w:r w:rsidR="004B2CDA">
        <w:t xml:space="preserve">from him </w:t>
      </w:r>
      <w:r w:rsidR="005F6F72">
        <w:t xml:space="preserve">or </w:t>
      </w:r>
      <w:r w:rsidR="004B2CDA">
        <w:t xml:space="preserve">cower </w:t>
      </w:r>
      <w:r w:rsidR="005F6F72">
        <w:t>near the door</w:t>
      </w:r>
      <w:r w:rsidR="004B2CDA">
        <w:t>. No</w:t>
      </w:r>
      <w:r w:rsidR="005F6F72">
        <w:t xml:space="preserve">, damnation. Not her. She was going </w:t>
      </w:r>
      <w:r w:rsidRPr="00203B36">
        <w:t xml:space="preserve">to </w:t>
      </w:r>
      <w:r w:rsidR="004B2CDA">
        <w:t xml:space="preserve">come right up to him and </w:t>
      </w:r>
      <w:r w:rsidRPr="00203B36">
        <w:t>make him look her in the eyes when he apologized.</w:t>
      </w:r>
    </w:p>
    <w:p w:rsidR="00203B36" w:rsidRPr="00203B36" w:rsidRDefault="00203B36" w:rsidP="00A540C5">
      <w:pPr>
        <w:pStyle w:val="Body-TextTx"/>
      </w:pPr>
      <w:r w:rsidRPr="00203B36">
        <w:t>Good.</w:t>
      </w:r>
    </w:p>
    <w:p w:rsidR="00136269" w:rsidRDefault="00203B36" w:rsidP="00A540C5">
      <w:pPr>
        <w:pStyle w:val="Body-TextTx"/>
      </w:pPr>
      <w:r w:rsidRPr="00203B36">
        <w:t xml:space="preserve">He was glad she decided to make him pay for hurting her. The crowd parted for her as they had for him, and she </w:t>
      </w:r>
      <w:r w:rsidR="005C4EEC">
        <w:t>stopped in front of him</w:t>
      </w:r>
      <w:r w:rsidRPr="00203B36">
        <w:t xml:space="preserve">. </w:t>
      </w:r>
      <w:r w:rsidR="005C4EEC">
        <w:t>All he could think for a moment was that she was</w:t>
      </w:r>
      <w:r w:rsidRPr="00203B36">
        <w:t xml:space="preserve"> the most beautiful person in the world, and he loved her with all his heart. If there was </w:t>
      </w:r>
      <w:r w:rsidR="005C4EEC">
        <w:t>anything</w:t>
      </w:r>
      <w:r w:rsidRPr="00203B36">
        <w:t xml:space="preserve"> he could say or do to win back her love he would do it.</w:t>
      </w:r>
    </w:p>
    <w:p w:rsidR="00203B36" w:rsidRPr="00203B36" w:rsidRDefault="005C4EEC" w:rsidP="00A540C5">
      <w:pPr>
        <w:pStyle w:val="Body-TextTx"/>
      </w:pPr>
      <w:r>
        <w:lastRenderedPageBreak/>
        <w:t>With the same poise she always had, she</w:t>
      </w:r>
      <w:r w:rsidR="00203B36" w:rsidRPr="00203B36">
        <w:t xml:space="preserve"> curtsied</w:t>
      </w:r>
      <w:r>
        <w:t xml:space="preserve"> before looking at him with serenity settled in her lovely features</w:t>
      </w:r>
      <w:r w:rsidR="00203B36" w:rsidRPr="00203B36">
        <w:t>. “Permit me to go first, my lord.”</w:t>
      </w:r>
    </w:p>
    <w:p w:rsidR="00203B36" w:rsidRDefault="00203B36" w:rsidP="00A540C5">
      <w:pPr>
        <w:pStyle w:val="Body-TextTx"/>
      </w:pPr>
      <w:r w:rsidRPr="00203B36">
        <w:t>He bowed. “A gentleman always let’s a lady go first.”</w:t>
      </w:r>
    </w:p>
    <w:p w:rsidR="005F6F72" w:rsidRPr="006E5918" w:rsidRDefault="005F6F72" w:rsidP="00A540C5">
      <w:pPr>
        <w:pStyle w:val="Body-TextTx"/>
      </w:pPr>
      <w:r w:rsidRPr="006E5918">
        <w:rPr>
          <w:rStyle w:val="itali"/>
        </w:rPr>
        <w:t>How was he going to live without her?</w:t>
      </w:r>
    </w:p>
    <w:p w:rsidR="00203B36" w:rsidRPr="00203B36" w:rsidRDefault="00203B36" w:rsidP="00A540C5">
      <w:pPr>
        <w:pStyle w:val="Body-TextTx"/>
      </w:pPr>
      <w:r w:rsidRPr="00203B36">
        <w:t>“Thank you</w:t>
      </w:r>
      <w:r w:rsidR="005C4EEC">
        <w:t>,</w:t>
      </w:r>
      <w:r w:rsidRPr="00203B36">
        <w:t>”</w:t>
      </w:r>
      <w:r w:rsidR="005C4EEC">
        <w:t xml:space="preserve"> she answered softly.</w:t>
      </w:r>
      <w:r w:rsidRPr="00203B36">
        <w:t xml:space="preserve"> She turned away from him and </w:t>
      </w:r>
      <w:r w:rsidR="005C4EEC">
        <w:t>addressed the room</w:t>
      </w:r>
      <w:r w:rsidRPr="00203B36">
        <w:t xml:space="preserve">. “I know that all of you gentlemen here tonight are far too proper and kind to wager on anything concerning a lady. Especially something as delicate as a lady—a </w:t>
      </w:r>
      <w:r w:rsidRPr="006E5918">
        <w:rPr>
          <w:rStyle w:val="itali"/>
        </w:rPr>
        <w:t xml:space="preserve">widow’s </w:t>
      </w:r>
      <w:r w:rsidRPr="00203B36">
        <w:t>hand in marriage. I appreciate your restraint in that matter and your resolve not to resort to gossip about it either. You have set the standard for all gentlemen.”</w:t>
      </w:r>
    </w:p>
    <w:p w:rsidR="00203B36" w:rsidRPr="00203B36" w:rsidRDefault="00203B36" w:rsidP="00A540C5">
      <w:pPr>
        <w:pStyle w:val="Body-TextTx"/>
      </w:pPr>
      <w:r w:rsidRPr="00203B36">
        <w:t xml:space="preserve">Zane kept his eyes riveted on Brina. </w:t>
      </w:r>
      <w:r w:rsidR="005C4EEC">
        <w:t xml:space="preserve">That was odd. </w:t>
      </w:r>
      <w:r w:rsidRPr="00203B36">
        <w:t xml:space="preserve">What was she doing? She knew </w:t>
      </w:r>
      <w:r w:rsidR="005C4EEC">
        <w:t xml:space="preserve">almost </w:t>
      </w:r>
      <w:r w:rsidRPr="00203B36">
        <w:t>every man in the place had wagered on his propos</w:t>
      </w:r>
      <w:r w:rsidR="005C4EEC">
        <w:t>al</w:t>
      </w:r>
      <w:r w:rsidRPr="00203B36">
        <w:t xml:space="preserve"> to her.</w:t>
      </w:r>
    </w:p>
    <w:p w:rsidR="00203B36" w:rsidRPr="00203B36" w:rsidRDefault="00203B36" w:rsidP="00A540C5">
      <w:pPr>
        <w:pStyle w:val="Body-TextTx"/>
      </w:pPr>
      <w:r w:rsidRPr="00203B36">
        <w:t xml:space="preserve">There were more than a few clearings of throats, and men looking down at their </w:t>
      </w:r>
      <w:r w:rsidR="005F6F72">
        <w:t>toes</w:t>
      </w:r>
      <w:r w:rsidRPr="00203B36">
        <w:t xml:space="preserve"> in hopes of hiding their guilt.</w:t>
      </w:r>
    </w:p>
    <w:p w:rsidR="00203B36" w:rsidRPr="00203B36" w:rsidRDefault="00203B36" w:rsidP="00A540C5">
      <w:pPr>
        <w:pStyle w:val="Body-TextTx"/>
      </w:pPr>
      <w:r w:rsidRPr="00203B36">
        <w:t>“But,” she continued. “If you have friends or acquaintances who wagered that I would reject Lord Blacknight’s offer of marriage tonight, please tell them they lost.”</w:t>
      </w:r>
    </w:p>
    <w:p w:rsidR="00203B36" w:rsidRPr="00203B36" w:rsidRDefault="005F6F72" w:rsidP="00A540C5">
      <w:pPr>
        <w:pStyle w:val="Body-TextTx"/>
      </w:pPr>
      <w:r>
        <w:t>Zane</w:t>
      </w:r>
      <w:r w:rsidR="00AD4ADD">
        <w:t xml:space="preserve"> felt a jolt of hope. </w:t>
      </w:r>
      <w:r w:rsidR="005C4EEC">
        <w:t>Had she said what he thought she had?</w:t>
      </w:r>
      <w:r>
        <w:t xml:space="preserve"> </w:t>
      </w:r>
      <w:r w:rsidR="005C4EEC">
        <w:t>He</w:t>
      </w:r>
      <w:r>
        <w:t xml:space="preserve"> took a small step toward her as </w:t>
      </w:r>
      <w:r w:rsidR="00203B36" w:rsidRPr="00203B36">
        <w:t>a roar of cheers mingled with some jeers</w:t>
      </w:r>
      <w:r w:rsidR="005C4EEC">
        <w:t xml:space="preserve"> sounded around the crowd</w:t>
      </w:r>
      <w:r w:rsidR="00203B36" w:rsidRPr="00203B36">
        <w:t>.</w:t>
      </w:r>
    </w:p>
    <w:p w:rsidR="00203B36" w:rsidRPr="00203B36" w:rsidRDefault="00203B36" w:rsidP="00A540C5">
      <w:pPr>
        <w:pStyle w:val="Body-TextTx"/>
      </w:pPr>
      <w:r w:rsidRPr="00203B36">
        <w:t>“However, however,” she hastened to quiet the crowd</w:t>
      </w:r>
      <w:r w:rsidR="005C4EEC">
        <w:t xml:space="preserve"> with a loud voice and movement of her hands.</w:t>
      </w:r>
      <w:r w:rsidRPr="00203B36">
        <w:t xml:space="preserve"> “If you </w:t>
      </w:r>
      <w:r w:rsidR="005C4EEC">
        <w:t>happen to h</w:t>
      </w:r>
      <w:r w:rsidRPr="00203B36">
        <w:t xml:space="preserve">ave friends or acquaintances who wagered that I would accept Lord Blacknight’s proposal, you can tell them they </w:t>
      </w:r>
      <w:r w:rsidR="00AD4ADD">
        <w:t xml:space="preserve">also </w:t>
      </w:r>
      <w:r w:rsidRPr="00203B36">
        <w:t>lost.”</w:t>
      </w:r>
    </w:p>
    <w:p w:rsidR="00136269" w:rsidRDefault="00AD4ADD" w:rsidP="00A540C5">
      <w:pPr>
        <w:pStyle w:val="Body-TextTx"/>
      </w:pPr>
      <w:r>
        <w:t xml:space="preserve">Zane’s heartbeat suddenly thundered in his chest again. </w:t>
      </w:r>
      <w:r w:rsidR="00203B36" w:rsidRPr="00203B36">
        <w:t>The cheers and jeers turned to rumblings of discontent and confusion.</w:t>
      </w:r>
      <w:r w:rsidRPr="00AD4ADD">
        <w:t xml:space="preserve"> </w:t>
      </w:r>
      <w:r w:rsidRPr="00203B36">
        <w:t xml:space="preserve">Zane </w:t>
      </w:r>
      <w:r>
        <w:t>had no idea what she was talking about and judging from the mutterings neither did anyone else.</w:t>
      </w:r>
    </w:p>
    <w:p w:rsidR="00AD4ADD" w:rsidRPr="006E5918" w:rsidRDefault="00AD4ADD" w:rsidP="00A540C5">
      <w:pPr>
        <w:pStyle w:val="Body-TextTx"/>
      </w:pPr>
      <w:r w:rsidRPr="006E5918">
        <w:rPr>
          <w:rStyle w:val="itali"/>
        </w:rPr>
        <w:lastRenderedPageBreak/>
        <w:t>“How can she accept proposal if she rejects it?” someone asked.</w:t>
      </w:r>
    </w:p>
    <w:p w:rsidR="00AD4ADD" w:rsidRPr="006E5918" w:rsidRDefault="00AD4ADD" w:rsidP="00A540C5">
      <w:pPr>
        <w:pStyle w:val="Body-TextTx"/>
      </w:pPr>
      <w:r w:rsidRPr="006E5918">
        <w:rPr>
          <w:rStyle w:val="itali"/>
        </w:rPr>
        <w:t>“What does she mean?” asked another.</w:t>
      </w:r>
    </w:p>
    <w:p w:rsidR="00136269" w:rsidRDefault="00AD4ADD" w:rsidP="00A540C5">
      <w:pPr>
        <w:pStyle w:val="Body-TextTx"/>
        <w:rPr>
          <w:rStyle w:val="itali"/>
        </w:rPr>
      </w:pPr>
      <w:r w:rsidRPr="006E5918">
        <w:rPr>
          <w:rStyle w:val="itali"/>
        </w:rPr>
        <w:t>“What about his apology?” another commented.</w:t>
      </w:r>
    </w:p>
    <w:p w:rsidR="00AD4ADD" w:rsidRDefault="00AD4ADD" w:rsidP="00A540C5">
      <w:pPr>
        <w:pStyle w:val="Body-TextTx"/>
      </w:pPr>
      <w:r>
        <w:t xml:space="preserve">Brina seemed to hear the last question, as she glanced in the direction from which it came before saying, </w:t>
      </w:r>
      <w:r w:rsidR="00203B36" w:rsidRPr="00203B36">
        <w:t>“You see,</w:t>
      </w:r>
      <w:r>
        <w:t>” she continued, still addressing the crowd. “I do not wish to hear an apology tonight from Lord Blacknight, but I would like to ask him to answer one question.”</w:t>
      </w:r>
    </w:p>
    <w:p w:rsidR="00203B36" w:rsidRPr="00203B36" w:rsidRDefault="00AD4ADD" w:rsidP="00A540C5">
      <w:pPr>
        <w:pStyle w:val="Body-TextTx"/>
      </w:pPr>
      <w:r>
        <w:t xml:space="preserve">The room fell silent as she turned to him. </w:t>
      </w:r>
      <w:r w:rsidR="00393E9B">
        <w:t xml:space="preserve">She looked up at him with her big bright eyes and held out her hand to him, and said, </w:t>
      </w:r>
      <w:r w:rsidR="00203B36" w:rsidRPr="00203B36">
        <w:t>“Lord Blacknight, will you marry me and be my husband?”</w:t>
      </w:r>
    </w:p>
    <w:p w:rsidR="00136269" w:rsidRDefault="00203B36" w:rsidP="00A540C5">
      <w:pPr>
        <w:pStyle w:val="Body-TextTx"/>
      </w:pPr>
      <w:r w:rsidRPr="00203B36">
        <w:t>Zane felt as if his heart would beat out of his chest</w:t>
      </w:r>
      <w:r w:rsidR="00393E9B">
        <w:t xml:space="preserve"> as his fingers </w:t>
      </w:r>
      <w:r w:rsidRPr="00203B36">
        <w:t>closed his fingers around her hand</w:t>
      </w:r>
      <w:r w:rsidR="00393E9B">
        <w:t xml:space="preserve">. He </w:t>
      </w:r>
      <w:r w:rsidRPr="00203B36">
        <w:t>took it to his lips, and kissed it. He smiled, and said, “I accept with pleasure.”</w:t>
      </w:r>
    </w:p>
    <w:p w:rsidR="00136269" w:rsidRDefault="00203B36" w:rsidP="00A540C5">
      <w:pPr>
        <w:pStyle w:val="Body-TextTx"/>
      </w:pPr>
      <w:r w:rsidRPr="00203B36">
        <w:t xml:space="preserve">He then did </w:t>
      </w:r>
      <w:r w:rsidR="00393E9B">
        <w:t xml:space="preserve">a </w:t>
      </w:r>
      <w:r w:rsidRPr="00203B36">
        <w:t xml:space="preserve">very ungentlemanly thing and swooped her up into his arms and kissed </w:t>
      </w:r>
      <w:r w:rsidR="005F6F72">
        <w:t xml:space="preserve">quickly but soundly </w:t>
      </w:r>
      <w:r w:rsidRPr="00203B36">
        <w:t>in front of everyone before setting her back onto her feet.</w:t>
      </w:r>
    </w:p>
    <w:p w:rsidR="00203B36" w:rsidRDefault="005F6F72" w:rsidP="00A540C5">
      <w:pPr>
        <w:pStyle w:val="Body-TextTx"/>
      </w:pPr>
      <w:r>
        <w:t>Brina looked up at him and smiled as g</w:t>
      </w:r>
      <w:r w:rsidR="00203B36" w:rsidRPr="00203B36">
        <w:t xml:space="preserve">asps and sounds of horror echoed, mumblings and rumbles of confusion continued to circulate around the room. </w:t>
      </w:r>
      <w:r w:rsidR="00D547A6">
        <w:t xml:space="preserve">Her eyes squinted a little in mock concern. </w:t>
      </w:r>
      <w:r>
        <w:t>“Must you always do the wrong thing, my lord?”</w:t>
      </w:r>
    </w:p>
    <w:p w:rsidR="005F6F72" w:rsidRDefault="005F6F72" w:rsidP="00A540C5">
      <w:pPr>
        <w:pStyle w:val="Body-TextTx"/>
      </w:pPr>
      <w:r>
        <w:t xml:space="preserve">His </w:t>
      </w:r>
      <w:r w:rsidR="00D547A6">
        <w:t>gaze</w:t>
      </w:r>
      <w:r>
        <w:t xml:space="preserve"> swept down her face</w:t>
      </w:r>
      <w:r w:rsidR="00D547A6">
        <w:t xml:space="preserve"> as his hands tightened on her back</w:t>
      </w:r>
      <w:r>
        <w:t>. “I do believe I still need training from you.”</w:t>
      </w:r>
    </w:p>
    <w:p w:rsidR="00EB7446" w:rsidRDefault="00877CEF" w:rsidP="00A540C5">
      <w:pPr>
        <w:pStyle w:val="Body-TextTx"/>
      </w:pPr>
      <w:r w:rsidRPr="00203B36">
        <w:t>Zane’s chest swelled</w:t>
      </w:r>
      <w:r>
        <w:t xml:space="preserve"> with love</w:t>
      </w:r>
      <w:r w:rsidRPr="00203B36">
        <w:t xml:space="preserve">. </w:t>
      </w:r>
      <w:r w:rsidR="005F6F72">
        <w:t>“Gladly.”</w:t>
      </w:r>
    </w:p>
    <w:p w:rsidR="00203B36" w:rsidRPr="00203B36" w:rsidRDefault="00203B36" w:rsidP="00A540C5">
      <w:pPr>
        <w:pStyle w:val="Body-TextTx"/>
      </w:pPr>
      <w:r w:rsidRPr="00203B36">
        <w:t>“You are amazing, Brina Feld.”</w:t>
      </w:r>
    </w:p>
    <w:p w:rsidR="00203B36" w:rsidRPr="00203B36" w:rsidRDefault="00393E9B" w:rsidP="00A540C5">
      <w:pPr>
        <w:pStyle w:val="Body-TextTx"/>
      </w:pPr>
      <w:r>
        <w:t>Love for him shone in his eyes and s</w:t>
      </w:r>
      <w:r w:rsidR="00D547A6">
        <w:t xml:space="preserve">he laughed softly. </w:t>
      </w:r>
      <w:r w:rsidR="00203B36" w:rsidRPr="00203B36">
        <w:t>“Thank you. So are you</w:t>
      </w:r>
      <w:r>
        <w:t>, Lord Blacknight</w:t>
      </w:r>
      <w:r w:rsidR="00203B36" w:rsidRPr="00203B36">
        <w:t>.”</w:t>
      </w:r>
    </w:p>
    <w:p w:rsidR="00203B36" w:rsidRPr="00203B36" w:rsidRDefault="00203B36" w:rsidP="00A540C5" w14:paraId="89761B55">
      <w:pPr>
        <w:pStyle w:val="Body-TextTx"/>
      </w:pPr>
      <w:r w:rsidRPr="00203B36">
        <w:t>He nodded. “</w:t>
      </w:r>
      <w:r w:rsidR="00393E9B">
        <w:t>Y</w:t>
      </w:r>
      <w:r w:rsidRPr="00203B36">
        <w:t xml:space="preserve">ou realize </w:t>
      </w:r>
      <w:r w:rsidRPr="00203B36">
        <w:t xml:space="preserve">you just conquered every man in this room and cancelled all </w:t>
      </w:r>
      <w:r w:rsidRPr="00203B36">
        <w:lastRenderedPageBreak/>
        <w:t>their bets</w:t>
      </w:r>
      <w:r w:rsidR="00D547A6">
        <w:t xml:space="preserve"> by asking me to marry you</w:t>
      </w:r>
      <w:r w:rsidRPr="00203B36">
        <w:t>, don’t you?”</w:t>
      </w:r>
    </w:p>
    <w:p w:rsidR="00877CEF" w:rsidRPr="00203B36" w:rsidRDefault="00877CEF" w:rsidP="00A540C5">
      <w:pPr>
        <w:pStyle w:val="Body-TextTx"/>
      </w:pPr>
      <w:r w:rsidRPr="00203B36">
        <w:t>The gathering scattered and gave them the floor. The orchestra started playing.</w:t>
      </w:r>
    </w:p>
    <w:p w:rsidR="00D547A6" w:rsidRDefault="00877CEF" w:rsidP="00A540C5">
      <w:pPr>
        <w:pStyle w:val="Body-TextTx"/>
      </w:pPr>
      <w:r w:rsidRPr="00203B36">
        <w:t xml:space="preserve">The gathering scattered and </w:t>
      </w:r>
      <w:r>
        <w:t>the</w:t>
      </w:r>
      <w:r w:rsidRPr="00203B36">
        <w:t xml:space="preserve"> orchestra started playing.</w:t>
      </w:r>
      <w:r>
        <w:t xml:space="preserve"> </w:t>
      </w:r>
      <w:r w:rsidR="00D547A6">
        <w:t xml:space="preserve">She looked around the room and smiled triumphantly at the grumbling crowd before settling her attention back on him again. </w:t>
      </w:r>
      <w:r w:rsidR="00203B36" w:rsidRPr="00203B36">
        <w:t>“Of course, I do</w:t>
      </w:r>
      <w:r w:rsidR="00D547A6">
        <w:t>. It’s what they deserved, but I only wanted to conquer you.”</w:t>
      </w:r>
    </w:p>
    <w:p w:rsidR="00203B36" w:rsidRPr="00203B36" w:rsidRDefault="00877CEF" w:rsidP="00A540C5">
      <w:pPr>
        <w:pStyle w:val="Body-TextTx"/>
      </w:pPr>
      <w:r>
        <w:t xml:space="preserve">Brina knew how to go straight for his heart. </w:t>
      </w:r>
      <w:r w:rsidR="00D547A6">
        <w:t>He nodded. “</w:t>
      </w:r>
      <w:r>
        <w:t>I surrender to you</w:t>
      </w:r>
      <w:r w:rsidR="00D547A6">
        <w:t xml:space="preserve">,” he whispered softly before asking in a teasing tone, </w:t>
      </w:r>
      <w:r>
        <w:t>“</w:t>
      </w:r>
      <w:r w:rsidR="00203B36" w:rsidRPr="00203B36">
        <w:t>You also realize that I won. I got you.”</w:t>
      </w:r>
    </w:p>
    <w:p w:rsidR="00203B36" w:rsidRPr="00203B36" w:rsidRDefault="00203B36" w:rsidP="00A540C5">
      <w:pPr>
        <w:pStyle w:val="Body-TextTx"/>
      </w:pPr>
      <w:r w:rsidRPr="00203B36">
        <w:t>“Yes, you did. I think I like it when you win. Dance with me, Lord Blacknight. We just got engaged.”</w:t>
      </w:r>
    </w:p>
    <w:p w:rsidR="00D81EAC" w:rsidRPr="00D81EAC" w:rsidRDefault="004B0584" w:rsidP="00D81EAC" w14:paraId="0D205C49">
      <w:pPr>
        <w:pStyle w:val="Section-ChapterSCP"/>
      </w:pPr>
      <w:r w:rsidRPr="00203B36">
        <w:lastRenderedPageBreak/>
        <w:t>Epilogue</w:t>
      </w:r>
    </w:p>
    <w:p w:rsidR="00203B36" w:rsidRPr="00203B36" w:rsidRDefault="00203B36" w:rsidP="00D221E5">
      <w:pPr>
        <w:pStyle w:val="TitleTtl"/>
      </w:pPr>
      <w:r w:rsidRPr="00203B36">
        <w:t>Epilogue</w:t>
      </w:r>
    </w:p>
    <w:p w:rsidR="00136269" w:rsidRDefault="00203B36" w:rsidP="00A540C5">
      <w:pPr>
        <w:pStyle w:val="Body-TextTx"/>
      </w:pPr>
      <w:r w:rsidRPr="00203B36">
        <w:t>The September sky was bluer than Brina could ever remember seeing it. A faint hint of autumn stirred in the late afternoon air as she and Zane rode their horses. The grass, leaves on the trees, bushes and undergrowth were just beginning to show signs of cooler days ahead.</w:t>
      </w:r>
    </w:p>
    <w:p w:rsidR="00203B36" w:rsidRPr="00203B36" w:rsidRDefault="00203B36" w:rsidP="00A540C5">
      <w:pPr>
        <w:pStyle w:val="Body-TextTx"/>
      </w:pPr>
      <w:r w:rsidRPr="00203B36">
        <w:t>For Brina everything looked brighter, fresher, and newer since she and Zane had married. After their nuptials they’d made the long trek up to Northcumberland to visit with her parents. They couldn’t have been happier that she’d married an earl, though she knew it would take her mother a bit of time to get used the fact the earl was the once notorious</w:t>
      </w:r>
      <w:r w:rsidR="00B17C4D">
        <w:t xml:space="preserve"> black sheep of the Blacknight family</w:t>
      </w:r>
      <w:r w:rsidRPr="00203B36">
        <w:t xml:space="preserve">. </w:t>
      </w:r>
      <w:r w:rsidR="00B17C4D">
        <w:t xml:space="preserve">Her mother </w:t>
      </w:r>
      <w:r w:rsidR="00886E75">
        <w:t>would adjust.</w:t>
      </w:r>
    </w:p>
    <w:p w:rsidR="00136269" w:rsidRDefault="00203B36" w:rsidP="00A540C5">
      <w:pPr>
        <w:pStyle w:val="Body-TextTx"/>
      </w:pPr>
      <w:r w:rsidRPr="00203B36">
        <w:t>Harper was doing well and Zane suggested he not be in any hurry to return to London. Surprising</w:t>
      </w:r>
      <w:r w:rsidR="00B17C4D">
        <w:t>ly</w:t>
      </w:r>
      <w:r w:rsidRPr="00203B36">
        <w:t xml:space="preserve"> Harper agreed. After a visit there, they had journeyed down to Dorset to see Robert. He was doing well, too and had changed his affections once again to a lady, having decided they were safer than cards.</w:t>
      </w:r>
    </w:p>
    <w:p w:rsidR="00203B36" w:rsidRPr="00203B36" w:rsidRDefault="00203B36" w:rsidP="00A540C5">
      <w:pPr>
        <w:pStyle w:val="Body-TextTx"/>
      </w:pPr>
      <w:r w:rsidRPr="00203B36">
        <w:t>Both young men had sworn off gambling. Whether or not it would be forever only time would tell. They seemed to have put their scare with the crimp behind them and neither were in a hurry to return to their previous life.</w:t>
      </w:r>
    </w:p>
    <w:p w:rsidR="00203B36" w:rsidRPr="00203B36" w:rsidRDefault="00203B36" w:rsidP="00A540C5">
      <w:pPr>
        <w:pStyle w:val="Body-TextTx"/>
      </w:pPr>
      <w:r w:rsidRPr="00203B36">
        <w:t>After their wedding journey, Zane had joined Lyon’s card club and seemed perfectly happy playing only once a week, except for a friendly game at the occasional summer garden party Londoners enjoyed. Brina had assured him she wouldn’t mind if he wanted to go to White’s for a game or two during the week. He insisted he’d much rather have his brandy sitting with her in front of the fire in the evenings than furthering skills he no longer needed to use.</w:t>
      </w:r>
    </w:p>
    <w:p w:rsidR="00203B36" w:rsidRPr="00203B36" w:rsidRDefault="00203B36" w:rsidP="00A540C5">
      <w:pPr>
        <w:pStyle w:val="Body-TextTx"/>
      </w:pPr>
      <w:r w:rsidRPr="00203B36">
        <w:lastRenderedPageBreak/>
        <w:t>His life was full with her, his duties as the earl, and his family. His uncles continued to offer their help and Zane was always kind when he declined. Brina continued her work for the sisters and the girl’s school. The painting lessons weren’t going as smoothly as she’d hoped, but she was determined not to give up. If just one girl showed a natural talent for the art, it would be worth the trouble.</w:t>
      </w:r>
    </w:p>
    <w:p w:rsidR="00203B36" w:rsidRPr="00203B36" w:rsidRDefault="00203B36" w:rsidP="00A540C5">
      <w:pPr>
        <w:pStyle w:val="Body-TextTx"/>
      </w:pPr>
      <w:r w:rsidRPr="00203B36">
        <w:t>“What are you thinking about?” Zane asked as he halted his horse and folded his hand over the pummel.</w:t>
      </w:r>
    </w:p>
    <w:p w:rsidR="00886E75" w:rsidRDefault="00203B36" w:rsidP="00A540C5">
      <w:pPr>
        <w:pStyle w:val="Body-TextTx"/>
      </w:pPr>
      <w:r w:rsidRPr="00203B36">
        <w:t xml:space="preserve">Brina </w:t>
      </w:r>
      <w:r w:rsidR="00886E75">
        <w:t>reined in her mount</w:t>
      </w:r>
      <w:r w:rsidR="00B17C4D">
        <w:t>,</w:t>
      </w:r>
      <w:r w:rsidR="00886E75">
        <w:t xml:space="preserve"> too and </w:t>
      </w:r>
      <w:r w:rsidRPr="00203B36">
        <w:t xml:space="preserve">looked at </w:t>
      </w:r>
      <w:r w:rsidR="00886E75">
        <w:t xml:space="preserve">Zane with all the love she was feeling. She thought about asking him to remove his hat. She loved to see his windblown hair and the sun’s rays shining </w:t>
      </w:r>
      <w:r w:rsidR="00B17C4D">
        <w:t>o</w:t>
      </w:r>
      <w:r w:rsidR="00886E75">
        <w:t>n it. But, of course, it was proper he keep his hat on until they were seated to have their refreshments.</w:t>
      </w:r>
      <w:r w:rsidRPr="00203B36">
        <w:t xml:space="preserve"> She was so blessed to have him love her.</w:t>
      </w:r>
    </w:p>
    <w:p w:rsidR="00203B36" w:rsidRPr="00203B36" w:rsidRDefault="00203B36" w:rsidP="00A540C5">
      <w:pPr>
        <w:pStyle w:val="Body-TextTx"/>
      </w:pPr>
      <w:r w:rsidRPr="00203B36">
        <w:t>“</w:t>
      </w:r>
      <w:r w:rsidR="00886E75">
        <w:t>I was thinking about y</w:t>
      </w:r>
      <w:r w:rsidRPr="00203B36">
        <w:t>ou.”</w:t>
      </w:r>
    </w:p>
    <w:p w:rsidR="00203B36" w:rsidRPr="00203B36" w:rsidRDefault="00203B36" w:rsidP="00A540C5">
      <w:pPr>
        <w:pStyle w:val="Body-TextTx"/>
      </w:pPr>
      <w:r w:rsidRPr="00203B36">
        <w:t>He chuckled. “Good. I was thinking about you, too.”</w:t>
      </w:r>
    </w:p>
    <w:p w:rsidR="00136269" w:rsidRDefault="00203B36" w:rsidP="00A540C5">
      <w:pPr>
        <w:pStyle w:val="Body-TextTx"/>
      </w:pPr>
      <w:r w:rsidRPr="00203B36">
        <w:t>“Were you?” she asked teasingly. “Thinking about me doing what?”</w:t>
      </w:r>
    </w:p>
    <w:p w:rsidR="00203B36" w:rsidRPr="00203B36" w:rsidRDefault="00203B36" w:rsidP="00A540C5">
      <w:pPr>
        <w:pStyle w:val="Body-TextTx"/>
      </w:pPr>
      <w:r w:rsidRPr="00203B36">
        <w:t>“Racing.”</w:t>
      </w:r>
    </w:p>
    <w:p w:rsidR="00203B36" w:rsidRPr="00203B36" w:rsidRDefault="00203B36" w:rsidP="00A540C5">
      <w:pPr>
        <w:pStyle w:val="Body-TextTx"/>
      </w:pPr>
      <w:r w:rsidRPr="00203B36">
        <w:t xml:space="preserve">She quirked her head and narrowed her eyes. </w:t>
      </w:r>
      <w:r w:rsidR="004A1FC3">
        <w:t xml:space="preserve">She liked that idea. </w:t>
      </w:r>
      <w:r w:rsidRPr="00203B36">
        <w:t>“</w:t>
      </w:r>
      <w:r w:rsidR="00886E75">
        <w:t xml:space="preserve">If you wanted to race the </w:t>
      </w:r>
      <w:proofErr w:type="gramStart"/>
      <w:r w:rsidR="00886E75">
        <w:t>c</w:t>
      </w:r>
      <w:r w:rsidR="004A1FC3">
        <w:t>urricle’s</w:t>
      </w:r>
      <w:proofErr w:type="gramEnd"/>
      <w:r w:rsidR="004A1FC3">
        <w:t xml:space="preserve"> again</w:t>
      </w:r>
      <w:r w:rsidR="00886E75">
        <w:t xml:space="preserve"> why are we on horseback</w:t>
      </w:r>
      <w:r w:rsidR="004A1FC3">
        <w:t>?</w:t>
      </w:r>
      <w:r w:rsidRPr="00203B36">
        <w:t>”</w:t>
      </w:r>
    </w:p>
    <w:p w:rsidR="00136269" w:rsidRDefault="004A1FC3" w:rsidP="00A540C5">
      <w:pPr>
        <w:pStyle w:val="Body-TextTx"/>
      </w:pPr>
      <w:r>
        <w:t xml:space="preserve">He shook his head. </w:t>
      </w:r>
      <w:r w:rsidR="00203B36" w:rsidRPr="00203B36">
        <w:t>“</w:t>
      </w:r>
      <w:r>
        <w:t xml:space="preserve">Not </w:t>
      </w:r>
      <w:r w:rsidR="00886E75">
        <w:t xml:space="preserve">curricles </w:t>
      </w:r>
      <w:r>
        <w:t xml:space="preserve">this time. </w:t>
      </w:r>
      <w:r w:rsidR="00886E75">
        <w:t xml:space="preserve">Horses. </w:t>
      </w:r>
      <w:r>
        <w:t xml:space="preserve">You are seasoned now. </w:t>
      </w:r>
      <w:r w:rsidR="00203B36" w:rsidRPr="00203B36">
        <w:t>Your horse against mine.”</w:t>
      </w:r>
    </w:p>
    <w:p w:rsidR="004A1FC3" w:rsidRDefault="00886E75" w:rsidP="00A540C5">
      <w:pPr>
        <w:pStyle w:val="Body-TextTx"/>
      </w:pPr>
      <w:r>
        <w:t>She rather liked that idea.</w:t>
      </w:r>
      <w:r w:rsidR="004A1FC3">
        <w:t xml:space="preserve"> </w:t>
      </w:r>
      <w:r>
        <w:t>“Do you mean it?”</w:t>
      </w:r>
    </w:p>
    <w:p w:rsidR="00203B36" w:rsidRPr="00203B36" w:rsidRDefault="00203B36" w:rsidP="00A540C5">
      <w:pPr>
        <w:pStyle w:val="Body-TextTx"/>
      </w:pPr>
      <w:r w:rsidRPr="00203B36">
        <w:t>“</w:t>
      </w:r>
      <w:r w:rsidR="00886E75">
        <w:t xml:space="preserve">Of course. </w:t>
      </w:r>
      <w:r w:rsidRPr="00203B36">
        <w:t xml:space="preserve">You are doing so well, I was thinking it’s time we had a short race. </w:t>
      </w:r>
      <w:r w:rsidR="004A1FC3">
        <w:t>Longer when you are more comfortable. But for today i</w:t>
      </w:r>
      <w:r w:rsidRPr="00203B36">
        <w:t xml:space="preserve">f I win—I get </w:t>
      </w:r>
      <w:r w:rsidR="004A1FC3">
        <w:t>to take you to bed as soon as we get home.</w:t>
      </w:r>
      <w:r w:rsidRPr="00203B36">
        <w:t>”</w:t>
      </w:r>
    </w:p>
    <w:p w:rsidR="00203B36" w:rsidRPr="00203B36" w:rsidRDefault="00203B36" w:rsidP="00A540C5">
      <w:pPr>
        <w:pStyle w:val="Body-TextTx"/>
      </w:pPr>
      <w:r w:rsidRPr="00203B36">
        <w:lastRenderedPageBreak/>
        <w:t xml:space="preserve">Her breaths increased at the thought he was suggesting. </w:t>
      </w:r>
      <w:r w:rsidR="004A1FC3">
        <w:t xml:space="preserve">The racing and the prize. </w:t>
      </w:r>
      <w:r w:rsidRPr="00203B36">
        <w:t>“And what do I get if I win?”</w:t>
      </w:r>
    </w:p>
    <w:p w:rsidR="00203B36" w:rsidRPr="00203B36" w:rsidRDefault="00203B36" w:rsidP="00A540C5">
      <w:pPr>
        <w:pStyle w:val="Body-TextTx"/>
      </w:pPr>
      <w:r w:rsidRPr="00203B36">
        <w:t>“</w:t>
      </w:r>
      <w:r w:rsidR="00886E75">
        <w:t>You get to take me to bed as soon as we get home.</w:t>
      </w:r>
      <w:r w:rsidRPr="00203B36">
        <w:t>”</w:t>
      </w:r>
    </w:p>
    <w:p w:rsidR="00136269" w:rsidRDefault="00203B36" w:rsidP="00A540C5">
      <w:pPr>
        <w:pStyle w:val="Body-TextTx"/>
      </w:pPr>
      <w:r w:rsidRPr="00203B36">
        <w:t xml:space="preserve">She </w:t>
      </w:r>
      <w:r w:rsidR="00EF0824">
        <w:t>gave him a completely unserious frown. “You are impossible, Zane Browning.”</w:t>
      </w:r>
    </w:p>
    <w:p w:rsidR="00EF0824" w:rsidRDefault="00EF0824" w:rsidP="00A540C5">
      <w:pPr>
        <w:pStyle w:val="Body-TextTx"/>
      </w:pPr>
      <w:r>
        <w:t xml:space="preserve">He laughed, but said, </w:t>
      </w:r>
      <w:r w:rsidR="00203B36" w:rsidRPr="00203B36">
        <w:t>“I’m serious. You’ve been riding again for several months now. I think you can handle yourself.</w:t>
      </w:r>
      <w:r w:rsidR="00B17C4D">
        <w:t>”</w:t>
      </w:r>
    </w:p>
    <w:p w:rsidR="00EF0824" w:rsidRDefault="00EF0824" w:rsidP="00A540C5">
      <w:pPr>
        <w:pStyle w:val="Body-TextTx"/>
      </w:pPr>
      <w:r>
        <w:t>“Hmm,” she said, really liking his idea. “A lady and a gentleman are not supposed to race horses in the park.”</w:t>
      </w:r>
    </w:p>
    <w:p w:rsidR="00203B36" w:rsidRPr="00203B36" w:rsidRDefault="00EF0824" w:rsidP="00A540C5">
      <w:pPr>
        <w:pStyle w:val="Body-TextTx"/>
      </w:pPr>
      <w:r>
        <w:t>He grinned affectionately. “I know, but a</w:t>
      </w:r>
      <w:r w:rsidR="004A1FC3">
        <w:t>re you game?</w:t>
      </w:r>
      <w:r w:rsidR="00203B36" w:rsidRPr="00203B36">
        <w:t>”</w:t>
      </w:r>
    </w:p>
    <w:p w:rsidR="00203B36" w:rsidRPr="00203B36" w:rsidRDefault="00203B36" w:rsidP="00A540C5">
      <w:pPr>
        <w:pStyle w:val="Body-TextTx"/>
      </w:pPr>
      <w:r w:rsidRPr="00203B36">
        <w:t>“Ha!” she said in good humor. “I think I can handle myself, the horse, and you, my lord.”</w:t>
      </w:r>
    </w:p>
    <w:p w:rsidR="00203B36" w:rsidRPr="00203B36" w:rsidRDefault="00203B36" w:rsidP="00A540C5">
      <w:pPr>
        <w:pStyle w:val="Body-TextTx"/>
      </w:pPr>
      <w:r w:rsidRPr="00203B36">
        <w:t>“Prove it. To the tree?” He pointed. “I’ll let you have a generous—”</w:t>
      </w:r>
    </w:p>
    <w:p w:rsidR="00203B36" w:rsidRPr="00203B36" w:rsidRDefault="00203B36" w:rsidP="00A540C5">
      <w:pPr>
        <w:pStyle w:val="Body-TextTx"/>
      </w:pPr>
      <w:r w:rsidRPr="00203B36">
        <w:t xml:space="preserve">Brina didn’t </w:t>
      </w:r>
      <w:r w:rsidR="00EF0824">
        <w:t xml:space="preserve">wait to </w:t>
      </w:r>
      <w:r w:rsidRPr="00203B36">
        <w:t>hear the rest of his sentence. She’d already snapped her heels against the horse’s flank and the mare took off faster than she’d expected. It took her a moment to settle into the saddle at the faster pace but she felt safe, comfortable. Wind quickly brushed her cheeks, swept her lightly tied bonnet to the back of her shoulders, and grabbed at strands of her hair. She laughed, so pleased with herself that she had gotten a head start until she heard Zane’s horse coming up fast behind her.</w:t>
      </w:r>
    </w:p>
    <w:p w:rsidR="00136269" w:rsidRDefault="00EF0824" w:rsidP="00A540C5">
      <w:pPr>
        <w:pStyle w:val="Body-TextTx"/>
      </w:pPr>
      <w:r>
        <w:t xml:space="preserve">She saw the head of his horse edging up beside her. She urged her mount </w:t>
      </w:r>
      <w:r w:rsidR="00B17C4D">
        <w:t xml:space="preserve">to </w:t>
      </w:r>
      <w:r>
        <w:t xml:space="preserve">go faster. Zane </w:t>
      </w:r>
      <w:r w:rsidR="00203B36" w:rsidRPr="00203B36">
        <w:t>actually wanted to win. She was so close to the tree. So close, but no, he passed by her the length of his horse’s nose.</w:t>
      </w:r>
    </w:p>
    <w:p w:rsidR="00203B36" w:rsidRPr="00203B36" w:rsidRDefault="00203B36" w:rsidP="00A540C5">
      <w:pPr>
        <w:pStyle w:val="Body-TextTx"/>
      </w:pPr>
      <w:r w:rsidRPr="00203B36">
        <w:t xml:space="preserve">“No fair,” she complained in jest as they stopped the horses under the tree. </w:t>
      </w:r>
      <w:r w:rsidR="00EF0824">
        <w:t>“You are a beast.”</w:t>
      </w:r>
    </w:p>
    <w:p w:rsidR="00203B36" w:rsidRPr="00203B36" w:rsidRDefault="00203B36" w:rsidP="00A540C5">
      <w:pPr>
        <w:pStyle w:val="Body-TextTx"/>
      </w:pPr>
      <w:r w:rsidRPr="00203B36">
        <w:t>“I told you. I always win.”</w:t>
      </w:r>
    </w:p>
    <w:p w:rsidR="00203B36" w:rsidRPr="00203B36" w:rsidRDefault="00203B36" w:rsidP="00A540C5">
      <w:pPr>
        <w:pStyle w:val="Body-TextTx"/>
      </w:pPr>
      <w:r w:rsidRPr="00203B36">
        <w:lastRenderedPageBreak/>
        <w:t>“You are no gentleman, Zane Browning</w:t>
      </w:r>
      <w:r w:rsidR="00EF0824">
        <w:t xml:space="preserve"> and you never will be</w:t>
      </w:r>
      <w:r w:rsidRPr="00203B36">
        <w:t>.”</w:t>
      </w:r>
    </w:p>
    <w:p w:rsidR="00203B36" w:rsidRPr="00203B36" w:rsidRDefault="00203B36" w:rsidP="00A540C5">
      <w:pPr>
        <w:pStyle w:val="Body-TextTx"/>
      </w:pPr>
      <w:r w:rsidRPr="00203B36">
        <w:t>Zane jumped down and rushed over to help her dismount. “I love it when you use my name.”</w:t>
      </w:r>
    </w:p>
    <w:p w:rsidR="00203B36" w:rsidRPr="00203B36" w:rsidRDefault="00203B36" w:rsidP="00A540C5">
      <w:pPr>
        <w:pStyle w:val="Body-TextTx"/>
      </w:pPr>
      <w:r w:rsidRPr="00203B36">
        <w:t>“I shouldn’t you know.” She put her hands on his shoulders as his hands circled her waist and lifted her to the ground. “I called you by your first name in front of your sister once.”</w:t>
      </w:r>
    </w:p>
    <w:p w:rsidR="00136269" w:rsidRDefault="00203B36" w:rsidP="00A540C5">
      <w:pPr>
        <w:pStyle w:val="Body-TextTx"/>
      </w:pPr>
      <w:r w:rsidRPr="00203B36">
        <w:t>He looked into her eyes. “It doesn’t bother her. She forgets and calls me Zane sometimes, too. And I forget where we are sometimes and do this.” He bent his head and kissed her lips softly, wonderfully.</w:t>
      </w:r>
    </w:p>
    <w:p w:rsidR="00203B36" w:rsidRPr="00203B36" w:rsidRDefault="00203B36" w:rsidP="00A540C5">
      <w:pPr>
        <w:pStyle w:val="Body-TextTx"/>
      </w:pPr>
      <w:r w:rsidRPr="00203B36">
        <w:t>She stepped away. “And I never mind when you do.”</w:t>
      </w:r>
    </w:p>
    <w:p w:rsidR="00203B36" w:rsidRPr="00203B36" w:rsidRDefault="00203B36" w:rsidP="00A540C5">
      <w:pPr>
        <w:pStyle w:val="Body-TextTx"/>
      </w:pPr>
      <w:r w:rsidRPr="00203B36">
        <w:t>Brina reached back and grabbed the blanket roll from her horse while Zane untied the basket from the saddle horse. After they’d settled themselves, she started to open the hamper but Zane put his hand over hers, squeezed it lightly, and said, “I have something I want to share with you before we have refreshment.”</w:t>
      </w:r>
    </w:p>
    <w:p w:rsidR="00203B36" w:rsidRPr="00203B36" w:rsidRDefault="00203B36" w:rsidP="00A540C5">
      <w:pPr>
        <w:pStyle w:val="Body-TextTx"/>
      </w:pPr>
      <w:r w:rsidRPr="00203B36">
        <w:t>He looked serious. Too serious. “All right. I like surprises. That is as long as they are good ones.”</w:t>
      </w:r>
    </w:p>
    <w:p w:rsidR="00203B36" w:rsidRPr="00203B36" w:rsidRDefault="00203B36" w:rsidP="00A540C5">
      <w:pPr>
        <w:pStyle w:val="Body-TextTx"/>
      </w:pPr>
      <w:r w:rsidRPr="00203B36">
        <w:t>“You will have to decide that but I thought it was something you needed to know.”</w:t>
      </w:r>
    </w:p>
    <w:p w:rsidR="00203B36" w:rsidRPr="00203B36" w:rsidRDefault="00203B36" w:rsidP="00A540C5">
      <w:pPr>
        <w:pStyle w:val="Body-TextTx"/>
      </w:pPr>
      <w:r w:rsidRPr="00203B36">
        <w:t>She pulled her hand out from under his. “Now you are making me quite uncomfortable. I do hope you don’t have bad news.”</w:t>
      </w:r>
    </w:p>
    <w:p w:rsidR="00203B36" w:rsidRPr="00203B36" w:rsidRDefault="00203B36" w:rsidP="00A540C5">
      <w:pPr>
        <w:pStyle w:val="Body-TextTx"/>
      </w:pPr>
      <w:r w:rsidRPr="00203B36">
        <w:t>He pulled a sheet of foolscap from the pocket inside his coat and unfolded it. “I hope you don’t feel that way by the time I finish. I think I have good news. May I read it?”</w:t>
      </w:r>
    </w:p>
    <w:p w:rsidR="00203B36" w:rsidRPr="00203B36" w:rsidRDefault="00203B36" w:rsidP="00A540C5">
      <w:pPr>
        <w:pStyle w:val="Body-TextTx"/>
      </w:pPr>
      <w:r w:rsidRPr="00203B36">
        <w:t>Her heart was pounding. “Yes, of course.”</w:t>
      </w:r>
    </w:p>
    <w:p w:rsidR="00203B36" w:rsidRPr="00203B36" w:rsidRDefault="00203B36" w:rsidP="00A540C5">
      <w:pPr>
        <w:pStyle w:val="Body-TextTx"/>
      </w:pPr>
      <w:r w:rsidRPr="00203B36">
        <w:t>“Mrs. Caroline Hawkins had her second child last week. Mother and child are doing fine.”</w:t>
      </w:r>
    </w:p>
    <w:p w:rsidR="00203B36" w:rsidRPr="00203B36" w:rsidRDefault="00203B36" w:rsidP="00A540C5">
      <w:pPr>
        <w:pStyle w:val="Body-TextTx"/>
      </w:pPr>
      <w:r w:rsidRPr="00203B36">
        <w:lastRenderedPageBreak/>
        <w:t xml:space="preserve">Brina didn’t know that name </w:t>
      </w:r>
      <w:r w:rsidR="004A1FC3">
        <w:t xml:space="preserve">and had no idea why he was reading it to her but </w:t>
      </w:r>
      <w:r w:rsidRPr="00203B36">
        <w:t>she remained quiet</w:t>
      </w:r>
      <w:r w:rsidR="004A1FC3">
        <w:t xml:space="preserve"> and let him continue</w:t>
      </w:r>
      <w:r w:rsidRPr="00203B36">
        <w:t>.</w:t>
      </w:r>
    </w:p>
    <w:p w:rsidR="00203B36" w:rsidRPr="00203B36" w:rsidRDefault="00203B36" w:rsidP="00A540C5">
      <w:pPr>
        <w:pStyle w:val="Body-TextTx"/>
      </w:pPr>
      <w:r w:rsidRPr="00203B36">
        <w:t>“Mr. Arnold Pendergrass just entered his first year at Oxford. Mr. and Mrs. Richard Graves celebrated twenty years marriage this month.”</w:t>
      </w:r>
    </w:p>
    <w:p w:rsidR="00203B36" w:rsidRPr="00203B36" w:rsidRDefault="00203B36" w:rsidP="00A540C5">
      <w:pPr>
        <w:pStyle w:val="Body-TextTx"/>
      </w:pPr>
      <w:r w:rsidRPr="00203B36">
        <w:t>“What are you doing?” she asked. “</w:t>
      </w:r>
      <w:r w:rsidR="004A1FC3">
        <w:t xml:space="preserve">I don’t understand. </w:t>
      </w:r>
      <w:r w:rsidRPr="00203B36">
        <w:t>You have my interest</w:t>
      </w:r>
      <w:r w:rsidR="004A1FC3">
        <w:t>. I’m quite happy to hear about these people,</w:t>
      </w:r>
      <w:r w:rsidRPr="00203B36">
        <w:t xml:space="preserve"> but I’m</w:t>
      </w:r>
      <w:r w:rsidR="004A1FC3">
        <w:t xml:space="preserve"> also</w:t>
      </w:r>
      <w:r w:rsidRPr="00203B36">
        <w:t xml:space="preserve"> quite befuddled. Why are you telling things me these things about people I don’t know.”</w:t>
      </w:r>
    </w:p>
    <w:p w:rsidR="00203B36" w:rsidRPr="00203B36" w:rsidRDefault="00203B36" w:rsidP="00A540C5">
      <w:pPr>
        <w:pStyle w:val="Body-TextTx"/>
      </w:pPr>
      <w:r w:rsidRPr="00203B36">
        <w:t>“Because I thought you needed to know their names and stories. The first person I mentioned was Miss Caroline Smithers when Stewart saved her. She’s now married with two children.”</w:t>
      </w:r>
    </w:p>
    <w:p w:rsidR="00203B36" w:rsidRPr="00203B36" w:rsidRDefault="00203B36" w:rsidP="00A540C5">
      <w:pPr>
        <w:pStyle w:val="Body-TextTx"/>
      </w:pPr>
      <w:r w:rsidRPr="00203B36">
        <w:t xml:space="preserve">Tears came so quickly to Brina’s eyes </w:t>
      </w:r>
      <w:r w:rsidR="004A1FC3">
        <w:t xml:space="preserve">so quickly, so fully </w:t>
      </w:r>
      <w:r w:rsidRPr="00203B36">
        <w:t xml:space="preserve">she didn’t have time to stop them from </w:t>
      </w:r>
      <w:r w:rsidR="004A1FC3">
        <w:t>over</w:t>
      </w:r>
      <w:r w:rsidRPr="00203B36">
        <w:t>flowing or blink them away. She quickly wiped her cheeks.</w:t>
      </w:r>
    </w:p>
    <w:p w:rsidR="00203B36" w:rsidRPr="00203B36" w:rsidRDefault="00203B36" w:rsidP="00A540C5">
      <w:pPr>
        <w:pStyle w:val="Body-TextTx"/>
      </w:pPr>
      <w:r w:rsidRPr="00203B36">
        <w:t>“Arnold was only eleven when he was saved,” Zane continued</w:t>
      </w:r>
      <w:r w:rsidR="00076AF0">
        <w:t xml:space="preserve"> in somber tone, after glancing at her.</w:t>
      </w:r>
      <w:r w:rsidRPr="00203B36">
        <w:t xml:space="preserve"> “Mrs. Graves was pregnant when Stewart helped her onto a piece of wreckage. She lost the child she was carrying but because of your husband, she’s alive and taking care of her other three children. There’s more but you can read them when we get home. I see this has upset you.”</w:t>
      </w:r>
    </w:p>
    <w:p w:rsidR="00203B36" w:rsidRPr="00203B36" w:rsidRDefault="00203B36" w:rsidP="00A540C5">
      <w:pPr>
        <w:pStyle w:val="Body-TextTx"/>
      </w:pPr>
      <w:r w:rsidRPr="00203B36">
        <w:t>“Yes.” Brina choked down a sob and wiped more tears from her cheeks. “</w:t>
      </w:r>
      <w:r w:rsidR="00EF0824">
        <w:t xml:space="preserve">Of course it has. You know how I once felt. You know how awful I once was. </w:t>
      </w:r>
      <w:r w:rsidRPr="00203B36">
        <w:t>How do you know all this? Why</w:t>
      </w:r>
      <w:r w:rsidR="00EF0824">
        <w:t xml:space="preserve"> are you doing this</w:t>
      </w:r>
      <w:r w:rsidRPr="00203B36">
        <w:t>?”</w:t>
      </w:r>
    </w:p>
    <w:p w:rsidR="00136269" w:rsidRDefault="00203B36" w:rsidP="00A540C5">
      <w:pPr>
        <w:pStyle w:val="Body-TextTx"/>
      </w:pPr>
      <w:r w:rsidRPr="00203B36">
        <w:t xml:space="preserve">“I thought it was important for you to know. After we made love the first time, you shared your feelings about Stewart with me. I could see that you were still sad and I just kept thinking you should be happy. Look what your husband did so unselfishly so others might live. </w:t>
      </w:r>
      <w:r w:rsidRPr="00203B36">
        <w:lastRenderedPageBreak/>
        <w:t>Just as you do good things for the sisters at Pilwillow Crossings. You are happy when you roll bandages and make tea for them to hand out. Look you, Adeline and Julia—you’ve saved nine girls by starting that school. All these are reasons to be happy</w:t>
      </w:r>
      <w:r w:rsidR="00EF0824">
        <w:t xml:space="preserve"> that Stewar</w:t>
      </w:r>
      <w:r w:rsidR="00B17C4D">
        <w:t>t</w:t>
      </w:r>
      <w:r w:rsidR="00EF0824">
        <w:t xml:space="preserve"> lived so he could do these good deeds.</w:t>
      </w:r>
      <w:r w:rsidRPr="00203B36">
        <w:t xml:space="preserve"> Not sad. And Stewart should be remembered in your heart </w:t>
      </w:r>
      <w:r w:rsidR="00076AF0">
        <w:t xml:space="preserve">as he is in their hearts </w:t>
      </w:r>
      <w:r w:rsidRPr="00203B36">
        <w:t>with happiness. You said Stewart had saved five people but it really was more than that because of how life goes on and touches others.”</w:t>
      </w:r>
    </w:p>
    <w:p w:rsidR="00203B36" w:rsidRPr="00203B36" w:rsidRDefault="00203B36" w:rsidP="00A540C5">
      <w:pPr>
        <w:pStyle w:val="Body-TextTx"/>
      </w:pPr>
      <w:r w:rsidRPr="00203B36">
        <w:t>Brina sniffed again and looked into the eyes of the husband she loved so dearly. “Thank you for doing this for me. I should have looked into finding them myself.”</w:t>
      </w:r>
    </w:p>
    <w:p w:rsidR="00136269" w:rsidRDefault="00203B36" w:rsidP="00A540C5">
      <w:pPr>
        <w:pStyle w:val="Body-TextTx"/>
      </w:pPr>
      <w:r w:rsidRPr="00203B36">
        <w:t>He shook his head. “I wanted to do it for you. I want to make you happy about your past, your present, and your future with me.</w:t>
      </w:r>
      <w:r w:rsidR="00076AF0">
        <w:t xml:space="preserve"> You are my life.</w:t>
      </w:r>
      <w:r w:rsidRPr="00203B36">
        <w:t>”</w:t>
      </w:r>
    </w:p>
    <w:p w:rsidR="00136269" w:rsidRDefault="00203B36" w:rsidP="00A540C5">
      <w:pPr>
        <w:pStyle w:val="Body-TextTx"/>
      </w:pPr>
      <w:r w:rsidRPr="00203B36">
        <w:t xml:space="preserve">“I am </w:t>
      </w:r>
      <w:r w:rsidR="00B17C4D">
        <w:t xml:space="preserve">the </w:t>
      </w:r>
      <w:r w:rsidRPr="00203B36">
        <w:t>happ</w:t>
      </w:r>
      <w:r w:rsidR="00B17C4D">
        <w:t>iest person in the world because of you</w:t>
      </w:r>
      <w:r w:rsidRPr="00203B36">
        <w:t>,” she whispered. “I love you, Zane.</w:t>
      </w:r>
      <w:r w:rsidR="00B17C4D">
        <w:t xml:space="preserve"> I’m so glad I found you in that room in Paris.</w:t>
      </w:r>
      <w:r w:rsidRPr="00203B36">
        <w:t>”</w:t>
      </w:r>
    </w:p>
    <w:p w:rsidR="00B17C4D" w:rsidRDefault="00B17C4D" w:rsidP="00A540C5">
      <w:pPr>
        <w:pStyle w:val="Body-TextTx"/>
      </w:pPr>
      <w:r>
        <w:t>Zane grinned</w:t>
      </w:r>
      <w:r w:rsidR="00AB3F9E">
        <w:t xml:space="preserve">. </w:t>
      </w:r>
      <w:r>
        <w:t>“</w:t>
      </w:r>
      <w:r w:rsidR="00AB3F9E">
        <w:t>You are never going to let me forget that are you?”</w:t>
      </w:r>
    </w:p>
    <w:p w:rsidR="00AB3F9E" w:rsidRDefault="00203B36" w:rsidP="00A540C5">
      <w:pPr>
        <w:pStyle w:val="Body-TextTx"/>
      </w:pPr>
      <w:r w:rsidRPr="00203B36">
        <w:t xml:space="preserve">She </w:t>
      </w:r>
      <w:r w:rsidR="00AB3F9E">
        <w:t xml:space="preserve">laughed and </w:t>
      </w:r>
      <w:r w:rsidRPr="00203B36">
        <w:t>reached over and hugged him tightly.</w:t>
      </w:r>
      <w:r w:rsidR="00AB3F9E">
        <w:t xml:space="preserve"> “Never in a million years.”</w:t>
      </w:r>
    </w:p>
    <w:p w:rsidR="00136269" w:rsidRDefault="00203B36" w:rsidP="00A540C5">
      <w:pPr>
        <w:pStyle w:val="Body-TextTx"/>
      </w:pPr>
      <w:r w:rsidRPr="00203B36">
        <w:t xml:space="preserve">His strong arms circled her waist and </w:t>
      </w:r>
      <w:r w:rsidR="00076AF0">
        <w:t>he kissed the top of her head.</w:t>
      </w:r>
    </w:p>
    <w:p w:rsidR="00203B36" w:rsidRDefault="00076AF0" w:rsidP="00A540C5">
      <w:pPr>
        <w:pStyle w:val="Body-TextTx"/>
      </w:pPr>
      <w:r>
        <w:t>Brina</w:t>
      </w:r>
      <w:r w:rsidR="00203B36" w:rsidRPr="00203B36">
        <w:t xml:space="preserve"> thrilled to her husband’s touch.</w:t>
      </w:r>
    </w:p>
    <w:p w:rsidR="00136269" w:rsidRDefault="00203B36" w:rsidP="00A540C5">
      <w:pPr>
        <w:pStyle w:val="Body-TextTx"/>
      </w:pPr>
      <w:r w:rsidRPr="00203B36">
        <w:t>The End</w:t>
      </w:r>
    </w:p>
    <w:p w:rsidR="00D81EAC" w:rsidRPr="00D81EAC" w:rsidRDefault="00D81EAC" w:rsidP="00D81EAC" w14:paraId="F557B9C3">
      <w:pPr>
        <w:pStyle w:val="Section-Back-Matter-GeneralSBM"/>
      </w:pPr>
      <w:r w:rsidRPr="00D81EAC">
        <w:lastRenderedPageBreak/>
        <w:t>Back Matter General</w:t>
      </w:r>
    </w:p>
    <w:p w:rsidR="00203B36" w:rsidRPr="00203B36" w:rsidRDefault="00203B36" w:rsidP="00D221E5" w14:paraId="D73F7922">
      <w:pPr>
        <w:pStyle w:val="TitleTtl"/>
      </w:pPr>
      <w:r w:rsidRPr="00203B36">
        <w:t xml:space="preserve">Author </w:t>
      </w:r>
      <w:r w:rsidR="00B975CC" w:rsidRPr="00203B36">
        <w:t>Notes</w:t>
      </w:r>
    </w:p>
    <w:p w:rsidR="00EB7446" w:rsidRDefault="00203B36" w:rsidP="00D221E5" w14:paraId="CC8C26C7">
      <w:pPr>
        <w:pStyle w:val="SalutationSal"/>
      </w:pPr>
      <w:r w:rsidRPr="00203B36">
        <w:t>My Dear Readers,</w:t>
      </w:r>
    </w:p>
    <w:p w:rsidR="00136269" w:rsidRDefault="00203B36" w:rsidP="00A540C5" w14:paraId="A0034B97">
      <w:pPr>
        <w:pStyle w:val="Body-TextTx"/>
      </w:pPr>
      <w:r w:rsidRPr="00203B36">
        <w:t>I hope you have enjoyed the last book in my First Comes Love series and that Brina and Zane’s story has touched your heart as it did min</w:t>
      </w:r>
      <w:r w:rsidR="00076AF0">
        <w:t>e</w:t>
      </w:r>
      <w:r w:rsidRPr="00203B36">
        <w:t xml:space="preserve">. It’s always a challenge not to keep telling the same story when you have an event that holds three characters together as was the case in this series with the sinking of the passenger ship, </w:t>
      </w:r>
      <w:r w:rsidRPr="006E5918">
        <w:rPr>
          <w:rStyle w:val="itali"/>
        </w:rPr>
        <w:t>Salty Dove</w:t>
      </w:r>
      <w:r w:rsidRPr="00203B36">
        <w:t>.</w:t>
      </w:r>
    </w:p>
    <w:p w:rsidR="00136269" w:rsidRDefault="00203B36" w:rsidP="00A540C5">
      <w:pPr>
        <w:pStyle w:val="Body-TextTx"/>
      </w:pPr>
      <w:r w:rsidRPr="00203B36">
        <w:t>Crimping is today what we would call shanghaiing. During the Regency crimping was lawful. Crimps thrived in port cities, and were paid to coerce men into military service or as a seaman onboard a ship using a variety of methods including indebtedness, trickery, intimidation, and sometimes drugging and violence. For ships in particular the boarding master relied on crimps to bring him able-bodied men. Particularly when it was difficult to find seamen who wanted to sail to places as far away as India and Singapore.</w:t>
      </w:r>
    </w:p>
    <w:p w:rsidR="00AB3F9E" w:rsidRPr="006E5918" w:rsidRDefault="00203B36" w:rsidP="00A540C5">
      <w:pPr>
        <w:pStyle w:val="Body-TextTx"/>
      </w:pPr>
      <w:r w:rsidRPr="00203B36">
        <w:t xml:space="preserve">I always enjoy hearing from readers. If you haven’t read book one and two in this series, I hope you’ll order </w:t>
      </w:r>
      <w:r w:rsidRPr="006E5918">
        <w:rPr>
          <w:rStyle w:val="itali"/>
        </w:rPr>
        <w:t>T</w:t>
      </w:r>
      <w:r w:rsidR="004C3B5F" w:rsidRPr="006E5918">
        <w:rPr>
          <w:rStyle w:val="itali"/>
        </w:rPr>
        <w:t>he Earl Next Door</w:t>
      </w:r>
      <w:r w:rsidRPr="00203B36">
        <w:t xml:space="preserve"> and </w:t>
      </w:r>
      <w:r w:rsidRPr="006E5918">
        <w:rPr>
          <w:rStyle w:val="itali"/>
        </w:rPr>
        <w:t>G</w:t>
      </w:r>
      <w:r w:rsidR="004C3B5F" w:rsidRPr="006E5918">
        <w:rPr>
          <w:rStyle w:val="itali"/>
        </w:rPr>
        <w:t>one with the</w:t>
      </w:r>
      <w:r w:rsidR="004C3B5F">
        <w:t xml:space="preserve"> </w:t>
      </w:r>
      <w:r w:rsidR="004C3B5F" w:rsidRPr="006E5918">
        <w:rPr>
          <w:rStyle w:val="itali"/>
        </w:rPr>
        <w:t>Rogue</w:t>
      </w:r>
      <w:r w:rsidRPr="00203B36">
        <w:t xml:space="preserve"> from your favorite local bookstore or e-retailer</w:t>
      </w:r>
      <w:r w:rsidR="00AB3F9E">
        <w:t>.</w:t>
      </w:r>
    </w:p>
    <w:p w:rsidR="00203B36" w:rsidRPr="00203B36" w:rsidRDefault="00203B36" w:rsidP="00A540C5">
      <w:pPr>
        <w:pStyle w:val="Body-TextTx"/>
      </w:pPr>
      <w:r w:rsidRPr="00203B36">
        <w:t>You can email me at ameliagreyauthor@gmail.com, follow me on Facebook at FaceBook.com/AmeliaGreyBooks, or visit my website at ameliagrey.com</w:t>
      </w:r>
    </w:p>
    <w:p w:rsidR="00203B36" w:rsidRPr="00203B36" w:rsidRDefault="00203B36" w:rsidP="00D221E5" w14:paraId="F47D9E40">
      <w:pPr>
        <w:pStyle w:val="ClosingClos"/>
      </w:pPr>
      <w:r w:rsidRPr="00203B36">
        <w:t>Happy reading to all!</w:t>
      </w:r>
    </w:p>
    <w:p w:rsidR="00FE3B66" w:rsidRDefault="00203B36" w:rsidP="00D221E5" w14:paraId="1F79F32E">
      <w:pPr>
        <w:pStyle w:val="SignatureSig"/>
      </w:pPr>
      <w:r w:rsidRPr="00203B36">
        <w:t>Amelia</w:t>
      </w:r>
    </w:p>
    <w:sectPr w:rsidR="00FE3B66" w:rsidSect="003B7F6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07D66" w:rsidRDefault="00807D66" w:rsidP="00484F20">
      <w:pPr>
        <w:spacing w:after="0" w:line="240" w:lineRule="auto"/>
      </w:pPr>
      <w:r>
        <w:separator/>
      </w:r>
    </w:p>
  </w:endnote>
  <w:endnote w:type="continuationSeparator" w:id="0">
    <w:p w:rsidR="00807D66" w:rsidRDefault="00807D66" w:rsidP="00484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07D66" w:rsidRDefault="00807D66" w:rsidP="00484F20">
      <w:pPr>
        <w:spacing w:after="0" w:line="240" w:lineRule="auto"/>
      </w:pPr>
      <w:r>
        <w:separator/>
      </w:r>
    </w:p>
  </w:footnote>
  <w:footnote w:type="continuationSeparator" w:id="0">
    <w:p w:rsidR="00807D66" w:rsidRDefault="00807D66" w:rsidP="00484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39644"/>
      <w:docPartObj>
        <w:docPartGallery w:val="Page Numbers (Top of Page)"/>
        <w:docPartUnique/>
      </w:docPartObj>
    </w:sdtPr>
    <w:sdtEndPr>
      <w:rPr>
        <w:noProof/>
      </w:rPr>
    </w:sdtEndPr>
    <w:sdtContent>
      <w:p w:rsidR="00455BED" w:rsidRDefault="00807D66">
        <w:pPr>
          <w:pStyle w:val="Header"/>
          <w:jc w:val="right"/>
        </w:pPr>
        <w:r>
          <w:fldChar w:fldCharType="begin"/>
        </w:r>
        <w:r>
          <w:instrText xml:space="preserve"> PAGE   \* MERGEFORMAT </w:instrText>
        </w:r>
        <w:r>
          <w:fldChar w:fldCharType="separate"/>
        </w:r>
        <w:r w:rsidR="00455BED">
          <w:rPr>
            <w:noProof/>
          </w:rPr>
          <w:t>323</w:t>
        </w:r>
        <w:r>
          <w:rPr>
            <w:noProof/>
          </w:rPr>
          <w:fldChar w:fldCharType="end"/>
        </w:r>
      </w:p>
    </w:sdtContent>
  </w:sdt>
  <w:p w:rsidR="00455BED" w:rsidRDefault="00455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56F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AA51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33A0BF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B56B0E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D2EED7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D4929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BC664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78A2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B4DC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C664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C1A09"/>
    <w:multiLevelType w:val="multilevel"/>
    <w:tmpl w:val="6608C708"/>
    <w:name w:val="objBulletLT2"/>
    <w:lvl w:ilvl="0">
      <w:start w:val="1"/>
      <w:numFmt w:val="bullet"/>
      <w:pStyle w:val="Bullet-Level-1-ListBl1"/>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2EF8182F"/>
    <w:multiLevelType w:val="multilevel"/>
    <w:tmpl w:val="04090023"/>
    <w:name w:val="objBulletLT5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A456239"/>
    <w:multiLevelType w:val="multilevel"/>
    <w:tmpl w:val="ABF0927E"/>
    <w:name w:val="objBulletLT"/>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6951CF"/>
    <w:multiLevelType w:val="multilevel"/>
    <w:tmpl w:val="0409001D"/>
    <w:name w:val="objBulletLT5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71A1A7D"/>
    <w:multiLevelType w:val="multilevel"/>
    <w:tmpl w:val="0409001F"/>
    <w:name w:val="objBulletLT5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D57E4F"/>
    <w:multiLevelType w:val="multilevel"/>
    <w:tmpl w:val="35A212A0"/>
    <w:name w:val="objBulletLT4"/>
    <w:lvl w:ilvl="0">
      <w:start w:val="1"/>
      <w:numFmt w:val="bullet"/>
      <w:pStyle w:val="Bullet-Level-3-ListBl3"/>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6" w15:restartNumberingAfterBreak="0">
    <w:nsid w:val="6DF47924"/>
    <w:multiLevelType w:val="multilevel"/>
    <w:tmpl w:val="F4F4C3A4"/>
    <w:name w:val="objBulletLT3"/>
    <w:lvl w:ilvl="0">
      <w:start w:val="1"/>
      <w:numFmt w:val="bullet"/>
      <w:pStyle w:val="Bullet-Level-2-ListBl2"/>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734447A5"/>
    <w:multiLevelType w:val="multilevel"/>
    <w:tmpl w:val="BC4A1E0A"/>
    <w:name w:val="objBulletLT5"/>
    <w:lvl w:ilvl="0">
      <w:start w:val="1"/>
      <w:numFmt w:val="bullet"/>
      <w:pStyle w:val="Bulleted-ParagraphBp"/>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12"/>
  </w:num>
  <w:num w:numId="2">
    <w:abstractNumId w:val="10"/>
  </w:num>
  <w:num w:numId="3">
    <w:abstractNumId w:val="16"/>
  </w:num>
  <w:num w:numId="4">
    <w:abstractNumId w:val="15"/>
  </w:num>
  <w:num w:numId="5">
    <w:abstractNumId w:val="17"/>
  </w:num>
  <w:num w:numId="6">
    <w:abstractNumId w:val="14"/>
  </w:num>
  <w:num w:numId="7">
    <w:abstractNumId w:val="13"/>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1"/>
  <w:proofState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20"/>
    <w:rsid w:val="000068B1"/>
    <w:rsid w:val="0001172F"/>
    <w:rsid w:val="0001676C"/>
    <w:rsid w:val="00022566"/>
    <w:rsid w:val="00022BB2"/>
    <w:rsid w:val="00023232"/>
    <w:rsid w:val="000264D1"/>
    <w:rsid w:val="000334DE"/>
    <w:rsid w:val="00033AB6"/>
    <w:rsid w:val="0003453B"/>
    <w:rsid w:val="00047969"/>
    <w:rsid w:val="000508BA"/>
    <w:rsid w:val="000524BE"/>
    <w:rsid w:val="000529F8"/>
    <w:rsid w:val="0006199B"/>
    <w:rsid w:val="000641D1"/>
    <w:rsid w:val="000670D4"/>
    <w:rsid w:val="00071A22"/>
    <w:rsid w:val="0007461E"/>
    <w:rsid w:val="000747B5"/>
    <w:rsid w:val="00076AF0"/>
    <w:rsid w:val="0008016A"/>
    <w:rsid w:val="000808C2"/>
    <w:rsid w:val="000856C9"/>
    <w:rsid w:val="00086CB2"/>
    <w:rsid w:val="00087267"/>
    <w:rsid w:val="00093217"/>
    <w:rsid w:val="000A50A5"/>
    <w:rsid w:val="000A7C2C"/>
    <w:rsid w:val="000B1C67"/>
    <w:rsid w:val="000B531D"/>
    <w:rsid w:val="000B5667"/>
    <w:rsid w:val="000B575F"/>
    <w:rsid w:val="000C04D6"/>
    <w:rsid w:val="000C1C19"/>
    <w:rsid w:val="000C4FE4"/>
    <w:rsid w:val="000C5C52"/>
    <w:rsid w:val="000C7B93"/>
    <w:rsid w:val="000D3136"/>
    <w:rsid w:val="000D78C1"/>
    <w:rsid w:val="000E05BD"/>
    <w:rsid w:val="000E2F53"/>
    <w:rsid w:val="000E77DB"/>
    <w:rsid w:val="000F68D5"/>
    <w:rsid w:val="001025E0"/>
    <w:rsid w:val="00104B61"/>
    <w:rsid w:val="001102DF"/>
    <w:rsid w:val="001104E8"/>
    <w:rsid w:val="00110A0E"/>
    <w:rsid w:val="00111BFF"/>
    <w:rsid w:val="00114380"/>
    <w:rsid w:val="001165D1"/>
    <w:rsid w:val="00117F01"/>
    <w:rsid w:val="00121B3E"/>
    <w:rsid w:val="00124CF2"/>
    <w:rsid w:val="00126084"/>
    <w:rsid w:val="00132738"/>
    <w:rsid w:val="001354B1"/>
    <w:rsid w:val="00136269"/>
    <w:rsid w:val="001431A3"/>
    <w:rsid w:val="0014517C"/>
    <w:rsid w:val="001462E7"/>
    <w:rsid w:val="0015270B"/>
    <w:rsid w:val="00153761"/>
    <w:rsid w:val="001545C2"/>
    <w:rsid w:val="00154C0D"/>
    <w:rsid w:val="00160EE5"/>
    <w:rsid w:val="0016129B"/>
    <w:rsid w:val="001615F6"/>
    <w:rsid w:val="00161BFC"/>
    <w:rsid w:val="00162BF7"/>
    <w:rsid w:val="00163175"/>
    <w:rsid w:val="00163F56"/>
    <w:rsid w:val="0016509E"/>
    <w:rsid w:val="00166958"/>
    <w:rsid w:val="0017228C"/>
    <w:rsid w:val="00172938"/>
    <w:rsid w:val="00174159"/>
    <w:rsid w:val="00174813"/>
    <w:rsid w:val="00177499"/>
    <w:rsid w:val="00192275"/>
    <w:rsid w:val="0019397C"/>
    <w:rsid w:val="00194FB6"/>
    <w:rsid w:val="001A217E"/>
    <w:rsid w:val="001A4038"/>
    <w:rsid w:val="001A57EA"/>
    <w:rsid w:val="001B03F0"/>
    <w:rsid w:val="001B05B2"/>
    <w:rsid w:val="001B4961"/>
    <w:rsid w:val="001B73D3"/>
    <w:rsid w:val="001C3FFC"/>
    <w:rsid w:val="001E219A"/>
    <w:rsid w:val="001E44E8"/>
    <w:rsid w:val="001E5853"/>
    <w:rsid w:val="001E5889"/>
    <w:rsid w:val="00203B36"/>
    <w:rsid w:val="00204420"/>
    <w:rsid w:val="00204441"/>
    <w:rsid w:val="00212E5C"/>
    <w:rsid w:val="002142A3"/>
    <w:rsid w:val="00214A4A"/>
    <w:rsid w:val="002206D5"/>
    <w:rsid w:val="00224C99"/>
    <w:rsid w:val="00227337"/>
    <w:rsid w:val="00234141"/>
    <w:rsid w:val="002357BB"/>
    <w:rsid w:val="0023620E"/>
    <w:rsid w:val="00237D69"/>
    <w:rsid w:val="00241C47"/>
    <w:rsid w:val="00246409"/>
    <w:rsid w:val="00246726"/>
    <w:rsid w:val="00252038"/>
    <w:rsid w:val="00253472"/>
    <w:rsid w:val="00253AAA"/>
    <w:rsid w:val="00257EBD"/>
    <w:rsid w:val="002658CD"/>
    <w:rsid w:val="002738A3"/>
    <w:rsid w:val="00275198"/>
    <w:rsid w:val="002762C0"/>
    <w:rsid w:val="00277184"/>
    <w:rsid w:val="00281124"/>
    <w:rsid w:val="00281908"/>
    <w:rsid w:val="00283435"/>
    <w:rsid w:val="0028530A"/>
    <w:rsid w:val="00292901"/>
    <w:rsid w:val="00293BDD"/>
    <w:rsid w:val="00294C2F"/>
    <w:rsid w:val="002956F8"/>
    <w:rsid w:val="00296114"/>
    <w:rsid w:val="002A1B80"/>
    <w:rsid w:val="002B3195"/>
    <w:rsid w:val="002B3A84"/>
    <w:rsid w:val="002B4EAA"/>
    <w:rsid w:val="002C02D3"/>
    <w:rsid w:val="002D0FF7"/>
    <w:rsid w:val="002D42E5"/>
    <w:rsid w:val="002D5E6B"/>
    <w:rsid w:val="002E02A9"/>
    <w:rsid w:val="002E3A7E"/>
    <w:rsid w:val="002E750B"/>
    <w:rsid w:val="002F3E9B"/>
    <w:rsid w:val="00300CDA"/>
    <w:rsid w:val="0030220D"/>
    <w:rsid w:val="00305D7B"/>
    <w:rsid w:val="0031094E"/>
    <w:rsid w:val="00312055"/>
    <w:rsid w:val="00313CC9"/>
    <w:rsid w:val="00313E7B"/>
    <w:rsid w:val="0031554E"/>
    <w:rsid w:val="003160AC"/>
    <w:rsid w:val="00326BD2"/>
    <w:rsid w:val="00337C72"/>
    <w:rsid w:val="00341350"/>
    <w:rsid w:val="0034268E"/>
    <w:rsid w:val="00345D5F"/>
    <w:rsid w:val="0035251C"/>
    <w:rsid w:val="003543A6"/>
    <w:rsid w:val="0036090E"/>
    <w:rsid w:val="00360CBE"/>
    <w:rsid w:val="00362BED"/>
    <w:rsid w:val="0036456A"/>
    <w:rsid w:val="00364B32"/>
    <w:rsid w:val="003670B8"/>
    <w:rsid w:val="00372F1C"/>
    <w:rsid w:val="003904A2"/>
    <w:rsid w:val="00391FA4"/>
    <w:rsid w:val="00392425"/>
    <w:rsid w:val="00393087"/>
    <w:rsid w:val="00393E9B"/>
    <w:rsid w:val="00396E34"/>
    <w:rsid w:val="003A1A76"/>
    <w:rsid w:val="003A3817"/>
    <w:rsid w:val="003A3D93"/>
    <w:rsid w:val="003A7A49"/>
    <w:rsid w:val="003B041D"/>
    <w:rsid w:val="003B05C1"/>
    <w:rsid w:val="003B07FA"/>
    <w:rsid w:val="003B0982"/>
    <w:rsid w:val="003B23B5"/>
    <w:rsid w:val="003B2D69"/>
    <w:rsid w:val="003B4329"/>
    <w:rsid w:val="003B7F69"/>
    <w:rsid w:val="003D134E"/>
    <w:rsid w:val="003D4C41"/>
    <w:rsid w:val="003D58E7"/>
    <w:rsid w:val="003D7229"/>
    <w:rsid w:val="003E5650"/>
    <w:rsid w:val="003E5DB8"/>
    <w:rsid w:val="003F7597"/>
    <w:rsid w:val="003F7DEC"/>
    <w:rsid w:val="00403828"/>
    <w:rsid w:val="004041C4"/>
    <w:rsid w:val="00405509"/>
    <w:rsid w:val="004066F6"/>
    <w:rsid w:val="00406EA3"/>
    <w:rsid w:val="0041145F"/>
    <w:rsid w:val="00411951"/>
    <w:rsid w:val="00413375"/>
    <w:rsid w:val="00421E7B"/>
    <w:rsid w:val="004220A8"/>
    <w:rsid w:val="00423647"/>
    <w:rsid w:val="0042392E"/>
    <w:rsid w:val="00431E65"/>
    <w:rsid w:val="00435458"/>
    <w:rsid w:val="00442AF3"/>
    <w:rsid w:val="00444671"/>
    <w:rsid w:val="00444916"/>
    <w:rsid w:val="00453696"/>
    <w:rsid w:val="00455BED"/>
    <w:rsid w:val="0046095E"/>
    <w:rsid w:val="00463791"/>
    <w:rsid w:val="00463C73"/>
    <w:rsid w:val="00470B93"/>
    <w:rsid w:val="0047198E"/>
    <w:rsid w:val="00472105"/>
    <w:rsid w:val="00474216"/>
    <w:rsid w:val="0048444A"/>
    <w:rsid w:val="004846F9"/>
    <w:rsid w:val="0048471C"/>
    <w:rsid w:val="00484F20"/>
    <w:rsid w:val="00485129"/>
    <w:rsid w:val="00487F84"/>
    <w:rsid w:val="004902D1"/>
    <w:rsid w:val="00491627"/>
    <w:rsid w:val="004942AF"/>
    <w:rsid w:val="00495EF8"/>
    <w:rsid w:val="00496CFF"/>
    <w:rsid w:val="0049753D"/>
    <w:rsid w:val="004A1FC3"/>
    <w:rsid w:val="004B0584"/>
    <w:rsid w:val="004B0727"/>
    <w:rsid w:val="004B154A"/>
    <w:rsid w:val="004B211A"/>
    <w:rsid w:val="004B2CDA"/>
    <w:rsid w:val="004B3274"/>
    <w:rsid w:val="004B39FA"/>
    <w:rsid w:val="004B5C8D"/>
    <w:rsid w:val="004C2D49"/>
    <w:rsid w:val="004C310D"/>
    <w:rsid w:val="004C3B5F"/>
    <w:rsid w:val="004C599B"/>
    <w:rsid w:val="004D0364"/>
    <w:rsid w:val="004D06C8"/>
    <w:rsid w:val="004D2870"/>
    <w:rsid w:val="004D7646"/>
    <w:rsid w:val="004E203A"/>
    <w:rsid w:val="004E286E"/>
    <w:rsid w:val="004E4C2D"/>
    <w:rsid w:val="004E5824"/>
    <w:rsid w:val="004E7D2C"/>
    <w:rsid w:val="004F27A9"/>
    <w:rsid w:val="004F5A57"/>
    <w:rsid w:val="0050043B"/>
    <w:rsid w:val="00503624"/>
    <w:rsid w:val="00503AA6"/>
    <w:rsid w:val="00511E76"/>
    <w:rsid w:val="00511EC7"/>
    <w:rsid w:val="00512B2D"/>
    <w:rsid w:val="00513FEC"/>
    <w:rsid w:val="00516181"/>
    <w:rsid w:val="0051735E"/>
    <w:rsid w:val="005175B1"/>
    <w:rsid w:val="00520597"/>
    <w:rsid w:val="00521C09"/>
    <w:rsid w:val="00524505"/>
    <w:rsid w:val="00526B35"/>
    <w:rsid w:val="0053637A"/>
    <w:rsid w:val="00536A44"/>
    <w:rsid w:val="00537B09"/>
    <w:rsid w:val="00537BB8"/>
    <w:rsid w:val="005440C4"/>
    <w:rsid w:val="005450AB"/>
    <w:rsid w:val="00551BD6"/>
    <w:rsid w:val="0055214A"/>
    <w:rsid w:val="0055221B"/>
    <w:rsid w:val="00554799"/>
    <w:rsid w:val="005555CD"/>
    <w:rsid w:val="005564FD"/>
    <w:rsid w:val="00556F37"/>
    <w:rsid w:val="00557257"/>
    <w:rsid w:val="00557C22"/>
    <w:rsid w:val="005654EE"/>
    <w:rsid w:val="00574CBB"/>
    <w:rsid w:val="00575AA8"/>
    <w:rsid w:val="00580326"/>
    <w:rsid w:val="0058382C"/>
    <w:rsid w:val="00592099"/>
    <w:rsid w:val="00595379"/>
    <w:rsid w:val="00595EF6"/>
    <w:rsid w:val="005B4E1F"/>
    <w:rsid w:val="005C045C"/>
    <w:rsid w:val="005C14F9"/>
    <w:rsid w:val="005C4EEC"/>
    <w:rsid w:val="005D1354"/>
    <w:rsid w:val="005D3FAF"/>
    <w:rsid w:val="005D78A3"/>
    <w:rsid w:val="005E16A6"/>
    <w:rsid w:val="005E2564"/>
    <w:rsid w:val="005E58ED"/>
    <w:rsid w:val="005E5AB4"/>
    <w:rsid w:val="005F02B6"/>
    <w:rsid w:val="005F48CB"/>
    <w:rsid w:val="005F5A3F"/>
    <w:rsid w:val="005F6F72"/>
    <w:rsid w:val="00602B0F"/>
    <w:rsid w:val="00603850"/>
    <w:rsid w:val="00603A4C"/>
    <w:rsid w:val="00603B02"/>
    <w:rsid w:val="006136D0"/>
    <w:rsid w:val="006232C9"/>
    <w:rsid w:val="00623615"/>
    <w:rsid w:val="00623762"/>
    <w:rsid w:val="00623B46"/>
    <w:rsid w:val="00625044"/>
    <w:rsid w:val="00626E69"/>
    <w:rsid w:val="00635799"/>
    <w:rsid w:val="0063683A"/>
    <w:rsid w:val="00637A61"/>
    <w:rsid w:val="0064456C"/>
    <w:rsid w:val="006524DA"/>
    <w:rsid w:val="0065400B"/>
    <w:rsid w:val="00660716"/>
    <w:rsid w:val="00661703"/>
    <w:rsid w:val="00666E80"/>
    <w:rsid w:val="00672BAD"/>
    <w:rsid w:val="00675055"/>
    <w:rsid w:val="00675D4E"/>
    <w:rsid w:val="0068241B"/>
    <w:rsid w:val="00682910"/>
    <w:rsid w:val="006903AE"/>
    <w:rsid w:val="00691FCE"/>
    <w:rsid w:val="00693D7D"/>
    <w:rsid w:val="00695584"/>
    <w:rsid w:val="00695BBE"/>
    <w:rsid w:val="00697D2F"/>
    <w:rsid w:val="00697DA1"/>
    <w:rsid w:val="006A5521"/>
    <w:rsid w:val="006B444F"/>
    <w:rsid w:val="006C020D"/>
    <w:rsid w:val="006C1D83"/>
    <w:rsid w:val="006C3663"/>
    <w:rsid w:val="006C5312"/>
    <w:rsid w:val="006C6064"/>
    <w:rsid w:val="006D1382"/>
    <w:rsid w:val="006D29B2"/>
    <w:rsid w:val="006D6116"/>
    <w:rsid w:val="006E1807"/>
    <w:rsid w:val="006E4F5E"/>
    <w:rsid w:val="006E5918"/>
    <w:rsid w:val="006E70F9"/>
    <w:rsid w:val="006E7E0E"/>
    <w:rsid w:val="006F06BE"/>
    <w:rsid w:val="006F1054"/>
    <w:rsid w:val="006F3C03"/>
    <w:rsid w:val="006F4CDE"/>
    <w:rsid w:val="006F4E9D"/>
    <w:rsid w:val="006F5C00"/>
    <w:rsid w:val="0070646B"/>
    <w:rsid w:val="00707399"/>
    <w:rsid w:val="00714993"/>
    <w:rsid w:val="00714CB4"/>
    <w:rsid w:val="00721B7F"/>
    <w:rsid w:val="00722649"/>
    <w:rsid w:val="00726424"/>
    <w:rsid w:val="007307F6"/>
    <w:rsid w:val="00732BBB"/>
    <w:rsid w:val="00734B44"/>
    <w:rsid w:val="0073607D"/>
    <w:rsid w:val="00740756"/>
    <w:rsid w:val="00745925"/>
    <w:rsid w:val="00747A69"/>
    <w:rsid w:val="00753E21"/>
    <w:rsid w:val="00760428"/>
    <w:rsid w:val="007622B7"/>
    <w:rsid w:val="0076313D"/>
    <w:rsid w:val="00765C8C"/>
    <w:rsid w:val="00767151"/>
    <w:rsid w:val="00774B93"/>
    <w:rsid w:val="007775C1"/>
    <w:rsid w:val="00780E29"/>
    <w:rsid w:val="0078592C"/>
    <w:rsid w:val="00787F9B"/>
    <w:rsid w:val="007A34AB"/>
    <w:rsid w:val="007A6F53"/>
    <w:rsid w:val="007B2ECC"/>
    <w:rsid w:val="007B540B"/>
    <w:rsid w:val="007B5761"/>
    <w:rsid w:val="007B5C13"/>
    <w:rsid w:val="007D6B80"/>
    <w:rsid w:val="007E12A1"/>
    <w:rsid w:val="007E1A3D"/>
    <w:rsid w:val="007E267A"/>
    <w:rsid w:val="007F0E1C"/>
    <w:rsid w:val="007F7670"/>
    <w:rsid w:val="00801DB7"/>
    <w:rsid w:val="00803531"/>
    <w:rsid w:val="00807D66"/>
    <w:rsid w:val="008136FD"/>
    <w:rsid w:val="00813956"/>
    <w:rsid w:val="0082276F"/>
    <w:rsid w:val="00825676"/>
    <w:rsid w:val="00827435"/>
    <w:rsid w:val="008275B7"/>
    <w:rsid w:val="00827FF8"/>
    <w:rsid w:val="00837DF3"/>
    <w:rsid w:val="00842ABB"/>
    <w:rsid w:val="00844D90"/>
    <w:rsid w:val="00850557"/>
    <w:rsid w:val="00852A13"/>
    <w:rsid w:val="00853AAA"/>
    <w:rsid w:val="008549C0"/>
    <w:rsid w:val="00856F4F"/>
    <w:rsid w:val="00872C94"/>
    <w:rsid w:val="00875047"/>
    <w:rsid w:val="00877CEF"/>
    <w:rsid w:val="00880F7A"/>
    <w:rsid w:val="00886360"/>
    <w:rsid w:val="00886E75"/>
    <w:rsid w:val="008926AC"/>
    <w:rsid w:val="008946A8"/>
    <w:rsid w:val="00895BCD"/>
    <w:rsid w:val="008A00A8"/>
    <w:rsid w:val="008A21A8"/>
    <w:rsid w:val="008A303E"/>
    <w:rsid w:val="008A5C9F"/>
    <w:rsid w:val="008A77EA"/>
    <w:rsid w:val="008B44E2"/>
    <w:rsid w:val="008B4848"/>
    <w:rsid w:val="008B6419"/>
    <w:rsid w:val="008C597C"/>
    <w:rsid w:val="008C606E"/>
    <w:rsid w:val="008C7304"/>
    <w:rsid w:val="008D59E6"/>
    <w:rsid w:val="008D6FE0"/>
    <w:rsid w:val="008D7788"/>
    <w:rsid w:val="008E1FEB"/>
    <w:rsid w:val="008E4404"/>
    <w:rsid w:val="008E444E"/>
    <w:rsid w:val="008F1AC8"/>
    <w:rsid w:val="008F394A"/>
    <w:rsid w:val="008F594C"/>
    <w:rsid w:val="008F673B"/>
    <w:rsid w:val="00900CB8"/>
    <w:rsid w:val="009039D7"/>
    <w:rsid w:val="0090629B"/>
    <w:rsid w:val="009077AA"/>
    <w:rsid w:val="00920D15"/>
    <w:rsid w:val="009215E7"/>
    <w:rsid w:val="0092213D"/>
    <w:rsid w:val="00935536"/>
    <w:rsid w:val="009367D4"/>
    <w:rsid w:val="00943039"/>
    <w:rsid w:val="0094489F"/>
    <w:rsid w:val="009459B8"/>
    <w:rsid w:val="009464A2"/>
    <w:rsid w:val="00946516"/>
    <w:rsid w:val="00946E3C"/>
    <w:rsid w:val="00957945"/>
    <w:rsid w:val="00960A63"/>
    <w:rsid w:val="00961CF1"/>
    <w:rsid w:val="0096487A"/>
    <w:rsid w:val="00965C9F"/>
    <w:rsid w:val="00965EDE"/>
    <w:rsid w:val="00967265"/>
    <w:rsid w:val="00972A81"/>
    <w:rsid w:val="00973467"/>
    <w:rsid w:val="009774C3"/>
    <w:rsid w:val="0098321B"/>
    <w:rsid w:val="0099755A"/>
    <w:rsid w:val="009A7C17"/>
    <w:rsid w:val="009B1316"/>
    <w:rsid w:val="009B3F16"/>
    <w:rsid w:val="009B4331"/>
    <w:rsid w:val="009C1D73"/>
    <w:rsid w:val="009C2E35"/>
    <w:rsid w:val="009C3EA2"/>
    <w:rsid w:val="009C7341"/>
    <w:rsid w:val="009D44E1"/>
    <w:rsid w:val="009D7126"/>
    <w:rsid w:val="009D7758"/>
    <w:rsid w:val="009E20A0"/>
    <w:rsid w:val="009F7649"/>
    <w:rsid w:val="00A01B17"/>
    <w:rsid w:val="00A2394A"/>
    <w:rsid w:val="00A35331"/>
    <w:rsid w:val="00A3598B"/>
    <w:rsid w:val="00A36234"/>
    <w:rsid w:val="00A37920"/>
    <w:rsid w:val="00A40E7A"/>
    <w:rsid w:val="00A40FC2"/>
    <w:rsid w:val="00A42C9C"/>
    <w:rsid w:val="00A43F57"/>
    <w:rsid w:val="00A459F3"/>
    <w:rsid w:val="00A5155B"/>
    <w:rsid w:val="00A517D4"/>
    <w:rsid w:val="00A540C5"/>
    <w:rsid w:val="00A54E46"/>
    <w:rsid w:val="00A55296"/>
    <w:rsid w:val="00A60C5F"/>
    <w:rsid w:val="00A62FEB"/>
    <w:rsid w:val="00A63D56"/>
    <w:rsid w:val="00A640E4"/>
    <w:rsid w:val="00A74578"/>
    <w:rsid w:val="00A8270E"/>
    <w:rsid w:val="00A83DF4"/>
    <w:rsid w:val="00A84BBA"/>
    <w:rsid w:val="00A86C4C"/>
    <w:rsid w:val="00A90645"/>
    <w:rsid w:val="00A90F98"/>
    <w:rsid w:val="00A913BD"/>
    <w:rsid w:val="00A91FCF"/>
    <w:rsid w:val="00AA1777"/>
    <w:rsid w:val="00AA2ECB"/>
    <w:rsid w:val="00AA4A51"/>
    <w:rsid w:val="00AA56A2"/>
    <w:rsid w:val="00AB095D"/>
    <w:rsid w:val="00AB3D4F"/>
    <w:rsid w:val="00AB3F9E"/>
    <w:rsid w:val="00AB592B"/>
    <w:rsid w:val="00AC185A"/>
    <w:rsid w:val="00AC39E5"/>
    <w:rsid w:val="00AC5C94"/>
    <w:rsid w:val="00AC68F5"/>
    <w:rsid w:val="00AD4ADD"/>
    <w:rsid w:val="00AE2297"/>
    <w:rsid w:val="00AE7CA2"/>
    <w:rsid w:val="00AF0EC1"/>
    <w:rsid w:val="00AF3856"/>
    <w:rsid w:val="00AF7996"/>
    <w:rsid w:val="00B01184"/>
    <w:rsid w:val="00B01C4A"/>
    <w:rsid w:val="00B0510F"/>
    <w:rsid w:val="00B101D8"/>
    <w:rsid w:val="00B14F20"/>
    <w:rsid w:val="00B15AD8"/>
    <w:rsid w:val="00B15C35"/>
    <w:rsid w:val="00B15F74"/>
    <w:rsid w:val="00B17C4D"/>
    <w:rsid w:val="00B24021"/>
    <w:rsid w:val="00B34E81"/>
    <w:rsid w:val="00B35951"/>
    <w:rsid w:val="00B4095E"/>
    <w:rsid w:val="00B41ABB"/>
    <w:rsid w:val="00B54785"/>
    <w:rsid w:val="00B6191A"/>
    <w:rsid w:val="00B755A9"/>
    <w:rsid w:val="00B76711"/>
    <w:rsid w:val="00B86466"/>
    <w:rsid w:val="00B87F7B"/>
    <w:rsid w:val="00B9273C"/>
    <w:rsid w:val="00B96B1B"/>
    <w:rsid w:val="00B96C53"/>
    <w:rsid w:val="00B97193"/>
    <w:rsid w:val="00B975CC"/>
    <w:rsid w:val="00B97D5D"/>
    <w:rsid w:val="00BA7A46"/>
    <w:rsid w:val="00BB603D"/>
    <w:rsid w:val="00BB6964"/>
    <w:rsid w:val="00BC448F"/>
    <w:rsid w:val="00BC7D32"/>
    <w:rsid w:val="00BD08A8"/>
    <w:rsid w:val="00BD73C2"/>
    <w:rsid w:val="00BE10C7"/>
    <w:rsid w:val="00BE1E93"/>
    <w:rsid w:val="00BE77E7"/>
    <w:rsid w:val="00BF258A"/>
    <w:rsid w:val="00BF3CB3"/>
    <w:rsid w:val="00BF71AF"/>
    <w:rsid w:val="00C0002B"/>
    <w:rsid w:val="00C00E0C"/>
    <w:rsid w:val="00C01564"/>
    <w:rsid w:val="00C054A9"/>
    <w:rsid w:val="00C1247F"/>
    <w:rsid w:val="00C15A08"/>
    <w:rsid w:val="00C15B36"/>
    <w:rsid w:val="00C22838"/>
    <w:rsid w:val="00C22D45"/>
    <w:rsid w:val="00C23FAF"/>
    <w:rsid w:val="00C26ABA"/>
    <w:rsid w:val="00C32DD2"/>
    <w:rsid w:val="00C335CB"/>
    <w:rsid w:val="00C34CFB"/>
    <w:rsid w:val="00C3712D"/>
    <w:rsid w:val="00C40B23"/>
    <w:rsid w:val="00C42288"/>
    <w:rsid w:val="00C4292B"/>
    <w:rsid w:val="00C565DB"/>
    <w:rsid w:val="00C601AE"/>
    <w:rsid w:val="00C62D0D"/>
    <w:rsid w:val="00C67710"/>
    <w:rsid w:val="00C72250"/>
    <w:rsid w:val="00C76FB4"/>
    <w:rsid w:val="00C77FBF"/>
    <w:rsid w:val="00C85B03"/>
    <w:rsid w:val="00C866FB"/>
    <w:rsid w:val="00C87800"/>
    <w:rsid w:val="00C9743B"/>
    <w:rsid w:val="00CA1B25"/>
    <w:rsid w:val="00CA4E9D"/>
    <w:rsid w:val="00CB4683"/>
    <w:rsid w:val="00CB7A51"/>
    <w:rsid w:val="00CC286C"/>
    <w:rsid w:val="00CC5BB8"/>
    <w:rsid w:val="00CC65F9"/>
    <w:rsid w:val="00CD5CDB"/>
    <w:rsid w:val="00CD6F3E"/>
    <w:rsid w:val="00CE4CD1"/>
    <w:rsid w:val="00D102E9"/>
    <w:rsid w:val="00D1239B"/>
    <w:rsid w:val="00D13772"/>
    <w:rsid w:val="00D13B1E"/>
    <w:rsid w:val="00D177A6"/>
    <w:rsid w:val="00D17D2B"/>
    <w:rsid w:val="00D21A62"/>
    <w:rsid w:val="00D221E5"/>
    <w:rsid w:val="00D241B0"/>
    <w:rsid w:val="00D24B66"/>
    <w:rsid w:val="00D32594"/>
    <w:rsid w:val="00D32A83"/>
    <w:rsid w:val="00D401AC"/>
    <w:rsid w:val="00D43185"/>
    <w:rsid w:val="00D547A6"/>
    <w:rsid w:val="00D55375"/>
    <w:rsid w:val="00D63451"/>
    <w:rsid w:val="00D639AE"/>
    <w:rsid w:val="00D64EEA"/>
    <w:rsid w:val="00D6675D"/>
    <w:rsid w:val="00D66F2E"/>
    <w:rsid w:val="00D73414"/>
    <w:rsid w:val="00D73FE7"/>
    <w:rsid w:val="00D81EAC"/>
    <w:rsid w:val="00D86F87"/>
    <w:rsid w:val="00D87D22"/>
    <w:rsid w:val="00D934EA"/>
    <w:rsid w:val="00D94B9B"/>
    <w:rsid w:val="00D9716C"/>
    <w:rsid w:val="00DA32D6"/>
    <w:rsid w:val="00DA3FBB"/>
    <w:rsid w:val="00DA403A"/>
    <w:rsid w:val="00DA7DCC"/>
    <w:rsid w:val="00DB07A4"/>
    <w:rsid w:val="00DB688A"/>
    <w:rsid w:val="00DD640C"/>
    <w:rsid w:val="00DD7FA8"/>
    <w:rsid w:val="00DE0624"/>
    <w:rsid w:val="00DE300F"/>
    <w:rsid w:val="00DF0518"/>
    <w:rsid w:val="00DF17BF"/>
    <w:rsid w:val="00DF694F"/>
    <w:rsid w:val="00E07D83"/>
    <w:rsid w:val="00E10C4E"/>
    <w:rsid w:val="00E145C4"/>
    <w:rsid w:val="00E168E3"/>
    <w:rsid w:val="00E170AF"/>
    <w:rsid w:val="00E21C36"/>
    <w:rsid w:val="00E22BAA"/>
    <w:rsid w:val="00E23D7D"/>
    <w:rsid w:val="00E330F2"/>
    <w:rsid w:val="00E339B4"/>
    <w:rsid w:val="00E33DF3"/>
    <w:rsid w:val="00E40CFA"/>
    <w:rsid w:val="00E420E8"/>
    <w:rsid w:val="00E43BFE"/>
    <w:rsid w:val="00E52A0C"/>
    <w:rsid w:val="00E6477F"/>
    <w:rsid w:val="00E71A99"/>
    <w:rsid w:val="00E727CA"/>
    <w:rsid w:val="00E80F0B"/>
    <w:rsid w:val="00E8167A"/>
    <w:rsid w:val="00E81811"/>
    <w:rsid w:val="00E922F0"/>
    <w:rsid w:val="00E93D0B"/>
    <w:rsid w:val="00E943B8"/>
    <w:rsid w:val="00EA4B28"/>
    <w:rsid w:val="00EB0853"/>
    <w:rsid w:val="00EB11A1"/>
    <w:rsid w:val="00EB2235"/>
    <w:rsid w:val="00EB22E7"/>
    <w:rsid w:val="00EB254A"/>
    <w:rsid w:val="00EB7446"/>
    <w:rsid w:val="00EC2B45"/>
    <w:rsid w:val="00EC4278"/>
    <w:rsid w:val="00EC5A39"/>
    <w:rsid w:val="00EE44EB"/>
    <w:rsid w:val="00EE7548"/>
    <w:rsid w:val="00EE7E67"/>
    <w:rsid w:val="00EE7E74"/>
    <w:rsid w:val="00EF0824"/>
    <w:rsid w:val="00EF0D0E"/>
    <w:rsid w:val="00F0325C"/>
    <w:rsid w:val="00F07D50"/>
    <w:rsid w:val="00F13CD9"/>
    <w:rsid w:val="00F14FC9"/>
    <w:rsid w:val="00F151D4"/>
    <w:rsid w:val="00F22AC5"/>
    <w:rsid w:val="00F2434D"/>
    <w:rsid w:val="00F25478"/>
    <w:rsid w:val="00F3562C"/>
    <w:rsid w:val="00F35FC5"/>
    <w:rsid w:val="00F44356"/>
    <w:rsid w:val="00F55C73"/>
    <w:rsid w:val="00F64DE3"/>
    <w:rsid w:val="00F66C49"/>
    <w:rsid w:val="00F70F9B"/>
    <w:rsid w:val="00F7151B"/>
    <w:rsid w:val="00F74D7F"/>
    <w:rsid w:val="00F77235"/>
    <w:rsid w:val="00F77946"/>
    <w:rsid w:val="00F8132F"/>
    <w:rsid w:val="00F82592"/>
    <w:rsid w:val="00F8624D"/>
    <w:rsid w:val="00F863E6"/>
    <w:rsid w:val="00F87538"/>
    <w:rsid w:val="00F914C9"/>
    <w:rsid w:val="00F92A40"/>
    <w:rsid w:val="00F947E6"/>
    <w:rsid w:val="00F96C94"/>
    <w:rsid w:val="00FA4948"/>
    <w:rsid w:val="00FA4C0E"/>
    <w:rsid w:val="00FA63FB"/>
    <w:rsid w:val="00FA65C5"/>
    <w:rsid w:val="00FA6B44"/>
    <w:rsid w:val="00FA70B1"/>
    <w:rsid w:val="00FB061F"/>
    <w:rsid w:val="00FB2871"/>
    <w:rsid w:val="00FB3C79"/>
    <w:rsid w:val="00FB4DEC"/>
    <w:rsid w:val="00FC3D6C"/>
    <w:rsid w:val="00FC4E95"/>
    <w:rsid w:val="00FD24A0"/>
    <w:rsid w:val="00FD4554"/>
    <w:rsid w:val="00FD5DF0"/>
    <w:rsid w:val="00FD6D17"/>
    <w:rsid w:val="00FE2BED"/>
    <w:rsid w:val="00FE3B66"/>
    <w:rsid w:val="00FE4CE6"/>
    <w:rsid w:val="00FE57F2"/>
    <w:rsid w:val="00FE6374"/>
    <w:rsid w:val="00FE7EC9"/>
    <w:rsid w:val="00FF0203"/>
    <w:rsid w:val="00FF0C2C"/>
    <w:rsid w:val="00FF4C67"/>
    <w:rsid w:val="00FF5047"/>
    <w:rsid w:val="00FF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B0F9"/>
  <w15:docId w15:val="{BA4581D2-0CEB-0842-A7F6-F9D05584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8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89"/>
    <w:qFormat/>
    <w:rsid w:val="00E6477F"/>
  </w:style>
  <w:style w:type="paragraph" w:styleId="Heading1">
    <w:name w:val="heading 1"/>
    <w:basedOn w:val="Normal"/>
    <w:next w:val="Normal"/>
    <w:link w:val="Heading1Char"/>
    <w:uiPriority w:val="89"/>
    <w:qFormat/>
    <w:rsid w:val="00E64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89"/>
    <w:semiHidden/>
    <w:unhideWhenUsed/>
    <w:qFormat/>
    <w:rsid w:val="00E64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89"/>
    <w:semiHidden/>
    <w:unhideWhenUsed/>
    <w:qFormat/>
    <w:rsid w:val="00E647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9"/>
    <w:semiHidden/>
    <w:unhideWhenUsed/>
    <w:qFormat/>
    <w:rsid w:val="00E647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9"/>
    <w:semiHidden/>
    <w:unhideWhenUsed/>
    <w:qFormat/>
    <w:rsid w:val="00E6477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9"/>
    <w:semiHidden/>
    <w:unhideWhenUsed/>
    <w:qFormat/>
    <w:rsid w:val="00E6477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9"/>
    <w:semiHidden/>
    <w:unhideWhenUsed/>
    <w:qFormat/>
    <w:rsid w:val="00E6477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89"/>
    <w:semiHidden/>
    <w:unhideWhenUsed/>
    <w:qFormat/>
    <w:rsid w:val="00E6477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89"/>
    <w:semiHidden/>
    <w:unhideWhenUsed/>
    <w:qFormat/>
    <w:rsid w:val="00E6477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484F20"/>
  </w:style>
  <w:style w:type="paragraph" w:styleId="Header">
    <w:name w:val="header"/>
    <w:basedOn w:val="Normal"/>
    <w:link w:val="HeaderChar"/>
    <w:uiPriority w:val="89"/>
    <w:unhideWhenUsed/>
    <w:rsid w:val="00E6477F"/>
    <w:pPr>
      <w:tabs>
        <w:tab w:val="center" w:pos="4680"/>
        <w:tab w:val="right" w:pos="9360"/>
      </w:tabs>
      <w:spacing w:after="0" w:line="240" w:lineRule="auto"/>
    </w:pPr>
  </w:style>
  <w:style w:type="character" w:customStyle="1" w:styleId="HeaderChar">
    <w:name w:val="Header Char"/>
    <w:basedOn w:val="DefaultParagraphFont"/>
    <w:link w:val="Header"/>
    <w:uiPriority w:val="89"/>
    <w:rsid w:val="00E6477F"/>
  </w:style>
  <w:style w:type="paragraph" w:styleId="Footer">
    <w:name w:val="footer"/>
    <w:basedOn w:val="Normal"/>
    <w:link w:val="FooterChar"/>
    <w:uiPriority w:val="89"/>
    <w:unhideWhenUsed/>
    <w:rsid w:val="00E6477F"/>
    <w:pPr>
      <w:tabs>
        <w:tab w:val="center" w:pos="4680"/>
        <w:tab w:val="right" w:pos="9360"/>
      </w:tabs>
      <w:spacing w:after="0" w:line="240" w:lineRule="auto"/>
    </w:pPr>
  </w:style>
  <w:style w:type="character" w:customStyle="1" w:styleId="FooterChar">
    <w:name w:val="Footer Char"/>
    <w:basedOn w:val="DefaultParagraphFont"/>
    <w:link w:val="Footer"/>
    <w:uiPriority w:val="89"/>
    <w:rsid w:val="00E6477F"/>
  </w:style>
  <w:style w:type="paragraph" w:styleId="BalloonText">
    <w:name w:val="Balloon Text"/>
    <w:basedOn w:val="Normal"/>
    <w:link w:val="BalloonTextChar"/>
    <w:uiPriority w:val="89"/>
    <w:semiHidden/>
    <w:unhideWhenUsed/>
    <w:rsid w:val="00E647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89"/>
    <w:semiHidden/>
    <w:rsid w:val="00E6477F"/>
    <w:rPr>
      <w:rFonts w:ascii="Segoe UI" w:hAnsi="Segoe UI" w:cs="Segoe UI"/>
      <w:sz w:val="18"/>
      <w:szCs w:val="18"/>
    </w:rPr>
  </w:style>
  <w:style w:type="numbering" w:customStyle="1" w:styleId="NoList2">
    <w:name w:val="No List2"/>
    <w:next w:val="NoList"/>
    <w:uiPriority w:val="99"/>
    <w:semiHidden/>
    <w:unhideWhenUsed/>
    <w:rsid w:val="00484F20"/>
  </w:style>
  <w:style w:type="numbering" w:customStyle="1" w:styleId="NoList3">
    <w:name w:val="No List3"/>
    <w:next w:val="NoList"/>
    <w:uiPriority w:val="99"/>
    <w:semiHidden/>
    <w:unhideWhenUsed/>
    <w:rsid w:val="00484F20"/>
  </w:style>
  <w:style w:type="paragraph" w:styleId="ListParagraph">
    <w:name w:val="List Paragraph"/>
    <w:basedOn w:val="Normal"/>
    <w:uiPriority w:val="89"/>
    <w:qFormat/>
    <w:rsid w:val="00E6477F"/>
    <w:pPr>
      <w:ind w:left="720"/>
      <w:contextualSpacing/>
    </w:pPr>
  </w:style>
  <w:style w:type="paragraph" w:customStyle="1" w:styleId="sbpara">
    <w:name w:val="sb_para"/>
    <w:basedOn w:val="Normal"/>
    <w:autoRedefine/>
    <w:qFormat/>
    <w:rsid w:val="00166958"/>
    <w:pPr>
      <w:spacing w:after="0" w:line="360" w:lineRule="auto"/>
      <w:ind w:firstLine="360"/>
    </w:pPr>
    <w:rPr>
      <w:rFonts w:ascii="Times New Roman" w:eastAsia="Times New Roman" w:hAnsi="Times New Roman" w:cs="Times New Roman"/>
      <w:sz w:val="24"/>
      <w:szCs w:val="24"/>
    </w:rPr>
  </w:style>
  <w:style w:type="paragraph" w:customStyle="1" w:styleId="p">
    <w:name w:val="p"/>
    <w:rsid w:val="00166958"/>
    <w:pPr>
      <w:widowControl w:val="0"/>
      <w:spacing w:after="0" w:line="360" w:lineRule="auto"/>
      <w:ind w:firstLine="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89"/>
    <w:semiHidden/>
    <w:unhideWhenUsed/>
    <w:rsid w:val="00E6477F"/>
    <w:rPr>
      <w:sz w:val="16"/>
      <w:szCs w:val="16"/>
    </w:rPr>
  </w:style>
  <w:style w:type="paragraph" w:styleId="CommentText">
    <w:name w:val="annotation text"/>
    <w:basedOn w:val="Normal"/>
    <w:link w:val="CommentTextChar"/>
    <w:uiPriority w:val="89"/>
    <w:semiHidden/>
    <w:unhideWhenUsed/>
    <w:rsid w:val="00E6477F"/>
    <w:pPr>
      <w:spacing w:line="240" w:lineRule="auto"/>
    </w:pPr>
    <w:rPr>
      <w:sz w:val="20"/>
      <w:szCs w:val="20"/>
    </w:rPr>
  </w:style>
  <w:style w:type="character" w:customStyle="1" w:styleId="CommentTextChar">
    <w:name w:val="Comment Text Char"/>
    <w:basedOn w:val="DefaultParagraphFont"/>
    <w:link w:val="CommentText"/>
    <w:uiPriority w:val="89"/>
    <w:semiHidden/>
    <w:rsid w:val="00E6477F"/>
    <w:rPr>
      <w:sz w:val="20"/>
      <w:szCs w:val="20"/>
    </w:rPr>
  </w:style>
  <w:style w:type="paragraph" w:styleId="CommentSubject">
    <w:name w:val="annotation subject"/>
    <w:basedOn w:val="CommentText"/>
    <w:next w:val="CommentText"/>
    <w:link w:val="CommentSubjectChar"/>
    <w:uiPriority w:val="89"/>
    <w:semiHidden/>
    <w:unhideWhenUsed/>
    <w:rsid w:val="00E6477F"/>
    <w:rPr>
      <w:b/>
      <w:bCs/>
    </w:rPr>
  </w:style>
  <w:style w:type="character" w:customStyle="1" w:styleId="CommentSubjectChar">
    <w:name w:val="Comment Subject Char"/>
    <w:basedOn w:val="CommentTextChar"/>
    <w:link w:val="CommentSubject"/>
    <w:uiPriority w:val="89"/>
    <w:semiHidden/>
    <w:rsid w:val="00E6477F"/>
    <w:rPr>
      <w:b/>
      <w:bCs/>
      <w:sz w:val="20"/>
      <w:szCs w:val="20"/>
    </w:rPr>
  </w:style>
  <w:style w:type="character" w:customStyle="1" w:styleId="Heading1Char">
    <w:name w:val="Heading 1 Char"/>
    <w:basedOn w:val="DefaultParagraphFont"/>
    <w:link w:val="Heading1"/>
    <w:uiPriority w:val="89"/>
    <w:rsid w:val="00E647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89"/>
    <w:semiHidden/>
    <w:rsid w:val="00E647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89"/>
    <w:semiHidden/>
    <w:rsid w:val="00E647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9"/>
    <w:semiHidden/>
    <w:rsid w:val="00E6477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9"/>
    <w:semiHidden/>
    <w:rsid w:val="00E6477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9"/>
    <w:semiHidden/>
    <w:rsid w:val="00E6477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9"/>
    <w:semiHidden/>
    <w:rsid w:val="00E6477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89"/>
    <w:semiHidden/>
    <w:rsid w:val="00E64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89"/>
    <w:semiHidden/>
    <w:rsid w:val="00E6477F"/>
    <w:rPr>
      <w:rFonts w:asciiTheme="majorHAnsi" w:eastAsiaTheme="majorEastAsia" w:hAnsiTheme="majorHAnsi" w:cstheme="majorBidi"/>
      <w:i/>
      <w:iCs/>
      <w:color w:val="272727" w:themeColor="text1" w:themeTint="D8"/>
      <w:sz w:val="21"/>
      <w:szCs w:val="21"/>
    </w:rPr>
  </w:style>
  <w:style w:type="paragraph" w:customStyle="1" w:styleId="Section-BookBOOK">
    <w:name w:val="Section-Book (BOOK)"/>
    <w:basedOn w:val="Normal"/>
    <w:next w:val="Body-TextTx"/>
    <w:uiPriority w:val="3"/>
    <w:rsid w:val="00E6477F"/>
    <w:pPr>
      <w:widowControl w:val="0"/>
      <w:spacing w:after="120" w:line="240" w:lineRule="auto"/>
      <w:jc w:val="center"/>
      <w:outlineLvl w:val="0"/>
    </w:pPr>
    <w:rPr>
      <w:rFonts w:ascii="Arial" w:hAnsi="Arial" w:cs="Arial"/>
      <w:color w:val="329632"/>
      <w:sz w:val="48"/>
    </w:rPr>
  </w:style>
  <w:style w:type="paragraph" w:customStyle="1" w:styleId="Section-Front-SalesSFS">
    <w:name w:val="Section-Front-Sales (SFS)"/>
    <w:basedOn w:val="Normal"/>
    <w:next w:val="TitleTtl"/>
    <w:uiPriority w:val="3"/>
    <w:rsid w:val="00E6477F"/>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HalftitleSHT">
    <w:name w:val="Section-Halftitle (SHT)"/>
    <w:basedOn w:val="Normal"/>
    <w:next w:val="TitleTtl"/>
    <w:uiPriority w:val="3"/>
    <w:rsid w:val="00E6477F"/>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Ad-CardSAC">
    <w:name w:val="Section-Ad-Card (SAC)"/>
    <w:basedOn w:val="Normal"/>
    <w:next w:val="Main-HeadMHead"/>
    <w:uiPriority w:val="3"/>
    <w:rsid w:val="00E6477F"/>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Series-PageSSP">
    <w:name w:val="Section-Series-Page (SSP)"/>
    <w:basedOn w:val="Normal"/>
    <w:next w:val="Main-HeadMHead"/>
    <w:uiPriority w:val="3"/>
    <w:rsid w:val="00E6477F"/>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TitlepageSTI">
    <w:name w:val="Section-Titlepage (STI)"/>
    <w:basedOn w:val="Normal"/>
    <w:next w:val="TitleTtl"/>
    <w:uiPriority w:val="3"/>
    <w:rsid w:val="00E6477F"/>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pyrightSCR">
    <w:name w:val="Section-Copyright (SCR)"/>
    <w:basedOn w:val="Normal"/>
    <w:next w:val="Body-TextTx"/>
    <w:uiPriority w:val="3"/>
    <w:rsid w:val="00E6477F"/>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book-CopyrightSECR">
    <w:name w:val="Section-Ebook-Copyright (SECR)"/>
    <w:basedOn w:val="Normal"/>
    <w:next w:val="Body-TextTx"/>
    <w:uiPriority w:val="3"/>
    <w:rsid w:val="00E6477F"/>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DedicationSDE">
    <w:name w:val="Section-Dedication (SDE)"/>
    <w:basedOn w:val="Normal"/>
    <w:next w:val="DedicationDed"/>
    <w:uiPriority w:val="3"/>
    <w:rsid w:val="00E6477F"/>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pigraphSEP">
    <w:name w:val="Section-Epigraph (SEP)"/>
    <w:basedOn w:val="Normal"/>
    <w:next w:val="Body-TextTx"/>
    <w:uiPriority w:val="3"/>
    <w:rsid w:val="00E6477F"/>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ntentsSTC">
    <w:name w:val="Section-Contents (STC)"/>
    <w:basedOn w:val="Normal"/>
    <w:next w:val="Main-HeadMHead"/>
    <w:uiPriority w:val="3"/>
    <w:rsid w:val="00E6477F"/>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orewordSFW">
    <w:name w:val="Section-Foreword (SFW)"/>
    <w:basedOn w:val="Normal"/>
    <w:next w:val="Main-HeadMHead"/>
    <w:uiPriority w:val="3"/>
    <w:rsid w:val="00E6477F"/>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refaceSPF">
    <w:name w:val="Section-Preface (SPF)"/>
    <w:basedOn w:val="Normal"/>
    <w:next w:val="Main-HeadMHead"/>
    <w:uiPriority w:val="3"/>
    <w:rsid w:val="00E6477F"/>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ront-Matter-GeneralSFM">
    <w:name w:val="Section-Front-Matter-General (SFM)"/>
    <w:basedOn w:val="Normal"/>
    <w:next w:val="Main-HeadMHead"/>
    <w:uiPriority w:val="3"/>
    <w:rsid w:val="00E6477F"/>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IntroductionSIC">
    <w:name w:val="Section-Introduction (SIC)"/>
    <w:basedOn w:val="Normal"/>
    <w:next w:val="Main-HeadMHead"/>
    <w:uiPriority w:val="3"/>
    <w:rsid w:val="00E6477F"/>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artSPT">
    <w:name w:val="Section-Part (SPT)"/>
    <w:basedOn w:val="Normal"/>
    <w:next w:val="TitleTtl"/>
    <w:uiPriority w:val="3"/>
    <w:rsid w:val="00E6477F"/>
    <w:pPr>
      <w:pageBreakBefore/>
      <w:widowControl w:val="0"/>
      <w:pBdr>
        <w:left w:val="single" w:sz="36" w:space="4" w:color="000000"/>
      </w:pBdr>
      <w:shd w:val="clear" w:color="auto" w:fill="FF0080"/>
      <w:spacing w:after="120" w:line="240" w:lineRule="auto"/>
      <w:jc w:val="center"/>
      <w:outlineLvl w:val="0"/>
    </w:pPr>
    <w:rPr>
      <w:rFonts w:ascii="Arial Black" w:hAnsi="Arial Black"/>
      <w:sz w:val="32"/>
    </w:rPr>
  </w:style>
  <w:style w:type="paragraph" w:customStyle="1" w:styleId="Section-ChapterSCP">
    <w:name w:val="Section-Chapter (SCP)"/>
    <w:basedOn w:val="Normal"/>
    <w:next w:val="TitleTtl"/>
    <w:uiPriority w:val="3"/>
    <w:rsid w:val="00E6477F"/>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hapter2SCP2">
    <w:name w:val="Section-Chapter2 (SCP2)"/>
    <w:basedOn w:val="Normal"/>
    <w:next w:val="TitleTtl"/>
    <w:uiPriority w:val="3"/>
    <w:rsid w:val="00E6477F"/>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RecipeSREC">
    <w:name w:val="Section-Recipe (SREC)"/>
    <w:basedOn w:val="Normal"/>
    <w:next w:val="TitleTtl"/>
    <w:uiPriority w:val="3"/>
    <w:rsid w:val="00E6477F"/>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onclusionSCL">
    <w:name w:val="Section-Conclusion (SCL)"/>
    <w:basedOn w:val="Normal"/>
    <w:next w:val="Main-HeadMHead"/>
    <w:uiPriority w:val="3"/>
    <w:rsid w:val="00E6477F"/>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AfterwordSAW">
    <w:name w:val="Section-Afterword (SAW)"/>
    <w:basedOn w:val="Normal"/>
    <w:next w:val="Main-HeadMHead"/>
    <w:uiPriority w:val="3"/>
    <w:rsid w:val="00E6477F"/>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cknowledgmentsSAK">
    <w:name w:val="Section-Acknowledgments (SAK)"/>
    <w:basedOn w:val="Normal"/>
    <w:next w:val="Main-HeadMHead"/>
    <w:uiPriority w:val="3"/>
    <w:rsid w:val="00E6477F"/>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ppendixSAP">
    <w:name w:val="Section-Appendix (SAP)"/>
    <w:basedOn w:val="Normal"/>
    <w:next w:val="Main-HeadMHead"/>
    <w:uiPriority w:val="3"/>
    <w:rsid w:val="00E6477F"/>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GlossarySGL">
    <w:name w:val="Section-Glossary (SGL)"/>
    <w:basedOn w:val="Normal"/>
    <w:next w:val="Main-HeadMHead"/>
    <w:uiPriority w:val="3"/>
    <w:rsid w:val="00E6477F"/>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ChapterSEC">
    <w:name w:val="Section-Excerpt-Chapter (SEC)"/>
    <w:basedOn w:val="Normal"/>
    <w:next w:val="TitleTtl"/>
    <w:uiPriority w:val="3"/>
    <w:rsid w:val="00E6477F"/>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OpenerSEO">
    <w:name w:val="Section-Excerpt-Opener (SEO)"/>
    <w:basedOn w:val="Normal"/>
    <w:next w:val="Main-HeadMHead"/>
    <w:uiPriority w:val="3"/>
    <w:rsid w:val="00E6477F"/>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ibliographySBI">
    <w:name w:val="Section-Bibliography (SBI)"/>
    <w:basedOn w:val="Normal"/>
    <w:next w:val="Main-HeadMHead"/>
    <w:uiPriority w:val="3"/>
    <w:rsid w:val="00E6477F"/>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NotesSNT">
    <w:name w:val="Section-Notes (SNT)"/>
    <w:basedOn w:val="Normal"/>
    <w:next w:val="Main-HeadMHead"/>
    <w:uiPriority w:val="3"/>
    <w:rsid w:val="00E6477F"/>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bout-AuthorSAA">
    <w:name w:val="Section-About-Author (SAA)"/>
    <w:basedOn w:val="Normal"/>
    <w:next w:val="Main-HeadMHead"/>
    <w:uiPriority w:val="3"/>
    <w:rsid w:val="00E6477F"/>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Back-AdSBA">
    <w:name w:val="Section-Back-Ad (SBA)"/>
    <w:basedOn w:val="Normal"/>
    <w:next w:val="TitleTtl"/>
    <w:uiPriority w:val="3"/>
    <w:rsid w:val="00E6477F"/>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IndexSIN">
    <w:name w:val="Section-Index (SIN)"/>
    <w:basedOn w:val="Normal"/>
    <w:next w:val="Main-HeadMHead"/>
    <w:uiPriority w:val="3"/>
    <w:rsid w:val="00E6477F"/>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ack-Matter-GeneralSBM">
    <w:name w:val="Section-Back-Matter-General (SBM)"/>
    <w:basedOn w:val="Normal"/>
    <w:next w:val="Main-HeadMHead"/>
    <w:uiPriority w:val="3"/>
    <w:rsid w:val="00E6477F"/>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NumberNum">
    <w:name w:val="Number (Num)"/>
    <w:basedOn w:val="Normal"/>
    <w:next w:val="TitleTtl"/>
    <w:qFormat/>
    <w:rsid w:val="00E6477F"/>
    <w:pPr>
      <w:widowControl w:val="0"/>
      <w:pBdr>
        <w:left w:val="dotted" w:sz="36" w:space="4" w:color="C5E0B3"/>
      </w:pBdr>
      <w:spacing w:before="120" w:after="120" w:line="480" w:lineRule="auto"/>
      <w:jc w:val="center"/>
      <w:outlineLvl w:val="2"/>
    </w:pPr>
    <w:rPr>
      <w:rFonts w:ascii="Arial Black" w:hAnsi="Arial Black"/>
      <w:sz w:val="36"/>
    </w:rPr>
  </w:style>
  <w:style w:type="paragraph" w:customStyle="1" w:styleId="TitleTtl">
    <w:name w:val="Title (Ttl)"/>
    <w:basedOn w:val="Normal"/>
    <w:next w:val="Body-TextTx"/>
    <w:qFormat/>
    <w:rsid w:val="00E6477F"/>
    <w:pPr>
      <w:widowControl w:val="0"/>
      <w:pBdr>
        <w:left w:val="dotted" w:sz="36" w:space="4" w:color="C5E0B3"/>
      </w:pBdr>
      <w:spacing w:before="120" w:after="120" w:line="480" w:lineRule="auto"/>
      <w:jc w:val="center"/>
      <w:outlineLvl w:val="2"/>
    </w:pPr>
    <w:rPr>
      <w:rFonts w:ascii="Arial" w:hAnsi="Arial" w:cs="Arial"/>
      <w:sz w:val="48"/>
    </w:rPr>
  </w:style>
  <w:style w:type="paragraph" w:customStyle="1" w:styleId="Main-HeadMHead">
    <w:name w:val="Main-Head (MHead)"/>
    <w:basedOn w:val="Normal"/>
    <w:next w:val="Body-TextTx"/>
    <w:qFormat/>
    <w:rsid w:val="00E6477F"/>
    <w:pPr>
      <w:widowControl w:val="0"/>
      <w:pBdr>
        <w:left w:val="dotted" w:sz="36" w:space="4" w:color="C5E0B3"/>
      </w:pBdr>
      <w:spacing w:before="120" w:after="120" w:line="480" w:lineRule="auto"/>
      <w:jc w:val="center"/>
      <w:outlineLvl w:val="2"/>
    </w:pPr>
    <w:rPr>
      <w:rFonts w:ascii="Arial Black" w:hAnsi="Arial Black"/>
      <w:sz w:val="40"/>
    </w:rPr>
  </w:style>
  <w:style w:type="paragraph" w:customStyle="1" w:styleId="SubtitleSttl">
    <w:name w:val="Subtitle (Sttl)"/>
    <w:basedOn w:val="Normal"/>
    <w:next w:val="Body-TextTx"/>
    <w:rsid w:val="00E6477F"/>
    <w:pPr>
      <w:widowControl w:val="0"/>
      <w:pBdr>
        <w:left w:val="dotted" w:sz="36" w:space="4" w:color="C5E0B3"/>
      </w:pBdr>
      <w:spacing w:before="120" w:after="120" w:line="480" w:lineRule="auto"/>
      <w:contextualSpacing/>
      <w:jc w:val="center"/>
    </w:pPr>
    <w:rPr>
      <w:rFonts w:ascii="Times New Roman" w:hAnsi="Times New Roman" w:cs="Times New Roman"/>
      <w:sz w:val="36"/>
    </w:rPr>
  </w:style>
  <w:style w:type="paragraph" w:customStyle="1" w:styleId="Author1Au1">
    <w:name w:val="Author1 (Au1)"/>
    <w:basedOn w:val="Normal"/>
    <w:next w:val="Body-TextTx"/>
    <w:rsid w:val="00E6477F"/>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2Au2">
    <w:name w:val="Author2 (Au2)"/>
    <w:basedOn w:val="Normal"/>
    <w:next w:val="Body-TextTx"/>
    <w:rsid w:val="00E6477F"/>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3Au3">
    <w:name w:val="Author3 (Au3)"/>
    <w:basedOn w:val="Normal"/>
    <w:next w:val="Body-TextTx"/>
    <w:rsid w:val="00E6477F"/>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HeadAhead">
    <w:name w:val="A-Head (Ahead)"/>
    <w:basedOn w:val="Normal"/>
    <w:next w:val="Body-TextTx"/>
    <w:qFormat/>
    <w:rsid w:val="00E6477F"/>
    <w:pPr>
      <w:widowControl w:val="0"/>
      <w:pBdr>
        <w:left w:val="dotted" w:sz="36" w:space="4" w:color="C5E0B3"/>
      </w:pBdr>
      <w:spacing w:before="120" w:after="120" w:line="480" w:lineRule="auto"/>
      <w:outlineLvl w:val="3"/>
    </w:pPr>
    <w:rPr>
      <w:rFonts w:ascii="Arial Black" w:hAnsi="Arial Black"/>
      <w:sz w:val="32"/>
    </w:rPr>
  </w:style>
  <w:style w:type="paragraph" w:customStyle="1" w:styleId="B-HeadBhead">
    <w:name w:val="B-Head (Bhead)"/>
    <w:basedOn w:val="Normal"/>
    <w:next w:val="Body-TextTx"/>
    <w:qFormat/>
    <w:rsid w:val="00E6477F"/>
    <w:pPr>
      <w:widowControl w:val="0"/>
      <w:pBdr>
        <w:left w:val="dotted" w:sz="36" w:space="4" w:color="C5E0B3"/>
      </w:pBdr>
      <w:spacing w:before="120" w:after="120" w:line="480" w:lineRule="auto"/>
      <w:outlineLvl w:val="4"/>
    </w:pPr>
    <w:rPr>
      <w:rFonts w:ascii="Arial" w:hAnsi="Arial" w:cs="Arial"/>
      <w:sz w:val="32"/>
    </w:rPr>
  </w:style>
  <w:style w:type="paragraph" w:customStyle="1" w:styleId="C-HeadChead">
    <w:name w:val="C-Head (Chead)"/>
    <w:basedOn w:val="Normal"/>
    <w:next w:val="Body-TextTx"/>
    <w:rsid w:val="00E6477F"/>
    <w:pPr>
      <w:widowControl w:val="0"/>
      <w:pBdr>
        <w:left w:val="dotted" w:sz="36" w:space="4" w:color="C5E0B3"/>
      </w:pBdr>
      <w:spacing w:before="120" w:after="120" w:line="480" w:lineRule="auto"/>
      <w:outlineLvl w:val="5"/>
    </w:pPr>
    <w:rPr>
      <w:rFonts w:ascii="Arial Narrow" w:hAnsi="Arial Narrow"/>
      <w:sz w:val="32"/>
    </w:rPr>
  </w:style>
  <w:style w:type="paragraph" w:customStyle="1" w:styleId="D-HeadDhead">
    <w:name w:val="D-Head (Dhead)"/>
    <w:basedOn w:val="Normal"/>
    <w:next w:val="Body-TextTx"/>
    <w:rsid w:val="00E6477F"/>
    <w:pPr>
      <w:widowControl w:val="0"/>
      <w:pBdr>
        <w:left w:val="dotted" w:sz="36" w:space="4" w:color="C5E0B3"/>
      </w:pBdr>
      <w:spacing w:before="120" w:after="120" w:line="480" w:lineRule="auto"/>
      <w:outlineLvl w:val="6"/>
    </w:pPr>
    <w:rPr>
      <w:rFonts w:ascii="Arial Black" w:hAnsi="Arial Black"/>
      <w:sz w:val="28"/>
    </w:rPr>
  </w:style>
  <w:style w:type="paragraph" w:customStyle="1" w:styleId="E-HeadEhead">
    <w:name w:val="E-Head (Ehead)"/>
    <w:basedOn w:val="Normal"/>
    <w:next w:val="Body-TextTx"/>
    <w:rsid w:val="00E6477F"/>
    <w:pPr>
      <w:widowControl w:val="0"/>
      <w:pBdr>
        <w:left w:val="dotted" w:sz="36" w:space="4" w:color="C5E0B3"/>
      </w:pBdr>
      <w:spacing w:before="120" w:after="120" w:line="480" w:lineRule="auto"/>
      <w:outlineLvl w:val="7"/>
    </w:pPr>
    <w:rPr>
      <w:rFonts w:ascii="Arial" w:hAnsi="Arial" w:cs="Arial"/>
      <w:sz w:val="28"/>
    </w:rPr>
  </w:style>
  <w:style w:type="paragraph" w:customStyle="1" w:styleId="F-HeadFhead">
    <w:name w:val="F-Head (Fhead)"/>
    <w:basedOn w:val="Normal"/>
    <w:next w:val="Body-TextTx"/>
    <w:rsid w:val="00E6477F"/>
    <w:pPr>
      <w:widowControl w:val="0"/>
      <w:pBdr>
        <w:left w:val="dotted" w:sz="36" w:space="4" w:color="C5E0B3"/>
      </w:pBdr>
      <w:spacing w:before="120" w:after="120" w:line="480" w:lineRule="auto"/>
      <w:outlineLvl w:val="8"/>
    </w:pPr>
    <w:rPr>
      <w:rFonts w:ascii="Arial Narrow" w:hAnsi="Arial Narrow"/>
      <w:sz w:val="28"/>
    </w:rPr>
  </w:style>
  <w:style w:type="paragraph" w:customStyle="1" w:styleId="Body-TextTx">
    <w:name w:val="Body-Text (Tx)"/>
    <w:basedOn w:val="Normal"/>
    <w:qFormat/>
    <w:rsid w:val="00E6477F"/>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Body-Text-ContinuedTxc">
    <w:name w:val="Body-Text-Continued (Txc)"/>
    <w:basedOn w:val="Normal"/>
    <w:next w:val="Body-TextTx"/>
    <w:rsid w:val="00E6477F"/>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Body-Text2Tx2">
    <w:name w:val="Body-Text2 (Tx2)"/>
    <w:basedOn w:val="Normal"/>
    <w:qFormat/>
    <w:rsid w:val="00E6477F"/>
    <w:pPr>
      <w:widowControl w:val="0"/>
      <w:pBdr>
        <w:left w:val="double" w:sz="24" w:space="4" w:color="C5E0B3"/>
      </w:pBdr>
      <w:spacing w:before="120" w:after="120" w:line="480" w:lineRule="auto"/>
      <w:ind w:firstLine="720"/>
      <w:contextualSpacing/>
    </w:pPr>
    <w:rPr>
      <w:rFonts w:ascii="Arial" w:hAnsi="Arial" w:cs="Arial"/>
      <w:sz w:val="24"/>
    </w:rPr>
  </w:style>
  <w:style w:type="paragraph" w:customStyle="1" w:styleId="Body-Text2-ContinuedTx2c">
    <w:name w:val="Body-Text2-Continued (Tx2c)"/>
    <w:basedOn w:val="Normal"/>
    <w:next w:val="Body-Text2Tx2"/>
    <w:rsid w:val="00E6477F"/>
    <w:pPr>
      <w:widowControl w:val="0"/>
      <w:pBdr>
        <w:left w:val="double" w:sz="24" w:space="4" w:color="C5E0B3"/>
      </w:pBdr>
      <w:spacing w:before="120" w:after="120" w:line="480" w:lineRule="auto"/>
    </w:pPr>
    <w:rPr>
      <w:rFonts w:ascii="Arial" w:hAnsi="Arial" w:cs="Arial"/>
      <w:sz w:val="24"/>
    </w:rPr>
  </w:style>
  <w:style w:type="paragraph" w:customStyle="1" w:styleId="Verse1Vrs1">
    <w:name w:val="Verse1 (Vrs1)"/>
    <w:basedOn w:val="Normal"/>
    <w:qFormat/>
    <w:rsid w:val="00E6477F"/>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Verse1-indent1Vrs1-i1">
    <w:name w:val="Verse1-indent1 (Vrs1-i1)"/>
    <w:basedOn w:val="Normal"/>
    <w:next w:val="Verse1Vrs1"/>
    <w:rsid w:val="00E6477F"/>
    <w:pPr>
      <w:widowControl w:val="0"/>
      <w:pBdr>
        <w:left w:val="single" w:sz="36" w:space="4" w:color="C5E0B3"/>
      </w:pBdr>
      <w:spacing w:before="120" w:after="120" w:line="480" w:lineRule="auto"/>
      <w:ind w:left="1440"/>
      <w:contextualSpacing/>
    </w:pPr>
    <w:rPr>
      <w:rFonts w:ascii="Times New Roman" w:hAnsi="Times New Roman" w:cs="Times New Roman"/>
      <w:sz w:val="24"/>
    </w:rPr>
  </w:style>
  <w:style w:type="paragraph" w:customStyle="1" w:styleId="Verse1-indent2Vrs1-i2">
    <w:name w:val="Verse1-indent2 (Vrs1-i2)"/>
    <w:basedOn w:val="Normal"/>
    <w:next w:val="Verse1Vrs1"/>
    <w:rsid w:val="00E6477F"/>
    <w:pPr>
      <w:widowControl w:val="0"/>
      <w:pBdr>
        <w:left w:val="single" w:sz="36" w:space="4" w:color="C5E0B3"/>
      </w:pBdr>
      <w:spacing w:before="120" w:after="120" w:line="480" w:lineRule="auto"/>
      <w:ind w:left="2160"/>
      <w:contextualSpacing/>
    </w:pPr>
    <w:rPr>
      <w:rFonts w:ascii="Times New Roman" w:hAnsi="Times New Roman" w:cs="Times New Roman"/>
      <w:sz w:val="24"/>
    </w:rPr>
  </w:style>
  <w:style w:type="paragraph" w:customStyle="1" w:styleId="Verse1-indent3Vrs1-i3">
    <w:name w:val="Verse1-indent3 (Vrs1-i3)"/>
    <w:basedOn w:val="Normal"/>
    <w:next w:val="Verse1Vrs1"/>
    <w:rsid w:val="00E6477F"/>
    <w:pPr>
      <w:widowControl w:val="0"/>
      <w:pBdr>
        <w:left w:val="single" w:sz="36" w:space="4" w:color="C5E0B3"/>
      </w:pBdr>
      <w:spacing w:before="120" w:after="120" w:line="480" w:lineRule="auto"/>
      <w:ind w:left="2880"/>
      <w:contextualSpacing/>
    </w:pPr>
    <w:rPr>
      <w:rFonts w:ascii="Times New Roman" w:hAnsi="Times New Roman" w:cs="Times New Roman"/>
      <w:sz w:val="24"/>
    </w:rPr>
  </w:style>
  <w:style w:type="paragraph" w:customStyle="1" w:styleId="Verse2Vrs2">
    <w:name w:val="Verse2 (Vrs2)"/>
    <w:basedOn w:val="Normal"/>
    <w:qFormat/>
    <w:rsid w:val="00E6477F"/>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Verse2-indent1Vrs2-i1">
    <w:name w:val="Verse2-indent1 (Vrs2-i1)"/>
    <w:basedOn w:val="Normal"/>
    <w:next w:val="Verse2Vrs2"/>
    <w:rsid w:val="00E6477F"/>
    <w:pPr>
      <w:widowControl w:val="0"/>
      <w:pBdr>
        <w:left w:val="double" w:sz="18" w:space="4" w:color="C5E0B3"/>
      </w:pBdr>
      <w:spacing w:before="120" w:after="120" w:line="480" w:lineRule="auto"/>
      <w:ind w:left="1440"/>
      <w:contextualSpacing/>
    </w:pPr>
    <w:rPr>
      <w:rFonts w:ascii="Times New Roman" w:hAnsi="Times New Roman" w:cs="Times New Roman"/>
      <w:sz w:val="24"/>
    </w:rPr>
  </w:style>
  <w:style w:type="paragraph" w:customStyle="1" w:styleId="Verse2-indent2Vrs2-i2">
    <w:name w:val="Verse2-indent2 (Vrs2-i2)"/>
    <w:basedOn w:val="Normal"/>
    <w:next w:val="Verse2Vrs2"/>
    <w:rsid w:val="00E6477F"/>
    <w:pPr>
      <w:widowControl w:val="0"/>
      <w:pBdr>
        <w:left w:val="double" w:sz="18" w:space="4" w:color="C5E0B3"/>
      </w:pBdr>
      <w:spacing w:before="120" w:after="120" w:line="480" w:lineRule="auto"/>
      <w:ind w:left="2160"/>
      <w:contextualSpacing/>
    </w:pPr>
    <w:rPr>
      <w:rFonts w:ascii="Times New Roman" w:hAnsi="Times New Roman" w:cs="Times New Roman"/>
      <w:sz w:val="24"/>
    </w:rPr>
  </w:style>
  <w:style w:type="paragraph" w:customStyle="1" w:styleId="Verse2-indent3Vrs2-i3">
    <w:name w:val="Verse2-indent3 (Vrs2-i3)"/>
    <w:basedOn w:val="Normal"/>
    <w:next w:val="Verse2Vrs2"/>
    <w:rsid w:val="00E6477F"/>
    <w:pPr>
      <w:widowControl w:val="0"/>
      <w:pBdr>
        <w:left w:val="double" w:sz="18" w:space="4" w:color="C5E0B3"/>
      </w:pBdr>
      <w:spacing w:before="120" w:after="120" w:line="480" w:lineRule="auto"/>
      <w:ind w:left="2880"/>
      <w:contextualSpacing/>
    </w:pPr>
    <w:rPr>
      <w:rFonts w:ascii="Times New Roman" w:hAnsi="Times New Roman" w:cs="Times New Roman"/>
      <w:sz w:val="24"/>
    </w:rPr>
  </w:style>
  <w:style w:type="paragraph" w:customStyle="1" w:styleId="QuotationQuo">
    <w:name w:val="Quotation (Quo)"/>
    <w:basedOn w:val="Normal"/>
    <w:rsid w:val="00E6477F"/>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1Ext1">
    <w:name w:val="Extract1 (Ext1)"/>
    <w:basedOn w:val="Normal"/>
    <w:qFormat/>
    <w:rsid w:val="00E6477F"/>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2Ext2">
    <w:name w:val="Extract2 (Ext2)"/>
    <w:basedOn w:val="Normal"/>
    <w:qFormat/>
    <w:rsid w:val="00E6477F"/>
    <w:pPr>
      <w:widowControl w:val="0"/>
      <w:pBdr>
        <w:left w:val="doub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3Ext3">
    <w:name w:val="Extract3 (Ext3)"/>
    <w:basedOn w:val="Normal"/>
    <w:qFormat/>
    <w:rsid w:val="00E6477F"/>
    <w:pPr>
      <w:widowControl w:val="0"/>
      <w:pBdr>
        <w:left w:val="trip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4Ext4">
    <w:name w:val="Extract4 (Ext4)"/>
    <w:basedOn w:val="Normal"/>
    <w:qFormat/>
    <w:rsid w:val="00E6477F"/>
    <w:pPr>
      <w:widowControl w:val="0"/>
      <w:pBdr>
        <w:left w:val="thinThickMediumGap"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SourceSrc">
    <w:name w:val="Source (Src)"/>
    <w:basedOn w:val="Normal"/>
    <w:next w:val="Body-TextTx"/>
    <w:rsid w:val="00E6477F"/>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Epigraph-Non-VerseEpi">
    <w:name w:val="Epigraph-Non-Verse (Epi)"/>
    <w:basedOn w:val="Normal"/>
    <w:qFormat/>
    <w:rsid w:val="00E6477F"/>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pigraph-VerseEpiv">
    <w:name w:val="Epigraph-Verse (Epiv)"/>
    <w:basedOn w:val="Normal"/>
    <w:qFormat/>
    <w:rsid w:val="00E6477F"/>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Epigraph-SourceEpisrc">
    <w:name w:val="Epigraph-Source (Episrc)"/>
    <w:basedOn w:val="Normal"/>
    <w:next w:val="Body-TextTx"/>
    <w:qFormat/>
    <w:rsid w:val="00E6477F"/>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HeadnoteHdnt">
    <w:name w:val="Headnote (Hdnt)"/>
    <w:basedOn w:val="Normal"/>
    <w:next w:val="Body-TextTx"/>
    <w:rsid w:val="00E6477F"/>
    <w:pPr>
      <w:widowControl w:val="0"/>
      <w:pBdr>
        <w:left w:val="single" w:sz="36" w:space="4" w:color="C5E0B3"/>
      </w:pBdr>
      <w:spacing w:before="120" w:after="120" w:line="480" w:lineRule="auto"/>
      <w:ind w:firstLine="720"/>
      <w:jc w:val="center"/>
    </w:pPr>
    <w:rPr>
      <w:rFonts w:ascii="Times New Roman" w:hAnsi="Times New Roman" w:cs="Times New Roman"/>
      <w:sz w:val="24"/>
    </w:rPr>
  </w:style>
  <w:style w:type="paragraph" w:customStyle="1" w:styleId="DatelineDate">
    <w:name w:val="Dateline (Date)"/>
    <w:basedOn w:val="Normal"/>
    <w:rsid w:val="00E6477F"/>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AddressAdd">
    <w:name w:val="Address (Add)"/>
    <w:basedOn w:val="Normal"/>
    <w:rsid w:val="00E6477F"/>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LocationLoc">
    <w:name w:val="Location (Loc)"/>
    <w:basedOn w:val="Normal"/>
    <w:rsid w:val="00E6477F"/>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SignatureSig">
    <w:name w:val="Signature (Sig)"/>
    <w:basedOn w:val="Normal"/>
    <w:rsid w:val="00E6477F"/>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SalutationSal">
    <w:name w:val="Salutation (Sal)"/>
    <w:basedOn w:val="Normal"/>
    <w:rsid w:val="00E6477F"/>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ClosingClos">
    <w:name w:val="Closing (Clos)"/>
    <w:basedOn w:val="Normal"/>
    <w:rsid w:val="00E6477F"/>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PostscriptPst">
    <w:name w:val="Postscript (Pst)"/>
    <w:basedOn w:val="Normal"/>
    <w:rsid w:val="00E6477F"/>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edicationDed">
    <w:name w:val="Dedication (Ded)"/>
    <w:basedOn w:val="Normal"/>
    <w:rsid w:val="00E6477F"/>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Text-MessageTmg">
    <w:name w:val="Text-Message (Tmg)"/>
    <w:basedOn w:val="Normal"/>
    <w:rsid w:val="00E6477F"/>
    <w:pPr>
      <w:widowControl w:val="0"/>
      <w:pBdr>
        <w:left w:val="single" w:sz="36" w:space="4" w:color="C5E0B3"/>
      </w:pBdr>
      <w:spacing w:before="120" w:after="120" w:line="480" w:lineRule="auto"/>
      <w:ind w:left="720"/>
      <w:contextualSpacing/>
    </w:pPr>
    <w:rPr>
      <w:rFonts w:ascii="Courier New" w:hAnsi="Courier New"/>
    </w:rPr>
  </w:style>
  <w:style w:type="paragraph" w:customStyle="1" w:styleId="Computer-TextComp">
    <w:name w:val="Computer-Text (Comp)"/>
    <w:basedOn w:val="Normal"/>
    <w:rsid w:val="00E6477F"/>
    <w:pPr>
      <w:widowControl w:val="0"/>
      <w:pBdr>
        <w:left w:val="single" w:sz="36" w:space="4" w:color="C5E0B3"/>
      </w:pBdr>
      <w:spacing w:before="120" w:after="120" w:line="480" w:lineRule="auto"/>
      <w:ind w:left="720"/>
      <w:contextualSpacing/>
    </w:pPr>
    <w:rPr>
      <w:rFonts w:ascii="Courier New" w:hAnsi="Courier New"/>
    </w:rPr>
  </w:style>
  <w:style w:type="paragraph" w:customStyle="1" w:styleId="Custom1Cust1">
    <w:name w:val="Custom1 (Cust1)"/>
    <w:basedOn w:val="Normal"/>
    <w:rsid w:val="00E6477F"/>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Custom2Cust2">
    <w:name w:val="Custom2 (Cust2)"/>
    <w:basedOn w:val="Normal"/>
    <w:rsid w:val="00E6477F"/>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Display1Disp1">
    <w:name w:val="Display1 (Disp1)"/>
    <w:basedOn w:val="Normal"/>
    <w:rsid w:val="00E6477F"/>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isplay2Disp2">
    <w:name w:val="Display2 (Disp2)"/>
    <w:basedOn w:val="Normal"/>
    <w:rsid w:val="00E6477F"/>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Table-HeadTbhd">
    <w:name w:val="Table-Head (Tbhd)"/>
    <w:basedOn w:val="Normal"/>
    <w:next w:val="Table-TextTbtx"/>
    <w:rsid w:val="00E6477F"/>
    <w:pPr>
      <w:widowControl w:val="0"/>
      <w:pBdr>
        <w:left w:val="single" w:sz="36" w:space="4" w:color="C5E0B3"/>
      </w:pBdr>
      <w:spacing w:before="120" w:after="120" w:line="480" w:lineRule="auto"/>
      <w:contextualSpacing/>
    </w:pPr>
    <w:rPr>
      <w:rFonts w:ascii="Arial" w:hAnsi="Arial" w:cs="Arial"/>
      <w:b/>
    </w:rPr>
  </w:style>
  <w:style w:type="paragraph" w:customStyle="1" w:styleId="Table-SubheadTbsbhd">
    <w:name w:val="Table-Subhead (Tbsbhd)"/>
    <w:basedOn w:val="Normal"/>
    <w:next w:val="Table-TextTbtx"/>
    <w:rsid w:val="00E6477F"/>
    <w:pPr>
      <w:widowControl w:val="0"/>
      <w:pBdr>
        <w:left w:val="single" w:sz="36" w:space="4" w:color="C5E0B3"/>
      </w:pBdr>
      <w:spacing w:before="120" w:after="120" w:line="480" w:lineRule="auto"/>
      <w:contextualSpacing/>
    </w:pPr>
    <w:rPr>
      <w:rFonts w:ascii="Arial" w:hAnsi="Arial" w:cs="Arial"/>
    </w:rPr>
  </w:style>
  <w:style w:type="paragraph" w:customStyle="1" w:styleId="Table-TextTbtx">
    <w:name w:val="Table-Text (Tbtx)"/>
    <w:basedOn w:val="Normal"/>
    <w:rsid w:val="00E6477F"/>
    <w:pPr>
      <w:widowControl w:val="0"/>
      <w:pBdr>
        <w:left w:val="single" w:sz="36" w:space="4" w:color="C5E0B3"/>
      </w:pBdr>
      <w:spacing w:before="120" w:after="120" w:line="480" w:lineRule="auto"/>
      <w:contextualSpacing/>
    </w:pPr>
    <w:rPr>
      <w:rFonts w:ascii="Arial" w:hAnsi="Arial" w:cs="Arial"/>
    </w:rPr>
  </w:style>
  <w:style w:type="paragraph" w:customStyle="1" w:styleId="HeadlineHdline">
    <w:name w:val="Headline (Hdline)"/>
    <w:basedOn w:val="Normal"/>
    <w:next w:val="Body-TextTx"/>
    <w:rsid w:val="00E6477F"/>
    <w:pPr>
      <w:widowControl w:val="0"/>
      <w:pBdr>
        <w:left w:val="single" w:sz="36" w:space="4" w:color="C5E0B3"/>
      </w:pBdr>
      <w:spacing w:before="120" w:after="120" w:line="480" w:lineRule="auto"/>
      <w:jc w:val="center"/>
    </w:pPr>
    <w:rPr>
      <w:rFonts w:ascii="Times New Roman" w:hAnsi="Times New Roman" w:cs="Times New Roman"/>
      <w:b/>
      <w:sz w:val="24"/>
    </w:rPr>
  </w:style>
  <w:style w:type="paragraph" w:customStyle="1" w:styleId="BylineByline">
    <w:name w:val="Byline (Byline)"/>
    <w:basedOn w:val="Normal"/>
    <w:next w:val="Body-TextTx"/>
    <w:rsid w:val="00E6477F"/>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Bullet-Level-1-ListBl1">
    <w:name w:val="Bullet-Level-1-List (Bl1)"/>
    <w:basedOn w:val="Normal"/>
    <w:qFormat/>
    <w:rsid w:val="00E6477F"/>
    <w:pPr>
      <w:widowControl w:val="0"/>
      <w:numPr>
        <w:numId w:val="2"/>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1-List-ParagraphBl1p">
    <w:name w:val="Bullet-Level-1-List-Paragraph (Bl1p)"/>
    <w:basedOn w:val="Normal"/>
    <w:rsid w:val="00E6477F"/>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Bullet-Level-2-ListBl2">
    <w:name w:val="Bullet-Level-2-List (Bl2)"/>
    <w:basedOn w:val="Normal"/>
    <w:rsid w:val="00E6477F"/>
    <w:pPr>
      <w:widowControl w:val="0"/>
      <w:numPr>
        <w:numId w:val="3"/>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2-List-ParagraphBl2p">
    <w:name w:val="Bullet-Level-2-List-Paragraph (Bl2p)"/>
    <w:basedOn w:val="Normal"/>
    <w:rsid w:val="00E6477F"/>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Bullet-Level-3-ListBl3">
    <w:name w:val="Bullet-Level-3-List (Bl3)"/>
    <w:basedOn w:val="Normal"/>
    <w:rsid w:val="00E6477F"/>
    <w:pPr>
      <w:widowControl w:val="0"/>
      <w:numPr>
        <w:numId w:val="4"/>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3-List-ParagraphBl3p">
    <w:name w:val="Bullet-Level-3-List-Paragraph (Bl3p)"/>
    <w:basedOn w:val="Normal"/>
    <w:rsid w:val="00E6477F"/>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Num-Level-1-ListNl1">
    <w:name w:val="Num-Level-1-List (Nl1)"/>
    <w:basedOn w:val="Normal"/>
    <w:qFormat/>
    <w:rsid w:val="00E6477F"/>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Num-Level-1-List-ParagraphNl1p">
    <w:name w:val="Num-Level-1-List-Paragraph (Nl1p)"/>
    <w:basedOn w:val="Normal"/>
    <w:rsid w:val="00E6477F"/>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Num-Level-2-ListNl2">
    <w:name w:val="Num-Level-2-List (Nl2)"/>
    <w:basedOn w:val="Normal"/>
    <w:rsid w:val="00E6477F"/>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Num-Level-2-List-ParagraphNl2p">
    <w:name w:val="Num-Level-2-List-Paragraph (Nl2p)"/>
    <w:basedOn w:val="Normal"/>
    <w:rsid w:val="00E6477F"/>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Num-Level-3-ListNl3">
    <w:name w:val="Num-Level-3-List (Nl3)"/>
    <w:basedOn w:val="Normal"/>
    <w:rsid w:val="00E6477F"/>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Num-Level-3-List-ParagraphNl3p">
    <w:name w:val="Num-Level-3-List-Paragraph (Nl3p)"/>
    <w:basedOn w:val="Normal"/>
    <w:rsid w:val="00E6477F"/>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Unnum-Level-1-ListUl1">
    <w:name w:val="Unnum-Level-1-List (Ul1)"/>
    <w:basedOn w:val="Normal"/>
    <w:qFormat/>
    <w:rsid w:val="00E6477F"/>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Unnum-Level-1-List-ParagraphUl1p">
    <w:name w:val="Unnum-Level-1-List-Paragraph (Ul1p)"/>
    <w:basedOn w:val="Normal"/>
    <w:rsid w:val="00E6477F"/>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Unnum-Level-2-ListUl2">
    <w:name w:val="Unnum-Level-2-List (Ul2)"/>
    <w:basedOn w:val="Normal"/>
    <w:rsid w:val="00E6477F"/>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Unnum-Level-2-List-ParagraphUl2p">
    <w:name w:val="Unnum-Level-2-List-Paragraph (Ul2p)"/>
    <w:basedOn w:val="Normal"/>
    <w:rsid w:val="00E6477F"/>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Unnum-Level-3-ListUl3">
    <w:name w:val="Unnum-Level-3-List (Ul3)"/>
    <w:basedOn w:val="Normal"/>
    <w:rsid w:val="00E6477F"/>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Unnum-Level-3-List-ParagraphUl3p">
    <w:name w:val="Unnum-Level-3-List-Paragraph (Ul3p)"/>
    <w:basedOn w:val="Normal"/>
    <w:rsid w:val="00E6477F"/>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Alpha-Level-1-ListAl1">
    <w:name w:val="Alpha-Level-1-List (Al1)"/>
    <w:basedOn w:val="Normal"/>
    <w:rsid w:val="00E6477F"/>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Alpha-Level-1-List-ParagraphAl1p">
    <w:name w:val="Alpha-Level-1-List-Paragraph (Al1p)"/>
    <w:basedOn w:val="Normal"/>
    <w:rsid w:val="00E6477F"/>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Alpha-Level-2-ListAl2">
    <w:name w:val="Alpha-Level-2-List (Al2)"/>
    <w:basedOn w:val="Normal"/>
    <w:rsid w:val="00E6477F"/>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Alpha-Level-2-List-ParagraphAl2p">
    <w:name w:val="Alpha-Level-2-List-Paragraph (Al2p)"/>
    <w:basedOn w:val="Normal"/>
    <w:rsid w:val="00E6477F"/>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Alpha-Level-3-ListAl3">
    <w:name w:val="Alpha-Level-3-List (Al3)"/>
    <w:basedOn w:val="Normal"/>
    <w:rsid w:val="00E6477F"/>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Alpha-Level-3-List-ParagraphAl3p">
    <w:name w:val="Alpha-Level-3-List-Paragraph (Al3p)"/>
    <w:basedOn w:val="Normal"/>
    <w:rsid w:val="00E6477F"/>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Bulleted-ParagraphBp">
    <w:name w:val="Bulleted-Paragraph (Bp)"/>
    <w:basedOn w:val="Normal"/>
    <w:rsid w:val="00E6477F"/>
    <w:pPr>
      <w:widowControl w:val="0"/>
      <w:numPr>
        <w:numId w:val="5"/>
      </w:numPr>
      <w:pBdr>
        <w:left w:val="wave" w:sz="12" w:space="4" w:color="C5E0B3"/>
      </w:pBdr>
      <w:spacing w:before="120" w:after="120" w:line="480" w:lineRule="auto"/>
    </w:pPr>
    <w:rPr>
      <w:rFonts w:ascii="Times New Roman" w:hAnsi="Times New Roman" w:cs="Times New Roman"/>
      <w:sz w:val="24"/>
    </w:rPr>
  </w:style>
  <w:style w:type="paragraph" w:customStyle="1" w:styleId="Numbered-ParagraphNp">
    <w:name w:val="Numbered-Paragraph (Np)"/>
    <w:basedOn w:val="Normal"/>
    <w:rsid w:val="00E6477F"/>
    <w:pPr>
      <w:widowControl w:val="0"/>
      <w:pBdr>
        <w:left w:val="wave" w:sz="12" w:space="4" w:color="C5E0B3"/>
      </w:pBdr>
      <w:spacing w:before="120" w:after="120" w:line="480" w:lineRule="auto"/>
      <w:ind w:firstLine="720"/>
    </w:pPr>
    <w:rPr>
      <w:rFonts w:ascii="Times New Roman" w:hAnsi="Times New Roman" w:cs="Times New Roman"/>
      <w:sz w:val="24"/>
    </w:rPr>
  </w:style>
  <w:style w:type="paragraph" w:customStyle="1" w:styleId="List-HeadLhead">
    <w:name w:val="List-Head (Lhead)"/>
    <w:basedOn w:val="Normal"/>
    <w:next w:val="Body-TextTx"/>
    <w:rsid w:val="00E6477F"/>
    <w:pPr>
      <w:widowControl w:val="0"/>
      <w:pBdr>
        <w:left w:val="wave" w:sz="12" w:space="4" w:color="C5E0B3"/>
      </w:pBdr>
      <w:spacing w:before="120" w:after="120" w:line="480" w:lineRule="auto"/>
      <w:ind w:left="720"/>
      <w:outlineLvl w:val="5"/>
    </w:pPr>
    <w:rPr>
      <w:rFonts w:ascii="Arial Narrow" w:hAnsi="Arial Narrow"/>
      <w:sz w:val="28"/>
    </w:rPr>
  </w:style>
  <w:style w:type="paragraph" w:customStyle="1" w:styleId="Generic-FootnoteFtnt">
    <w:name w:val="Generic-Footnote (Ftnt)"/>
    <w:basedOn w:val="Normal"/>
    <w:rsid w:val="00E6477F"/>
    <w:pPr>
      <w:widowControl w:val="0"/>
      <w:pBdr>
        <w:left w:val="single" w:sz="36" w:space="4" w:color="C5E0B3"/>
      </w:pBdr>
      <w:spacing w:before="120" w:after="120" w:line="480" w:lineRule="auto"/>
      <w:ind w:firstLine="720"/>
    </w:pPr>
    <w:rPr>
      <w:rFonts w:ascii="Times New Roman" w:hAnsi="Times New Roman" w:cs="Times New Roman"/>
      <w:sz w:val="20"/>
    </w:rPr>
  </w:style>
  <w:style w:type="paragraph" w:customStyle="1" w:styleId="Reference-EntryRef">
    <w:name w:val="Reference-Entry (Ref)"/>
    <w:basedOn w:val="Normal"/>
    <w:rsid w:val="00E6477F"/>
    <w:pPr>
      <w:widowControl w:val="0"/>
      <w:pBdr>
        <w:left w:val="single" w:sz="36" w:space="4" w:color="C5E0B3"/>
      </w:pBdr>
      <w:spacing w:before="120" w:after="120" w:line="480" w:lineRule="auto"/>
      <w:ind w:firstLine="720"/>
    </w:pPr>
    <w:rPr>
      <w:rFonts w:ascii="Times New Roman" w:hAnsi="Times New Roman" w:cs="Times New Roman"/>
      <w:sz w:val="24"/>
    </w:rPr>
  </w:style>
  <w:style w:type="paragraph" w:customStyle="1" w:styleId="Source-NoteSrcnt">
    <w:name w:val="Source-Note (Srcnt)"/>
    <w:basedOn w:val="Normal"/>
    <w:next w:val="Body-TextTx"/>
    <w:rsid w:val="00E6477F"/>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Index-EntryIdx1">
    <w:name w:val="Index-Entry (Idx1)"/>
    <w:basedOn w:val="Normal"/>
    <w:rsid w:val="00E6477F"/>
    <w:pPr>
      <w:widowControl w:val="0"/>
      <w:pBdr>
        <w:left w:val="single" w:sz="36" w:space="4" w:color="000080"/>
      </w:pBdr>
      <w:spacing w:before="120" w:after="120" w:line="480" w:lineRule="auto"/>
      <w:ind w:left="360" w:hanging="360"/>
      <w:contextualSpacing/>
    </w:pPr>
    <w:rPr>
      <w:rFonts w:ascii="Times New Roman" w:hAnsi="Times New Roman" w:cs="Times New Roman"/>
      <w:sz w:val="24"/>
    </w:rPr>
  </w:style>
  <w:style w:type="paragraph" w:customStyle="1" w:styleId="Index-Sub-EntryIdx2">
    <w:name w:val="Index-Sub-Entry (Idx2)"/>
    <w:basedOn w:val="Normal"/>
    <w:rsid w:val="00E6477F"/>
    <w:pPr>
      <w:widowControl w:val="0"/>
      <w:pBdr>
        <w:left w:val="single" w:sz="36" w:space="4" w:color="000080"/>
      </w:pBdr>
      <w:spacing w:before="120" w:after="120" w:line="480" w:lineRule="auto"/>
      <w:ind w:left="1080" w:hanging="360"/>
      <w:contextualSpacing/>
    </w:pPr>
    <w:rPr>
      <w:rFonts w:ascii="Times New Roman" w:hAnsi="Times New Roman" w:cs="Times New Roman"/>
      <w:sz w:val="24"/>
    </w:rPr>
  </w:style>
  <w:style w:type="paragraph" w:customStyle="1" w:styleId="Index-Sub-Sub-EntryIdx3">
    <w:name w:val="Index-Sub-Sub-Entry (Idx3)"/>
    <w:basedOn w:val="Normal"/>
    <w:rsid w:val="00E6477F"/>
    <w:pPr>
      <w:widowControl w:val="0"/>
      <w:pBdr>
        <w:left w:val="single" w:sz="36" w:space="4" w:color="000080"/>
      </w:pBdr>
      <w:spacing w:before="120" w:after="120" w:line="480" w:lineRule="auto"/>
      <w:ind w:left="1800" w:hanging="360"/>
      <w:contextualSpacing/>
    </w:pPr>
    <w:rPr>
      <w:rFonts w:ascii="Times New Roman" w:hAnsi="Times New Roman" w:cs="Times New Roman"/>
      <w:sz w:val="24"/>
    </w:rPr>
  </w:style>
  <w:style w:type="paragraph" w:customStyle="1" w:styleId="PublisherPub">
    <w:name w:val="Publisher (Pub)"/>
    <w:basedOn w:val="Normal"/>
    <w:next w:val="Body-TextTx"/>
    <w:rsid w:val="00E6477F"/>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CitiesCit">
    <w:name w:val="Cities (Cit)"/>
    <w:basedOn w:val="Normal"/>
    <w:next w:val="Body-TextTx"/>
    <w:rsid w:val="00E6477F"/>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Logo-PlacementLogo">
    <w:name w:val="Logo-Placement (Logo)"/>
    <w:basedOn w:val="Normal"/>
    <w:next w:val="Body-TextTx"/>
    <w:rsid w:val="00E6477F"/>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ImprintImp">
    <w:name w:val="Imprint (Imp)"/>
    <w:basedOn w:val="Normal"/>
    <w:next w:val="Body-TextTx"/>
    <w:rsid w:val="00E6477F"/>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Image-PlacementImg">
    <w:name w:val="Image-Placement (Img)"/>
    <w:basedOn w:val="Normal"/>
    <w:next w:val="Body-TextTx"/>
    <w:qFormat/>
    <w:rsid w:val="00E6477F"/>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Credit-LineCrd">
    <w:name w:val="Credit-Line (Crd)"/>
    <w:basedOn w:val="Normal"/>
    <w:rsid w:val="00E6477F"/>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CaptionCap">
    <w:name w:val="Caption (Cap)"/>
    <w:basedOn w:val="Normal"/>
    <w:rsid w:val="00E6477F"/>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Speaker1Sp1">
    <w:name w:val="Speaker1 (Sp1)"/>
    <w:basedOn w:val="Normal"/>
    <w:rsid w:val="00E6477F"/>
    <w:pPr>
      <w:widowControl w:val="0"/>
      <w:pBdr>
        <w:left w:val="single" w:sz="36" w:space="4" w:color="C5E0B3"/>
      </w:pBdr>
      <w:spacing w:before="120" w:after="120" w:line="480" w:lineRule="auto"/>
      <w:ind w:left="720"/>
    </w:pPr>
    <w:rPr>
      <w:rFonts w:ascii="Arial Black" w:hAnsi="Arial Black"/>
    </w:rPr>
  </w:style>
  <w:style w:type="paragraph" w:customStyle="1" w:styleId="Speaker2Sp2">
    <w:name w:val="Speaker2 (Sp2)"/>
    <w:basedOn w:val="Normal"/>
    <w:rsid w:val="00E6477F"/>
    <w:pPr>
      <w:widowControl w:val="0"/>
      <w:pBdr>
        <w:left w:val="double" w:sz="18" w:space="4" w:color="C5E0B3"/>
      </w:pBdr>
      <w:spacing w:before="120" w:after="120" w:line="480" w:lineRule="auto"/>
      <w:ind w:left="720"/>
    </w:pPr>
    <w:rPr>
      <w:rFonts w:ascii="Arial Black" w:hAnsi="Arial Black"/>
    </w:rPr>
  </w:style>
  <w:style w:type="paragraph" w:customStyle="1" w:styleId="Dialogue1Dia1">
    <w:name w:val="Dialogue1 (Dia1)"/>
    <w:basedOn w:val="Normal"/>
    <w:rsid w:val="00E6477F"/>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Dialogue2Dia2">
    <w:name w:val="Dialogue2 (Dia2)"/>
    <w:basedOn w:val="Normal"/>
    <w:rsid w:val="00E6477F"/>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Stage-DirectionsStdir">
    <w:name w:val="Stage-Directions (Stdir)"/>
    <w:basedOn w:val="Normal"/>
    <w:rsid w:val="00E6477F"/>
    <w:pPr>
      <w:widowControl w:val="0"/>
      <w:pBdr>
        <w:left w:val="single" w:sz="36" w:space="4" w:color="C5E0B3"/>
      </w:pBdr>
      <w:spacing w:before="120" w:after="120" w:line="480" w:lineRule="auto"/>
      <w:ind w:left="720"/>
      <w:contextualSpacing/>
    </w:pPr>
    <w:rPr>
      <w:rFonts w:ascii="Arial" w:hAnsi="Arial" w:cs="Arial"/>
    </w:rPr>
  </w:style>
  <w:style w:type="paragraph" w:customStyle="1" w:styleId="TOC-FrontmatterTocfm">
    <w:name w:val="TOC-Frontmatter (Tocfm)"/>
    <w:basedOn w:val="Normal"/>
    <w:rsid w:val="00E6477F"/>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PartTocpt">
    <w:name w:val="TOC-Part (Tocpt)"/>
    <w:basedOn w:val="Normal"/>
    <w:rsid w:val="00E6477F"/>
    <w:pPr>
      <w:widowControl w:val="0"/>
      <w:pBdr>
        <w:left w:val="single" w:sz="36" w:space="4" w:color="B4E2F3"/>
      </w:pBdr>
      <w:spacing w:before="120" w:after="120" w:line="480" w:lineRule="auto"/>
    </w:pPr>
    <w:rPr>
      <w:rFonts w:ascii="Times New Roman" w:hAnsi="Times New Roman" w:cs="Times New Roman"/>
      <w:sz w:val="24"/>
    </w:rPr>
  </w:style>
  <w:style w:type="paragraph" w:customStyle="1" w:styleId="TOC-ChapterTocch">
    <w:name w:val="TOC-Chapter (Tocch)"/>
    <w:basedOn w:val="Normal"/>
    <w:rsid w:val="00E6477F"/>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SubheadTocsub">
    <w:name w:val="TOC-Subhead (Tocsub)"/>
    <w:basedOn w:val="Normal"/>
    <w:rsid w:val="00E6477F"/>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BackmatterTocbm">
    <w:name w:val="TOC-Backmatter (Tocbm)"/>
    <w:basedOn w:val="Normal"/>
    <w:rsid w:val="00E6477F"/>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Blank-Space-BreakBsbrk">
    <w:name w:val="Blank-Space-Break (Bsbrk)"/>
    <w:basedOn w:val="Normal"/>
    <w:next w:val="Body-TextTx"/>
    <w:qFormat/>
    <w:rsid w:val="00E6477F"/>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Blank-Space-Break2Bsbrk2">
    <w:name w:val="Blank-Space-Break2 (Bsbrk2)"/>
    <w:basedOn w:val="Normal"/>
    <w:next w:val="Body-TextTx"/>
    <w:qFormat/>
    <w:rsid w:val="00E6477F"/>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Osbrk">
    <w:name w:val="Ornamental-Space-Break (Osbrk)"/>
    <w:basedOn w:val="Normal"/>
    <w:next w:val="Body-TextTx"/>
    <w:qFormat/>
    <w:rsid w:val="00E6477F"/>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2Osbrk2">
    <w:name w:val="Ornamental-Space-Break2 (Osbrk2)"/>
    <w:basedOn w:val="Normal"/>
    <w:next w:val="Body-TextTx"/>
    <w:qFormat/>
    <w:rsid w:val="00E6477F"/>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SeparatorSep">
    <w:name w:val="Separator (Sep)"/>
    <w:basedOn w:val="Normal"/>
    <w:next w:val="Body-TextTx"/>
    <w:qFormat/>
    <w:rsid w:val="00E6477F"/>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Design-NoteDn">
    <w:name w:val="Design-Note (Dn)"/>
    <w:basedOn w:val="Normal"/>
    <w:qFormat/>
    <w:rsid w:val="00E6477F"/>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pPr>
    <w:rPr>
      <w:rFonts w:ascii="Courier New" w:hAnsi="Courier New" w:cs="Courier New"/>
      <w:color w:val="FF0000"/>
    </w:rPr>
  </w:style>
  <w:style w:type="paragraph" w:customStyle="1" w:styleId="Bookmaker-Processing-InstructionBpi">
    <w:name w:val="Bookmaker-Processing-Instruction (Bpi)"/>
    <w:basedOn w:val="Normal"/>
    <w:rsid w:val="00E6477F"/>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contextualSpacing/>
    </w:pPr>
    <w:rPr>
      <w:rFonts w:ascii="Courier New" w:hAnsi="Courier New" w:cs="Courier New"/>
      <w:color w:val="FF0000"/>
    </w:rPr>
  </w:style>
  <w:style w:type="paragraph" w:customStyle="1" w:styleId="Ebook-Only-TextEonly">
    <w:name w:val="Ebook-Only-Text (Eonly)"/>
    <w:basedOn w:val="Normal"/>
    <w:rsid w:val="00E6477F"/>
    <w:pPr>
      <w:widowControl w:val="0"/>
      <w:pBdr>
        <w:left w:val="single" w:sz="36" w:space="4" w:color="800000"/>
      </w:pBdr>
      <w:spacing w:before="120" w:after="120" w:line="480" w:lineRule="auto"/>
      <w:ind w:firstLine="720"/>
      <w:contextualSpacing/>
    </w:pPr>
    <w:rPr>
      <w:rFonts w:ascii="Arial" w:hAnsi="Arial" w:cs="Arial"/>
      <w:color w:val="FF0000"/>
    </w:rPr>
  </w:style>
  <w:style w:type="paragraph" w:customStyle="1" w:styleId="EXTRACT-AEXT-A">
    <w:name w:val="EXTRACT-A (EXT-A)"/>
    <w:basedOn w:val="Normal"/>
    <w:next w:val="Body-TextTx"/>
    <w:uiPriority w:val="2"/>
    <w:rsid w:val="00E6477F"/>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XTRACT-BEXT-B">
    <w:name w:val="EXTRACT-B (EXT-B)"/>
    <w:basedOn w:val="Normal"/>
    <w:next w:val="Body-TextTx"/>
    <w:uiPriority w:val="2"/>
    <w:rsid w:val="00E6477F"/>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EXTRACT-CEXT-C">
    <w:name w:val="EXTRACT-C (EXT-C)"/>
    <w:basedOn w:val="Normal"/>
    <w:next w:val="Body-TextTx"/>
    <w:uiPriority w:val="2"/>
    <w:rsid w:val="00E6477F"/>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EXTRACT-DEXT-D">
    <w:name w:val="EXTRACT-D (EXT-D)"/>
    <w:basedOn w:val="Normal"/>
    <w:next w:val="Body-TextTx"/>
    <w:uiPriority w:val="2"/>
    <w:rsid w:val="00E6477F"/>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VERSE-AVRS-A">
    <w:name w:val="VERSE-A (VRS-A)"/>
    <w:basedOn w:val="Normal"/>
    <w:next w:val="Body-TextTx"/>
    <w:uiPriority w:val="2"/>
    <w:rsid w:val="00E6477F"/>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VERSE-BVRS-B">
    <w:name w:val="VERSE-B (VRS-B)"/>
    <w:basedOn w:val="Normal"/>
    <w:next w:val="Body-TextTx"/>
    <w:uiPriority w:val="2"/>
    <w:rsid w:val="00E6477F"/>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BOX-ABOX-A">
    <w:name w:val="BOX-A (BOX-A)"/>
    <w:basedOn w:val="Normal"/>
    <w:next w:val="Body-TextTx"/>
    <w:uiPriority w:val="2"/>
    <w:rsid w:val="00E6477F"/>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BOX-BBOX-B">
    <w:name w:val="BOX-B (BOX-B)"/>
    <w:basedOn w:val="Normal"/>
    <w:next w:val="Body-TextTx"/>
    <w:uiPriority w:val="2"/>
    <w:rsid w:val="00E6477F"/>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ALTR-A">
    <w:name w:val="LETTER-A (LTR-A)"/>
    <w:basedOn w:val="Normal"/>
    <w:next w:val="Body-TextTx"/>
    <w:uiPriority w:val="2"/>
    <w:rsid w:val="00E6477F"/>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LETTER-BLTR-B">
    <w:name w:val="LETTER-B (LTR-B)"/>
    <w:basedOn w:val="Normal"/>
    <w:next w:val="Body-TextTx"/>
    <w:uiPriority w:val="2"/>
    <w:rsid w:val="00E6477F"/>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CLTR-C">
    <w:name w:val="LETTER-C (LTR-C)"/>
    <w:basedOn w:val="Normal"/>
    <w:next w:val="Body-TextTx"/>
    <w:uiPriority w:val="2"/>
    <w:rsid w:val="00E6477F"/>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LETTER-DLTR-D">
    <w:name w:val="LETTER-D (LTR-D)"/>
    <w:basedOn w:val="Normal"/>
    <w:next w:val="Body-TextTx"/>
    <w:uiPriority w:val="2"/>
    <w:rsid w:val="00E6477F"/>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COMPUTER-ACOM-A">
    <w:name w:val="COMPUTER-A (COM-A)"/>
    <w:basedOn w:val="Normal"/>
    <w:next w:val="Body-TextTx"/>
    <w:uiPriority w:val="2"/>
    <w:rsid w:val="00E6477F"/>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COMPUTER-BCOM-B">
    <w:name w:val="COMPUTER-B (COM-B)"/>
    <w:basedOn w:val="Normal"/>
    <w:next w:val="Body-TextTx"/>
    <w:uiPriority w:val="2"/>
    <w:rsid w:val="00E6477F"/>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SIDEBAR-ASIDE-A">
    <w:name w:val="SIDEBAR-A (SIDE-A)"/>
    <w:basedOn w:val="Normal"/>
    <w:next w:val="Body-TextTx"/>
    <w:uiPriority w:val="2"/>
    <w:rsid w:val="00E6477F"/>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SIDEBAR-BSIDE-B">
    <w:name w:val="SIDEBAR-B (SIDE-B)"/>
    <w:basedOn w:val="Normal"/>
    <w:next w:val="Body-TextTx"/>
    <w:uiPriority w:val="2"/>
    <w:rsid w:val="00E6477F"/>
    <w:pPr>
      <w:widowControl w:val="0"/>
      <w:pBdr>
        <w:top w:val="single" w:sz="12" w:space="1" w:color="4B4B4B"/>
        <w:left w:val="double" w:sz="18" w:space="4" w:color="4B4B4B"/>
        <w:right w:val="double" w:sz="18" w:space="4" w:color="4B4B4B"/>
      </w:pBdr>
      <w:shd w:val="clear" w:color="auto" w:fill="FFFFCD"/>
      <w:spacing w:before="360" w:after="120" w:line="480" w:lineRule="auto"/>
      <w:jc w:val="center"/>
    </w:pPr>
    <w:rPr>
      <w:rFonts w:ascii="Arial" w:hAnsi="Arial" w:cs="Arial"/>
      <w:b/>
      <w:sz w:val="24"/>
    </w:rPr>
  </w:style>
  <w:style w:type="paragraph" w:customStyle="1" w:styleId="PULL-QUOTEPQ">
    <w:name w:val="PULL-QUOTE (PQ)"/>
    <w:basedOn w:val="Normal"/>
    <w:next w:val="Body-TextTx"/>
    <w:uiPriority w:val="2"/>
    <w:rsid w:val="00E6477F"/>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IMAGEIMG">
    <w:name w:val="IMAGE (IMG)"/>
    <w:basedOn w:val="Normal"/>
    <w:next w:val="Body-TextTx"/>
    <w:uiPriority w:val="2"/>
    <w:rsid w:val="00E6477F"/>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TABLETBL">
    <w:name w:val="TABLE (TBL)"/>
    <w:basedOn w:val="Normal"/>
    <w:next w:val="Body-TextTx"/>
    <w:uiPriority w:val="2"/>
    <w:rsid w:val="00E6477F"/>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RECIPEREC">
    <w:name w:val="RECIPE (REC)"/>
    <w:basedOn w:val="Normal"/>
    <w:next w:val="Body-TextTx"/>
    <w:uiPriority w:val="2"/>
    <w:rsid w:val="00E6477F"/>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NDEND">
    <w:name w:val="END (END)"/>
    <w:basedOn w:val="Normal"/>
    <w:next w:val="Body-TextTx"/>
    <w:uiPriority w:val="2"/>
    <w:rsid w:val="00E6477F"/>
    <w:pPr>
      <w:widowControl w:val="0"/>
      <w:pBdr>
        <w:left w:val="single" w:sz="36" w:space="4" w:color="000000"/>
        <w:bottom w:val="single" w:sz="12" w:space="1" w:color="000000"/>
        <w:right w:val="single" w:sz="36" w:space="4" w:color="000000"/>
      </w:pBdr>
      <w:shd w:val="clear" w:color="auto" w:fill="808080"/>
      <w:spacing w:before="120" w:after="360" w:line="480" w:lineRule="auto"/>
      <w:jc w:val="center"/>
    </w:pPr>
    <w:rPr>
      <w:rFonts w:ascii="Arial" w:hAnsi="Arial" w:cs="Arial"/>
      <w:b/>
      <w:sz w:val="24"/>
    </w:rPr>
  </w:style>
  <w:style w:type="character" w:customStyle="1" w:styleId="boldb">
    <w:name w:val="bold (b)"/>
    <w:basedOn w:val="DefaultParagraphFont"/>
    <w:uiPriority w:val="1"/>
    <w:qFormat/>
    <w:rsid w:val="00E6477F"/>
    <w:rPr>
      <w:rFonts w:ascii="Times New Roman" w:hAnsi="Times New Roman" w:cs="Times New Roman"/>
      <w:b/>
      <w:i w:val="0"/>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itali">
    <w:name w:val="ital (i)"/>
    <w:basedOn w:val="DefaultParagraphFont"/>
    <w:uiPriority w:val="1"/>
    <w:qFormat/>
    <w:rsid w:val="00E6477F"/>
    <w:rPr>
      <w:rFonts w:ascii="Times New Roman" w:hAnsi="Times New Roman" w:cs="Times New Roman"/>
      <w:b w:val="0"/>
      <w:i/>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underlineu">
    <w:name w:val="underline (u)"/>
    <w:basedOn w:val="DefaultParagraphFont"/>
    <w:uiPriority w:val="1"/>
    <w:rsid w:val="00E6477F"/>
    <w:rPr>
      <w:rFonts w:ascii="Times New Roman" w:hAnsi="Times New Roman" w:cs="Times New Roman"/>
      <w:b w:val="0"/>
      <w:i w:val="0"/>
      <w:caps w:val="0"/>
      <w:smallCaps w:val="0"/>
      <w:strike w:val="0"/>
      <w:dstrike w:val="0"/>
      <w:noProof w:val="0"/>
      <w:vanish w:val="0"/>
      <w:color w:val="auto"/>
      <w:w w:val="100"/>
      <w:kern w:val="0"/>
      <w:sz w:val="24"/>
      <w:u w:val="singl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c">
    <w:name w:val="smallcaps (sc)"/>
    <w:basedOn w:val="DefaultParagraphFont"/>
    <w:uiPriority w:val="1"/>
    <w:qFormat/>
    <w:rsid w:val="00E6477F"/>
    <w:rPr>
      <w:rFonts w:ascii="Times New Roman" w:hAnsi="Times New Roman" w:cs="Times New Roman"/>
      <w:b w:val="0"/>
      <w:i w:val="0"/>
      <w:caps w:val="0"/>
      <w:smallCaps/>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persup">
    <w:name w:val="super (sup)"/>
    <w:basedOn w:val="DefaultParagraphFont"/>
    <w:uiPriority w:val="1"/>
    <w:rsid w:val="00E6477F"/>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CCFFFF"/>
      <w:vertAlign w:val="superscript"/>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bsub">
    <w:name w:val="sub (sub)"/>
    <w:basedOn w:val="DefaultParagraphFont"/>
    <w:uiPriority w:val="1"/>
    <w:rsid w:val="00E6477F"/>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CCFFFF"/>
      <w:vertAlign w:val="subscript"/>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trikestr">
    <w:name w:val="strike (str)"/>
    <w:basedOn w:val="DefaultParagraphFont"/>
    <w:uiPriority w:val="1"/>
    <w:rsid w:val="00E6477F"/>
    <w:rPr>
      <w:rFonts w:ascii="Times New Roman" w:hAnsi="Times New Roman" w:cs="Times New Roman"/>
      <w:b w:val="0"/>
      <w:i w:val="0"/>
      <w:caps w:val="0"/>
      <w:smallCaps w:val="0"/>
      <w:strike/>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old-italbi">
    <w:name w:val="bold-ital (bi)"/>
    <w:basedOn w:val="DefaultParagraphFont"/>
    <w:uiPriority w:val="1"/>
    <w:rsid w:val="00E6477F"/>
    <w:rPr>
      <w:rFonts w:ascii="Times New Roman" w:hAnsi="Times New Roman" w:cs="Times New Roman"/>
      <w:b/>
      <w:i/>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italsci">
    <w:name w:val="smallcaps-ital (sci)"/>
    <w:basedOn w:val="DefaultParagraphFont"/>
    <w:uiPriority w:val="1"/>
    <w:rsid w:val="00E6477F"/>
    <w:rPr>
      <w:rFonts w:ascii="Times New Roman" w:hAnsi="Times New Roman" w:cs="Times New Roman"/>
      <w:b w:val="0"/>
      <w:i/>
      <w:caps w:val="0"/>
      <w:smallCaps/>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boldscb">
    <w:name w:val="smallcaps-bold (scb)"/>
    <w:basedOn w:val="DefaultParagraphFont"/>
    <w:uiPriority w:val="1"/>
    <w:rsid w:val="00E6477F"/>
    <w:rPr>
      <w:rFonts w:ascii="Times New Roman" w:hAnsi="Times New Roman" w:cs="Times New Roman"/>
      <w:b/>
      <w:i w:val="0"/>
      <w:caps w:val="0"/>
      <w:smallCaps/>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bold-italscbi">
    <w:name w:val="smallcaps-bold-ital (scbi)"/>
    <w:basedOn w:val="DefaultParagraphFont"/>
    <w:uiPriority w:val="1"/>
    <w:rsid w:val="00E6477F"/>
    <w:rPr>
      <w:rFonts w:ascii="Times New Roman" w:hAnsi="Times New Roman" w:cs="Times New Roman"/>
      <w:b/>
      <w:i/>
      <w:caps w:val="0"/>
      <w:smallCaps/>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per-italsupi">
    <w:name w:val="super-ital (supi)"/>
    <w:basedOn w:val="DefaultParagraphFont"/>
    <w:uiPriority w:val="1"/>
    <w:rsid w:val="00E6477F"/>
    <w:rPr>
      <w:rFonts w:ascii="Times New Roman" w:hAnsi="Times New Roman" w:cs="Times New Roman"/>
      <w:b w:val="0"/>
      <w:i/>
      <w:caps w:val="0"/>
      <w:smallCaps w:val="0"/>
      <w:strike w:val="0"/>
      <w:dstrike w:val="0"/>
      <w:noProof w:val="0"/>
      <w:vanish w:val="0"/>
      <w:color w:val="auto"/>
      <w:w w:val="100"/>
      <w:kern w:val="0"/>
      <w:sz w:val="24"/>
      <w:u w:val="none"/>
      <w:effect w:val="none"/>
      <w:bdr w:val="none" w:sz="0" w:space="0" w:color="auto"/>
      <w:shd w:val="clear" w:color="auto" w:fill="CCFFFF"/>
      <w:vertAlign w:val="superscript"/>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tyle1cs1">
    <w:name w:val="cstyle1 (cs1)"/>
    <w:basedOn w:val="DefaultParagraphFont"/>
    <w:uiPriority w:val="1"/>
    <w:rsid w:val="00E6477F"/>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tyle2cs2">
    <w:name w:val="cstyle2 (cs2)"/>
    <w:basedOn w:val="DefaultParagraphFont"/>
    <w:uiPriority w:val="1"/>
    <w:rsid w:val="00E6477F"/>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headcshd">
    <w:name w:val="cs-head (cshd)"/>
    <w:basedOn w:val="DefaultParagraphFont"/>
    <w:uiPriority w:val="1"/>
    <w:rsid w:val="00E6477F"/>
    <w:rPr>
      <w:rFonts w:ascii="Arial Black" w:hAnsi="Arial Black"/>
      <w:b w:val="0"/>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speakercsp">
    <w:name w:val="cs-speaker (csp)"/>
    <w:basedOn w:val="DefaultParagraphFont"/>
    <w:uiPriority w:val="1"/>
    <w:rsid w:val="00E6477F"/>
    <w:rPr>
      <w:rFonts w:ascii="Arial Black" w:hAnsi="Arial Black"/>
      <w:b w:val="0"/>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text-messagectm">
    <w:name w:val="cs-text-message (ctm)"/>
    <w:basedOn w:val="DefaultParagraphFont"/>
    <w:uiPriority w:val="1"/>
    <w:rsid w:val="00E6477F"/>
    <w:rPr>
      <w:rFonts w:ascii="Courier New" w:hAnsi="Courier New" w:cs="Courier New"/>
      <w:b w:val="0"/>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computerccom">
    <w:name w:val="cs-computer (ccom)"/>
    <w:basedOn w:val="DefaultParagraphFont"/>
    <w:uiPriority w:val="1"/>
    <w:rsid w:val="00E6477F"/>
    <w:rPr>
      <w:rFonts w:ascii="Courier New" w:hAnsi="Courier New" w:cs="Courier New"/>
      <w:b w:val="0"/>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design-notecdn">
    <w:name w:val="cs-design-note (cdn)"/>
    <w:basedOn w:val="DefaultParagraphFont"/>
    <w:uiPriority w:val="1"/>
    <w:rsid w:val="00E6477F"/>
    <w:rPr>
      <w:rFonts w:ascii="Arial" w:hAnsi="Arial" w:cs="Arial"/>
      <w:b w:val="0"/>
      <w:i w:val="0"/>
      <w:caps w:val="0"/>
      <w:smallCaps w:val="0"/>
      <w:strike w:val="0"/>
      <w:dstrike w:val="0"/>
      <w:noProof w:val="0"/>
      <w:vanish w:val="0"/>
      <w:color w:val="auto"/>
      <w:w w:val="100"/>
      <w:kern w:val="0"/>
      <w:sz w:val="24"/>
      <w:u w:val="none"/>
      <w:effect w:val="none"/>
      <w:bdr w:val="none" w:sz="0" w:space="0" w:color="auto"/>
      <w:shd w:val="clear" w:color="auto" w:fill="FF0000"/>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image-placementcimg">
    <w:name w:val="cs-image-placement (cimg)"/>
    <w:basedOn w:val="DefaultParagraphFont"/>
    <w:uiPriority w:val="1"/>
    <w:rsid w:val="00E6477F"/>
    <w:rPr>
      <w:rFonts w:ascii="Arial" w:hAnsi="Arial" w:cs="Arial"/>
      <w:b w:val="0"/>
      <w:i w:val="0"/>
      <w:caps w:val="0"/>
      <w:smallCaps w:val="0"/>
      <w:strike w:val="0"/>
      <w:dstrike w:val="0"/>
      <w:noProof w:val="0"/>
      <w:vanish w:val="0"/>
      <w:color w:val="auto"/>
      <w:w w:val="100"/>
      <w:kern w:val="0"/>
      <w:sz w:val="24"/>
      <w:u w:val="none"/>
      <w:effect w:val="none"/>
      <w:bdr w:val="none" w:sz="0" w:space="0" w:color="auto"/>
      <w:shd w:val="clear" w:color="auto" w:fill="FF0000"/>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ymbolssym">
    <w:name w:val="symbols (sym)"/>
    <w:basedOn w:val="DefaultParagraphFont"/>
    <w:uiPriority w:val="1"/>
    <w:rsid w:val="00E6477F"/>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FFCC99"/>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ymbols-italsymi">
    <w:name w:val="symbols-ital (symi)"/>
    <w:basedOn w:val="DefaultParagraphFont"/>
    <w:uiPriority w:val="1"/>
    <w:rsid w:val="00E6477F"/>
    <w:rPr>
      <w:rFonts w:ascii="Times New Roman" w:hAnsi="Times New Roman" w:cs="Times New Roman"/>
      <w:b w:val="0"/>
      <w:i/>
      <w:caps w:val="0"/>
      <w:smallCaps w:val="0"/>
      <w:strike w:val="0"/>
      <w:dstrike w:val="0"/>
      <w:noProof w:val="0"/>
      <w:vanish w:val="0"/>
      <w:color w:val="auto"/>
      <w:w w:val="100"/>
      <w:kern w:val="0"/>
      <w:sz w:val="24"/>
      <w:u w:val="none"/>
      <w:effect w:val="none"/>
      <w:bdr w:val="none" w:sz="0" w:space="0" w:color="auto"/>
      <w:shd w:val="clear" w:color="auto" w:fill="FFCC99"/>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ross-referencexref">
    <w:name w:val="cross-reference (xref)"/>
    <w:basedOn w:val="DefaultParagraphFont"/>
    <w:uiPriority w:val="1"/>
    <w:rsid w:val="00E6477F"/>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99CC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redacted-textred">
    <w:name w:val="redacted-text (red)"/>
    <w:basedOn w:val="DefaultParagraphFont"/>
    <w:uiPriority w:val="1"/>
    <w:rsid w:val="00E6477F"/>
    <w:rPr>
      <w:rFonts w:ascii="Times New Roman" w:hAnsi="Times New Roman" w:cs="Times New Roman"/>
      <w:b/>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keyphrasekp">
    <w:name w:val="keyphrase (kp)"/>
    <w:basedOn w:val="DefaultParagraphFont"/>
    <w:uiPriority w:val="1"/>
    <w:rsid w:val="00E6477F"/>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99CC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cleanup-excludecex">
    <w:name w:val="cs-cleanup-exclude (cex)"/>
    <w:basedOn w:val="DefaultParagraphFont"/>
    <w:uiPriority w:val="1"/>
    <w:rsid w:val="00E6477F"/>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FFCC99"/>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ookmaker-keep-togetherbkt">
    <w:name w:val="bookmaker-keep-together (bkt)"/>
    <w:basedOn w:val="DefaultParagraphFont"/>
    <w:uiPriority w:val="1"/>
    <w:rsid w:val="00E6477F"/>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BCE890"/>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ookmaker-loosenbln">
    <w:name w:val="bookmaker-loosen (bln)"/>
    <w:basedOn w:val="DefaultParagraphFont"/>
    <w:uiPriority w:val="1"/>
    <w:rsid w:val="00E6477F"/>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BCE890"/>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ookmaker-tightenbti">
    <w:name w:val="bookmaker-tighten (bti)"/>
    <w:basedOn w:val="DefaultParagraphFont"/>
    <w:uiPriority w:val="1"/>
    <w:rsid w:val="00E6477F"/>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BCE890"/>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isbnisbn">
    <w:name w:val="cs-isbn (isbn)"/>
    <w:basedOn w:val="DefaultParagraphFont"/>
    <w:uiPriority w:val="1"/>
    <w:rsid w:val="00E6477F"/>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FFCC99"/>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numbering" w:styleId="111111">
    <w:name w:val="Outline List 2"/>
    <w:basedOn w:val="NoList"/>
    <w:uiPriority w:val="89"/>
    <w:semiHidden/>
    <w:unhideWhenUsed/>
    <w:rsid w:val="00E6477F"/>
    <w:pPr>
      <w:numPr>
        <w:numId w:val="6"/>
      </w:numPr>
    </w:pPr>
  </w:style>
  <w:style w:type="numbering" w:styleId="1ai">
    <w:name w:val="Outline List 1"/>
    <w:basedOn w:val="NoList"/>
    <w:uiPriority w:val="89"/>
    <w:semiHidden/>
    <w:unhideWhenUsed/>
    <w:rsid w:val="00E6477F"/>
    <w:pPr>
      <w:numPr>
        <w:numId w:val="7"/>
      </w:numPr>
    </w:pPr>
  </w:style>
  <w:style w:type="numbering" w:styleId="ArticleSection">
    <w:name w:val="Outline List 3"/>
    <w:basedOn w:val="NoList"/>
    <w:uiPriority w:val="89"/>
    <w:semiHidden/>
    <w:unhideWhenUsed/>
    <w:rsid w:val="00E6477F"/>
    <w:pPr>
      <w:numPr>
        <w:numId w:val="8"/>
      </w:numPr>
    </w:pPr>
  </w:style>
  <w:style w:type="paragraph" w:styleId="Bibliography">
    <w:name w:val="Bibliography"/>
    <w:basedOn w:val="Normal"/>
    <w:next w:val="Normal"/>
    <w:uiPriority w:val="89"/>
    <w:semiHidden/>
    <w:unhideWhenUsed/>
    <w:rsid w:val="00E6477F"/>
  </w:style>
  <w:style w:type="paragraph" w:styleId="BlockText">
    <w:name w:val="Block Text"/>
    <w:basedOn w:val="Normal"/>
    <w:uiPriority w:val="89"/>
    <w:semiHidden/>
    <w:unhideWhenUsed/>
    <w:rsid w:val="00E6477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89"/>
    <w:semiHidden/>
    <w:unhideWhenUsed/>
    <w:rsid w:val="00E6477F"/>
    <w:pPr>
      <w:spacing w:after="120"/>
    </w:pPr>
  </w:style>
  <w:style w:type="character" w:customStyle="1" w:styleId="BodyTextChar">
    <w:name w:val="Body Text Char"/>
    <w:basedOn w:val="DefaultParagraphFont"/>
    <w:link w:val="BodyText"/>
    <w:uiPriority w:val="89"/>
    <w:semiHidden/>
    <w:rsid w:val="00E6477F"/>
  </w:style>
  <w:style w:type="paragraph" w:styleId="BodyText2">
    <w:name w:val="Body Text 2"/>
    <w:basedOn w:val="Normal"/>
    <w:link w:val="BodyText2Char"/>
    <w:uiPriority w:val="89"/>
    <w:semiHidden/>
    <w:unhideWhenUsed/>
    <w:rsid w:val="00E6477F"/>
    <w:pPr>
      <w:spacing w:after="120" w:line="480" w:lineRule="auto"/>
    </w:pPr>
  </w:style>
  <w:style w:type="character" w:customStyle="1" w:styleId="BodyText2Char">
    <w:name w:val="Body Text 2 Char"/>
    <w:basedOn w:val="DefaultParagraphFont"/>
    <w:link w:val="BodyText2"/>
    <w:uiPriority w:val="89"/>
    <w:semiHidden/>
    <w:rsid w:val="00E6477F"/>
  </w:style>
  <w:style w:type="paragraph" w:styleId="BodyText3">
    <w:name w:val="Body Text 3"/>
    <w:basedOn w:val="Normal"/>
    <w:link w:val="BodyText3Char"/>
    <w:uiPriority w:val="89"/>
    <w:semiHidden/>
    <w:unhideWhenUsed/>
    <w:rsid w:val="00E6477F"/>
    <w:pPr>
      <w:spacing w:after="120"/>
    </w:pPr>
    <w:rPr>
      <w:sz w:val="16"/>
      <w:szCs w:val="16"/>
    </w:rPr>
  </w:style>
  <w:style w:type="character" w:customStyle="1" w:styleId="BodyText3Char">
    <w:name w:val="Body Text 3 Char"/>
    <w:basedOn w:val="DefaultParagraphFont"/>
    <w:link w:val="BodyText3"/>
    <w:uiPriority w:val="89"/>
    <w:semiHidden/>
    <w:rsid w:val="00E6477F"/>
    <w:rPr>
      <w:sz w:val="16"/>
      <w:szCs w:val="16"/>
    </w:rPr>
  </w:style>
  <w:style w:type="paragraph" w:styleId="BodyTextFirstIndent">
    <w:name w:val="Body Text First Indent"/>
    <w:basedOn w:val="BodyText"/>
    <w:link w:val="BodyTextFirstIndentChar"/>
    <w:uiPriority w:val="89"/>
    <w:semiHidden/>
    <w:unhideWhenUsed/>
    <w:rsid w:val="00E6477F"/>
    <w:pPr>
      <w:spacing w:after="160"/>
      <w:ind w:firstLine="360"/>
    </w:pPr>
  </w:style>
  <w:style w:type="character" w:customStyle="1" w:styleId="BodyTextFirstIndentChar">
    <w:name w:val="Body Text First Indent Char"/>
    <w:basedOn w:val="BodyTextChar"/>
    <w:link w:val="BodyTextFirstIndent"/>
    <w:uiPriority w:val="89"/>
    <w:semiHidden/>
    <w:rsid w:val="00E6477F"/>
  </w:style>
  <w:style w:type="paragraph" w:styleId="BodyTextIndent">
    <w:name w:val="Body Text Indent"/>
    <w:basedOn w:val="Normal"/>
    <w:link w:val="BodyTextIndentChar"/>
    <w:uiPriority w:val="89"/>
    <w:semiHidden/>
    <w:unhideWhenUsed/>
    <w:rsid w:val="00E6477F"/>
    <w:pPr>
      <w:spacing w:after="120"/>
      <w:ind w:left="360"/>
    </w:pPr>
  </w:style>
  <w:style w:type="character" w:customStyle="1" w:styleId="BodyTextIndentChar">
    <w:name w:val="Body Text Indent Char"/>
    <w:basedOn w:val="DefaultParagraphFont"/>
    <w:link w:val="BodyTextIndent"/>
    <w:uiPriority w:val="89"/>
    <w:semiHidden/>
    <w:rsid w:val="00E6477F"/>
  </w:style>
  <w:style w:type="paragraph" w:styleId="BodyTextFirstIndent2">
    <w:name w:val="Body Text First Indent 2"/>
    <w:basedOn w:val="BodyTextIndent"/>
    <w:link w:val="BodyTextFirstIndent2Char"/>
    <w:uiPriority w:val="89"/>
    <w:semiHidden/>
    <w:unhideWhenUsed/>
    <w:rsid w:val="00E6477F"/>
    <w:pPr>
      <w:spacing w:after="160"/>
      <w:ind w:firstLine="360"/>
    </w:pPr>
  </w:style>
  <w:style w:type="character" w:customStyle="1" w:styleId="BodyTextFirstIndent2Char">
    <w:name w:val="Body Text First Indent 2 Char"/>
    <w:basedOn w:val="BodyTextIndentChar"/>
    <w:link w:val="BodyTextFirstIndent2"/>
    <w:uiPriority w:val="89"/>
    <w:semiHidden/>
    <w:rsid w:val="00E6477F"/>
  </w:style>
  <w:style w:type="paragraph" w:styleId="BodyTextIndent2">
    <w:name w:val="Body Text Indent 2"/>
    <w:basedOn w:val="Normal"/>
    <w:link w:val="BodyTextIndent2Char"/>
    <w:uiPriority w:val="89"/>
    <w:semiHidden/>
    <w:unhideWhenUsed/>
    <w:rsid w:val="00E6477F"/>
    <w:pPr>
      <w:spacing w:after="120" w:line="480" w:lineRule="auto"/>
      <w:ind w:left="360"/>
    </w:pPr>
  </w:style>
  <w:style w:type="character" w:customStyle="1" w:styleId="BodyTextIndent2Char">
    <w:name w:val="Body Text Indent 2 Char"/>
    <w:basedOn w:val="DefaultParagraphFont"/>
    <w:link w:val="BodyTextIndent2"/>
    <w:uiPriority w:val="89"/>
    <w:semiHidden/>
    <w:rsid w:val="00E6477F"/>
  </w:style>
  <w:style w:type="paragraph" w:styleId="BodyTextIndent3">
    <w:name w:val="Body Text Indent 3"/>
    <w:basedOn w:val="Normal"/>
    <w:link w:val="BodyTextIndent3Char"/>
    <w:uiPriority w:val="89"/>
    <w:semiHidden/>
    <w:unhideWhenUsed/>
    <w:rsid w:val="00E6477F"/>
    <w:pPr>
      <w:spacing w:after="120"/>
      <w:ind w:left="360"/>
    </w:pPr>
    <w:rPr>
      <w:sz w:val="16"/>
      <w:szCs w:val="16"/>
    </w:rPr>
  </w:style>
  <w:style w:type="character" w:customStyle="1" w:styleId="BodyTextIndent3Char">
    <w:name w:val="Body Text Indent 3 Char"/>
    <w:basedOn w:val="DefaultParagraphFont"/>
    <w:link w:val="BodyTextIndent3"/>
    <w:uiPriority w:val="89"/>
    <w:semiHidden/>
    <w:rsid w:val="00E6477F"/>
    <w:rPr>
      <w:sz w:val="16"/>
      <w:szCs w:val="16"/>
    </w:rPr>
  </w:style>
  <w:style w:type="character" w:styleId="BookTitle">
    <w:name w:val="Book Title"/>
    <w:basedOn w:val="DefaultParagraphFont"/>
    <w:uiPriority w:val="89"/>
    <w:qFormat/>
    <w:rsid w:val="00E6477F"/>
    <w:rPr>
      <w:b/>
      <w:bCs/>
      <w:i/>
      <w:iCs/>
      <w:spacing w:val="5"/>
    </w:rPr>
  </w:style>
  <w:style w:type="paragraph" w:styleId="Caption">
    <w:name w:val="caption"/>
    <w:basedOn w:val="Normal"/>
    <w:next w:val="Normal"/>
    <w:uiPriority w:val="89"/>
    <w:semiHidden/>
    <w:unhideWhenUsed/>
    <w:qFormat/>
    <w:rsid w:val="00E6477F"/>
    <w:pPr>
      <w:spacing w:after="200" w:line="240" w:lineRule="auto"/>
    </w:pPr>
    <w:rPr>
      <w:i/>
      <w:iCs/>
      <w:color w:val="44546A" w:themeColor="text2"/>
      <w:sz w:val="18"/>
      <w:szCs w:val="18"/>
    </w:rPr>
  </w:style>
  <w:style w:type="paragraph" w:styleId="Closing">
    <w:name w:val="Closing"/>
    <w:basedOn w:val="Normal"/>
    <w:link w:val="ClosingChar"/>
    <w:uiPriority w:val="89"/>
    <w:semiHidden/>
    <w:unhideWhenUsed/>
    <w:rsid w:val="00E6477F"/>
    <w:pPr>
      <w:spacing w:after="0" w:line="240" w:lineRule="auto"/>
      <w:ind w:left="4320"/>
    </w:pPr>
  </w:style>
  <w:style w:type="character" w:customStyle="1" w:styleId="ClosingChar">
    <w:name w:val="Closing Char"/>
    <w:basedOn w:val="DefaultParagraphFont"/>
    <w:link w:val="Closing"/>
    <w:uiPriority w:val="89"/>
    <w:semiHidden/>
    <w:rsid w:val="00E6477F"/>
  </w:style>
  <w:style w:type="table" w:styleId="ColorfulGrid">
    <w:name w:val="Colorful Grid"/>
    <w:basedOn w:val="TableNormal"/>
    <w:uiPriority w:val="89"/>
    <w:unhideWhenUsed/>
    <w:rsid w:val="00E647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89"/>
    <w:unhideWhenUsed/>
    <w:rsid w:val="00E647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89"/>
    <w:unhideWhenUsed/>
    <w:rsid w:val="00E647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89"/>
    <w:unhideWhenUsed/>
    <w:rsid w:val="00E647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89"/>
    <w:unhideWhenUsed/>
    <w:rsid w:val="00E647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89"/>
    <w:unhideWhenUsed/>
    <w:rsid w:val="00E647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89"/>
    <w:unhideWhenUsed/>
    <w:rsid w:val="00E647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89"/>
    <w:unhideWhenUsed/>
    <w:rsid w:val="00E6477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89"/>
    <w:unhideWhenUsed/>
    <w:rsid w:val="00E6477F"/>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89"/>
    <w:unhideWhenUsed/>
    <w:rsid w:val="00E6477F"/>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89"/>
    <w:unhideWhenUsed/>
    <w:rsid w:val="00E6477F"/>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89"/>
    <w:unhideWhenUsed/>
    <w:rsid w:val="00E6477F"/>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89"/>
    <w:unhideWhenUsed/>
    <w:rsid w:val="00E6477F"/>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89"/>
    <w:unhideWhenUsed/>
    <w:rsid w:val="00E6477F"/>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89"/>
    <w:unhideWhenUsed/>
    <w:rsid w:val="00E6477F"/>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89"/>
    <w:unhideWhenUsed/>
    <w:rsid w:val="00E6477F"/>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89"/>
    <w:unhideWhenUsed/>
    <w:rsid w:val="00E6477F"/>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89"/>
    <w:unhideWhenUsed/>
    <w:rsid w:val="00E6477F"/>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89"/>
    <w:unhideWhenUsed/>
    <w:rsid w:val="00E6477F"/>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89"/>
    <w:unhideWhenUsed/>
    <w:rsid w:val="00E6477F"/>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89"/>
    <w:unhideWhenUsed/>
    <w:rsid w:val="00E6477F"/>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89"/>
    <w:unhideWhenUsed/>
    <w:rsid w:val="00E6477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89"/>
    <w:unhideWhenUsed/>
    <w:rsid w:val="00E6477F"/>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89"/>
    <w:unhideWhenUsed/>
    <w:rsid w:val="00E6477F"/>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89"/>
    <w:unhideWhenUsed/>
    <w:rsid w:val="00E6477F"/>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89"/>
    <w:unhideWhenUsed/>
    <w:rsid w:val="00E6477F"/>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89"/>
    <w:unhideWhenUsed/>
    <w:rsid w:val="00E6477F"/>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89"/>
    <w:unhideWhenUsed/>
    <w:rsid w:val="00E6477F"/>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9"/>
    <w:semiHidden/>
    <w:unhideWhenUsed/>
    <w:rsid w:val="00E6477F"/>
  </w:style>
  <w:style w:type="character" w:customStyle="1" w:styleId="DateChar">
    <w:name w:val="Date Char"/>
    <w:basedOn w:val="DefaultParagraphFont"/>
    <w:link w:val="Date"/>
    <w:uiPriority w:val="89"/>
    <w:semiHidden/>
    <w:rsid w:val="00E6477F"/>
  </w:style>
  <w:style w:type="paragraph" w:styleId="DocumentMap">
    <w:name w:val="Document Map"/>
    <w:basedOn w:val="Normal"/>
    <w:link w:val="DocumentMapChar"/>
    <w:uiPriority w:val="89"/>
    <w:semiHidden/>
    <w:unhideWhenUsed/>
    <w:rsid w:val="00E6477F"/>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89"/>
    <w:semiHidden/>
    <w:rsid w:val="00E6477F"/>
    <w:rPr>
      <w:rFonts w:ascii="Segoe UI" w:hAnsi="Segoe UI" w:cs="Segoe UI"/>
      <w:sz w:val="16"/>
      <w:szCs w:val="16"/>
    </w:rPr>
  </w:style>
  <w:style w:type="paragraph" w:styleId="E-mailSignature">
    <w:name w:val="E-mail Signature"/>
    <w:basedOn w:val="Normal"/>
    <w:link w:val="E-mailSignatureChar"/>
    <w:uiPriority w:val="89"/>
    <w:semiHidden/>
    <w:unhideWhenUsed/>
    <w:rsid w:val="00E6477F"/>
    <w:pPr>
      <w:spacing w:after="0" w:line="240" w:lineRule="auto"/>
    </w:pPr>
  </w:style>
  <w:style w:type="character" w:customStyle="1" w:styleId="E-mailSignatureChar">
    <w:name w:val="E-mail Signature Char"/>
    <w:basedOn w:val="DefaultParagraphFont"/>
    <w:link w:val="E-mailSignature"/>
    <w:uiPriority w:val="89"/>
    <w:semiHidden/>
    <w:rsid w:val="00E6477F"/>
  </w:style>
  <w:style w:type="character" w:styleId="Emphasis">
    <w:name w:val="Emphasis"/>
    <w:basedOn w:val="DefaultParagraphFont"/>
    <w:uiPriority w:val="89"/>
    <w:qFormat/>
    <w:rsid w:val="00E6477F"/>
    <w:rPr>
      <w:i/>
      <w:iCs/>
    </w:rPr>
  </w:style>
  <w:style w:type="character" w:styleId="EndnoteReference">
    <w:name w:val="endnote reference"/>
    <w:basedOn w:val="DefaultParagraphFont"/>
    <w:uiPriority w:val="89"/>
    <w:semiHidden/>
    <w:unhideWhenUsed/>
    <w:rsid w:val="00E6477F"/>
    <w:rPr>
      <w:vertAlign w:val="superscript"/>
    </w:rPr>
  </w:style>
  <w:style w:type="paragraph" w:styleId="EndnoteText">
    <w:name w:val="endnote text"/>
    <w:basedOn w:val="Normal"/>
    <w:link w:val="EndnoteTextChar"/>
    <w:semiHidden/>
    <w:unhideWhenUsed/>
    <w:rsid w:val="00E6477F"/>
    <w:pPr>
      <w:spacing w:after="0" w:line="240" w:lineRule="auto"/>
    </w:pPr>
    <w:rPr>
      <w:rFonts w:ascii="Times New Roman" w:hAnsi="Times New Roman" w:cs="Times New Roman"/>
      <w:sz w:val="24"/>
      <w:szCs w:val="20"/>
    </w:rPr>
  </w:style>
  <w:style w:type="character" w:customStyle="1" w:styleId="EndnoteTextChar">
    <w:name w:val="Endnote Text Char"/>
    <w:basedOn w:val="DefaultParagraphFont"/>
    <w:link w:val="EndnoteText"/>
    <w:semiHidden/>
    <w:rsid w:val="00E6477F"/>
    <w:rPr>
      <w:rFonts w:ascii="Times New Roman" w:hAnsi="Times New Roman" w:cs="Times New Roman"/>
      <w:sz w:val="24"/>
      <w:szCs w:val="20"/>
    </w:rPr>
  </w:style>
  <w:style w:type="paragraph" w:styleId="EnvelopeAddress">
    <w:name w:val="envelope address"/>
    <w:basedOn w:val="Normal"/>
    <w:uiPriority w:val="89"/>
    <w:semiHidden/>
    <w:unhideWhenUsed/>
    <w:rsid w:val="00E6477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89"/>
    <w:semiHidden/>
    <w:unhideWhenUsed/>
    <w:rsid w:val="00E6477F"/>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89"/>
    <w:semiHidden/>
    <w:unhideWhenUsed/>
    <w:rsid w:val="00E6477F"/>
    <w:rPr>
      <w:color w:val="954F72" w:themeColor="followedHyperlink"/>
      <w:u w:val="single"/>
    </w:rPr>
  </w:style>
  <w:style w:type="character" w:styleId="FootnoteReference">
    <w:name w:val="footnote reference"/>
    <w:basedOn w:val="DefaultParagraphFont"/>
    <w:uiPriority w:val="89"/>
    <w:semiHidden/>
    <w:unhideWhenUsed/>
    <w:rsid w:val="00E6477F"/>
    <w:rPr>
      <w:vertAlign w:val="superscript"/>
    </w:rPr>
  </w:style>
  <w:style w:type="paragraph" w:styleId="FootnoteText">
    <w:name w:val="footnote text"/>
    <w:basedOn w:val="Normal"/>
    <w:link w:val="FootnoteTextChar"/>
    <w:semiHidden/>
    <w:unhideWhenUsed/>
    <w:rsid w:val="00E6477F"/>
    <w:pPr>
      <w:spacing w:after="0" w:line="240" w:lineRule="auto"/>
    </w:pPr>
    <w:rPr>
      <w:rFonts w:ascii="Times New Roman" w:hAnsi="Times New Roman" w:cs="Times New Roman"/>
      <w:sz w:val="24"/>
      <w:szCs w:val="20"/>
    </w:rPr>
  </w:style>
  <w:style w:type="character" w:customStyle="1" w:styleId="FootnoteTextChar">
    <w:name w:val="Footnote Text Char"/>
    <w:basedOn w:val="DefaultParagraphFont"/>
    <w:link w:val="FootnoteText"/>
    <w:semiHidden/>
    <w:rsid w:val="00E6477F"/>
    <w:rPr>
      <w:rFonts w:ascii="Times New Roman" w:hAnsi="Times New Roman" w:cs="Times New Roman"/>
      <w:sz w:val="24"/>
      <w:szCs w:val="20"/>
    </w:rPr>
  </w:style>
  <w:style w:type="table" w:customStyle="1" w:styleId="GridTable1Light1">
    <w:name w:val="Grid Table 1 Light1"/>
    <w:basedOn w:val="TableNormal"/>
    <w:uiPriority w:val="89"/>
    <w:rsid w:val="00E647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89"/>
    <w:rsid w:val="00E647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89"/>
    <w:rsid w:val="00E647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89"/>
    <w:rsid w:val="00E647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89"/>
    <w:rsid w:val="00E6477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89"/>
    <w:rsid w:val="00E6477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89"/>
    <w:rsid w:val="00E647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89"/>
    <w:rsid w:val="00E647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89"/>
    <w:rsid w:val="00E6477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89"/>
    <w:rsid w:val="00E6477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89"/>
    <w:rsid w:val="00E6477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89"/>
    <w:rsid w:val="00E6477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89"/>
    <w:rsid w:val="00E6477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89"/>
    <w:rsid w:val="00E6477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89"/>
    <w:rsid w:val="00E647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89"/>
    <w:rsid w:val="00E6477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89"/>
    <w:rsid w:val="00E6477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89"/>
    <w:rsid w:val="00E6477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89"/>
    <w:rsid w:val="00E6477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89"/>
    <w:rsid w:val="00E6477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89"/>
    <w:rsid w:val="00E647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89"/>
    <w:rsid w:val="00E647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89"/>
    <w:rsid w:val="00E6477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89"/>
    <w:rsid w:val="00E6477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89"/>
    <w:rsid w:val="00E6477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89"/>
    <w:rsid w:val="00E6477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89"/>
    <w:rsid w:val="00E6477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89"/>
    <w:rsid w:val="00E647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89"/>
    <w:rsid w:val="00E647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89"/>
    <w:rsid w:val="00E647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89"/>
    <w:rsid w:val="00E647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89"/>
    <w:rsid w:val="00E647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89"/>
    <w:rsid w:val="00E647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89"/>
    <w:rsid w:val="00E647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89"/>
    <w:rsid w:val="00E647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89"/>
    <w:rsid w:val="00E647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89"/>
    <w:rsid w:val="00E6477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leNormal"/>
    <w:uiPriority w:val="89"/>
    <w:rsid w:val="00E6477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89"/>
    <w:rsid w:val="00E6477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89"/>
    <w:rsid w:val="00E6477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89"/>
    <w:rsid w:val="00E6477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89"/>
    <w:rsid w:val="00E6477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89"/>
    <w:rsid w:val="00E647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89"/>
    <w:rsid w:val="00E6477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89"/>
    <w:rsid w:val="00E6477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89"/>
    <w:rsid w:val="00E6477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89"/>
    <w:rsid w:val="00E6477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89"/>
    <w:rsid w:val="00E6477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89"/>
    <w:rsid w:val="00E6477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89"/>
    <w:semiHidden/>
    <w:unhideWhenUsed/>
    <w:rsid w:val="00E6477F"/>
  </w:style>
  <w:style w:type="paragraph" w:styleId="HTMLAddress">
    <w:name w:val="HTML Address"/>
    <w:basedOn w:val="Normal"/>
    <w:link w:val="HTMLAddressChar"/>
    <w:uiPriority w:val="89"/>
    <w:semiHidden/>
    <w:unhideWhenUsed/>
    <w:rsid w:val="00E6477F"/>
    <w:pPr>
      <w:spacing w:after="0" w:line="240" w:lineRule="auto"/>
    </w:pPr>
    <w:rPr>
      <w:i/>
      <w:iCs/>
    </w:rPr>
  </w:style>
  <w:style w:type="character" w:customStyle="1" w:styleId="HTMLAddressChar">
    <w:name w:val="HTML Address Char"/>
    <w:basedOn w:val="DefaultParagraphFont"/>
    <w:link w:val="HTMLAddress"/>
    <w:uiPriority w:val="89"/>
    <w:semiHidden/>
    <w:rsid w:val="00E6477F"/>
    <w:rPr>
      <w:i/>
      <w:iCs/>
    </w:rPr>
  </w:style>
  <w:style w:type="character" w:styleId="HTMLCite">
    <w:name w:val="HTML Cite"/>
    <w:basedOn w:val="DefaultParagraphFont"/>
    <w:uiPriority w:val="89"/>
    <w:semiHidden/>
    <w:unhideWhenUsed/>
    <w:rsid w:val="00E6477F"/>
    <w:rPr>
      <w:i/>
      <w:iCs/>
    </w:rPr>
  </w:style>
  <w:style w:type="character" w:styleId="HTMLCode">
    <w:name w:val="HTML Code"/>
    <w:basedOn w:val="DefaultParagraphFont"/>
    <w:uiPriority w:val="89"/>
    <w:semiHidden/>
    <w:unhideWhenUsed/>
    <w:rsid w:val="00E6477F"/>
    <w:rPr>
      <w:rFonts w:ascii="Consolas" w:hAnsi="Consolas"/>
      <w:sz w:val="20"/>
      <w:szCs w:val="20"/>
    </w:rPr>
  </w:style>
  <w:style w:type="character" w:styleId="HTMLDefinition">
    <w:name w:val="HTML Definition"/>
    <w:basedOn w:val="DefaultParagraphFont"/>
    <w:uiPriority w:val="89"/>
    <w:semiHidden/>
    <w:unhideWhenUsed/>
    <w:rsid w:val="00E6477F"/>
    <w:rPr>
      <w:i/>
      <w:iCs/>
    </w:rPr>
  </w:style>
  <w:style w:type="character" w:styleId="HTMLKeyboard">
    <w:name w:val="HTML Keyboard"/>
    <w:basedOn w:val="DefaultParagraphFont"/>
    <w:uiPriority w:val="89"/>
    <w:semiHidden/>
    <w:unhideWhenUsed/>
    <w:rsid w:val="00E6477F"/>
    <w:rPr>
      <w:rFonts w:ascii="Consolas" w:hAnsi="Consolas"/>
      <w:sz w:val="20"/>
      <w:szCs w:val="20"/>
    </w:rPr>
  </w:style>
  <w:style w:type="paragraph" w:styleId="HTMLPreformatted">
    <w:name w:val="HTML Preformatted"/>
    <w:basedOn w:val="Normal"/>
    <w:link w:val="HTMLPreformattedChar"/>
    <w:uiPriority w:val="89"/>
    <w:semiHidden/>
    <w:unhideWhenUsed/>
    <w:rsid w:val="00E6477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89"/>
    <w:semiHidden/>
    <w:rsid w:val="00E6477F"/>
    <w:rPr>
      <w:rFonts w:ascii="Consolas" w:hAnsi="Consolas"/>
      <w:sz w:val="20"/>
      <w:szCs w:val="20"/>
    </w:rPr>
  </w:style>
  <w:style w:type="character" w:styleId="HTMLSample">
    <w:name w:val="HTML Sample"/>
    <w:basedOn w:val="DefaultParagraphFont"/>
    <w:uiPriority w:val="89"/>
    <w:semiHidden/>
    <w:unhideWhenUsed/>
    <w:rsid w:val="00E6477F"/>
    <w:rPr>
      <w:rFonts w:ascii="Consolas" w:hAnsi="Consolas"/>
      <w:sz w:val="24"/>
      <w:szCs w:val="24"/>
    </w:rPr>
  </w:style>
  <w:style w:type="character" w:styleId="HTMLTypewriter">
    <w:name w:val="HTML Typewriter"/>
    <w:basedOn w:val="DefaultParagraphFont"/>
    <w:uiPriority w:val="89"/>
    <w:semiHidden/>
    <w:unhideWhenUsed/>
    <w:rsid w:val="00E6477F"/>
    <w:rPr>
      <w:rFonts w:ascii="Consolas" w:hAnsi="Consolas"/>
      <w:sz w:val="20"/>
      <w:szCs w:val="20"/>
    </w:rPr>
  </w:style>
  <w:style w:type="character" w:styleId="HTMLVariable">
    <w:name w:val="HTML Variable"/>
    <w:basedOn w:val="DefaultParagraphFont"/>
    <w:uiPriority w:val="89"/>
    <w:semiHidden/>
    <w:unhideWhenUsed/>
    <w:rsid w:val="00E6477F"/>
    <w:rPr>
      <w:i/>
      <w:iCs/>
    </w:rPr>
  </w:style>
  <w:style w:type="character" w:styleId="Hyperlink">
    <w:name w:val="Hyperlink"/>
    <w:basedOn w:val="DefaultParagraphFont"/>
    <w:uiPriority w:val="89"/>
    <w:semiHidden/>
    <w:unhideWhenUsed/>
    <w:rsid w:val="00E6477F"/>
    <w:rPr>
      <w:color w:val="0563C1" w:themeColor="hyperlink"/>
      <w:u w:val="single"/>
    </w:rPr>
  </w:style>
  <w:style w:type="paragraph" w:styleId="Index1">
    <w:name w:val="index 1"/>
    <w:basedOn w:val="Normal"/>
    <w:next w:val="Normal"/>
    <w:autoRedefine/>
    <w:uiPriority w:val="89"/>
    <w:semiHidden/>
    <w:unhideWhenUsed/>
    <w:rsid w:val="00E6477F"/>
    <w:pPr>
      <w:spacing w:after="0" w:line="240" w:lineRule="auto"/>
      <w:ind w:left="220" w:hanging="220"/>
    </w:pPr>
  </w:style>
  <w:style w:type="paragraph" w:styleId="Index2">
    <w:name w:val="index 2"/>
    <w:basedOn w:val="Normal"/>
    <w:next w:val="Normal"/>
    <w:autoRedefine/>
    <w:uiPriority w:val="89"/>
    <w:semiHidden/>
    <w:unhideWhenUsed/>
    <w:rsid w:val="00E6477F"/>
    <w:pPr>
      <w:spacing w:after="0" w:line="240" w:lineRule="auto"/>
      <w:ind w:left="440" w:hanging="220"/>
    </w:pPr>
  </w:style>
  <w:style w:type="paragraph" w:styleId="Index3">
    <w:name w:val="index 3"/>
    <w:basedOn w:val="Normal"/>
    <w:next w:val="Normal"/>
    <w:autoRedefine/>
    <w:uiPriority w:val="89"/>
    <w:semiHidden/>
    <w:unhideWhenUsed/>
    <w:rsid w:val="00E6477F"/>
    <w:pPr>
      <w:spacing w:after="0" w:line="240" w:lineRule="auto"/>
      <w:ind w:left="660" w:hanging="220"/>
    </w:pPr>
  </w:style>
  <w:style w:type="paragraph" w:styleId="Index4">
    <w:name w:val="index 4"/>
    <w:basedOn w:val="Normal"/>
    <w:next w:val="Normal"/>
    <w:autoRedefine/>
    <w:uiPriority w:val="89"/>
    <w:semiHidden/>
    <w:unhideWhenUsed/>
    <w:rsid w:val="00E6477F"/>
    <w:pPr>
      <w:spacing w:after="0" w:line="240" w:lineRule="auto"/>
      <w:ind w:left="880" w:hanging="220"/>
    </w:pPr>
  </w:style>
  <w:style w:type="paragraph" w:styleId="Index5">
    <w:name w:val="index 5"/>
    <w:basedOn w:val="Normal"/>
    <w:next w:val="Normal"/>
    <w:autoRedefine/>
    <w:uiPriority w:val="89"/>
    <w:semiHidden/>
    <w:unhideWhenUsed/>
    <w:rsid w:val="00E6477F"/>
    <w:pPr>
      <w:spacing w:after="0" w:line="240" w:lineRule="auto"/>
      <w:ind w:left="1100" w:hanging="220"/>
    </w:pPr>
  </w:style>
  <w:style w:type="paragraph" w:styleId="Index6">
    <w:name w:val="index 6"/>
    <w:basedOn w:val="Normal"/>
    <w:next w:val="Normal"/>
    <w:autoRedefine/>
    <w:uiPriority w:val="89"/>
    <w:semiHidden/>
    <w:unhideWhenUsed/>
    <w:rsid w:val="00E6477F"/>
    <w:pPr>
      <w:spacing w:after="0" w:line="240" w:lineRule="auto"/>
      <w:ind w:left="1320" w:hanging="220"/>
    </w:pPr>
  </w:style>
  <w:style w:type="paragraph" w:styleId="Index7">
    <w:name w:val="index 7"/>
    <w:basedOn w:val="Normal"/>
    <w:next w:val="Normal"/>
    <w:autoRedefine/>
    <w:uiPriority w:val="89"/>
    <w:semiHidden/>
    <w:unhideWhenUsed/>
    <w:rsid w:val="00E6477F"/>
    <w:pPr>
      <w:spacing w:after="0" w:line="240" w:lineRule="auto"/>
      <w:ind w:left="1540" w:hanging="220"/>
    </w:pPr>
  </w:style>
  <w:style w:type="paragraph" w:styleId="Index8">
    <w:name w:val="index 8"/>
    <w:basedOn w:val="Normal"/>
    <w:next w:val="Normal"/>
    <w:autoRedefine/>
    <w:uiPriority w:val="89"/>
    <w:semiHidden/>
    <w:unhideWhenUsed/>
    <w:rsid w:val="00E6477F"/>
    <w:pPr>
      <w:spacing w:after="0" w:line="240" w:lineRule="auto"/>
      <w:ind w:left="1760" w:hanging="220"/>
    </w:pPr>
  </w:style>
  <w:style w:type="paragraph" w:styleId="Index9">
    <w:name w:val="index 9"/>
    <w:basedOn w:val="Normal"/>
    <w:next w:val="Normal"/>
    <w:autoRedefine/>
    <w:uiPriority w:val="89"/>
    <w:semiHidden/>
    <w:unhideWhenUsed/>
    <w:rsid w:val="00E6477F"/>
    <w:pPr>
      <w:spacing w:after="0" w:line="240" w:lineRule="auto"/>
      <w:ind w:left="1980" w:hanging="220"/>
    </w:pPr>
  </w:style>
  <w:style w:type="paragraph" w:styleId="IndexHeading">
    <w:name w:val="index heading"/>
    <w:basedOn w:val="Normal"/>
    <w:next w:val="Index1"/>
    <w:uiPriority w:val="89"/>
    <w:semiHidden/>
    <w:unhideWhenUsed/>
    <w:rsid w:val="00E6477F"/>
    <w:rPr>
      <w:rFonts w:asciiTheme="majorHAnsi" w:eastAsiaTheme="majorEastAsia" w:hAnsiTheme="majorHAnsi" w:cstheme="majorBidi"/>
      <w:b/>
      <w:bCs/>
    </w:rPr>
  </w:style>
  <w:style w:type="character" w:styleId="IntenseEmphasis">
    <w:name w:val="Intense Emphasis"/>
    <w:basedOn w:val="DefaultParagraphFont"/>
    <w:uiPriority w:val="89"/>
    <w:qFormat/>
    <w:rsid w:val="00E6477F"/>
    <w:rPr>
      <w:i/>
      <w:iCs/>
      <w:color w:val="4472C4" w:themeColor="accent1"/>
    </w:rPr>
  </w:style>
  <w:style w:type="paragraph" w:styleId="IntenseQuote">
    <w:name w:val="Intense Quote"/>
    <w:basedOn w:val="Normal"/>
    <w:next w:val="Normal"/>
    <w:link w:val="IntenseQuoteChar"/>
    <w:uiPriority w:val="89"/>
    <w:qFormat/>
    <w:rsid w:val="00E647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89"/>
    <w:rsid w:val="00E6477F"/>
    <w:rPr>
      <w:i/>
      <w:iCs/>
      <w:color w:val="4472C4" w:themeColor="accent1"/>
    </w:rPr>
  </w:style>
  <w:style w:type="character" w:styleId="IntenseReference">
    <w:name w:val="Intense Reference"/>
    <w:basedOn w:val="DefaultParagraphFont"/>
    <w:uiPriority w:val="89"/>
    <w:qFormat/>
    <w:rsid w:val="00E6477F"/>
    <w:rPr>
      <w:b/>
      <w:bCs/>
      <w:smallCaps/>
      <w:color w:val="4472C4" w:themeColor="accent1"/>
      <w:spacing w:val="5"/>
    </w:rPr>
  </w:style>
  <w:style w:type="table" w:styleId="LightGrid">
    <w:name w:val="Light Grid"/>
    <w:basedOn w:val="TableNormal"/>
    <w:uiPriority w:val="89"/>
    <w:unhideWhenUsed/>
    <w:rsid w:val="00E6477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89"/>
    <w:unhideWhenUsed/>
    <w:rsid w:val="00E6477F"/>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89"/>
    <w:unhideWhenUsed/>
    <w:rsid w:val="00E6477F"/>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89"/>
    <w:unhideWhenUsed/>
    <w:rsid w:val="00E6477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89"/>
    <w:unhideWhenUsed/>
    <w:rsid w:val="00E6477F"/>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89"/>
    <w:unhideWhenUsed/>
    <w:rsid w:val="00E6477F"/>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89"/>
    <w:unhideWhenUsed/>
    <w:rsid w:val="00E6477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89"/>
    <w:unhideWhenUsed/>
    <w:rsid w:val="00E6477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89"/>
    <w:unhideWhenUsed/>
    <w:rsid w:val="00E6477F"/>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89"/>
    <w:unhideWhenUsed/>
    <w:rsid w:val="00E6477F"/>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89"/>
    <w:unhideWhenUsed/>
    <w:rsid w:val="00E6477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89"/>
    <w:unhideWhenUsed/>
    <w:rsid w:val="00E6477F"/>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89"/>
    <w:unhideWhenUsed/>
    <w:rsid w:val="00E6477F"/>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89"/>
    <w:unhideWhenUsed/>
    <w:rsid w:val="00E6477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89"/>
    <w:unhideWhenUsed/>
    <w:rsid w:val="00E647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89"/>
    <w:unhideWhenUsed/>
    <w:rsid w:val="00E6477F"/>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89"/>
    <w:unhideWhenUsed/>
    <w:rsid w:val="00E6477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89"/>
    <w:unhideWhenUsed/>
    <w:rsid w:val="00E6477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89"/>
    <w:unhideWhenUsed/>
    <w:rsid w:val="00E6477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89"/>
    <w:unhideWhenUsed/>
    <w:rsid w:val="00E6477F"/>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89"/>
    <w:unhideWhenUsed/>
    <w:rsid w:val="00E6477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89"/>
    <w:semiHidden/>
    <w:unhideWhenUsed/>
    <w:rsid w:val="00E6477F"/>
  </w:style>
  <w:style w:type="paragraph" w:styleId="List">
    <w:name w:val="List"/>
    <w:basedOn w:val="Normal"/>
    <w:uiPriority w:val="89"/>
    <w:semiHidden/>
    <w:unhideWhenUsed/>
    <w:rsid w:val="00E6477F"/>
    <w:pPr>
      <w:ind w:left="360" w:hanging="360"/>
      <w:contextualSpacing/>
    </w:pPr>
  </w:style>
  <w:style w:type="paragraph" w:styleId="List2">
    <w:name w:val="List 2"/>
    <w:basedOn w:val="Normal"/>
    <w:uiPriority w:val="89"/>
    <w:semiHidden/>
    <w:unhideWhenUsed/>
    <w:rsid w:val="00E6477F"/>
    <w:pPr>
      <w:ind w:left="720" w:hanging="360"/>
      <w:contextualSpacing/>
    </w:pPr>
  </w:style>
  <w:style w:type="paragraph" w:styleId="List3">
    <w:name w:val="List 3"/>
    <w:basedOn w:val="Normal"/>
    <w:uiPriority w:val="89"/>
    <w:semiHidden/>
    <w:unhideWhenUsed/>
    <w:rsid w:val="00E6477F"/>
    <w:pPr>
      <w:ind w:left="1080" w:hanging="360"/>
      <w:contextualSpacing/>
    </w:pPr>
  </w:style>
  <w:style w:type="paragraph" w:styleId="List4">
    <w:name w:val="List 4"/>
    <w:basedOn w:val="Normal"/>
    <w:uiPriority w:val="89"/>
    <w:semiHidden/>
    <w:unhideWhenUsed/>
    <w:rsid w:val="00E6477F"/>
    <w:pPr>
      <w:ind w:left="1440" w:hanging="360"/>
      <w:contextualSpacing/>
    </w:pPr>
  </w:style>
  <w:style w:type="paragraph" w:styleId="List5">
    <w:name w:val="List 5"/>
    <w:basedOn w:val="Normal"/>
    <w:uiPriority w:val="89"/>
    <w:semiHidden/>
    <w:unhideWhenUsed/>
    <w:rsid w:val="00E6477F"/>
    <w:pPr>
      <w:ind w:left="1800" w:hanging="360"/>
      <w:contextualSpacing/>
    </w:pPr>
  </w:style>
  <w:style w:type="paragraph" w:styleId="ListBullet">
    <w:name w:val="List Bullet"/>
    <w:basedOn w:val="Normal"/>
    <w:uiPriority w:val="89"/>
    <w:semiHidden/>
    <w:unhideWhenUsed/>
    <w:rsid w:val="00E6477F"/>
    <w:pPr>
      <w:numPr>
        <w:numId w:val="9"/>
      </w:numPr>
      <w:contextualSpacing/>
    </w:pPr>
  </w:style>
  <w:style w:type="paragraph" w:styleId="ListBullet2">
    <w:name w:val="List Bullet 2"/>
    <w:basedOn w:val="Normal"/>
    <w:uiPriority w:val="89"/>
    <w:semiHidden/>
    <w:unhideWhenUsed/>
    <w:rsid w:val="00E6477F"/>
    <w:pPr>
      <w:numPr>
        <w:numId w:val="10"/>
      </w:numPr>
      <w:contextualSpacing/>
    </w:pPr>
  </w:style>
  <w:style w:type="paragraph" w:styleId="ListBullet3">
    <w:name w:val="List Bullet 3"/>
    <w:basedOn w:val="Normal"/>
    <w:uiPriority w:val="89"/>
    <w:semiHidden/>
    <w:unhideWhenUsed/>
    <w:rsid w:val="00E6477F"/>
    <w:pPr>
      <w:numPr>
        <w:numId w:val="11"/>
      </w:numPr>
      <w:contextualSpacing/>
    </w:pPr>
  </w:style>
  <w:style w:type="paragraph" w:styleId="ListBullet4">
    <w:name w:val="List Bullet 4"/>
    <w:basedOn w:val="Normal"/>
    <w:uiPriority w:val="89"/>
    <w:semiHidden/>
    <w:unhideWhenUsed/>
    <w:rsid w:val="00E6477F"/>
    <w:pPr>
      <w:numPr>
        <w:numId w:val="12"/>
      </w:numPr>
      <w:contextualSpacing/>
    </w:pPr>
  </w:style>
  <w:style w:type="paragraph" w:styleId="ListBullet5">
    <w:name w:val="List Bullet 5"/>
    <w:basedOn w:val="Normal"/>
    <w:uiPriority w:val="89"/>
    <w:semiHidden/>
    <w:unhideWhenUsed/>
    <w:rsid w:val="00E6477F"/>
    <w:pPr>
      <w:numPr>
        <w:numId w:val="13"/>
      </w:numPr>
      <w:contextualSpacing/>
    </w:pPr>
  </w:style>
  <w:style w:type="paragraph" w:styleId="ListContinue">
    <w:name w:val="List Continue"/>
    <w:basedOn w:val="Normal"/>
    <w:uiPriority w:val="89"/>
    <w:semiHidden/>
    <w:unhideWhenUsed/>
    <w:rsid w:val="00E6477F"/>
    <w:pPr>
      <w:spacing w:after="120"/>
      <w:ind w:left="360"/>
      <w:contextualSpacing/>
    </w:pPr>
  </w:style>
  <w:style w:type="paragraph" w:styleId="ListContinue2">
    <w:name w:val="List Continue 2"/>
    <w:basedOn w:val="Normal"/>
    <w:uiPriority w:val="89"/>
    <w:semiHidden/>
    <w:unhideWhenUsed/>
    <w:rsid w:val="00E6477F"/>
    <w:pPr>
      <w:spacing w:after="120"/>
      <w:ind w:left="720"/>
      <w:contextualSpacing/>
    </w:pPr>
  </w:style>
  <w:style w:type="paragraph" w:styleId="ListContinue3">
    <w:name w:val="List Continue 3"/>
    <w:basedOn w:val="Normal"/>
    <w:uiPriority w:val="89"/>
    <w:semiHidden/>
    <w:unhideWhenUsed/>
    <w:rsid w:val="00E6477F"/>
    <w:pPr>
      <w:spacing w:after="120"/>
      <w:ind w:left="1080"/>
      <w:contextualSpacing/>
    </w:pPr>
  </w:style>
  <w:style w:type="paragraph" w:styleId="ListContinue4">
    <w:name w:val="List Continue 4"/>
    <w:basedOn w:val="Normal"/>
    <w:uiPriority w:val="89"/>
    <w:semiHidden/>
    <w:unhideWhenUsed/>
    <w:rsid w:val="00E6477F"/>
    <w:pPr>
      <w:spacing w:after="120"/>
      <w:ind w:left="1440"/>
      <w:contextualSpacing/>
    </w:pPr>
  </w:style>
  <w:style w:type="paragraph" w:styleId="ListContinue5">
    <w:name w:val="List Continue 5"/>
    <w:basedOn w:val="Normal"/>
    <w:uiPriority w:val="89"/>
    <w:semiHidden/>
    <w:unhideWhenUsed/>
    <w:rsid w:val="00E6477F"/>
    <w:pPr>
      <w:spacing w:after="120"/>
      <w:ind w:left="1800"/>
      <w:contextualSpacing/>
    </w:pPr>
  </w:style>
  <w:style w:type="paragraph" w:styleId="ListNumber">
    <w:name w:val="List Number"/>
    <w:basedOn w:val="Normal"/>
    <w:uiPriority w:val="89"/>
    <w:semiHidden/>
    <w:unhideWhenUsed/>
    <w:rsid w:val="00E6477F"/>
    <w:pPr>
      <w:numPr>
        <w:numId w:val="14"/>
      </w:numPr>
      <w:contextualSpacing/>
    </w:pPr>
  </w:style>
  <w:style w:type="paragraph" w:styleId="ListNumber2">
    <w:name w:val="List Number 2"/>
    <w:basedOn w:val="Normal"/>
    <w:uiPriority w:val="89"/>
    <w:semiHidden/>
    <w:unhideWhenUsed/>
    <w:rsid w:val="00E6477F"/>
    <w:pPr>
      <w:numPr>
        <w:numId w:val="15"/>
      </w:numPr>
      <w:contextualSpacing/>
    </w:pPr>
  </w:style>
  <w:style w:type="paragraph" w:styleId="ListNumber3">
    <w:name w:val="List Number 3"/>
    <w:basedOn w:val="Normal"/>
    <w:uiPriority w:val="89"/>
    <w:semiHidden/>
    <w:unhideWhenUsed/>
    <w:rsid w:val="00E6477F"/>
    <w:pPr>
      <w:numPr>
        <w:numId w:val="16"/>
      </w:numPr>
      <w:contextualSpacing/>
    </w:pPr>
  </w:style>
  <w:style w:type="paragraph" w:styleId="ListNumber4">
    <w:name w:val="List Number 4"/>
    <w:basedOn w:val="Normal"/>
    <w:uiPriority w:val="89"/>
    <w:semiHidden/>
    <w:unhideWhenUsed/>
    <w:rsid w:val="00E6477F"/>
    <w:pPr>
      <w:numPr>
        <w:numId w:val="17"/>
      </w:numPr>
      <w:contextualSpacing/>
    </w:pPr>
  </w:style>
  <w:style w:type="paragraph" w:styleId="ListNumber5">
    <w:name w:val="List Number 5"/>
    <w:basedOn w:val="Normal"/>
    <w:uiPriority w:val="89"/>
    <w:semiHidden/>
    <w:unhideWhenUsed/>
    <w:rsid w:val="00E6477F"/>
    <w:pPr>
      <w:numPr>
        <w:numId w:val="18"/>
      </w:numPr>
      <w:contextualSpacing/>
    </w:pPr>
  </w:style>
  <w:style w:type="table" w:customStyle="1" w:styleId="ListTable1Light1">
    <w:name w:val="List Table 1 Light1"/>
    <w:basedOn w:val="TableNormal"/>
    <w:uiPriority w:val="89"/>
    <w:rsid w:val="00E6477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89"/>
    <w:rsid w:val="00E6477F"/>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89"/>
    <w:rsid w:val="00E6477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89"/>
    <w:rsid w:val="00E6477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89"/>
    <w:rsid w:val="00E6477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89"/>
    <w:rsid w:val="00E6477F"/>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89"/>
    <w:rsid w:val="00E6477F"/>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89"/>
    <w:rsid w:val="00E6477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89"/>
    <w:rsid w:val="00E6477F"/>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89"/>
    <w:rsid w:val="00E6477F"/>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89"/>
    <w:rsid w:val="00E6477F"/>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89"/>
    <w:rsid w:val="00E6477F"/>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89"/>
    <w:rsid w:val="00E6477F"/>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leNormal"/>
    <w:uiPriority w:val="89"/>
    <w:rsid w:val="00E6477F"/>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89"/>
    <w:rsid w:val="00E6477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89"/>
    <w:rsid w:val="00E6477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89"/>
    <w:rsid w:val="00E6477F"/>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89"/>
    <w:rsid w:val="00E6477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89"/>
    <w:rsid w:val="00E6477F"/>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89"/>
    <w:rsid w:val="00E6477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89"/>
    <w:rsid w:val="00E6477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89"/>
    <w:rsid w:val="00E647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89"/>
    <w:rsid w:val="00E6477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89"/>
    <w:rsid w:val="00E6477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89"/>
    <w:rsid w:val="00E6477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89"/>
    <w:rsid w:val="00E6477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89"/>
    <w:rsid w:val="00E6477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89"/>
    <w:rsid w:val="00E647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89"/>
    <w:rsid w:val="00E6477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89"/>
    <w:rsid w:val="00E6477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89"/>
    <w:rsid w:val="00E6477F"/>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89"/>
    <w:rsid w:val="00E6477F"/>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89"/>
    <w:rsid w:val="00E6477F"/>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89"/>
    <w:rsid w:val="00E6477F"/>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89"/>
    <w:rsid w:val="00E6477F"/>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89"/>
    <w:rsid w:val="00E6477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89"/>
    <w:rsid w:val="00E6477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89"/>
    <w:rsid w:val="00E6477F"/>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89"/>
    <w:rsid w:val="00E6477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89"/>
    <w:rsid w:val="00E6477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89"/>
    <w:rsid w:val="00E6477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89"/>
    <w:rsid w:val="00E6477F"/>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89"/>
    <w:rsid w:val="00E6477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89"/>
    <w:rsid w:val="00E6477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89"/>
    <w:rsid w:val="00E6477F"/>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89"/>
    <w:rsid w:val="00E6477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89"/>
    <w:rsid w:val="00E6477F"/>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89"/>
    <w:rsid w:val="00E6477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89"/>
    <w:rsid w:val="00E6477F"/>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89"/>
    <w:semiHidden/>
    <w:unhideWhenUsed/>
    <w:rsid w:val="00E647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89"/>
    <w:semiHidden/>
    <w:rsid w:val="00E6477F"/>
    <w:rPr>
      <w:rFonts w:ascii="Consolas" w:hAnsi="Consolas"/>
      <w:sz w:val="20"/>
      <w:szCs w:val="20"/>
    </w:rPr>
  </w:style>
  <w:style w:type="table" w:styleId="MediumGrid1">
    <w:name w:val="Medium Grid 1"/>
    <w:basedOn w:val="TableNormal"/>
    <w:uiPriority w:val="89"/>
    <w:unhideWhenUsed/>
    <w:rsid w:val="00E6477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89"/>
    <w:unhideWhenUsed/>
    <w:rsid w:val="00E6477F"/>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89"/>
    <w:unhideWhenUsed/>
    <w:rsid w:val="00E6477F"/>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89"/>
    <w:unhideWhenUsed/>
    <w:rsid w:val="00E6477F"/>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89"/>
    <w:unhideWhenUsed/>
    <w:rsid w:val="00E6477F"/>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89"/>
    <w:unhideWhenUsed/>
    <w:rsid w:val="00E6477F"/>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89"/>
    <w:unhideWhenUsed/>
    <w:rsid w:val="00E6477F"/>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89"/>
    <w:unhideWhenUsed/>
    <w:rsid w:val="00E647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89"/>
    <w:unhideWhenUsed/>
    <w:rsid w:val="00E647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89"/>
    <w:unhideWhenUsed/>
    <w:rsid w:val="00E647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89"/>
    <w:unhideWhenUsed/>
    <w:rsid w:val="00E647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89"/>
    <w:unhideWhenUsed/>
    <w:rsid w:val="00E647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89"/>
    <w:unhideWhenUsed/>
    <w:rsid w:val="00E647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89"/>
    <w:unhideWhenUsed/>
    <w:rsid w:val="00E647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89"/>
    <w:unhideWhenUsed/>
    <w:rsid w:val="00E647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89"/>
    <w:unhideWhenUsed/>
    <w:rsid w:val="00E647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89"/>
    <w:unhideWhenUsed/>
    <w:rsid w:val="00E647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89"/>
    <w:unhideWhenUsed/>
    <w:rsid w:val="00E647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89"/>
    <w:unhideWhenUsed/>
    <w:rsid w:val="00E647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89"/>
    <w:unhideWhenUsed/>
    <w:rsid w:val="00E647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89"/>
    <w:unhideWhenUsed/>
    <w:rsid w:val="00E647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89"/>
    <w:unhideWhenUsed/>
    <w:rsid w:val="00E6477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89"/>
    <w:unhideWhenUsed/>
    <w:rsid w:val="00E6477F"/>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89"/>
    <w:unhideWhenUsed/>
    <w:rsid w:val="00E6477F"/>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89"/>
    <w:unhideWhenUsed/>
    <w:rsid w:val="00E6477F"/>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89"/>
    <w:unhideWhenUsed/>
    <w:rsid w:val="00E6477F"/>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89"/>
    <w:unhideWhenUsed/>
    <w:rsid w:val="00E6477F"/>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89"/>
    <w:unhideWhenUsed/>
    <w:rsid w:val="00E6477F"/>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89"/>
    <w:unhideWhenUsed/>
    <w:rsid w:val="00E647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89"/>
    <w:unhideWhenUsed/>
    <w:rsid w:val="00E647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89"/>
    <w:unhideWhenUsed/>
    <w:rsid w:val="00E647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89"/>
    <w:unhideWhenUsed/>
    <w:rsid w:val="00E647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89"/>
    <w:unhideWhenUsed/>
    <w:rsid w:val="00E647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89"/>
    <w:unhideWhenUsed/>
    <w:rsid w:val="00E647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89"/>
    <w:unhideWhenUsed/>
    <w:rsid w:val="00E647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89"/>
    <w:unhideWhenUsed/>
    <w:rsid w:val="00E6477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89"/>
    <w:unhideWhenUsed/>
    <w:rsid w:val="00E6477F"/>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89"/>
    <w:unhideWhenUsed/>
    <w:rsid w:val="00E6477F"/>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89"/>
    <w:unhideWhenUsed/>
    <w:rsid w:val="00E6477F"/>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89"/>
    <w:unhideWhenUsed/>
    <w:rsid w:val="00E6477F"/>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89"/>
    <w:unhideWhenUsed/>
    <w:rsid w:val="00E6477F"/>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89"/>
    <w:unhideWhenUsed/>
    <w:rsid w:val="00E6477F"/>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89"/>
    <w:unhideWhenUsed/>
    <w:rsid w:val="00E647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89"/>
    <w:unhideWhenUsed/>
    <w:rsid w:val="00E647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89"/>
    <w:unhideWhenUsed/>
    <w:rsid w:val="00E647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89"/>
    <w:unhideWhenUsed/>
    <w:rsid w:val="00E647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89"/>
    <w:unhideWhenUsed/>
    <w:rsid w:val="00E647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89"/>
    <w:unhideWhenUsed/>
    <w:rsid w:val="00E647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89"/>
    <w:unhideWhenUsed/>
    <w:rsid w:val="00E647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89"/>
    <w:semiHidden/>
    <w:unhideWhenUsed/>
    <w:rsid w:val="00E6477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89"/>
    <w:semiHidden/>
    <w:rsid w:val="00E6477F"/>
    <w:rPr>
      <w:rFonts w:asciiTheme="majorHAnsi" w:eastAsiaTheme="majorEastAsia" w:hAnsiTheme="majorHAnsi" w:cstheme="majorBidi"/>
      <w:sz w:val="24"/>
      <w:szCs w:val="24"/>
      <w:shd w:val="pct20" w:color="auto" w:fill="auto"/>
    </w:rPr>
  </w:style>
  <w:style w:type="paragraph" w:styleId="NoSpacing">
    <w:name w:val="No Spacing"/>
    <w:uiPriority w:val="89"/>
    <w:qFormat/>
    <w:rsid w:val="00E6477F"/>
    <w:pPr>
      <w:spacing w:after="0" w:line="240" w:lineRule="auto"/>
    </w:pPr>
  </w:style>
  <w:style w:type="paragraph" w:styleId="NormalWeb">
    <w:name w:val="Normal (Web)"/>
    <w:basedOn w:val="Normal"/>
    <w:uiPriority w:val="89"/>
    <w:semiHidden/>
    <w:unhideWhenUsed/>
    <w:rsid w:val="00E6477F"/>
    <w:rPr>
      <w:rFonts w:ascii="Times New Roman" w:hAnsi="Times New Roman" w:cs="Times New Roman"/>
      <w:sz w:val="24"/>
      <w:szCs w:val="24"/>
    </w:rPr>
  </w:style>
  <w:style w:type="paragraph" w:styleId="NormalIndent">
    <w:name w:val="Normal Indent"/>
    <w:basedOn w:val="Normal"/>
    <w:uiPriority w:val="89"/>
    <w:semiHidden/>
    <w:unhideWhenUsed/>
    <w:rsid w:val="00E6477F"/>
    <w:pPr>
      <w:ind w:left="720"/>
    </w:pPr>
  </w:style>
  <w:style w:type="paragraph" w:styleId="NoteHeading">
    <w:name w:val="Note Heading"/>
    <w:basedOn w:val="Normal"/>
    <w:next w:val="Normal"/>
    <w:link w:val="NoteHeadingChar"/>
    <w:uiPriority w:val="89"/>
    <w:semiHidden/>
    <w:unhideWhenUsed/>
    <w:rsid w:val="00E6477F"/>
    <w:pPr>
      <w:spacing w:after="0" w:line="240" w:lineRule="auto"/>
    </w:pPr>
  </w:style>
  <w:style w:type="character" w:customStyle="1" w:styleId="NoteHeadingChar">
    <w:name w:val="Note Heading Char"/>
    <w:basedOn w:val="DefaultParagraphFont"/>
    <w:link w:val="NoteHeading"/>
    <w:uiPriority w:val="89"/>
    <w:semiHidden/>
    <w:rsid w:val="00E6477F"/>
  </w:style>
  <w:style w:type="character" w:styleId="PageNumber">
    <w:name w:val="page number"/>
    <w:basedOn w:val="DefaultParagraphFont"/>
    <w:uiPriority w:val="89"/>
    <w:semiHidden/>
    <w:unhideWhenUsed/>
    <w:rsid w:val="00E6477F"/>
  </w:style>
  <w:style w:type="character" w:styleId="PlaceholderText">
    <w:name w:val="Placeholder Text"/>
    <w:basedOn w:val="DefaultParagraphFont"/>
    <w:uiPriority w:val="89"/>
    <w:semiHidden/>
    <w:rsid w:val="00E6477F"/>
    <w:rPr>
      <w:color w:val="808080"/>
    </w:rPr>
  </w:style>
  <w:style w:type="table" w:customStyle="1" w:styleId="PlainTable11">
    <w:name w:val="Plain Table 11"/>
    <w:basedOn w:val="TableNormal"/>
    <w:uiPriority w:val="89"/>
    <w:rsid w:val="00E647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89"/>
    <w:rsid w:val="00E647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89"/>
    <w:rsid w:val="00E647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89"/>
    <w:rsid w:val="00E647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89"/>
    <w:rsid w:val="00E647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89"/>
    <w:semiHidden/>
    <w:unhideWhenUsed/>
    <w:rsid w:val="00E6477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89"/>
    <w:semiHidden/>
    <w:rsid w:val="00E6477F"/>
    <w:rPr>
      <w:rFonts w:ascii="Consolas" w:hAnsi="Consolas"/>
      <w:sz w:val="21"/>
      <w:szCs w:val="21"/>
    </w:rPr>
  </w:style>
  <w:style w:type="paragraph" w:styleId="Quote">
    <w:name w:val="Quote"/>
    <w:basedOn w:val="Normal"/>
    <w:next w:val="Normal"/>
    <w:link w:val="QuoteChar"/>
    <w:uiPriority w:val="89"/>
    <w:qFormat/>
    <w:rsid w:val="00E6477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89"/>
    <w:rsid w:val="00E6477F"/>
    <w:rPr>
      <w:i/>
      <w:iCs/>
      <w:color w:val="404040" w:themeColor="text1" w:themeTint="BF"/>
    </w:rPr>
  </w:style>
  <w:style w:type="paragraph" w:styleId="Salutation">
    <w:name w:val="Salutation"/>
    <w:basedOn w:val="Normal"/>
    <w:next w:val="Normal"/>
    <w:link w:val="SalutationChar"/>
    <w:uiPriority w:val="89"/>
    <w:semiHidden/>
    <w:unhideWhenUsed/>
    <w:rsid w:val="00E6477F"/>
  </w:style>
  <w:style w:type="character" w:customStyle="1" w:styleId="SalutationChar">
    <w:name w:val="Salutation Char"/>
    <w:basedOn w:val="DefaultParagraphFont"/>
    <w:link w:val="Salutation"/>
    <w:uiPriority w:val="89"/>
    <w:semiHidden/>
    <w:rsid w:val="00E6477F"/>
  </w:style>
  <w:style w:type="paragraph" w:styleId="Signature">
    <w:name w:val="Signature"/>
    <w:basedOn w:val="Normal"/>
    <w:link w:val="SignatureChar"/>
    <w:uiPriority w:val="89"/>
    <w:semiHidden/>
    <w:unhideWhenUsed/>
    <w:rsid w:val="00E6477F"/>
    <w:pPr>
      <w:spacing w:after="0" w:line="240" w:lineRule="auto"/>
      <w:ind w:left="4320"/>
    </w:pPr>
  </w:style>
  <w:style w:type="character" w:customStyle="1" w:styleId="SignatureChar">
    <w:name w:val="Signature Char"/>
    <w:basedOn w:val="DefaultParagraphFont"/>
    <w:link w:val="Signature"/>
    <w:uiPriority w:val="89"/>
    <w:semiHidden/>
    <w:rsid w:val="00E6477F"/>
  </w:style>
  <w:style w:type="character" w:styleId="Strong">
    <w:name w:val="Strong"/>
    <w:basedOn w:val="DefaultParagraphFont"/>
    <w:uiPriority w:val="89"/>
    <w:qFormat/>
    <w:rsid w:val="00E6477F"/>
    <w:rPr>
      <w:b/>
      <w:bCs/>
    </w:rPr>
  </w:style>
  <w:style w:type="paragraph" w:styleId="Subtitle">
    <w:name w:val="Subtitle"/>
    <w:basedOn w:val="Normal"/>
    <w:next w:val="Normal"/>
    <w:link w:val="SubtitleChar"/>
    <w:uiPriority w:val="89"/>
    <w:qFormat/>
    <w:rsid w:val="00E647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89"/>
    <w:rsid w:val="00E6477F"/>
    <w:rPr>
      <w:rFonts w:eastAsiaTheme="minorEastAsia"/>
      <w:color w:val="5A5A5A" w:themeColor="text1" w:themeTint="A5"/>
      <w:spacing w:val="15"/>
    </w:rPr>
  </w:style>
  <w:style w:type="character" w:styleId="SubtleEmphasis">
    <w:name w:val="Subtle Emphasis"/>
    <w:basedOn w:val="DefaultParagraphFont"/>
    <w:uiPriority w:val="89"/>
    <w:qFormat/>
    <w:rsid w:val="00E6477F"/>
    <w:rPr>
      <w:i/>
      <w:iCs/>
      <w:color w:val="404040" w:themeColor="text1" w:themeTint="BF"/>
    </w:rPr>
  </w:style>
  <w:style w:type="character" w:styleId="SubtleReference">
    <w:name w:val="Subtle Reference"/>
    <w:basedOn w:val="DefaultParagraphFont"/>
    <w:uiPriority w:val="89"/>
    <w:qFormat/>
    <w:rsid w:val="00E6477F"/>
    <w:rPr>
      <w:smallCaps/>
      <w:color w:val="5A5A5A" w:themeColor="text1" w:themeTint="A5"/>
    </w:rPr>
  </w:style>
  <w:style w:type="table" w:styleId="Table3Deffects1">
    <w:name w:val="Table 3D effects 1"/>
    <w:basedOn w:val="TableNormal"/>
    <w:uiPriority w:val="89"/>
    <w:semiHidden/>
    <w:unhideWhenUsed/>
    <w:rsid w:val="00E6477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89"/>
    <w:semiHidden/>
    <w:unhideWhenUsed/>
    <w:rsid w:val="00E6477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89"/>
    <w:semiHidden/>
    <w:unhideWhenUsed/>
    <w:rsid w:val="00E6477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89"/>
    <w:semiHidden/>
    <w:unhideWhenUsed/>
    <w:rsid w:val="00E6477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89"/>
    <w:semiHidden/>
    <w:unhideWhenUsed/>
    <w:rsid w:val="00E6477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89"/>
    <w:semiHidden/>
    <w:unhideWhenUsed/>
    <w:rsid w:val="00E6477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89"/>
    <w:semiHidden/>
    <w:unhideWhenUsed/>
    <w:rsid w:val="00E6477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89"/>
    <w:semiHidden/>
    <w:unhideWhenUsed/>
    <w:rsid w:val="00E6477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89"/>
    <w:semiHidden/>
    <w:unhideWhenUsed/>
    <w:rsid w:val="00E6477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89"/>
    <w:semiHidden/>
    <w:unhideWhenUsed/>
    <w:rsid w:val="00E6477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89"/>
    <w:semiHidden/>
    <w:unhideWhenUsed/>
    <w:rsid w:val="00E6477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89"/>
    <w:semiHidden/>
    <w:unhideWhenUsed/>
    <w:rsid w:val="00E6477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89"/>
    <w:semiHidden/>
    <w:unhideWhenUsed/>
    <w:rsid w:val="00E647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89"/>
    <w:semiHidden/>
    <w:unhideWhenUsed/>
    <w:rsid w:val="00E6477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89"/>
    <w:semiHidden/>
    <w:unhideWhenUsed/>
    <w:rsid w:val="00E6477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89"/>
    <w:semiHidden/>
    <w:unhideWhenUsed/>
    <w:rsid w:val="00E6477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89"/>
    <w:semiHidden/>
    <w:unhideWhenUsed/>
    <w:rsid w:val="00E6477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89"/>
    <w:rsid w:val="00E64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89"/>
    <w:semiHidden/>
    <w:unhideWhenUsed/>
    <w:rsid w:val="00E6477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89"/>
    <w:semiHidden/>
    <w:unhideWhenUsed/>
    <w:rsid w:val="00E6477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89"/>
    <w:semiHidden/>
    <w:unhideWhenUsed/>
    <w:rsid w:val="00E6477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89"/>
    <w:semiHidden/>
    <w:unhideWhenUsed/>
    <w:rsid w:val="00E6477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89"/>
    <w:semiHidden/>
    <w:unhideWhenUsed/>
    <w:rsid w:val="00E6477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89"/>
    <w:semiHidden/>
    <w:unhideWhenUsed/>
    <w:rsid w:val="00E6477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89"/>
    <w:semiHidden/>
    <w:unhideWhenUsed/>
    <w:rsid w:val="00E6477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89"/>
    <w:semiHidden/>
    <w:unhideWhenUsed/>
    <w:rsid w:val="00E6477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89"/>
    <w:rsid w:val="00E647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89"/>
    <w:semiHidden/>
    <w:unhideWhenUsed/>
    <w:rsid w:val="00E6477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89"/>
    <w:semiHidden/>
    <w:unhideWhenUsed/>
    <w:rsid w:val="00E6477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89"/>
    <w:semiHidden/>
    <w:unhideWhenUsed/>
    <w:rsid w:val="00E6477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89"/>
    <w:semiHidden/>
    <w:unhideWhenUsed/>
    <w:rsid w:val="00E6477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89"/>
    <w:semiHidden/>
    <w:unhideWhenUsed/>
    <w:rsid w:val="00E6477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89"/>
    <w:semiHidden/>
    <w:unhideWhenUsed/>
    <w:rsid w:val="00E6477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89"/>
    <w:semiHidden/>
    <w:unhideWhenUsed/>
    <w:rsid w:val="00E6477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89"/>
    <w:semiHidden/>
    <w:unhideWhenUsed/>
    <w:rsid w:val="00E6477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89"/>
    <w:semiHidden/>
    <w:unhideWhenUsed/>
    <w:rsid w:val="00E6477F"/>
    <w:pPr>
      <w:spacing w:after="0"/>
      <w:ind w:left="220" w:hanging="220"/>
    </w:pPr>
  </w:style>
  <w:style w:type="paragraph" w:styleId="TableofFigures">
    <w:name w:val="table of figures"/>
    <w:basedOn w:val="Normal"/>
    <w:next w:val="Normal"/>
    <w:uiPriority w:val="89"/>
    <w:semiHidden/>
    <w:unhideWhenUsed/>
    <w:rsid w:val="00E6477F"/>
    <w:pPr>
      <w:spacing w:after="0"/>
    </w:pPr>
  </w:style>
  <w:style w:type="table" w:styleId="TableProfessional">
    <w:name w:val="Table Professional"/>
    <w:basedOn w:val="TableNormal"/>
    <w:uiPriority w:val="89"/>
    <w:semiHidden/>
    <w:unhideWhenUsed/>
    <w:rsid w:val="00E6477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89"/>
    <w:semiHidden/>
    <w:unhideWhenUsed/>
    <w:rsid w:val="00E6477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89"/>
    <w:semiHidden/>
    <w:unhideWhenUsed/>
    <w:rsid w:val="00E6477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89"/>
    <w:semiHidden/>
    <w:unhideWhenUsed/>
    <w:rsid w:val="00E6477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89"/>
    <w:semiHidden/>
    <w:unhideWhenUsed/>
    <w:rsid w:val="00E6477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89"/>
    <w:semiHidden/>
    <w:unhideWhenUsed/>
    <w:rsid w:val="00E6477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89"/>
    <w:semiHidden/>
    <w:unhideWhenUsed/>
    <w:rsid w:val="00E64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89"/>
    <w:semiHidden/>
    <w:unhideWhenUsed/>
    <w:rsid w:val="00E647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89"/>
    <w:semiHidden/>
    <w:unhideWhenUsed/>
    <w:rsid w:val="00E647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89"/>
    <w:semiHidden/>
    <w:unhideWhenUsed/>
    <w:rsid w:val="00E647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89"/>
    <w:qFormat/>
    <w:rsid w:val="00E64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89"/>
    <w:rsid w:val="00E6477F"/>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89"/>
    <w:semiHidden/>
    <w:unhideWhenUsed/>
    <w:rsid w:val="00E6477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89"/>
    <w:semiHidden/>
    <w:unhideWhenUsed/>
    <w:rsid w:val="00E6477F"/>
    <w:pPr>
      <w:spacing w:after="100"/>
    </w:pPr>
  </w:style>
  <w:style w:type="paragraph" w:styleId="TOC2">
    <w:name w:val="toc 2"/>
    <w:basedOn w:val="Normal"/>
    <w:next w:val="Normal"/>
    <w:autoRedefine/>
    <w:uiPriority w:val="89"/>
    <w:semiHidden/>
    <w:unhideWhenUsed/>
    <w:rsid w:val="00E6477F"/>
    <w:pPr>
      <w:spacing w:after="100"/>
      <w:ind w:left="220"/>
    </w:pPr>
  </w:style>
  <w:style w:type="paragraph" w:styleId="TOC3">
    <w:name w:val="toc 3"/>
    <w:basedOn w:val="Normal"/>
    <w:next w:val="Normal"/>
    <w:autoRedefine/>
    <w:uiPriority w:val="89"/>
    <w:semiHidden/>
    <w:unhideWhenUsed/>
    <w:rsid w:val="00E6477F"/>
    <w:pPr>
      <w:spacing w:after="100"/>
      <w:ind w:left="440"/>
    </w:pPr>
  </w:style>
  <w:style w:type="paragraph" w:styleId="TOC4">
    <w:name w:val="toc 4"/>
    <w:basedOn w:val="Normal"/>
    <w:next w:val="Normal"/>
    <w:autoRedefine/>
    <w:uiPriority w:val="89"/>
    <w:semiHidden/>
    <w:unhideWhenUsed/>
    <w:rsid w:val="00E6477F"/>
    <w:pPr>
      <w:spacing w:after="100"/>
      <w:ind w:left="660"/>
    </w:pPr>
  </w:style>
  <w:style w:type="paragraph" w:styleId="TOC5">
    <w:name w:val="toc 5"/>
    <w:basedOn w:val="Normal"/>
    <w:next w:val="Normal"/>
    <w:autoRedefine/>
    <w:uiPriority w:val="89"/>
    <w:semiHidden/>
    <w:unhideWhenUsed/>
    <w:rsid w:val="00E6477F"/>
    <w:pPr>
      <w:spacing w:after="100"/>
      <w:ind w:left="880"/>
    </w:pPr>
  </w:style>
  <w:style w:type="paragraph" w:styleId="TOC6">
    <w:name w:val="toc 6"/>
    <w:basedOn w:val="Normal"/>
    <w:next w:val="Normal"/>
    <w:autoRedefine/>
    <w:uiPriority w:val="89"/>
    <w:semiHidden/>
    <w:unhideWhenUsed/>
    <w:rsid w:val="00E6477F"/>
    <w:pPr>
      <w:spacing w:after="100"/>
      <w:ind w:left="1100"/>
    </w:pPr>
  </w:style>
  <w:style w:type="paragraph" w:styleId="TOC7">
    <w:name w:val="toc 7"/>
    <w:basedOn w:val="Normal"/>
    <w:next w:val="Normal"/>
    <w:autoRedefine/>
    <w:uiPriority w:val="89"/>
    <w:semiHidden/>
    <w:unhideWhenUsed/>
    <w:rsid w:val="00E6477F"/>
    <w:pPr>
      <w:spacing w:after="100"/>
      <w:ind w:left="1320"/>
    </w:pPr>
  </w:style>
  <w:style w:type="paragraph" w:styleId="TOC8">
    <w:name w:val="toc 8"/>
    <w:basedOn w:val="Normal"/>
    <w:next w:val="Normal"/>
    <w:autoRedefine/>
    <w:uiPriority w:val="89"/>
    <w:semiHidden/>
    <w:unhideWhenUsed/>
    <w:rsid w:val="00E6477F"/>
    <w:pPr>
      <w:spacing w:after="100"/>
      <w:ind w:left="1540"/>
    </w:pPr>
  </w:style>
  <w:style w:type="paragraph" w:styleId="TOC9">
    <w:name w:val="toc 9"/>
    <w:basedOn w:val="Normal"/>
    <w:next w:val="Normal"/>
    <w:autoRedefine/>
    <w:uiPriority w:val="89"/>
    <w:semiHidden/>
    <w:unhideWhenUsed/>
    <w:rsid w:val="00E6477F"/>
    <w:pPr>
      <w:spacing w:after="100"/>
      <w:ind w:left="1760"/>
    </w:pPr>
  </w:style>
  <w:style w:type="paragraph" w:styleId="TOCHeading">
    <w:name w:val="TOC Heading"/>
    <w:basedOn w:val="Heading1"/>
    <w:next w:val="Normal"/>
    <w:uiPriority w:val="89"/>
    <w:semiHidden/>
    <w:unhideWhenUsed/>
    <w:qFormat/>
    <w:rsid w:val="00E6477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31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ub\AppData\Roaming\RSuiteStyleTemplate\StyleTemplate_auto-generate\RSu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3BB61-A987-4771-80DF-46ABF690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C:\Users\Epub\AppData\Roaming\RSuiteStyleTemplate\StyleTemplate_auto-generate\RSuite.dotx</Template>
  <TotalTime>4</TotalTime>
  <Pages>322</Pages>
  <Words>76599</Words>
  <Characters>436620</Characters>
  <Application>Microsoft Office Word</Application>
  <DocSecurity>0</DocSecurity>
  <Lines>3638</Lines>
  <Paragraphs>1024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Gloria Skinner</dc:creator>
  <cp:lastModifiedBy>Jessica Yodis</cp:lastModifiedBy>
  <cp:revision>2</cp:revision>
  <cp:lastPrinted>2020-06-26T16:19:00Z</cp:lastPrinted>
  <dcterms:created xsi:type="dcterms:W3CDTF">2020-10-16T15:22:00Z</dcterms:created>
  <dcterms:modified xsi:type="dcterms:W3CDTF">2020-10-16T15:22:00Z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6.2</vt:lpwstr>
  </property>
  <property fmtid="{D5CDD505-2E9C-101B-9397-08002B2CF9AE}" pid="3" name="Template">
    <vt:lpwstr>2</vt:lpwstr>
  </property>
</Properties>
</file>